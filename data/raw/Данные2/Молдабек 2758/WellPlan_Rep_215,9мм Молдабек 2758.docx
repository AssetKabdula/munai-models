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5F9" w:rsidRPr="002268CB" w:rsidRDefault="003145F9" w:rsidP="002D2C29">
      <w:pPr>
        <w:pStyle w:val="CoverPage-AddressDetailsSmallText"/>
        <w:rPr>
          <w:rFonts w:asciiTheme="minorHAnsi" w:hAnsiTheme="minorHAnsi"/>
        </w:rPr>
      </w:pPr>
      <w:bookmarkStart w:id="0" w:name="_GoBack"/>
      <w:bookmarkEnd w:id="0"/>
    </w:p>
    <w:p w:rsidR="003145F9" w:rsidRPr="002268CB" w:rsidRDefault="003145F9" w:rsidP="002D2C29">
      <w:pPr>
        <w:pStyle w:val="CoverPage-AddressDetailsSmallText"/>
        <w:rPr>
          <w:rFonts w:asciiTheme="minorHAnsi" w:hAnsiTheme="minorHAnsi"/>
        </w:rPr>
      </w:pPr>
    </w:p>
    <w:p w:rsidR="00972542" w:rsidRPr="002268CB" w:rsidRDefault="00972542"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972542" w:rsidRPr="002268CB" w:rsidRDefault="00972542" w:rsidP="00E140D9">
      <w:pPr>
        <w:pStyle w:val="CoverPage-AddressDetailsSmallText"/>
        <w:ind w:left="0"/>
        <w:rPr>
          <w:rFonts w:asciiTheme="minorHAnsi" w:hAnsiTheme="minorHAnsi"/>
        </w:rPr>
      </w:pPr>
    </w:p>
    <w:p w:rsidR="00972542" w:rsidRPr="002268CB" w:rsidRDefault="00972542"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8663B4" w:rsidP="00241257">
      <w:pPr>
        <w:autoSpaceDE w:val="0"/>
        <w:autoSpaceDN w:val="0"/>
        <w:adjustRightInd w:val="0"/>
        <w:jc w:val="center"/>
        <w:rPr>
          <w:rFonts w:asciiTheme="minorHAnsi" w:hAnsiTheme="minorHAnsi" w:cs="Arial,Bold"/>
          <w:bCs/>
          <w:color w:val="FF0000"/>
          <w:sz w:val="36"/>
          <w:szCs w:val="36"/>
        </w:rPr>
      </w:pPr>
      <w:proofErr w:type="spellStart"/>
      <w:r>
        <w:rPr>
          <w:rFonts w:asciiTheme="minorHAnsi" w:hAnsiTheme="minorHAnsi" w:cs="Arial,Bold"/>
          <w:b/>
          <w:bCs/>
          <w:color w:val="FF0000"/>
          <w:sz w:val="36"/>
          <w:szCs w:val="36"/>
        </w:rPr>
        <w:t>WellPlan</w:t>
      </w:r>
      <w:r w:rsidRPr="008663B4">
        <w:rPr>
          <w:rFonts w:asciiTheme="minorHAnsi" w:hAnsiTheme="minorHAnsi" w:cs="Arial,Bold"/>
          <w:bCs/>
          <w:color w:val="FF0000"/>
          <w:sz w:val="36"/>
          <w:szCs w:val="36"/>
          <w:vertAlign w:val="superscript"/>
        </w:rPr>
        <w:t>TM</w:t>
      </w:r>
      <w:proofErr w:type="spellEnd"/>
      <w:r>
        <w:rPr>
          <w:rFonts w:asciiTheme="minorHAnsi" w:hAnsiTheme="minorHAnsi" w:cs="Arial,Bold"/>
          <w:b/>
          <w:bCs/>
          <w:color w:val="FF0000"/>
          <w:sz w:val="36"/>
          <w:szCs w:val="36"/>
        </w:rPr>
        <w:t xml:space="preserve"> </w:t>
      </w:r>
      <w:r w:rsidR="00E140D9" w:rsidRPr="002268CB">
        <w:rPr>
          <w:rFonts w:asciiTheme="minorHAnsi" w:hAnsiTheme="minorHAnsi" w:cs="Arial,Bold"/>
          <w:bCs/>
          <w:color w:val="FF0000"/>
          <w:sz w:val="36"/>
          <w:szCs w:val="36"/>
        </w:rPr>
        <w:t>Report</w:t>
      </w:r>
    </w:p>
    <w:p w:rsidR="00972542" w:rsidRPr="002268CB" w:rsidRDefault="00972542"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7C0BA4" w:rsidRPr="002268CB" w:rsidRDefault="007C0BA4" w:rsidP="002D2C29">
      <w:pPr>
        <w:pStyle w:val="CoverPage-AddressDetailsSmallText"/>
        <w:rPr>
          <w:rFonts w:asciiTheme="minorHAnsi" w:hAnsiTheme="minorHAnsi"/>
        </w:rPr>
      </w:pPr>
    </w:p>
    <w:p w:rsidR="007C0BA4" w:rsidRPr="002268CB" w:rsidRDefault="007C0BA4" w:rsidP="002D2C29">
      <w:pPr>
        <w:pStyle w:val="CoverPage-AddressDetailsSmallText"/>
        <w:rPr>
          <w:rFonts w:asciiTheme="minorHAnsi" w:hAnsiTheme="minorHAnsi"/>
        </w:rPr>
      </w:pPr>
    </w:p>
    <w:p w:rsidR="007C0BA4" w:rsidRPr="002268CB" w:rsidRDefault="007C0BA4" w:rsidP="002D2C29">
      <w:pPr>
        <w:pStyle w:val="CoverPage-AddressDetailsSmallText"/>
        <w:rPr>
          <w:rFonts w:asciiTheme="minorHAnsi" w:hAnsiTheme="minorHAnsi"/>
        </w:rPr>
      </w:pPr>
    </w:p>
    <w:p w:rsidR="007C0BA4" w:rsidRPr="002268CB" w:rsidRDefault="007C0BA4" w:rsidP="002D2C29">
      <w:pPr>
        <w:pStyle w:val="CoverPage-AddressDetailsSmallText"/>
        <w:rPr>
          <w:rFonts w:asciiTheme="minorHAnsi" w:hAnsiTheme="minorHAnsi"/>
        </w:rPr>
      </w:pPr>
    </w:p>
    <w:p w:rsidR="007C0BA4" w:rsidRPr="002268CB" w:rsidRDefault="007C0BA4" w:rsidP="002D2C29">
      <w:pPr>
        <w:pStyle w:val="CoverPage-AddressDetailsSmallText"/>
        <w:rPr>
          <w:rFonts w:asciiTheme="minorHAnsi" w:hAnsiTheme="minorHAnsi"/>
        </w:rPr>
      </w:pPr>
    </w:p>
    <w:p w:rsidR="00E140D9" w:rsidRPr="002268CB" w:rsidRDefault="00E140D9" w:rsidP="002D2C29">
      <w:pPr>
        <w:pStyle w:val="CoverPage-AddressDetailsSmallText"/>
        <w:rPr>
          <w:rFonts w:asciiTheme="minorHAnsi" w:hAnsiTheme="minorHAnsi"/>
        </w:rPr>
      </w:pPr>
    </w:p>
    <w:p w:rsidR="00972542" w:rsidRPr="002268CB" w:rsidRDefault="00972542" w:rsidP="002D2C29">
      <w:pPr>
        <w:pStyle w:val="CoverPage-AddressDetailsSmallText"/>
        <w:rPr>
          <w:rFonts w:asciiTheme="minorHAnsi" w:hAnsiTheme="minorHAnsi"/>
        </w:rPr>
      </w:pPr>
    </w:p>
    <w:p w:rsidR="003145F9" w:rsidRPr="002268CB" w:rsidRDefault="001A6E10" w:rsidP="003145F9">
      <w:pPr>
        <w:autoSpaceDE w:val="0"/>
        <w:autoSpaceDN w:val="0"/>
        <w:adjustRightInd w:val="0"/>
        <w:rPr>
          <w:rFonts w:asciiTheme="minorHAnsi" w:hAnsiTheme="minorHAnsi" w:cs="Arial"/>
          <w:sz w:val="28"/>
          <w:szCs w:val="14"/>
        </w:rPr>
      </w:pPr>
      <w:r>
        <w:rPr>
          <w:rFonts w:asciiTheme="minorHAnsi" w:hAnsiTheme="minorHAnsi" w:cs="Arial"/>
          <w:sz w:val="28"/>
          <w:szCs w:val="14"/>
        </w:rPr>
        <w:t>04. КМГ-</w:t>
      </w:r>
      <w:proofErr w:type="spellStart"/>
      <w:r>
        <w:rPr>
          <w:rFonts w:asciiTheme="minorHAnsi" w:hAnsiTheme="minorHAnsi" w:cs="Arial"/>
          <w:sz w:val="28"/>
          <w:szCs w:val="14"/>
        </w:rPr>
        <w:t>Бурение</w:t>
      </w:r>
      <w:proofErr w:type="spellEnd"/>
    </w:p>
    <w:p w:rsidR="00E140D9" w:rsidRPr="002268CB" w:rsidRDefault="00873527" w:rsidP="003145F9">
      <w:pPr>
        <w:autoSpaceDE w:val="0"/>
        <w:autoSpaceDN w:val="0"/>
        <w:adjustRightInd w:val="0"/>
        <w:rPr>
          <w:rFonts w:asciiTheme="minorHAnsi" w:hAnsiTheme="minorHAnsi" w:cs="Arial"/>
          <w:sz w:val="14"/>
          <w:szCs w:val="14"/>
        </w:rPr>
      </w:pPr>
      <w:r w:rsidRPr="002268CB">
        <w:rPr>
          <w:rFonts w:asciiTheme="minorHAnsi" w:hAnsiTheme="minorHAnsi" w:cs="Arial"/>
          <w:sz w:val="14"/>
          <w:szCs w:val="14"/>
        </w:rPr>
        <w:t>Well Name:</w:t>
      </w:r>
      <w:r w:rsidRPr="002268CB">
        <w:rPr>
          <w:rFonts w:asciiTheme="minorHAnsi" w:hAnsiTheme="minorHAnsi"/>
          <w:sz w:val="16"/>
        </w:rPr>
        <w:t xml:space="preserve"> </w:t>
      </w:r>
      <w:r>
        <w:rPr>
          <w:rFonts w:asciiTheme="minorHAnsi" w:hAnsiTheme="minorHAnsi"/>
          <w:noProof/>
          <w:sz w:val="16"/>
        </w:rPr>
        <w:t>2758</w:t>
      </w:r>
    </w:p>
    <w:p w:rsidR="00873527" w:rsidRPr="002268CB" w:rsidRDefault="00873527" w:rsidP="003145F9">
      <w:pPr>
        <w:autoSpaceDE w:val="0"/>
        <w:autoSpaceDN w:val="0"/>
        <w:adjustRightInd w:val="0"/>
        <w:rPr>
          <w:rFonts w:asciiTheme="minorHAnsi" w:hAnsiTheme="minorHAnsi"/>
          <w:noProof/>
          <w:sz w:val="16"/>
        </w:rPr>
      </w:pPr>
      <w:r w:rsidRPr="002268CB">
        <w:rPr>
          <w:rFonts w:asciiTheme="minorHAnsi" w:hAnsiTheme="minorHAnsi" w:cs="Arial"/>
          <w:sz w:val="14"/>
          <w:szCs w:val="14"/>
        </w:rPr>
        <w:t xml:space="preserve">Wellbore: </w:t>
      </w:r>
      <w:r>
        <w:rPr>
          <w:rFonts w:asciiTheme="minorHAnsi" w:hAnsiTheme="minorHAnsi"/>
          <w:noProof/>
          <w:sz w:val="16"/>
        </w:rPr>
        <w:t>2758</w:t>
      </w:r>
    </w:p>
    <w:p w:rsidR="00873527" w:rsidRPr="002268CB" w:rsidRDefault="00873527" w:rsidP="003145F9">
      <w:pPr>
        <w:autoSpaceDE w:val="0"/>
        <w:autoSpaceDN w:val="0"/>
        <w:adjustRightInd w:val="0"/>
        <w:rPr>
          <w:rFonts w:asciiTheme="minorHAnsi" w:hAnsiTheme="minorHAnsi" w:cs="Arial"/>
          <w:sz w:val="14"/>
          <w:szCs w:val="14"/>
        </w:rPr>
      </w:pPr>
      <w:r w:rsidRPr="00861B9A">
        <w:rPr>
          <w:rFonts w:asciiTheme="minorHAnsi" w:hAnsiTheme="minorHAnsi"/>
          <w:noProof/>
          <w:sz w:val="14"/>
        </w:rPr>
        <w:t>Design</w:t>
      </w:r>
      <w:r w:rsidRPr="002268CB">
        <w:rPr>
          <w:rFonts w:asciiTheme="minorHAnsi" w:hAnsiTheme="minorHAnsi"/>
          <w:noProof/>
          <w:sz w:val="16"/>
        </w:rPr>
        <w:t xml:space="preserve">: </w:t>
      </w:r>
      <w:r>
        <w:rPr>
          <w:rFonts w:asciiTheme="minorHAnsi" w:hAnsiTheme="minorHAnsi"/>
          <w:noProof/>
          <w:sz w:val="16"/>
        </w:rPr>
        <w:t>Copy Of Design #2 РК от 25.08.23 (1)</w:t>
      </w:r>
    </w:p>
    <w:p w:rsidR="00873527" w:rsidRPr="002268CB" w:rsidRDefault="00873527" w:rsidP="003145F9">
      <w:pPr>
        <w:autoSpaceDE w:val="0"/>
        <w:autoSpaceDN w:val="0"/>
        <w:adjustRightInd w:val="0"/>
        <w:rPr>
          <w:rFonts w:asciiTheme="minorHAnsi" w:hAnsiTheme="minorHAnsi" w:cs="Arial"/>
          <w:sz w:val="14"/>
          <w:szCs w:val="14"/>
        </w:rPr>
      </w:pPr>
      <w:r w:rsidRPr="002268CB">
        <w:rPr>
          <w:rFonts w:asciiTheme="minorHAnsi" w:hAnsiTheme="minorHAnsi" w:cs="Arial"/>
          <w:sz w:val="14"/>
          <w:szCs w:val="14"/>
        </w:rPr>
        <w:t>Case:</w:t>
      </w:r>
      <w:r w:rsidRPr="002268CB">
        <w:rPr>
          <w:rFonts w:asciiTheme="minorHAnsi" w:hAnsiTheme="minorHAnsi"/>
          <w:sz w:val="16"/>
        </w:rPr>
        <w:t xml:space="preserve"> </w:t>
      </w:r>
      <w:r>
        <w:rPr>
          <w:rFonts w:asciiTheme="minorHAnsi" w:hAnsiTheme="minorHAnsi"/>
          <w:noProof/>
          <w:sz w:val="16"/>
        </w:rPr>
        <w:t>Copy Of 215,9мм (1)</w:t>
      </w:r>
    </w:p>
    <w:p w:rsidR="00A91AB1" w:rsidRPr="002268CB" w:rsidRDefault="00A91AB1" w:rsidP="003145F9">
      <w:pPr>
        <w:autoSpaceDE w:val="0"/>
        <w:autoSpaceDN w:val="0"/>
        <w:adjustRightInd w:val="0"/>
        <w:rPr>
          <w:rFonts w:asciiTheme="minorHAnsi" w:hAnsiTheme="minorHAnsi" w:cs="Arial"/>
          <w:sz w:val="14"/>
          <w:szCs w:val="14"/>
        </w:rPr>
      </w:pPr>
    </w:p>
    <w:p w:rsidR="00E140D9" w:rsidRPr="002268CB" w:rsidRDefault="00E140D9" w:rsidP="003145F9">
      <w:pPr>
        <w:autoSpaceDE w:val="0"/>
        <w:autoSpaceDN w:val="0"/>
        <w:adjustRightInd w:val="0"/>
        <w:rPr>
          <w:rFonts w:asciiTheme="minorHAnsi" w:hAnsiTheme="minorHAnsi" w:cs="Arial"/>
          <w:sz w:val="24"/>
          <w:szCs w:val="14"/>
        </w:rPr>
      </w:pPr>
      <w:r w:rsidRPr="002268CB">
        <w:rPr>
          <w:rFonts w:asciiTheme="minorHAnsi" w:hAnsiTheme="minorHAnsi"/>
          <w:sz w:val="28"/>
        </w:rPr>
        <w:t xml:space="preserve">Date: </w:t>
      </w:r>
      <w:r w:rsidR="00A41388" w:rsidRPr="002268CB">
        <w:rPr>
          <w:rFonts w:asciiTheme="minorHAnsi" w:hAnsiTheme="minorHAnsi"/>
          <w:sz w:val="28"/>
        </w:rPr>
        <w:fldChar w:fldCharType="begin"/>
      </w:r>
      <w:r w:rsidR="00A41388" w:rsidRPr="002268CB">
        <w:rPr>
          <w:rFonts w:asciiTheme="minorHAnsi" w:hAnsiTheme="minorHAnsi"/>
          <w:sz w:val="28"/>
        </w:rPr>
        <w:instrText xml:space="preserve"> DATE  \@ "MMMM d, yyyy at h:mm am/pm"  \* MERGEFORMAT </w:instrText>
      </w:r>
      <w:r w:rsidR="00A41388" w:rsidRPr="002268CB">
        <w:rPr>
          <w:rFonts w:asciiTheme="minorHAnsi" w:hAnsiTheme="minorHAnsi"/>
          <w:sz w:val="28"/>
        </w:rPr>
        <w:fldChar w:fldCharType="separate"/>
      </w:r>
      <w:r w:rsidR="0092479F">
        <w:rPr>
          <w:rFonts w:asciiTheme="minorHAnsi" w:hAnsiTheme="minorHAnsi"/>
          <w:noProof/>
          <w:sz w:val="28"/>
        </w:rPr>
        <w:t>October 5, 2023 at 11:23 AM</w:t>
      </w:r>
      <w:r w:rsidR="00A41388" w:rsidRPr="002268CB">
        <w:rPr>
          <w:rFonts w:asciiTheme="minorHAnsi" w:hAnsiTheme="minorHAnsi"/>
          <w:sz w:val="28"/>
        </w:rPr>
        <w:fldChar w:fldCharType="end"/>
      </w: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87399E" w:rsidP="003145F9">
      <w:pPr>
        <w:autoSpaceDE w:val="0"/>
        <w:autoSpaceDN w:val="0"/>
        <w:adjustRightInd w:val="0"/>
        <w:rPr>
          <w:rFonts w:asciiTheme="minorHAnsi" w:hAnsiTheme="minorHAnsi" w:cs="Arial"/>
          <w:sz w:val="20"/>
          <w:szCs w:val="14"/>
        </w:rPr>
      </w:pPr>
      <w:r w:rsidRPr="002268CB">
        <w:rPr>
          <w:rFonts w:asciiTheme="minorHAnsi" w:hAnsiTheme="minorHAnsi" w:cs="Arial"/>
          <w:sz w:val="20"/>
          <w:szCs w:val="14"/>
        </w:rPr>
        <w:t>Created By</w:t>
      </w:r>
      <w:r w:rsidR="00873527" w:rsidRPr="002268CB">
        <w:rPr>
          <w:rFonts w:asciiTheme="minorHAnsi" w:hAnsiTheme="minorHAnsi" w:cs="Arial"/>
          <w:sz w:val="20"/>
          <w:szCs w:val="14"/>
        </w:rPr>
        <w:t xml:space="preserve">: </w:t>
      </w: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tbl>
      <w:tblPr>
        <w:tblStyle w:val="customtablestyle"/>
        <w:tblW w:w="5000" w:type="pct"/>
        <w:tblLook w:val="0420" w:firstRow="1" w:lastRow="0" w:firstColumn="0" w:lastColumn="0" w:noHBand="0" w:noVBand="1"/>
        <w:tblCaption w:val="from_app"/>
      </w:tblPr>
      <w:tblGrid>
        <w:gridCol w:w="5400"/>
        <w:gridCol w:w="5400"/>
      </w:tblGrid>
      <w:tr w:rsidR="00931054" w:rsidRPr="002268CB" w:rsidTr="009E27D7">
        <w:tc>
          <w:tcPr>
            <w:tcW w:w="2500" w:type="pct"/>
          </w:tcPr>
          <w:p w:rsidR="00931054" w:rsidRPr="002268CB" w:rsidRDefault="00931054" w:rsidP="003145F9">
            <w:pPr>
              <w:autoSpaceDE w:val="0"/>
              <w:autoSpaceDN w:val="0"/>
              <w:adjustRightInd w:val="0"/>
              <w:rPr>
                <w:rFonts w:asciiTheme="minorHAnsi" w:hAnsiTheme="minorHAnsi" w:cs="Arial"/>
                <w:sz w:val="14"/>
                <w:szCs w:val="14"/>
              </w:rPr>
            </w:pPr>
          </w:p>
        </w:tc>
        <w:tc>
          <w:tcPr>
            <w:tcW w:w="2500" w:type="pct"/>
          </w:tcPr>
          <w:p w:rsidR="00931054" w:rsidRPr="002268CB" w:rsidRDefault="00931054" w:rsidP="003145F9">
            <w:pPr>
              <w:autoSpaceDE w:val="0"/>
              <w:autoSpaceDN w:val="0"/>
              <w:adjustRightInd w:val="0"/>
              <w:rPr>
                <w:rFonts w:asciiTheme="minorHAnsi" w:hAnsiTheme="minorHAnsi" w:cs="Arial"/>
                <w:sz w:val="14"/>
                <w:szCs w:val="14"/>
              </w:rPr>
            </w:pPr>
          </w:p>
        </w:tc>
      </w:tr>
      <w:tr w:rsidR="00E80AD9">
        <w:tc>
          <w:tcPr>
            <w:tcW w:w="2500" w:type="pct"/>
          </w:tcPr>
          <w:p w:rsidR="00931054" w:rsidRPr="002268CB" w:rsidRDefault="00931054" w:rsidP="003145F9">
            <w:pPr>
              <w:autoSpaceDE w:val="0"/>
              <w:autoSpaceDN w:val="0"/>
              <w:adjustRightInd w:val="0"/>
              <w:rPr>
                <w:rFonts w:asciiTheme="minorHAnsi" w:hAnsiTheme="minorHAnsi" w:cs="Arial"/>
                <w:sz w:val="14"/>
                <w:szCs w:val="14"/>
              </w:rPr>
            </w:pPr>
          </w:p>
        </w:tc>
        <w:tc>
          <w:tcPr>
            <w:tcW w:w="2500" w:type="pct"/>
          </w:tcPr>
          <w:p w:rsidR="00931054" w:rsidRPr="002268CB" w:rsidRDefault="00931054" w:rsidP="00931054">
            <w:pPr>
              <w:autoSpaceDE w:val="0"/>
              <w:autoSpaceDN w:val="0"/>
              <w:adjustRightInd w:val="0"/>
              <w:jc w:val="right"/>
              <w:rPr>
                <w:rFonts w:asciiTheme="minorHAnsi" w:hAnsiTheme="minorHAnsi" w:cs="Arial"/>
                <w:sz w:val="14"/>
                <w:szCs w:val="14"/>
              </w:rPr>
            </w:pPr>
          </w:p>
        </w:tc>
      </w:tr>
    </w:tbl>
    <w:p w:rsidR="00E140D9" w:rsidRPr="002268CB" w:rsidRDefault="00E140D9" w:rsidP="003145F9">
      <w:pPr>
        <w:autoSpaceDE w:val="0"/>
        <w:autoSpaceDN w:val="0"/>
        <w:adjustRightInd w:val="0"/>
        <w:rPr>
          <w:rFonts w:asciiTheme="minorHAnsi" w:hAnsiTheme="minorHAnsi" w:cs="Arial"/>
          <w:sz w:val="14"/>
          <w:szCs w:val="14"/>
        </w:rPr>
      </w:pPr>
    </w:p>
    <w:p w:rsidR="00E140D9" w:rsidRPr="002268CB" w:rsidRDefault="00E140D9"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7C0BA4" w:rsidRPr="002268CB" w:rsidRDefault="007C0BA4" w:rsidP="003145F9">
      <w:pPr>
        <w:autoSpaceDE w:val="0"/>
        <w:autoSpaceDN w:val="0"/>
        <w:adjustRightInd w:val="0"/>
        <w:rPr>
          <w:rFonts w:asciiTheme="minorHAnsi" w:hAnsiTheme="minorHAnsi" w:cs="Arial"/>
          <w:sz w:val="14"/>
          <w:szCs w:val="14"/>
        </w:rPr>
      </w:pPr>
    </w:p>
    <w:p w:rsidR="00E140D9" w:rsidRPr="002268CB" w:rsidRDefault="00E140D9" w:rsidP="003145F9">
      <w:pPr>
        <w:autoSpaceDE w:val="0"/>
        <w:autoSpaceDN w:val="0"/>
        <w:adjustRightInd w:val="0"/>
        <w:rPr>
          <w:rFonts w:asciiTheme="minorHAnsi" w:hAnsiTheme="minorHAnsi" w:cs="Arial"/>
          <w:sz w:val="14"/>
          <w:szCs w:val="14"/>
        </w:rPr>
      </w:pPr>
    </w:p>
    <w:p w:rsidR="00E140D9" w:rsidRPr="002268CB" w:rsidRDefault="00E140D9" w:rsidP="003145F9">
      <w:pPr>
        <w:autoSpaceDE w:val="0"/>
        <w:autoSpaceDN w:val="0"/>
        <w:adjustRightInd w:val="0"/>
        <w:rPr>
          <w:rFonts w:asciiTheme="minorHAnsi" w:hAnsiTheme="minorHAnsi" w:cs="Arial"/>
          <w:sz w:val="14"/>
          <w:szCs w:val="14"/>
        </w:rPr>
      </w:pPr>
    </w:p>
    <w:p w:rsidR="003145F9" w:rsidRPr="002268CB" w:rsidRDefault="003145F9" w:rsidP="00833C87">
      <w:pPr>
        <w:ind w:left="2880"/>
        <w:rPr>
          <w:rFonts w:asciiTheme="minorHAnsi" w:eastAsia="Arial Black" w:hAnsiTheme="minorHAnsi" w:cs="Calibri"/>
          <w:bCs/>
          <w:iCs/>
          <w:noProof/>
          <w:sz w:val="16"/>
          <w:szCs w:val="16"/>
          <w:lang w:eastAsia="ar-SA"/>
        </w:rPr>
      </w:pPr>
      <w:r w:rsidRPr="002268CB">
        <w:rPr>
          <w:rFonts w:asciiTheme="minorHAnsi" w:hAnsiTheme="minorHAnsi"/>
        </w:rPr>
        <w:br w:type="page"/>
      </w:r>
    </w:p>
    <w:p w:rsidR="0048413B" w:rsidRPr="002268CB" w:rsidRDefault="0048413B" w:rsidP="009B44C8">
      <w:pPr>
        <w:pStyle w:val="1"/>
        <w:pageBreakBefore/>
        <w:numPr>
          <w:ilvl w:val="0"/>
          <w:numId w:val="4"/>
        </w:numPr>
        <w:shd w:val="clear" w:color="auto" w:fill="C00000"/>
        <w:spacing w:before="0" w:after="24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General Information</w:t>
      </w:r>
    </w:p>
    <w:p w:rsidR="00D20A89" w:rsidRPr="00DD341F" w:rsidRDefault="0048413B" w:rsidP="00DD341F">
      <w:pPr>
        <w:pStyle w:val="Heading2SubSectionHeader-Fluids"/>
        <w:numPr>
          <w:ilvl w:val="1"/>
          <w:numId w:val="4"/>
        </w:numPr>
        <w:spacing w:before="0" w:line="240" w:lineRule="auto"/>
        <w:ind w:left="720" w:right="-90" w:hanging="810"/>
        <w:rPr>
          <w:rFonts w:asciiTheme="minorHAnsi" w:hAnsiTheme="minorHAnsi"/>
          <w:b/>
        </w:rPr>
      </w:pPr>
      <w:r w:rsidRPr="00DD341F">
        <w:rPr>
          <w:rFonts w:asciiTheme="minorHAnsi" w:hAnsiTheme="minorHAnsi"/>
          <w:b/>
        </w:rPr>
        <w:t>General Case Information</w:t>
      </w:r>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249"/>
        <w:gridCol w:w="4439"/>
        <w:gridCol w:w="2618"/>
        <w:gridCol w:w="2484"/>
      </w:tblGrid>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Company</w:t>
            </w:r>
          </w:p>
        </w:tc>
        <w:tc>
          <w:tcPr>
            <w:tcW w:w="4421" w:type="pct"/>
            <w:gridSpan w:val="3"/>
          </w:tcPr>
          <w:p w:rsidR="00CC625E" w:rsidRPr="005E12E5" w:rsidRDefault="00A439E7" w:rsidP="002D2F79">
            <w:pPr>
              <w:rPr>
                <w:rFonts w:asciiTheme="minorHAnsi" w:hAnsiTheme="minorHAnsi"/>
                <w:sz w:val="14"/>
              </w:rPr>
            </w:pPr>
            <w:r>
              <w:rPr>
                <w:rFonts w:asciiTheme="minorHAnsi" w:hAnsiTheme="minorHAnsi"/>
                <w:noProof/>
                <w:sz w:val="14"/>
              </w:rPr>
              <w:t>04. КМГ-Бурение</w:t>
            </w:r>
          </w:p>
        </w:tc>
      </w:tr>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Project</w:t>
            </w:r>
          </w:p>
        </w:tc>
        <w:tc>
          <w:tcPr>
            <w:tcW w:w="2057" w:type="pct"/>
          </w:tcPr>
          <w:p w:rsidR="00CC625E" w:rsidRPr="005E12E5" w:rsidRDefault="00A439E7" w:rsidP="002D2F79">
            <w:pPr>
              <w:rPr>
                <w:rFonts w:asciiTheme="minorHAnsi" w:hAnsiTheme="minorHAnsi"/>
                <w:sz w:val="14"/>
              </w:rPr>
            </w:pPr>
            <w:r>
              <w:rPr>
                <w:rFonts w:asciiTheme="minorHAnsi" w:hAnsiTheme="minorHAnsi"/>
                <w:noProof/>
                <w:sz w:val="14"/>
              </w:rPr>
              <w:t>Молдабек</w:t>
            </w:r>
          </w:p>
        </w:tc>
        <w:tc>
          <w:tcPr>
            <w:tcW w:w="1213"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Site</w:t>
            </w:r>
          </w:p>
        </w:tc>
        <w:tc>
          <w:tcPr>
            <w:tcW w:w="1152" w:type="pct"/>
          </w:tcPr>
          <w:p w:rsidR="00CC625E" w:rsidRPr="005E12E5" w:rsidRDefault="00A439E7" w:rsidP="002D2F79">
            <w:pPr>
              <w:rPr>
                <w:rFonts w:asciiTheme="minorHAnsi" w:hAnsiTheme="minorHAnsi"/>
                <w:sz w:val="14"/>
              </w:rPr>
            </w:pPr>
            <w:r>
              <w:rPr>
                <w:rFonts w:asciiTheme="minorHAnsi" w:hAnsiTheme="minorHAnsi"/>
                <w:noProof/>
                <w:sz w:val="14"/>
              </w:rPr>
              <w:t>2758_Акт выноса</w:t>
            </w:r>
          </w:p>
        </w:tc>
      </w:tr>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Well</w:t>
            </w:r>
          </w:p>
        </w:tc>
        <w:tc>
          <w:tcPr>
            <w:tcW w:w="2057" w:type="pct"/>
          </w:tcPr>
          <w:p w:rsidR="00CC625E" w:rsidRPr="005E12E5" w:rsidRDefault="00A439E7" w:rsidP="002D2F79">
            <w:pPr>
              <w:rPr>
                <w:rFonts w:asciiTheme="minorHAnsi" w:hAnsiTheme="minorHAnsi"/>
                <w:sz w:val="14"/>
              </w:rPr>
            </w:pPr>
            <w:r>
              <w:rPr>
                <w:rFonts w:asciiTheme="minorHAnsi" w:hAnsiTheme="minorHAnsi"/>
                <w:noProof/>
                <w:sz w:val="14"/>
              </w:rPr>
              <w:t>2758</w:t>
            </w:r>
          </w:p>
        </w:tc>
        <w:tc>
          <w:tcPr>
            <w:tcW w:w="1213"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Wellbore</w:t>
            </w:r>
          </w:p>
        </w:tc>
        <w:tc>
          <w:tcPr>
            <w:tcW w:w="1152" w:type="pct"/>
          </w:tcPr>
          <w:p w:rsidR="00CC625E" w:rsidRPr="005E12E5" w:rsidRDefault="00A439E7" w:rsidP="002D2F79">
            <w:pPr>
              <w:rPr>
                <w:rFonts w:asciiTheme="minorHAnsi" w:hAnsiTheme="minorHAnsi"/>
                <w:sz w:val="14"/>
              </w:rPr>
            </w:pPr>
            <w:r>
              <w:rPr>
                <w:rFonts w:asciiTheme="minorHAnsi" w:hAnsiTheme="minorHAnsi"/>
                <w:noProof/>
                <w:sz w:val="14"/>
              </w:rPr>
              <w:t>2758</w:t>
            </w:r>
          </w:p>
        </w:tc>
      </w:tr>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Design</w:t>
            </w:r>
          </w:p>
        </w:tc>
        <w:tc>
          <w:tcPr>
            <w:tcW w:w="2057" w:type="pct"/>
          </w:tcPr>
          <w:p w:rsidR="00CC625E" w:rsidRPr="005E12E5" w:rsidRDefault="00A439E7" w:rsidP="002D2F79">
            <w:pPr>
              <w:rPr>
                <w:rFonts w:asciiTheme="minorHAnsi" w:hAnsiTheme="minorHAnsi"/>
                <w:sz w:val="14"/>
              </w:rPr>
            </w:pPr>
            <w:r>
              <w:rPr>
                <w:rFonts w:asciiTheme="minorHAnsi" w:hAnsiTheme="minorHAnsi"/>
                <w:noProof/>
                <w:sz w:val="14"/>
              </w:rPr>
              <w:t>Copy Of Design #2 РК от 25.08.23 (1)</w:t>
            </w:r>
          </w:p>
        </w:tc>
        <w:tc>
          <w:tcPr>
            <w:tcW w:w="1213"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Case</w:t>
            </w:r>
          </w:p>
        </w:tc>
        <w:tc>
          <w:tcPr>
            <w:tcW w:w="1152" w:type="pct"/>
          </w:tcPr>
          <w:p w:rsidR="00CC625E" w:rsidRPr="005E12E5" w:rsidRDefault="00A439E7" w:rsidP="002D2F79">
            <w:pPr>
              <w:rPr>
                <w:rFonts w:asciiTheme="minorHAnsi" w:hAnsiTheme="minorHAnsi"/>
                <w:sz w:val="14"/>
              </w:rPr>
            </w:pPr>
            <w:r>
              <w:rPr>
                <w:rFonts w:asciiTheme="minorHAnsi" w:hAnsiTheme="minorHAnsi"/>
                <w:noProof/>
                <w:sz w:val="14"/>
              </w:rPr>
              <w:t>Copy Of 215,9мм (1)</w:t>
            </w:r>
          </w:p>
        </w:tc>
      </w:tr>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Hole MD</w:t>
            </w:r>
          </w:p>
        </w:tc>
        <w:tc>
          <w:tcPr>
            <w:tcW w:w="2057" w:type="pct"/>
          </w:tcPr>
          <w:p w:rsidR="00CC625E" w:rsidRPr="005E12E5" w:rsidRDefault="00A439E7" w:rsidP="002D2F79">
            <w:pPr>
              <w:rPr>
                <w:rFonts w:asciiTheme="minorHAnsi" w:hAnsiTheme="minorHAnsi"/>
                <w:sz w:val="14"/>
              </w:rPr>
            </w:pPr>
            <w:r>
              <w:rPr>
                <w:rFonts w:asciiTheme="minorHAnsi" w:hAnsiTheme="minorHAnsi"/>
                <w:noProof/>
                <w:sz w:val="14"/>
              </w:rPr>
              <w:t>433.00</w:t>
            </w:r>
            <w:r w:rsidR="00C867D6" w:rsidRPr="005E12E5">
              <w:rPr>
                <w:rFonts w:asciiTheme="minorHAnsi" w:hAnsiTheme="minorHAnsi"/>
                <w:noProof/>
                <w:sz w:val="14"/>
              </w:rPr>
              <w:t xml:space="preserve"> </w:t>
            </w:r>
            <w:r>
              <w:rPr>
                <w:rFonts w:asciiTheme="minorHAnsi" w:hAnsiTheme="minorHAnsi"/>
                <w:noProof/>
                <w:sz w:val="14"/>
              </w:rPr>
              <w:t>m</w:t>
            </w:r>
          </w:p>
        </w:tc>
        <w:tc>
          <w:tcPr>
            <w:tcW w:w="1213"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Hole TVD</w:t>
            </w:r>
          </w:p>
        </w:tc>
        <w:tc>
          <w:tcPr>
            <w:tcW w:w="1152" w:type="pct"/>
          </w:tcPr>
          <w:p w:rsidR="00CC625E" w:rsidRPr="005E12E5" w:rsidRDefault="00FC3C8A" w:rsidP="00FC3C8A">
            <w:pPr>
              <w:rPr>
                <w:rFonts w:asciiTheme="minorHAnsi" w:hAnsiTheme="minorHAnsi"/>
                <w:sz w:val="14"/>
              </w:rPr>
            </w:pPr>
            <w:r>
              <w:rPr>
                <w:rFonts w:asciiTheme="minorHAnsi" w:hAnsiTheme="minorHAnsi"/>
                <w:sz w:val="14"/>
                <w:lang w:eastAsia="x-none"/>
              </w:rPr>
              <w:t>263.59</w:t>
            </w:r>
            <w:r w:rsidRPr="005E12E5">
              <w:rPr>
                <w:rFonts w:asciiTheme="minorHAnsi" w:hAnsiTheme="minorHAnsi"/>
                <w:sz w:val="14"/>
                <w:lang w:eastAsia="x-none"/>
              </w:rPr>
              <w:t xml:space="preserve"> </w:t>
            </w:r>
            <w:r>
              <w:rPr>
                <w:rFonts w:asciiTheme="minorHAnsi" w:hAnsiTheme="minorHAnsi"/>
                <w:sz w:val="14"/>
                <w:lang w:eastAsia="x-none"/>
              </w:rPr>
              <w:t>m</w:t>
            </w:r>
          </w:p>
        </w:tc>
      </w:tr>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Air Gap</w:t>
            </w:r>
          </w:p>
        </w:tc>
        <w:tc>
          <w:tcPr>
            <w:tcW w:w="2057" w:type="pct"/>
          </w:tcPr>
          <w:p w:rsidR="00CC625E" w:rsidRPr="005E12E5" w:rsidRDefault="00A439E7" w:rsidP="002D2F79">
            <w:pPr>
              <w:rPr>
                <w:rFonts w:asciiTheme="minorHAnsi" w:hAnsiTheme="minorHAnsi"/>
                <w:sz w:val="14"/>
              </w:rPr>
            </w:pPr>
            <w:r>
              <w:rPr>
                <w:rFonts w:asciiTheme="minorHAnsi" w:hAnsiTheme="minorHAnsi"/>
                <w:noProof/>
                <w:sz w:val="14"/>
              </w:rPr>
              <w:t>5.20</w:t>
            </w:r>
            <w:r w:rsidR="00C867D6" w:rsidRPr="005E12E5">
              <w:rPr>
                <w:rFonts w:asciiTheme="minorHAnsi" w:hAnsiTheme="minorHAnsi"/>
                <w:noProof/>
                <w:sz w:val="14"/>
              </w:rPr>
              <w:t xml:space="preserve"> </w:t>
            </w:r>
            <w:r>
              <w:rPr>
                <w:rFonts w:asciiTheme="minorHAnsi" w:hAnsiTheme="minorHAnsi"/>
                <w:noProof/>
                <w:sz w:val="14"/>
              </w:rPr>
              <w:t>m</w:t>
            </w:r>
          </w:p>
        </w:tc>
        <w:tc>
          <w:tcPr>
            <w:tcW w:w="1213" w:type="pct"/>
            <w:shd w:val="clear" w:color="auto" w:fill="BFBFBF" w:themeFill="background1" w:themeFillShade="BF"/>
          </w:tcPr>
          <w:p w:rsidR="00CC625E" w:rsidRPr="005E12E5" w:rsidRDefault="00AF64A7" w:rsidP="002D2F79">
            <w:pPr>
              <w:rPr>
                <w:rFonts w:asciiTheme="minorHAnsi" w:hAnsiTheme="minorHAnsi"/>
                <w:b/>
                <w:sz w:val="14"/>
              </w:rPr>
            </w:pPr>
            <w:r>
              <w:rPr>
                <w:rFonts w:asciiTheme="minorHAnsi" w:hAnsiTheme="minorHAnsi"/>
                <w:b/>
                <w:sz w:val="14"/>
              </w:rPr>
              <w:t>Ground Elevation</w:t>
            </w:r>
          </w:p>
        </w:tc>
        <w:tc>
          <w:tcPr>
            <w:tcW w:w="1152" w:type="pct"/>
          </w:tcPr>
          <w:p w:rsidR="00CC625E" w:rsidRPr="005E12E5" w:rsidRDefault="00A439E7" w:rsidP="002D2F79">
            <w:pPr>
              <w:rPr>
                <w:rFonts w:asciiTheme="minorHAnsi" w:hAnsiTheme="minorHAnsi"/>
                <w:sz w:val="14"/>
              </w:rPr>
            </w:pPr>
            <w:r>
              <w:rPr>
                <w:rFonts w:asciiTheme="minorHAnsi" w:hAnsiTheme="minorHAnsi"/>
                <w:noProof/>
                <w:sz w:val="14"/>
              </w:rPr>
              <w:t>84.32</w:t>
            </w:r>
            <w:r w:rsidR="003927F3" w:rsidRPr="005E12E5">
              <w:rPr>
                <w:rFonts w:asciiTheme="minorHAnsi" w:hAnsiTheme="minorHAnsi"/>
                <w:noProof/>
                <w:sz w:val="14"/>
              </w:rPr>
              <w:t xml:space="preserve"> </w:t>
            </w:r>
            <w:r>
              <w:rPr>
                <w:rFonts w:asciiTheme="minorHAnsi" w:hAnsiTheme="minorHAnsi"/>
                <w:noProof/>
                <w:sz w:val="14"/>
              </w:rPr>
              <w:t>m</w:t>
            </w:r>
          </w:p>
        </w:tc>
      </w:tr>
      <w:tr w:rsidR="000C5579" w:rsidRPr="005E12E5" w:rsidTr="00036F2D">
        <w:tc>
          <w:tcPr>
            <w:tcW w:w="579" w:type="pct"/>
            <w:shd w:val="clear" w:color="auto" w:fill="BFBFBF" w:themeFill="background1" w:themeFillShade="BF"/>
          </w:tcPr>
          <w:p w:rsidR="00CC625E" w:rsidRPr="005E12E5" w:rsidRDefault="00CC625E" w:rsidP="002D2F79">
            <w:pPr>
              <w:rPr>
                <w:rFonts w:asciiTheme="minorHAnsi" w:hAnsiTheme="minorHAnsi"/>
                <w:b/>
                <w:sz w:val="14"/>
              </w:rPr>
            </w:pPr>
            <w:r w:rsidRPr="005E12E5">
              <w:rPr>
                <w:rFonts w:asciiTheme="minorHAnsi" w:hAnsiTheme="minorHAnsi"/>
                <w:b/>
                <w:sz w:val="14"/>
              </w:rPr>
              <w:t>Reference Point</w:t>
            </w:r>
          </w:p>
        </w:tc>
        <w:tc>
          <w:tcPr>
            <w:tcW w:w="2057" w:type="pct"/>
          </w:tcPr>
          <w:p w:rsidR="00CC625E" w:rsidRPr="005E12E5" w:rsidRDefault="00A439E7" w:rsidP="00681AAD">
            <w:pPr>
              <w:rPr>
                <w:rFonts w:asciiTheme="minorHAnsi" w:hAnsiTheme="minorHAnsi"/>
                <w:noProof/>
                <w:sz w:val="14"/>
              </w:rPr>
            </w:pPr>
            <w:r>
              <w:rPr>
                <w:rFonts w:asciiTheme="minorHAnsi" w:hAnsiTheme="minorHAnsi"/>
                <w:noProof/>
                <w:sz w:val="14"/>
              </w:rPr>
              <w:t>WELL (copy)</w:t>
            </w:r>
            <w:r w:rsidR="00681AAD" w:rsidRPr="005E12E5">
              <w:rPr>
                <w:rFonts w:asciiTheme="minorHAnsi" w:hAnsiTheme="minorHAnsi"/>
                <w:noProof/>
                <w:sz w:val="14"/>
              </w:rPr>
              <w:t xml:space="preserve"> @ </w:t>
            </w:r>
            <w:r w:rsidR="00BB7373" w:rsidRPr="005E12E5">
              <w:rPr>
                <w:rFonts w:asciiTheme="minorHAnsi" w:hAnsiTheme="minorHAnsi"/>
                <w:noProof/>
                <w:sz w:val="14"/>
              </w:rPr>
              <w:t xml:space="preserve"> </w:t>
            </w:r>
            <w:r>
              <w:rPr>
                <w:rFonts w:asciiTheme="minorHAnsi" w:hAnsiTheme="minorHAnsi"/>
                <w:noProof/>
                <w:sz w:val="14"/>
              </w:rPr>
              <w:t>89.52m</w:t>
            </w:r>
          </w:p>
        </w:tc>
        <w:tc>
          <w:tcPr>
            <w:tcW w:w="1213" w:type="pct"/>
            <w:shd w:val="clear" w:color="auto" w:fill="BFBFBF" w:themeFill="background1" w:themeFillShade="BF"/>
          </w:tcPr>
          <w:p w:rsidR="00CC625E" w:rsidRPr="005E12E5" w:rsidRDefault="00CC625E" w:rsidP="00AF64A7">
            <w:pPr>
              <w:rPr>
                <w:rFonts w:asciiTheme="minorHAnsi" w:hAnsiTheme="minorHAnsi"/>
                <w:b/>
                <w:sz w:val="14"/>
              </w:rPr>
            </w:pPr>
            <w:r w:rsidRPr="005E12E5">
              <w:rPr>
                <w:rFonts w:asciiTheme="minorHAnsi" w:hAnsiTheme="minorHAnsi"/>
                <w:b/>
                <w:sz w:val="14"/>
              </w:rPr>
              <w:t>Well Type</w:t>
            </w:r>
          </w:p>
        </w:tc>
        <w:tc>
          <w:tcPr>
            <w:tcW w:w="1152" w:type="pct"/>
          </w:tcPr>
          <w:p w:rsidR="00FA2D83" w:rsidRPr="005E12E5" w:rsidRDefault="00A439E7" w:rsidP="002D2F79">
            <w:pPr>
              <w:rPr>
                <w:rFonts w:asciiTheme="minorHAnsi" w:hAnsiTheme="minorHAnsi"/>
                <w:sz w:val="14"/>
              </w:rPr>
            </w:pPr>
            <w:r>
              <w:rPr>
                <w:rFonts w:asciiTheme="minorHAnsi" w:hAnsiTheme="minorHAnsi"/>
                <w:noProof/>
                <w:sz w:val="14"/>
              </w:rPr>
              <w:t>Platform</w:t>
            </w:r>
          </w:p>
        </w:tc>
      </w:tr>
    </w:tbl>
    <w:p w:rsidR="006B66D8" w:rsidRPr="00DD341F" w:rsidRDefault="006B66D8" w:rsidP="00DD341F">
      <w:pPr>
        <w:pStyle w:val="Heading2SubSectionHeader-Fluids"/>
        <w:keepNext/>
        <w:numPr>
          <w:ilvl w:val="1"/>
          <w:numId w:val="4"/>
        </w:numPr>
        <w:spacing w:line="240" w:lineRule="auto"/>
        <w:ind w:left="720" w:right="-86" w:hanging="806"/>
        <w:rPr>
          <w:rFonts w:asciiTheme="minorHAnsi" w:hAnsiTheme="minorHAnsi"/>
          <w:b/>
        </w:rPr>
      </w:pPr>
      <w:bookmarkStart w:id="1" w:name="_Toc405811710"/>
      <w:r w:rsidRPr="00DD341F">
        <w:rPr>
          <w:rFonts w:asciiTheme="minorHAnsi" w:hAnsiTheme="minorHAnsi"/>
          <w:b/>
        </w:rPr>
        <w:t>Active Fluid</w:t>
      </w:r>
      <w:bookmarkEnd w:id="1"/>
    </w:p>
    <w:p w:rsidR="006B66D8" w:rsidRPr="00787620" w:rsidRDefault="006B66D8" w:rsidP="00787620">
      <w:pPr>
        <w:pStyle w:val="3"/>
        <w:numPr>
          <w:ilvl w:val="2"/>
          <w:numId w:val="4"/>
        </w:numPr>
        <w:pBdr>
          <w:bottom w:val="none" w:sz="0" w:space="0" w:color="auto"/>
        </w:pBdr>
        <w:tabs>
          <w:tab w:val="clear" w:pos="440"/>
          <w:tab w:val="left" w:pos="630"/>
        </w:tabs>
        <w:ind w:right="-90" w:hanging="1170"/>
        <w:rPr>
          <w:rFonts w:asciiTheme="minorHAnsi" w:hAnsiTheme="minorHAnsi"/>
          <w:b/>
          <w:sz w:val="22"/>
        </w:rPr>
      </w:pPr>
      <w:bookmarkStart w:id="2" w:name="_Toc405811711"/>
      <w:r w:rsidRPr="00787620">
        <w:rPr>
          <w:rFonts w:asciiTheme="minorHAnsi" w:hAnsiTheme="minorHAnsi"/>
          <w:b/>
          <w:sz w:val="22"/>
        </w:rPr>
        <w:t>Fluid Data</w:t>
      </w:r>
      <w:bookmarkEnd w:id="2"/>
    </w:p>
    <w:tbl>
      <w:tblPr>
        <w:tblStyle w:val="af0"/>
        <w:tblW w:w="5000" w:type="pct"/>
        <w:tblBorders>
          <w:left w:val="single" w:sz="4" w:space="0" w:color="auto"/>
          <w:right w:val="single" w:sz="4" w:space="0" w:color="auto"/>
          <w:insideV w:val="single" w:sz="4" w:space="0" w:color="auto"/>
        </w:tblBorders>
        <w:tblLook w:val="0600" w:firstRow="0" w:lastRow="0" w:firstColumn="0" w:lastColumn="0" w:noHBand="1" w:noVBand="1"/>
      </w:tblPr>
      <w:tblGrid>
        <w:gridCol w:w="2697"/>
        <w:gridCol w:w="2697"/>
        <w:gridCol w:w="2698"/>
        <w:gridCol w:w="2698"/>
      </w:tblGrid>
      <w:tr w:rsidR="000C5579" w:rsidRPr="005E12E5" w:rsidTr="00036F2D">
        <w:tc>
          <w:tcPr>
            <w:tcW w:w="1250" w:type="pct"/>
            <w:shd w:val="clear" w:color="auto" w:fill="BFBFBF" w:themeFill="background1" w:themeFillShade="BF"/>
          </w:tcPr>
          <w:p w:rsidR="006B66D8" w:rsidRPr="005E12E5" w:rsidRDefault="006B66D8" w:rsidP="002D2F79">
            <w:pPr>
              <w:rPr>
                <w:rFonts w:asciiTheme="minorHAnsi" w:hAnsiTheme="minorHAnsi"/>
                <w:b/>
                <w:sz w:val="14"/>
              </w:rPr>
            </w:pPr>
            <w:r w:rsidRPr="005E12E5">
              <w:rPr>
                <w:rFonts w:asciiTheme="minorHAnsi" w:hAnsiTheme="minorHAnsi"/>
                <w:b/>
                <w:sz w:val="14"/>
              </w:rPr>
              <w:t>Fluid</w:t>
            </w:r>
          </w:p>
        </w:tc>
        <w:tc>
          <w:tcPr>
            <w:tcW w:w="1250" w:type="pct"/>
          </w:tcPr>
          <w:p w:rsidR="006B66D8" w:rsidRPr="005E12E5" w:rsidRDefault="00A439E7" w:rsidP="002D2F79">
            <w:pPr>
              <w:rPr>
                <w:rFonts w:asciiTheme="minorHAnsi" w:hAnsiTheme="minorHAnsi"/>
                <w:sz w:val="14"/>
              </w:rPr>
            </w:pPr>
            <w:r>
              <w:rPr>
                <w:rFonts w:asciiTheme="minorHAnsi" w:hAnsiTheme="minorHAnsi"/>
                <w:noProof/>
                <w:sz w:val="14"/>
              </w:rPr>
              <w:t>KC1</w:t>
            </w:r>
          </w:p>
        </w:tc>
        <w:tc>
          <w:tcPr>
            <w:tcW w:w="1250" w:type="pct"/>
            <w:shd w:val="clear" w:color="auto" w:fill="BFBFBF" w:themeFill="background1" w:themeFillShade="BF"/>
          </w:tcPr>
          <w:p w:rsidR="006B66D8" w:rsidRPr="005E12E5" w:rsidRDefault="006B66D8" w:rsidP="002D2F79">
            <w:pPr>
              <w:rPr>
                <w:rFonts w:asciiTheme="minorHAnsi" w:hAnsiTheme="minorHAnsi"/>
                <w:b/>
                <w:sz w:val="14"/>
              </w:rPr>
            </w:pPr>
            <w:r w:rsidRPr="005E12E5">
              <w:rPr>
                <w:rFonts w:asciiTheme="minorHAnsi" w:hAnsiTheme="minorHAnsi"/>
                <w:b/>
                <w:sz w:val="14"/>
              </w:rPr>
              <w:t>Type</w:t>
            </w:r>
          </w:p>
        </w:tc>
        <w:tc>
          <w:tcPr>
            <w:tcW w:w="1250" w:type="pct"/>
          </w:tcPr>
          <w:p w:rsidR="006B66D8" w:rsidRPr="005E12E5" w:rsidRDefault="00A439E7" w:rsidP="002D2F79">
            <w:pPr>
              <w:rPr>
                <w:rFonts w:asciiTheme="minorHAnsi" w:hAnsiTheme="minorHAnsi"/>
                <w:sz w:val="14"/>
              </w:rPr>
            </w:pPr>
            <w:r>
              <w:rPr>
                <w:rFonts w:asciiTheme="minorHAnsi" w:hAnsiTheme="minorHAnsi"/>
                <w:noProof/>
                <w:sz w:val="14"/>
              </w:rPr>
              <w:t>Mud</w:t>
            </w:r>
          </w:p>
        </w:tc>
      </w:tr>
      <w:tr w:rsidR="000C5579" w:rsidRPr="005E12E5" w:rsidTr="00036F2D">
        <w:tc>
          <w:tcPr>
            <w:tcW w:w="1250" w:type="pct"/>
            <w:shd w:val="clear" w:color="auto" w:fill="BFBFBF" w:themeFill="background1" w:themeFillShade="BF"/>
          </w:tcPr>
          <w:p w:rsidR="006B66D8" w:rsidRPr="005E12E5" w:rsidRDefault="006B66D8" w:rsidP="002D2F79">
            <w:pPr>
              <w:rPr>
                <w:rFonts w:asciiTheme="minorHAnsi" w:hAnsiTheme="minorHAnsi"/>
                <w:b/>
                <w:sz w:val="14"/>
              </w:rPr>
            </w:pPr>
            <w:r w:rsidRPr="005E12E5">
              <w:rPr>
                <w:rFonts w:asciiTheme="minorHAnsi" w:hAnsiTheme="minorHAnsi"/>
                <w:b/>
                <w:sz w:val="14"/>
              </w:rPr>
              <w:t>Mud Base Type</w:t>
            </w:r>
          </w:p>
        </w:tc>
        <w:tc>
          <w:tcPr>
            <w:tcW w:w="1250" w:type="pct"/>
          </w:tcPr>
          <w:p w:rsidR="006B66D8" w:rsidRPr="005E12E5" w:rsidRDefault="00A439E7" w:rsidP="002D2F79">
            <w:pPr>
              <w:rPr>
                <w:rFonts w:asciiTheme="minorHAnsi" w:hAnsiTheme="minorHAnsi"/>
                <w:sz w:val="14"/>
              </w:rPr>
            </w:pPr>
            <w:r>
              <w:rPr>
                <w:rFonts w:asciiTheme="minorHAnsi" w:hAnsiTheme="minorHAnsi"/>
                <w:noProof/>
                <w:sz w:val="14"/>
              </w:rPr>
              <w:t>Water</w:t>
            </w:r>
          </w:p>
        </w:tc>
        <w:tc>
          <w:tcPr>
            <w:tcW w:w="1250" w:type="pct"/>
            <w:shd w:val="clear" w:color="auto" w:fill="BFBFBF" w:themeFill="background1" w:themeFillShade="BF"/>
          </w:tcPr>
          <w:p w:rsidR="006B66D8" w:rsidRPr="005E12E5" w:rsidRDefault="006B66D8" w:rsidP="002D2F79">
            <w:pPr>
              <w:rPr>
                <w:rFonts w:asciiTheme="minorHAnsi" w:hAnsiTheme="minorHAnsi"/>
                <w:b/>
                <w:sz w:val="14"/>
              </w:rPr>
            </w:pPr>
            <w:r w:rsidRPr="005E12E5">
              <w:rPr>
                <w:rFonts w:asciiTheme="minorHAnsi" w:hAnsiTheme="minorHAnsi"/>
                <w:b/>
                <w:sz w:val="14"/>
              </w:rPr>
              <w:t>Base Fluid</w:t>
            </w:r>
          </w:p>
        </w:tc>
        <w:tc>
          <w:tcPr>
            <w:tcW w:w="1250" w:type="pct"/>
          </w:tcPr>
          <w:p w:rsidR="006B66D8" w:rsidRPr="005E12E5" w:rsidRDefault="00A439E7" w:rsidP="002D2F79">
            <w:pPr>
              <w:rPr>
                <w:rFonts w:asciiTheme="minorHAnsi" w:hAnsiTheme="minorHAnsi"/>
                <w:sz w:val="14"/>
              </w:rPr>
            </w:pPr>
            <w:r>
              <w:rPr>
                <w:rFonts w:asciiTheme="minorHAnsi" w:hAnsiTheme="minorHAnsi"/>
                <w:noProof/>
                <w:sz w:val="14"/>
              </w:rPr>
              <w:t>Water</w:t>
            </w:r>
          </w:p>
        </w:tc>
      </w:tr>
      <w:tr w:rsidR="000C5579" w:rsidRPr="005E12E5" w:rsidTr="00036F2D">
        <w:tc>
          <w:tcPr>
            <w:tcW w:w="1250" w:type="pct"/>
            <w:shd w:val="clear" w:color="auto" w:fill="BFBFBF" w:themeFill="background1" w:themeFillShade="BF"/>
          </w:tcPr>
          <w:p w:rsidR="006B66D8" w:rsidRPr="005E12E5" w:rsidRDefault="006B66D8" w:rsidP="002D2F79">
            <w:pPr>
              <w:rPr>
                <w:rFonts w:asciiTheme="minorHAnsi" w:hAnsiTheme="minorHAnsi"/>
                <w:b/>
                <w:sz w:val="14"/>
              </w:rPr>
            </w:pPr>
            <w:r w:rsidRPr="005E12E5">
              <w:rPr>
                <w:rFonts w:asciiTheme="minorHAnsi" w:hAnsiTheme="minorHAnsi"/>
                <w:b/>
                <w:sz w:val="14"/>
              </w:rPr>
              <w:t>Rheology Model</w:t>
            </w:r>
          </w:p>
        </w:tc>
        <w:tc>
          <w:tcPr>
            <w:tcW w:w="1250" w:type="pct"/>
          </w:tcPr>
          <w:p w:rsidR="006B66D8" w:rsidRPr="005E12E5" w:rsidRDefault="00A439E7" w:rsidP="002D2F79">
            <w:pPr>
              <w:rPr>
                <w:rFonts w:asciiTheme="minorHAnsi" w:hAnsiTheme="minorHAnsi"/>
                <w:sz w:val="14"/>
              </w:rPr>
            </w:pPr>
            <w:r>
              <w:rPr>
                <w:rFonts w:asciiTheme="minorHAnsi" w:hAnsiTheme="minorHAnsi"/>
                <w:noProof/>
                <w:sz w:val="14"/>
              </w:rPr>
              <w:t>Bingham Plastic</w:t>
            </w:r>
          </w:p>
        </w:tc>
        <w:tc>
          <w:tcPr>
            <w:tcW w:w="1250" w:type="pct"/>
            <w:shd w:val="clear" w:color="auto" w:fill="BFBFBF" w:themeFill="background1" w:themeFillShade="BF"/>
          </w:tcPr>
          <w:p w:rsidR="006B66D8" w:rsidRPr="005E12E5" w:rsidRDefault="004D6FA1" w:rsidP="002D2F79">
            <w:pPr>
              <w:rPr>
                <w:rFonts w:asciiTheme="minorHAnsi" w:hAnsiTheme="minorHAnsi"/>
                <w:b/>
                <w:sz w:val="14"/>
              </w:rPr>
            </w:pPr>
            <w:r w:rsidRPr="005E12E5">
              <w:rPr>
                <w:rFonts w:asciiTheme="minorHAnsi" w:hAnsiTheme="minorHAnsi"/>
                <w:b/>
                <w:sz w:val="14"/>
              </w:rPr>
              <w:t>Foamed</w:t>
            </w:r>
          </w:p>
        </w:tc>
        <w:tc>
          <w:tcPr>
            <w:tcW w:w="1250" w:type="pct"/>
          </w:tcPr>
          <w:p w:rsidR="006B66D8" w:rsidRPr="005E12E5" w:rsidRDefault="006B66D8" w:rsidP="002D2F79">
            <w:pPr>
              <w:rPr>
                <w:rFonts w:asciiTheme="minorHAnsi" w:hAnsiTheme="minorHAnsi"/>
                <w:sz w:val="14"/>
              </w:rPr>
            </w:pPr>
          </w:p>
        </w:tc>
      </w:tr>
    </w:tbl>
    <w:p w:rsidR="008759F9" w:rsidRPr="00787620" w:rsidRDefault="008759F9" w:rsidP="00787620">
      <w:pPr>
        <w:pStyle w:val="3"/>
        <w:numPr>
          <w:ilvl w:val="2"/>
          <w:numId w:val="4"/>
        </w:numPr>
        <w:pBdr>
          <w:bottom w:val="none" w:sz="0" w:space="0" w:color="auto"/>
        </w:pBdr>
        <w:tabs>
          <w:tab w:val="clear" w:pos="440"/>
          <w:tab w:val="left" w:pos="630"/>
        </w:tabs>
        <w:ind w:right="-90" w:hanging="1170"/>
        <w:rPr>
          <w:rFonts w:asciiTheme="minorHAnsi" w:hAnsiTheme="minorHAnsi"/>
          <w:b/>
          <w:sz w:val="22"/>
        </w:rPr>
      </w:pPr>
      <w:bookmarkStart w:id="3" w:name="_Toc405811712"/>
      <w:r w:rsidRPr="00787620">
        <w:rPr>
          <w:rFonts w:asciiTheme="minorHAnsi" w:hAnsiTheme="minorHAnsi"/>
          <w:b/>
          <w:sz w:val="22"/>
        </w:rPr>
        <w:t>Rheology Data</w:t>
      </w:r>
      <w:bookmarkEnd w:id="3"/>
    </w:p>
    <w:tbl>
      <w:tblPr>
        <w:tblStyle w:val="GridTable6Colorful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Query_Rheology_Data"/>
        <w:tblDescription w:val="TemplateRow:2"/>
      </w:tblPr>
      <w:tblGrid>
        <w:gridCol w:w="1497"/>
        <w:gridCol w:w="1265"/>
        <w:gridCol w:w="1521"/>
        <w:gridCol w:w="1040"/>
        <w:gridCol w:w="1692"/>
        <w:gridCol w:w="1418"/>
        <w:gridCol w:w="1010"/>
        <w:gridCol w:w="1347"/>
      </w:tblGrid>
      <w:tr w:rsidR="002446FA" w:rsidRPr="005E12E5" w:rsidTr="00655693">
        <w:trPr>
          <w:cnfStyle w:val="100000000000" w:firstRow="1" w:lastRow="0" w:firstColumn="0" w:lastColumn="0" w:oddVBand="0" w:evenVBand="0" w:oddHBand="0" w:evenHBand="0" w:firstRowFirstColumn="0" w:firstRowLastColumn="0" w:lastRowFirstColumn="0" w:lastRowLastColumn="0"/>
          <w:trHeight w:val="326"/>
        </w:trPr>
        <w:tc>
          <w:tcPr>
            <w:tcW w:w="694" w:type="pct"/>
            <w:vMerge w:val="restart"/>
          </w:tcPr>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Temperature</w:t>
            </w:r>
          </w:p>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w:t>
            </w:r>
            <w:r>
              <w:rPr>
                <w:rFonts w:asciiTheme="minorHAnsi" w:hAnsiTheme="minorHAnsi" w:cstheme="minorHAnsi"/>
                <w:sz w:val="14"/>
                <w:szCs w:val="14"/>
                <w:lang w:eastAsia="x-none"/>
              </w:rPr>
              <w:t>°C</w:t>
            </w:r>
            <w:r w:rsidRPr="005E12E5">
              <w:rPr>
                <w:rFonts w:asciiTheme="minorHAnsi" w:hAnsiTheme="minorHAnsi" w:cstheme="minorHAnsi"/>
                <w:sz w:val="14"/>
                <w:szCs w:val="14"/>
                <w:lang w:eastAsia="x-none"/>
              </w:rPr>
              <w:t>)</w:t>
            </w:r>
          </w:p>
        </w:tc>
        <w:tc>
          <w:tcPr>
            <w:tcW w:w="586" w:type="pct"/>
            <w:vMerge w:val="restart"/>
          </w:tcPr>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Pressure</w:t>
            </w:r>
          </w:p>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w:t>
            </w:r>
            <w:proofErr w:type="spellStart"/>
            <w:r>
              <w:rPr>
                <w:rFonts w:asciiTheme="minorHAnsi" w:hAnsiTheme="minorHAnsi" w:cstheme="minorHAnsi"/>
                <w:sz w:val="14"/>
                <w:szCs w:val="14"/>
                <w:lang w:eastAsia="x-none"/>
              </w:rPr>
              <w:t>atm</w:t>
            </w:r>
            <w:proofErr w:type="spellEnd"/>
            <w:r w:rsidRPr="005E12E5">
              <w:rPr>
                <w:rFonts w:asciiTheme="minorHAnsi" w:hAnsiTheme="minorHAnsi" w:cstheme="minorHAnsi"/>
                <w:sz w:val="14"/>
                <w:szCs w:val="14"/>
                <w:lang w:eastAsia="x-none"/>
              </w:rPr>
              <w:t>)</w:t>
            </w:r>
          </w:p>
        </w:tc>
        <w:tc>
          <w:tcPr>
            <w:tcW w:w="705" w:type="pct"/>
            <w:vMerge w:val="restart"/>
          </w:tcPr>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Base Density</w:t>
            </w:r>
          </w:p>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w:t>
            </w:r>
            <w:r>
              <w:rPr>
                <w:rFonts w:asciiTheme="minorHAnsi" w:hAnsiTheme="minorHAnsi" w:cstheme="minorHAnsi"/>
                <w:sz w:val="14"/>
                <w:szCs w:val="14"/>
                <w:lang w:eastAsia="x-none"/>
              </w:rPr>
              <w:t>kg/m³</w:t>
            </w:r>
            <w:r w:rsidRPr="005E12E5">
              <w:rPr>
                <w:rFonts w:asciiTheme="minorHAnsi" w:hAnsiTheme="minorHAnsi" w:cstheme="minorHAnsi"/>
                <w:sz w:val="14"/>
                <w:szCs w:val="14"/>
                <w:lang w:eastAsia="x-none"/>
              </w:rPr>
              <w:t>)</w:t>
            </w:r>
          </w:p>
        </w:tc>
        <w:tc>
          <w:tcPr>
            <w:tcW w:w="482" w:type="pct"/>
            <w:vMerge w:val="restart"/>
          </w:tcPr>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Ref Fluid Properties</w:t>
            </w:r>
          </w:p>
        </w:tc>
        <w:tc>
          <w:tcPr>
            <w:tcW w:w="784" w:type="pct"/>
            <w:vMerge w:val="restart"/>
          </w:tcPr>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PV (</w:t>
            </w:r>
            <w:proofErr w:type="spellStart"/>
            <w:r w:rsidRPr="005E12E5">
              <w:rPr>
                <w:rFonts w:asciiTheme="minorHAnsi" w:hAnsiTheme="minorHAnsi" w:cstheme="minorHAnsi"/>
                <w:sz w:val="14"/>
                <w:szCs w:val="14"/>
                <w:lang w:eastAsia="x-none"/>
              </w:rPr>
              <w:t>Mulnf</w:t>
            </w:r>
            <w:proofErr w:type="spellEnd"/>
            <w:r w:rsidRPr="005E12E5">
              <w:rPr>
                <w:rFonts w:asciiTheme="minorHAnsi" w:hAnsiTheme="minorHAnsi" w:cstheme="minorHAnsi"/>
                <w:sz w:val="14"/>
                <w:szCs w:val="14"/>
                <w:lang w:eastAsia="x-none"/>
              </w:rPr>
              <w:t>)</w:t>
            </w:r>
          </w:p>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w:t>
            </w:r>
            <w:proofErr w:type="spellStart"/>
            <w:r>
              <w:rPr>
                <w:rFonts w:asciiTheme="minorHAnsi" w:hAnsiTheme="minorHAnsi" w:cstheme="minorHAnsi"/>
                <w:sz w:val="14"/>
                <w:szCs w:val="14"/>
                <w:lang w:eastAsia="x-none"/>
              </w:rPr>
              <w:t>cp</w:t>
            </w:r>
            <w:proofErr w:type="spellEnd"/>
            <w:r w:rsidRPr="005E12E5">
              <w:rPr>
                <w:rFonts w:asciiTheme="minorHAnsi" w:hAnsiTheme="minorHAnsi" w:cstheme="minorHAnsi"/>
                <w:sz w:val="14"/>
                <w:szCs w:val="14"/>
                <w:lang w:eastAsia="x-none"/>
              </w:rPr>
              <w:t>)</w:t>
            </w:r>
          </w:p>
        </w:tc>
        <w:tc>
          <w:tcPr>
            <w:tcW w:w="657" w:type="pct"/>
            <w:vMerge w:val="restart"/>
          </w:tcPr>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YP (Tau0)</w:t>
            </w:r>
          </w:p>
          <w:p w:rsidR="002446FA" w:rsidRPr="005E12E5" w:rsidRDefault="002446FA" w:rsidP="00E24E94">
            <w:pPr>
              <w:jc w:val="center"/>
              <w:rPr>
                <w:rFonts w:asciiTheme="minorHAnsi" w:hAnsiTheme="minorHAnsi" w:cstheme="minorHAnsi"/>
                <w:b w:val="0"/>
                <w:sz w:val="14"/>
                <w:szCs w:val="14"/>
                <w:lang w:eastAsia="x-none"/>
              </w:rPr>
            </w:pPr>
            <w:r w:rsidRPr="005E12E5">
              <w:rPr>
                <w:rFonts w:asciiTheme="minorHAnsi" w:hAnsiTheme="minorHAnsi" w:cstheme="minorHAnsi"/>
                <w:sz w:val="14"/>
                <w:szCs w:val="14"/>
                <w:lang w:eastAsia="x-none"/>
              </w:rPr>
              <w:t>(</w:t>
            </w:r>
            <w:proofErr w:type="spellStart"/>
            <w:r>
              <w:rPr>
                <w:rFonts w:asciiTheme="minorHAnsi" w:hAnsiTheme="minorHAnsi" w:cstheme="minorHAnsi"/>
                <w:sz w:val="14"/>
                <w:szCs w:val="14"/>
                <w:lang w:eastAsia="x-none"/>
              </w:rPr>
              <w:t>lbf</w:t>
            </w:r>
            <w:proofErr w:type="spellEnd"/>
            <w:r>
              <w:rPr>
                <w:rFonts w:asciiTheme="minorHAnsi" w:hAnsiTheme="minorHAnsi" w:cstheme="minorHAnsi"/>
                <w:sz w:val="14"/>
                <w:szCs w:val="14"/>
                <w:lang w:eastAsia="x-none"/>
              </w:rPr>
              <w:t>/100ft²</w:t>
            </w:r>
            <w:r w:rsidRPr="005E12E5">
              <w:rPr>
                <w:rFonts w:asciiTheme="minorHAnsi" w:hAnsiTheme="minorHAnsi" w:cstheme="minorHAnsi"/>
                <w:sz w:val="14"/>
                <w:szCs w:val="14"/>
                <w:lang w:eastAsia="x-none"/>
              </w:rPr>
              <w:t>)</w:t>
            </w:r>
          </w:p>
        </w:tc>
        <w:tc>
          <w:tcPr>
            <w:tcW w:w="1092" w:type="pct"/>
            <w:gridSpan w:val="2"/>
          </w:tcPr>
          <w:p w:rsidR="002446FA" w:rsidRPr="005E12E5" w:rsidRDefault="002446FA" w:rsidP="00E24E94">
            <w:pPr>
              <w:jc w:val="center"/>
              <w:rPr>
                <w:rFonts w:asciiTheme="minorHAnsi" w:hAnsiTheme="minorHAnsi" w:cstheme="minorHAnsi"/>
                <w:b w:val="0"/>
                <w:sz w:val="14"/>
                <w:szCs w:val="14"/>
                <w:lang w:eastAsia="x-none"/>
              </w:rPr>
            </w:pPr>
            <w:proofErr w:type="spellStart"/>
            <w:r w:rsidRPr="005E12E5">
              <w:rPr>
                <w:rFonts w:asciiTheme="minorHAnsi" w:hAnsiTheme="minorHAnsi" w:cstheme="minorHAnsi"/>
                <w:sz w:val="14"/>
                <w:szCs w:val="14"/>
                <w:lang w:eastAsia="x-none"/>
              </w:rPr>
              <w:t>Fann</w:t>
            </w:r>
            <w:proofErr w:type="spellEnd"/>
            <w:r w:rsidRPr="005E12E5">
              <w:rPr>
                <w:rFonts w:asciiTheme="minorHAnsi" w:hAnsiTheme="minorHAnsi" w:cstheme="minorHAnsi"/>
                <w:sz w:val="14"/>
                <w:szCs w:val="14"/>
                <w:lang w:eastAsia="x-none"/>
              </w:rPr>
              <w:t xml:space="preserve"> Data</w:t>
            </w:r>
          </w:p>
        </w:tc>
      </w:tr>
      <w:tr w:rsidR="002446FA" w:rsidRPr="005E12E5" w:rsidTr="00655693">
        <w:trPr>
          <w:cnfStyle w:val="000000100000" w:firstRow="0" w:lastRow="0" w:firstColumn="0" w:lastColumn="0" w:oddVBand="0" w:evenVBand="0" w:oddHBand="1" w:evenHBand="0" w:firstRowFirstColumn="0" w:firstRowLastColumn="0" w:lastRowFirstColumn="0" w:lastRowLastColumn="0"/>
          <w:trHeight w:val="325"/>
        </w:trPr>
        <w:tc>
          <w:tcPr>
            <w:tcW w:w="694" w:type="pct"/>
            <w:vMerge/>
          </w:tcPr>
          <w:p w:rsidR="002446FA" w:rsidRPr="005E12E5" w:rsidRDefault="002446FA" w:rsidP="00E24E94">
            <w:pPr>
              <w:jc w:val="center"/>
              <w:rPr>
                <w:rFonts w:asciiTheme="minorHAnsi" w:hAnsiTheme="minorHAnsi" w:cstheme="minorHAnsi"/>
                <w:b/>
                <w:sz w:val="14"/>
                <w:szCs w:val="14"/>
                <w:lang w:eastAsia="x-none"/>
              </w:rPr>
            </w:pPr>
          </w:p>
        </w:tc>
        <w:tc>
          <w:tcPr>
            <w:tcW w:w="586" w:type="pct"/>
            <w:vMerge/>
          </w:tcPr>
          <w:p w:rsidR="002446FA" w:rsidRPr="005E12E5" w:rsidRDefault="002446FA" w:rsidP="00E24E94">
            <w:pPr>
              <w:jc w:val="center"/>
              <w:rPr>
                <w:rFonts w:asciiTheme="minorHAnsi" w:hAnsiTheme="minorHAnsi" w:cstheme="minorHAnsi"/>
                <w:b/>
                <w:sz w:val="14"/>
                <w:szCs w:val="14"/>
                <w:lang w:eastAsia="x-none"/>
              </w:rPr>
            </w:pPr>
          </w:p>
        </w:tc>
        <w:tc>
          <w:tcPr>
            <w:tcW w:w="705" w:type="pct"/>
            <w:vMerge/>
          </w:tcPr>
          <w:p w:rsidR="002446FA" w:rsidRPr="005E12E5" w:rsidRDefault="002446FA" w:rsidP="00E24E94">
            <w:pPr>
              <w:jc w:val="center"/>
              <w:rPr>
                <w:rFonts w:asciiTheme="minorHAnsi" w:hAnsiTheme="minorHAnsi" w:cstheme="minorHAnsi"/>
                <w:b/>
                <w:sz w:val="14"/>
                <w:szCs w:val="14"/>
                <w:lang w:eastAsia="x-none"/>
              </w:rPr>
            </w:pPr>
          </w:p>
        </w:tc>
        <w:tc>
          <w:tcPr>
            <w:tcW w:w="482" w:type="pct"/>
            <w:vMerge/>
          </w:tcPr>
          <w:p w:rsidR="002446FA" w:rsidRPr="005E12E5" w:rsidRDefault="002446FA" w:rsidP="00E24E94">
            <w:pPr>
              <w:jc w:val="center"/>
              <w:rPr>
                <w:rFonts w:asciiTheme="minorHAnsi" w:hAnsiTheme="minorHAnsi" w:cstheme="minorHAnsi"/>
                <w:b/>
                <w:sz w:val="14"/>
                <w:szCs w:val="14"/>
                <w:lang w:eastAsia="x-none"/>
              </w:rPr>
            </w:pPr>
          </w:p>
        </w:tc>
        <w:tc>
          <w:tcPr>
            <w:tcW w:w="784" w:type="pct"/>
            <w:vMerge/>
          </w:tcPr>
          <w:p w:rsidR="002446FA" w:rsidRPr="005E12E5" w:rsidRDefault="002446FA" w:rsidP="00E24E94">
            <w:pPr>
              <w:jc w:val="center"/>
              <w:rPr>
                <w:rFonts w:asciiTheme="minorHAnsi" w:hAnsiTheme="minorHAnsi" w:cstheme="minorHAnsi"/>
                <w:b/>
                <w:sz w:val="14"/>
                <w:szCs w:val="14"/>
                <w:lang w:eastAsia="x-none"/>
              </w:rPr>
            </w:pPr>
          </w:p>
        </w:tc>
        <w:tc>
          <w:tcPr>
            <w:tcW w:w="657" w:type="pct"/>
            <w:vMerge/>
          </w:tcPr>
          <w:p w:rsidR="002446FA" w:rsidRPr="005E12E5" w:rsidRDefault="002446FA" w:rsidP="00E24E94">
            <w:pPr>
              <w:jc w:val="center"/>
              <w:rPr>
                <w:rFonts w:asciiTheme="minorHAnsi" w:hAnsiTheme="minorHAnsi" w:cstheme="minorHAnsi"/>
                <w:b/>
                <w:sz w:val="14"/>
                <w:szCs w:val="14"/>
                <w:lang w:eastAsia="x-none"/>
              </w:rPr>
            </w:pPr>
          </w:p>
        </w:tc>
        <w:tc>
          <w:tcPr>
            <w:tcW w:w="468" w:type="pct"/>
            <w:shd w:val="clear" w:color="auto" w:fill="C0C0C0"/>
          </w:tcPr>
          <w:p w:rsidR="002446FA" w:rsidRPr="005E12E5" w:rsidRDefault="002446FA" w:rsidP="00E24E94">
            <w:pPr>
              <w:jc w:val="center"/>
              <w:rPr>
                <w:rFonts w:asciiTheme="minorHAnsi" w:hAnsiTheme="minorHAnsi" w:cstheme="minorHAnsi"/>
                <w:b/>
                <w:sz w:val="14"/>
                <w:szCs w:val="14"/>
                <w:lang w:eastAsia="x-none"/>
              </w:rPr>
            </w:pPr>
            <w:r w:rsidRPr="005E12E5">
              <w:rPr>
                <w:rFonts w:asciiTheme="minorHAnsi" w:hAnsiTheme="minorHAnsi" w:cstheme="minorHAnsi"/>
                <w:b/>
                <w:sz w:val="14"/>
                <w:szCs w:val="14"/>
                <w:lang w:eastAsia="x-none"/>
              </w:rPr>
              <w:t>Speed</w:t>
            </w:r>
          </w:p>
          <w:p w:rsidR="002446FA" w:rsidRPr="005E12E5" w:rsidRDefault="002446FA" w:rsidP="00E24E94">
            <w:pPr>
              <w:jc w:val="center"/>
              <w:rPr>
                <w:rFonts w:asciiTheme="minorHAnsi" w:hAnsiTheme="minorHAnsi" w:cstheme="minorHAnsi"/>
                <w:b/>
                <w:sz w:val="14"/>
                <w:szCs w:val="14"/>
                <w:lang w:eastAsia="x-none"/>
              </w:rPr>
            </w:pPr>
            <w:r w:rsidRPr="005E12E5">
              <w:rPr>
                <w:rFonts w:asciiTheme="minorHAnsi" w:hAnsiTheme="minorHAnsi" w:cstheme="minorHAnsi"/>
                <w:b/>
                <w:sz w:val="14"/>
                <w:szCs w:val="14"/>
                <w:lang w:eastAsia="x-none"/>
              </w:rPr>
              <w:t>(</w:t>
            </w:r>
            <w:r>
              <w:rPr>
                <w:rFonts w:asciiTheme="minorHAnsi" w:hAnsiTheme="minorHAnsi" w:cstheme="minorHAnsi"/>
                <w:b/>
                <w:sz w:val="14"/>
                <w:szCs w:val="14"/>
                <w:lang w:eastAsia="x-none"/>
              </w:rPr>
              <w:t>rpm</w:t>
            </w:r>
            <w:r w:rsidRPr="005E12E5">
              <w:rPr>
                <w:rFonts w:asciiTheme="minorHAnsi" w:hAnsiTheme="minorHAnsi" w:cstheme="minorHAnsi"/>
                <w:b/>
                <w:sz w:val="14"/>
                <w:szCs w:val="14"/>
                <w:lang w:eastAsia="x-none"/>
              </w:rPr>
              <w:t>)</w:t>
            </w:r>
          </w:p>
        </w:tc>
        <w:tc>
          <w:tcPr>
            <w:tcW w:w="624" w:type="pct"/>
            <w:shd w:val="clear" w:color="auto" w:fill="C0C0C0"/>
          </w:tcPr>
          <w:p w:rsidR="002446FA" w:rsidRPr="005E12E5" w:rsidRDefault="002446FA" w:rsidP="00E24E94">
            <w:pPr>
              <w:jc w:val="center"/>
              <w:rPr>
                <w:rFonts w:asciiTheme="minorHAnsi" w:hAnsiTheme="minorHAnsi" w:cstheme="minorHAnsi"/>
                <w:b/>
                <w:sz w:val="14"/>
                <w:szCs w:val="14"/>
                <w:lang w:eastAsia="x-none"/>
              </w:rPr>
            </w:pPr>
            <w:r w:rsidRPr="005E12E5">
              <w:rPr>
                <w:rFonts w:asciiTheme="minorHAnsi" w:hAnsiTheme="minorHAnsi" w:cstheme="minorHAnsi"/>
                <w:b/>
                <w:sz w:val="14"/>
                <w:szCs w:val="14"/>
                <w:lang w:eastAsia="x-none"/>
              </w:rPr>
              <w:t>Dial</w:t>
            </w:r>
          </w:p>
          <w:p w:rsidR="002446FA" w:rsidRPr="005E12E5" w:rsidRDefault="002446FA" w:rsidP="00E24E94">
            <w:pPr>
              <w:jc w:val="center"/>
              <w:rPr>
                <w:rFonts w:asciiTheme="minorHAnsi" w:hAnsiTheme="minorHAnsi" w:cstheme="minorHAnsi"/>
                <w:b/>
                <w:sz w:val="14"/>
                <w:szCs w:val="14"/>
                <w:lang w:eastAsia="x-none"/>
              </w:rPr>
            </w:pPr>
            <w:r w:rsidRPr="005E12E5">
              <w:rPr>
                <w:rFonts w:asciiTheme="minorHAnsi" w:hAnsiTheme="minorHAnsi" w:cstheme="minorHAnsi"/>
                <w:b/>
                <w:sz w:val="14"/>
                <w:szCs w:val="14"/>
                <w:lang w:eastAsia="x-none"/>
              </w:rPr>
              <w:t>(</w:t>
            </w:r>
            <w:r>
              <w:rPr>
                <w:rFonts w:asciiTheme="minorHAnsi" w:hAnsiTheme="minorHAnsi" w:cstheme="minorHAnsi"/>
                <w:b/>
                <w:sz w:val="14"/>
                <w:szCs w:val="14"/>
                <w:lang w:eastAsia="x-none"/>
              </w:rPr>
              <w:t>°</w:t>
            </w:r>
            <w:r w:rsidRPr="005E12E5">
              <w:rPr>
                <w:rFonts w:asciiTheme="minorHAnsi" w:hAnsiTheme="minorHAnsi" w:cstheme="minorHAnsi"/>
                <w:b/>
                <w:sz w:val="14"/>
                <w:szCs w:val="14"/>
                <w:lang w:eastAsia="x-none"/>
              </w:rPr>
              <w:t>)</w:t>
            </w:r>
          </w:p>
        </w:tc>
      </w:tr>
      <w:tr w:rsidR="00E80AD9" w:rsidTr="00E80AD9">
        <w:tc>
          <w:tcPr>
            <w:tcW w:w="694" w:type="pct"/>
            <w:shd w:val="clear" w:color="auto" w:fill="auto"/>
          </w:tcPr>
          <w:p w:rsidR="002446FA" w:rsidRPr="005E12E5" w:rsidRDefault="002446FA" w:rsidP="004F0FC5">
            <w:pPr>
              <w:jc w:val="right"/>
              <w:rPr>
                <w:rFonts w:asciiTheme="minorHAnsi" w:hAnsiTheme="minorHAnsi"/>
                <w:sz w:val="14"/>
                <w:szCs w:val="14"/>
                <w:lang w:eastAsia="x-none"/>
              </w:rPr>
            </w:pPr>
            <w:r>
              <w:rPr>
                <w:rFonts w:asciiTheme="minorHAnsi" w:hAnsiTheme="minorHAnsi"/>
                <w:noProof/>
                <w:sz w:val="14"/>
                <w:szCs w:val="14"/>
                <w:lang w:eastAsia="x-none"/>
              </w:rPr>
              <w:t>30</w:t>
            </w:r>
          </w:p>
        </w:tc>
        <w:tc>
          <w:tcPr>
            <w:tcW w:w="586" w:type="pct"/>
            <w:shd w:val="clear" w:color="auto" w:fill="auto"/>
          </w:tcPr>
          <w:p w:rsidR="002446FA" w:rsidRPr="005E12E5" w:rsidRDefault="002446FA" w:rsidP="004F0FC5">
            <w:pPr>
              <w:jc w:val="right"/>
              <w:rPr>
                <w:rFonts w:asciiTheme="minorHAnsi" w:hAnsiTheme="minorHAnsi"/>
                <w:sz w:val="14"/>
                <w:szCs w:val="14"/>
                <w:lang w:eastAsia="x-none"/>
              </w:rPr>
            </w:pPr>
            <w:r>
              <w:rPr>
                <w:rFonts w:asciiTheme="minorHAnsi" w:hAnsiTheme="minorHAnsi"/>
                <w:noProof/>
                <w:sz w:val="14"/>
                <w:szCs w:val="14"/>
                <w:lang w:eastAsia="x-none"/>
              </w:rPr>
              <w:t>1</w:t>
            </w:r>
          </w:p>
        </w:tc>
        <w:tc>
          <w:tcPr>
            <w:tcW w:w="705" w:type="pct"/>
            <w:shd w:val="clear" w:color="auto" w:fill="auto"/>
          </w:tcPr>
          <w:p w:rsidR="002446FA" w:rsidRPr="005E12E5" w:rsidRDefault="002446FA" w:rsidP="004F0FC5">
            <w:pPr>
              <w:jc w:val="right"/>
              <w:rPr>
                <w:rFonts w:asciiTheme="minorHAnsi" w:hAnsiTheme="minorHAnsi"/>
                <w:sz w:val="14"/>
                <w:szCs w:val="14"/>
                <w:lang w:eastAsia="x-none"/>
              </w:rPr>
            </w:pPr>
            <w:r>
              <w:rPr>
                <w:rFonts w:asciiTheme="minorHAnsi" w:hAnsiTheme="minorHAnsi"/>
                <w:noProof/>
                <w:sz w:val="14"/>
                <w:szCs w:val="14"/>
                <w:lang w:eastAsia="x-none"/>
              </w:rPr>
              <w:t>1130</w:t>
            </w:r>
          </w:p>
        </w:tc>
        <w:tc>
          <w:tcPr>
            <w:tcW w:w="482" w:type="pct"/>
            <w:shd w:val="clear" w:color="auto" w:fill="auto"/>
          </w:tcPr>
          <w:p w:rsidR="002446FA" w:rsidRPr="005E12E5" w:rsidRDefault="002446FA" w:rsidP="007C4D8F">
            <w:pPr>
              <w:rPr>
                <w:rFonts w:asciiTheme="minorHAnsi" w:hAnsiTheme="minorHAnsi"/>
                <w:sz w:val="14"/>
                <w:szCs w:val="14"/>
                <w:lang w:eastAsia="x-none"/>
              </w:rPr>
            </w:pPr>
            <w:r>
              <w:rPr>
                <w:rFonts w:asciiTheme="minorHAnsi" w:hAnsiTheme="minorHAnsi"/>
                <w:noProof/>
                <w:sz w:val="14"/>
                <w:szCs w:val="14"/>
                <w:lang w:eastAsia="x-none"/>
              </w:rPr>
              <w:t>Yes</w:t>
            </w:r>
          </w:p>
        </w:tc>
        <w:tc>
          <w:tcPr>
            <w:tcW w:w="784" w:type="pct"/>
            <w:shd w:val="clear" w:color="auto" w:fill="auto"/>
          </w:tcPr>
          <w:p w:rsidR="002446FA" w:rsidRPr="005E12E5" w:rsidRDefault="002446FA" w:rsidP="004F0FC5">
            <w:pPr>
              <w:jc w:val="right"/>
              <w:rPr>
                <w:rFonts w:asciiTheme="minorHAnsi" w:hAnsiTheme="minorHAnsi"/>
                <w:sz w:val="14"/>
                <w:szCs w:val="14"/>
                <w:lang w:eastAsia="x-none"/>
              </w:rPr>
            </w:pPr>
            <w:r>
              <w:rPr>
                <w:rFonts w:asciiTheme="minorHAnsi" w:hAnsiTheme="minorHAnsi"/>
                <w:noProof/>
                <w:sz w:val="14"/>
                <w:szCs w:val="14"/>
                <w:lang w:eastAsia="x-none"/>
              </w:rPr>
              <w:t>12</w:t>
            </w:r>
          </w:p>
        </w:tc>
        <w:tc>
          <w:tcPr>
            <w:tcW w:w="657" w:type="pct"/>
            <w:shd w:val="clear" w:color="auto" w:fill="auto"/>
          </w:tcPr>
          <w:p w:rsidR="002446FA" w:rsidRPr="005E12E5" w:rsidRDefault="002446FA" w:rsidP="004F0FC5">
            <w:pPr>
              <w:jc w:val="right"/>
              <w:rPr>
                <w:rFonts w:asciiTheme="minorHAnsi" w:hAnsiTheme="minorHAnsi"/>
                <w:sz w:val="14"/>
                <w:szCs w:val="14"/>
                <w:lang w:eastAsia="x-none"/>
              </w:rPr>
            </w:pPr>
            <w:r>
              <w:rPr>
                <w:rFonts w:asciiTheme="minorHAnsi" w:hAnsiTheme="minorHAnsi"/>
                <w:noProof/>
                <w:sz w:val="14"/>
                <w:szCs w:val="14"/>
                <w:lang w:eastAsia="x-none"/>
              </w:rPr>
              <w:t>20</w:t>
            </w:r>
          </w:p>
        </w:tc>
        <w:tc>
          <w:tcPr>
            <w:tcW w:w="468" w:type="pct"/>
          </w:tcPr>
          <w:p w:rsidR="002446FA" w:rsidRPr="005E12E5" w:rsidRDefault="002446FA" w:rsidP="004F0FC5">
            <w:pPr>
              <w:jc w:val="right"/>
              <w:rPr>
                <w:rFonts w:asciiTheme="minorHAnsi" w:hAnsiTheme="minorHAnsi"/>
                <w:sz w:val="14"/>
                <w:szCs w:val="14"/>
                <w:lang w:eastAsia="x-none"/>
              </w:rPr>
            </w:pPr>
          </w:p>
        </w:tc>
        <w:tc>
          <w:tcPr>
            <w:tcW w:w="624" w:type="pct"/>
          </w:tcPr>
          <w:p w:rsidR="002446FA" w:rsidRPr="005E12E5" w:rsidRDefault="002446FA" w:rsidP="004F0FC5">
            <w:pPr>
              <w:jc w:val="right"/>
              <w:rPr>
                <w:rFonts w:asciiTheme="minorHAnsi" w:hAnsiTheme="minorHAnsi"/>
                <w:sz w:val="14"/>
                <w:szCs w:val="14"/>
                <w:lang w:eastAsia="x-none"/>
              </w:rPr>
            </w:pPr>
          </w:p>
        </w:tc>
      </w:tr>
    </w:tbl>
    <w:p w:rsidR="00407BD2" w:rsidRPr="00DD341F" w:rsidRDefault="001621F0" w:rsidP="00DD341F">
      <w:pPr>
        <w:pStyle w:val="Heading2SubSectionHeader-Fluids"/>
        <w:keepNext/>
        <w:numPr>
          <w:ilvl w:val="1"/>
          <w:numId w:val="4"/>
        </w:numPr>
        <w:spacing w:line="240" w:lineRule="auto"/>
        <w:ind w:left="720" w:right="-86" w:hanging="806"/>
        <w:rPr>
          <w:rFonts w:asciiTheme="minorHAnsi" w:hAnsiTheme="minorHAnsi"/>
          <w:b/>
        </w:rPr>
      </w:pPr>
      <w:bookmarkStart w:id="4" w:name="_Toc405811713"/>
      <w:r w:rsidRPr="00DD341F">
        <w:rPr>
          <w:rFonts w:asciiTheme="minorHAnsi" w:hAnsiTheme="minorHAnsi"/>
          <w:b/>
        </w:rPr>
        <w:t>Hole Section</w:t>
      </w:r>
      <w:bookmarkEnd w:id="4"/>
    </w:p>
    <w:tbl>
      <w:tblPr>
        <w:tblStyle w:val="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Qry_HOLE_SECTION"/>
      </w:tblPr>
      <w:tblGrid>
        <w:gridCol w:w="877"/>
        <w:gridCol w:w="940"/>
        <w:gridCol w:w="946"/>
        <w:gridCol w:w="945"/>
        <w:gridCol w:w="1083"/>
        <w:gridCol w:w="973"/>
        <w:gridCol w:w="1483"/>
        <w:gridCol w:w="969"/>
        <w:gridCol w:w="1232"/>
        <w:gridCol w:w="1342"/>
      </w:tblGrid>
      <w:tr w:rsidR="006E74F9" w:rsidRPr="00DB68F1" w:rsidTr="00492EAE">
        <w:trPr>
          <w:cnfStyle w:val="100000000000" w:firstRow="1" w:lastRow="0" w:firstColumn="0" w:lastColumn="0" w:oddVBand="0" w:evenVBand="0" w:oddHBand="0" w:evenHBand="0" w:firstRowFirstColumn="0" w:firstRowLastColumn="0" w:lastRowFirstColumn="0" w:lastRowLastColumn="0"/>
        </w:trPr>
        <w:tc>
          <w:tcPr>
            <w:tcW w:w="406" w:type="pct"/>
            <w:tcBorders>
              <w:top w:val="none" w:sz="0" w:space="0" w:color="auto"/>
              <w:bottom w:val="none" w:sz="0" w:space="0" w:color="auto"/>
            </w:tcBorders>
            <w:shd w:val="clear" w:color="auto" w:fill="BFBFBF" w:themeFill="background1" w:themeFillShade="BF"/>
          </w:tcPr>
          <w:p w:rsidR="00804E88" w:rsidRPr="00AD2BA2" w:rsidRDefault="00804E88"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Section</w:t>
            </w:r>
          </w:p>
          <w:p w:rsidR="00DB68F1" w:rsidRPr="00AD2BA2" w:rsidRDefault="00804E88"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Type</w:t>
            </w:r>
          </w:p>
        </w:tc>
        <w:tc>
          <w:tcPr>
            <w:tcW w:w="435" w:type="pct"/>
            <w:tcBorders>
              <w:top w:val="none" w:sz="0" w:space="0" w:color="auto"/>
              <w:bottom w:val="none" w:sz="0" w:space="0" w:color="auto"/>
            </w:tcBorders>
            <w:shd w:val="clear" w:color="auto" w:fill="BFBFBF" w:themeFill="background1" w:themeFillShade="BF"/>
          </w:tcPr>
          <w:p w:rsidR="00DB68F1" w:rsidRPr="00AD2BA2" w:rsidRDefault="00804E88" w:rsidP="00804E88">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Section D</w:t>
            </w:r>
            <w:r w:rsidR="00DB68F1" w:rsidRPr="00AD2BA2">
              <w:rPr>
                <w:rFonts w:asciiTheme="minorHAnsi" w:eastAsia="SimSun" w:hAnsiTheme="minorHAnsi" w:cstheme="minorHAnsi"/>
                <w:b/>
                <w:bCs/>
                <w:sz w:val="14"/>
                <w:szCs w:val="14"/>
                <w:lang w:eastAsia="x-none"/>
              </w:rPr>
              <w:t>epth</w:t>
            </w:r>
          </w:p>
          <w:p w:rsidR="00804E88" w:rsidRPr="00AD2BA2" w:rsidRDefault="00804E88" w:rsidP="00661A96">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m</w:t>
            </w:r>
            <w:r w:rsidRPr="00AD2BA2">
              <w:rPr>
                <w:rFonts w:asciiTheme="minorHAnsi" w:eastAsia="SimSun" w:hAnsiTheme="minorHAnsi" w:cstheme="minorHAnsi"/>
                <w:b/>
                <w:bCs/>
                <w:sz w:val="14"/>
                <w:szCs w:val="14"/>
                <w:lang w:eastAsia="x-none"/>
              </w:rPr>
              <w:t>)</w:t>
            </w:r>
          </w:p>
        </w:tc>
        <w:tc>
          <w:tcPr>
            <w:tcW w:w="438" w:type="pct"/>
            <w:tcBorders>
              <w:top w:val="none" w:sz="0" w:space="0" w:color="auto"/>
              <w:bottom w:val="none" w:sz="0" w:space="0" w:color="auto"/>
            </w:tcBorders>
            <w:shd w:val="clear" w:color="auto" w:fill="BFBFBF" w:themeFill="background1" w:themeFillShade="BF"/>
          </w:tcPr>
          <w:p w:rsidR="00DB68F1" w:rsidRPr="00AD2BA2" w:rsidRDefault="00804E88" w:rsidP="00804E88">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Section L</w:t>
            </w:r>
            <w:r w:rsidR="00DB68F1" w:rsidRPr="00AD2BA2">
              <w:rPr>
                <w:rFonts w:asciiTheme="minorHAnsi" w:eastAsia="SimSun" w:hAnsiTheme="minorHAnsi" w:cstheme="minorHAnsi"/>
                <w:b/>
                <w:bCs/>
                <w:sz w:val="14"/>
                <w:szCs w:val="14"/>
                <w:lang w:eastAsia="x-none"/>
              </w:rPr>
              <w:t>ength</w:t>
            </w:r>
          </w:p>
          <w:p w:rsidR="00804E88" w:rsidRPr="00AD2BA2" w:rsidRDefault="00804E88"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m</w:t>
            </w:r>
            <w:r w:rsidRPr="00AD2BA2">
              <w:rPr>
                <w:rFonts w:asciiTheme="minorHAnsi" w:eastAsia="SimSun" w:hAnsiTheme="minorHAnsi" w:cstheme="minorHAnsi"/>
                <w:b/>
                <w:bCs/>
                <w:sz w:val="14"/>
                <w:szCs w:val="14"/>
                <w:lang w:eastAsia="x-none"/>
              </w:rPr>
              <w:t>)</w:t>
            </w:r>
          </w:p>
        </w:tc>
        <w:tc>
          <w:tcPr>
            <w:tcW w:w="438" w:type="pct"/>
            <w:tcBorders>
              <w:top w:val="none" w:sz="0" w:space="0" w:color="auto"/>
              <w:bottom w:val="none" w:sz="0" w:space="0" w:color="auto"/>
            </w:tcBorders>
            <w:shd w:val="clear" w:color="auto" w:fill="BFBFBF" w:themeFill="background1" w:themeFillShade="BF"/>
          </w:tcPr>
          <w:p w:rsidR="00DB68F1" w:rsidRPr="00AD2BA2" w:rsidRDefault="00804E88"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S</w:t>
            </w:r>
            <w:r w:rsidR="00DB68F1" w:rsidRPr="00AD2BA2">
              <w:rPr>
                <w:rFonts w:asciiTheme="minorHAnsi" w:eastAsia="SimSun" w:hAnsiTheme="minorHAnsi" w:cstheme="minorHAnsi"/>
                <w:b/>
                <w:bCs/>
                <w:sz w:val="14"/>
                <w:szCs w:val="14"/>
                <w:lang w:eastAsia="x-none"/>
              </w:rPr>
              <w:t>hoe</w:t>
            </w:r>
            <w:r w:rsidRPr="00AD2BA2">
              <w:rPr>
                <w:rFonts w:asciiTheme="minorHAnsi" w:eastAsia="SimSun" w:hAnsiTheme="minorHAnsi" w:cstheme="minorHAnsi"/>
                <w:b/>
                <w:bCs/>
                <w:sz w:val="14"/>
                <w:szCs w:val="14"/>
                <w:lang w:eastAsia="x-none"/>
              </w:rPr>
              <w:t xml:space="preserve"> Depth</w:t>
            </w:r>
          </w:p>
          <w:p w:rsidR="00804E88" w:rsidRPr="00AD2BA2" w:rsidRDefault="00804E88"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m</w:t>
            </w:r>
            <w:r w:rsidRPr="00AD2BA2">
              <w:rPr>
                <w:rFonts w:asciiTheme="minorHAnsi" w:eastAsia="SimSun" w:hAnsiTheme="minorHAnsi" w:cstheme="minorHAnsi"/>
                <w:b/>
                <w:bCs/>
                <w:sz w:val="14"/>
                <w:szCs w:val="14"/>
                <w:lang w:eastAsia="x-none"/>
              </w:rPr>
              <w:t>)</w:t>
            </w:r>
          </w:p>
        </w:tc>
        <w:tc>
          <w:tcPr>
            <w:tcW w:w="502" w:type="pct"/>
            <w:tcBorders>
              <w:top w:val="none" w:sz="0" w:space="0" w:color="auto"/>
              <w:bottom w:val="none" w:sz="0" w:space="0" w:color="auto"/>
            </w:tcBorders>
            <w:shd w:val="clear" w:color="auto" w:fill="BFBFBF" w:themeFill="background1" w:themeFillShade="BF"/>
          </w:tcPr>
          <w:p w:rsidR="00DB68F1" w:rsidRPr="00AD2BA2" w:rsidRDefault="00B25A5B"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ID</w:t>
            </w:r>
          </w:p>
          <w:p w:rsidR="00B25A5B" w:rsidRPr="00AD2BA2" w:rsidRDefault="00B25A5B"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mm</w:t>
            </w:r>
            <w:r w:rsidRPr="00AD2BA2">
              <w:rPr>
                <w:rFonts w:asciiTheme="minorHAnsi" w:eastAsia="SimSun" w:hAnsiTheme="minorHAnsi" w:cstheme="minorHAnsi"/>
                <w:b/>
                <w:bCs/>
                <w:sz w:val="14"/>
                <w:szCs w:val="14"/>
                <w:lang w:eastAsia="x-none"/>
              </w:rPr>
              <w:t>)</w:t>
            </w:r>
          </w:p>
        </w:tc>
        <w:tc>
          <w:tcPr>
            <w:tcW w:w="451" w:type="pct"/>
            <w:tcBorders>
              <w:top w:val="none" w:sz="0" w:space="0" w:color="auto"/>
              <w:bottom w:val="none" w:sz="0" w:space="0" w:color="auto"/>
            </w:tcBorders>
            <w:shd w:val="clear" w:color="auto" w:fill="BFBFBF" w:themeFill="background1" w:themeFillShade="BF"/>
          </w:tcPr>
          <w:p w:rsidR="00DB68F1" w:rsidRPr="00AD2BA2" w:rsidRDefault="00B25A5B"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D</w:t>
            </w:r>
            <w:r w:rsidR="00DB68F1" w:rsidRPr="00AD2BA2">
              <w:rPr>
                <w:rFonts w:asciiTheme="minorHAnsi" w:eastAsia="SimSun" w:hAnsiTheme="minorHAnsi" w:cstheme="minorHAnsi"/>
                <w:b/>
                <w:bCs/>
                <w:sz w:val="14"/>
                <w:szCs w:val="14"/>
                <w:lang w:eastAsia="x-none"/>
              </w:rPr>
              <w:t>rift</w:t>
            </w:r>
          </w:p>
          <w:p w:rsidR="00B25A5B" w:rsidRPr="00AD2BA2" w:rsidRDefault="00B25A5B"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mm</w:t>
            </w:r>
            <w:r w:rsidRPr="00AD2BA2">
              <w:rPr>
                <w:rFonts w:asciiTheme="minorHAnsi" w:eastAsia="SimSun" w:hAnsiTheme="minorHAnsi" w:cstheme="minorHAnsi"/>
                <w:b/>
                <w:bCs/>
                <w:sz w:val="14"/>
                <w:szCs w:val="14"/>
                <w:lang w:eastAsia="x-none"/>
              </w:rPr>
              <w:t>)</w:t>
            </w:r>
          </w:p>
        </w:tc>
        <w:tc>
          <w:tcPr>
            <w:tcW w:w="687" w:type="pct"/>
            <w:tcBorders>
              <w:top w:val="none" w:sz="0" w:space="0" w:color="auto"/>
              <w:bottom w:val="none" w:sz="0" w:space="0" w:color="auto"/>
            </w:tcBorders>
            <w:shd w:val="clear" w:color="auto" w:fill="BFBFBF" w:themeFill="background1" w:themeFillShade="BF"/>
          </w:tcPr>
          <w:p w:rsidR="00DB68F1" w:rsidRPr="00AD2BA2" w:rsidRDefault="00B25A5B" w:rsidP="00B25A5B">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Eff. Hole D</w:t>
            </w:r>
            <w:r w:rsidR="00DB68F1" w:rsidRPr="00AD2BA2">
              <w:rPr>
                <w:rFonts w:asciiTheme="minorHAnsi" w:eastAsia="SimSun" w:hAnsiTheme="minorHAnsi" w:cstheme="minorHAnsi"/>
                <w:b/>
                <w:bCs/>
                <w:sz w:val="14"/>
                <w:szCs w:val="14"/>
                <w:lang w:eastAsia="x-none"/>
              </w:rPr>
              <w:t>iameter</w:t>
            </w:r>
          </w:p>
          <w:p w:rsidR="00B25A5B" w:rsidRPr="00AD2BA2" w:rsidRDefault="00B25A5B"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mm</w:t>
            </w:r>
            <w:r w:rsidRPr="00AD2BA2">
              <w:rPr>
                <w:rFonts w:asciiTheme="minorHAnsi" w:eastAsia="SimSun" w:hAnsiTheme="minorHAnsi" w:cstheme="minorHAnsi"/>
                <w:b/>
                <w:bCs/>
                <w:sz w:val="14"/>
                <w:szCs w:val="14"/>
                <w:lang w:eastAsia="x-none"/>
              </w:rPr>
              <w:t>)</w:t>
            </w:r>
          </w:p>
        </w:tc>
        <w:tc>
          <w:tcPr>
            <w:tcW w:w="449" w:type="pct"/>
            <w:tcBorders>
              <w:top w:val="none" w:sz="0" w:space="0" w:color="auto"/>
              <w:bottom w:val="none" w:sz="0" w:space="0" w:color="auto"/>
            </w:tcBorders>
            <w:shd w:val="clear" w:color="auto" w:fill="BFBFBF" w:themeFill="background1" w:themeFillShade="BF"/>
          </w:tcPr>
          <w:p w:rsidR="00B25A5B" w:rsidRPr="00AD2BA2" w:rsidRDefault="00B25A5B"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C</w:t>
            </w:r>
            <w:r w:rsidR="00DB68F1" w:rsidRPr="00AD2BA2">
              <w:rPr>
                <w:rFonts w:asciiTheme="minorHAnsi" w:eastAsia="SimSun" w:hAnsiTheme="minorHAnsi" w:cstheme="minorHAnsi"/>
                <w:b/>
                <w:bCs/>
                <w:sz w:val="14"/>
                <w:szCs w:val="14"/>
                <w:lang w:eastAsia="x-none"/>
              </w:rPr>
              <w:t>o</w:t>
            </w:r>
            <w:r w:rsidRPr="00AD2BA2">
              <w:rPr>
                <w:rFonts w:asciiTheme="minorHAnsi" w:eastAsia="SimSun" w:hAnsiTheme="minorHAnsi" w:cstheme="minorHAnsi"/>
                <w:b/>
                <w:bCs/>
                <w:sz w:val="14"/>
                <w:szCs w:val="14"/>
                <w:lang w:eastAsia="x-none"/>
              </w:rPr>
              <w:t>e</w:t>
            </w:r>
            <w:r w:rsidR="00DB68F1" w:rsidRPr="00AD2BA2">
              <w:rPr>
                <w:rFonts w:asciiTheme="minorHAnsi" w:eastAsia="SimSun" w:hAnsiTheme="minorHAnsi" w:cstheme="minorHAnsi"/>
                <w:b/>
                <w:bCs/>
                <w:sz w:val="14"/>
                <w:szCs w:val="14"/>
                <w:lang w:eastAsia="x-none"/>
              </w:rPr>
              <w:t>f</w:t>
            </w:r>
            <w:r w:rsidRPr="00AD2BA2">
              <w:rPr>
                <w:rFonts w:asciiTheme="minorHAnsi" w:eastAsia="SimSun" w:hAnsiTheme="minorHAnsi" w:cstheme="minorHAnsi"/>
                <w:b/>
                <w:bCs/>
                <w:sz w:val="14"/>
                <w:szCs w:val="14"/>
                <w:lang w:eastAsia="x-none"/>
              </w:rPr>
              <w:t xml:space="preserve">ficient </w:t>
            </w:r>
          </w:p>
          <w:p w:rsidR="00B25A5B" w:rsidRPr="00AD2BA2" w:rsidRDefault="00B25A5B"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 xml:space="preserve">of </w:t>
            </w:r>
          </w:p>
          <w:p w:rsidR="00DB68F1" w:rsidRPr="00AD2BA2" w:rsidRDefault="00B25A5B" w:rsidP="00DB68F1">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Friction</w:t>
            </w:r>
          </w:p>
        </w:tc>
        <w:tc>
          <w:tcPr>
            <w:tcW w:w="571" w:type="pct"/>
            <w:tcBorders>
              <w:top w:val="none" w:sz="0" w:space="0" w:color="auto"/>
              <w:bottom w:val="none" w:sz="0" w:space="0" w:color="auto"/>
            </w:tcBorders>
            <w:shd w:val="clear" w:color="auto" w:fill="BFBFBF" w:themeFill="background1" w:themeFillShade="BF"/>
          </w:tcPr>
          <w:p w:rsidR="00DB68F1" w:rsidRPr="00AD2BA2" w:rsidRDefault="00B25A5B" w:rsidP="00B25A5B">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L</w:t>
            </w:r>
            <w:r w:rsidR="00DB68F1" w:rsidRPr="00AD2BA2">
              <w:rPr>
                <w:rFonts w:asciiTheme="minorHAnsi" w:eastAsia="SimSun" w:hAnsiTheme="minorHAnsi" w:cstheme="minorHAnsi"/>
                <w:b/>
                <w:bCs/>
                <w:sz w:val="14"/>
                <w:szCs w:val="14"/>
                <w:lang w:eastAsia="x-none"/>
              </w:rPr>
              <w:t>inear</w:t>
            </w:r>
            <w:r w:rsidRPr="00AD2BA2">
              <w:rPr>
                <w:rFonts w:asciiTheme="minorHAnsi" w:eastAsia="SimSun" w:hAnsiTheme="minorHAnsi" w:cstheme="minorHAnsi"/>
                <w:b/>
                <w:bCs/>
                <w:sz w:val="14"/>
                <w:szCs w:val="14"/>
                <w:lang w:eastAsia="x-none"/>
              </w:rPr>
              <w:t xml:space="preserve"> C</w:t>
            </w:r>
            <w:r w:rsidR="00DB68F1" w:rsidRPr="00AD2BA2">
              <w:rPr>
                <w:rFonts w:asciiTheme="minorHAnsi" w:eastAsia="SimSun" w:hAnsiTheme="minorHAnsi" w:cstheme="minorHAnsi"/>
                <w:b/>
                <w:bCs/>
                <w:sz w:val="14"/>
                <w:szCs w:val="14"/>
                <w:lang w:eastAsia="x-none"/>
              </w:rPr>
              <w:t>apacity</w:t>
            </w:r>
          </w:p>
          <w:p w:rsidR="00B25A5B" w:rsidRPr="00AD2BA2" w:rsidRDefault="00B25A5B"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L/m</w:t>
            </w:r>
            <w:r w:rsidRPr="00AD2BA2">
              <w:rPr>
                <w:rFonts w:asciiTheme="minorHAnsi" w:eastAsia="SimSun" w:hAnsiTheme="minorHAnsi" w:cstheme="minorHAnsi"/>
                <w:b/>
                <w:bCs/>
                <w:sz w:val="14"/>
                <w:szCs w:val="14"/>
                <w:lang w:eastAsia="x-none"/>
              </w:rPr>
              <w:t>)</w:t>
            </w:r>
          </w:p>
        </w:tc>
        <w:tc>
          <w:tcPr>
            <w:tcW w:w="622" w:type="pct"/>
            <w:tcBorders>
              <w:top w:val="none" w:sz="0" w:space="0" w:color="auto"/>
              <w:bottom w:val="none" w:sz="0" w:space="0" w:color="auto"/>
            </w:tcBorders>
            <w:shd w:val="clear" w:color="auto" w:fill="BFBFBF" w:themeFill="background1" w:themeFillShade="BF"/>
          </w:tcPr>
          <w:p w:rsidR="00B25A5B" w:rsidRPr="00AD2BA2" w:rsidRDefault="00B25A5B" w:rsidP="00B25A5B">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V</w:t>
            </w:r>
            <w:r w:rsidR="00DB68F1" w:rsidRPr="00AD2BA2">
              <w:rPr>
                <w:rFonts w:asciiTheme="minorHAnsi" w:eastAsia="SimSun" w:hAnsiTheme="minorHAnsi" w:cstheme="minorHAnsi"/>
                <w:b/>
                <w:bCs/>
                <w:sz w:val="14"/>
                <w:szCs w:val="14"/>
                <w:lang w:eastAsia="x-none"/>
              </w:rPr>
              <w:t>olume</w:t>
            </w:r>
          </w:p>
          <w:p w:rsidR="00DB68F1" w:rsidRPr="00AD2BA2" w:rsidRDefault="00B25A5B" w:rsidP="00B25A5B">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E</w:t>
            </w:r>
            <w:r w:rsidR="00DB68F1" w:rsidRPr="00AD2BA2">
              <w:rPr>
                <w:rFonts w:asciiTheme="minorHAnsi" w:eastAsia="SimSun" w:hAnsiTheme="minorHAnsi" w:cstheme="minorHAnsi"/>
                <w:b/>
                <w:bCs/>
                <w:sz w:val="14"/>
                <w:szCs w:val="14"/>
                <w:lang w:eastAsia="x-none"/>
              </w:rPr>
              <w:t>xcess</w:t>
            </w:r>
          </w:p>
          <w:p w:rsidR="00B25A5B" w:rsidRPr="00AD2BA2" w:rsidRDefault="00B25A5B" w:rsidP="00D2187E">
            <w:pPr>
              <w:jc w:val="center"/>
              <w:rPr>
                <w:rFonts w:asciiTheme="minorHAnsi" w:eastAsia="SimSun" w:hAnsiTheme="minorHAnsi" w:cstheme="minorHAnsi"/>
                <w:b/>
                <w:bCs/>
                <w:sz w:val="14"/>
                <w:szCs w:val="14"/>
                <w:lang w:eastAsia="x-none"/>
              </w:rPr>
            </w:pPr>
            <w:r w:rsidRPr="00AD2BA2">
              <w:rPr>
                <w:rFonts w:asciiTheme="minorHAnsi" w:eastAsia="SimSun" w:hAnsiTheme="minorHAnsi" w:cstheme="minorHAnsi"/>
                <w:b/>
                <w:bCs/>
                <w:sz w:val="14"/>
                <w:szCs w:val="14"/>
                <w:lang w:eastAsia="x-none"/>
              </w:rPr>
              <w:t>(</w:t>
            </w:r>
            <w:r>
              <w:rPr>
                <w:rFonts w:asciiTheme="minorHAnsi" w:hAnsiTheme="minorHAnsi" w:cstheme="minorHAnsi"/>
                <w:b/>
                <w:bCs/>
                <w:sz w:val="14"/>
                <w:szCs w:val="14"/>
                <w:lang w:eastAsia="x-none"/>
              </w:rPr>
              <w:t>%</w:t>
            </w:r>
            <w:r w:rsidRPr="00AD2BA2">
              <w:rPr>
                <w:rFonts w:asciiTheme="minorHAnsi" w:eastAsia="SimSun" w:hAnsiTheme="minorHAnsi" w:cstheme="minorHAnsi"/>
                <w:b/>
                <w:bCs/>
                <w:sz w:val="14"/>
                <w:szCs w:val="14"/>
                <w:lang w:eastAsia="x-none"/>
              </w:rPr>
              <w:t>)</w:t>
            </w:r>
          </w:p>
        </w:tc>
      </w:tr>
      <w:tr w:rsidR="00E80AD9" w:rsidTr="00E80AD9">
        <w:trPr>
          <w:cnfStyle w:val="000000100000" w:firstRow="0" w:lastRow="0" w:firstColumn="0" w:lastColumn="0" w:oddVBand="0" w:evenVBand="0" w:oddHBand="1" w:evenHBand="0" w:firstRowFirstColumn="0" w:firstRowLastColumn="0" w:lastRowFirstColumn="0" w:lastRowLastColumn="0"/>
        </w:trPr>
        <w:tc>
          <w:tcPr>
            <w:tcW w:w="406"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Casing</w:t>
            </w:r>
          </w:p>
        </w:tc>
        <w:tc>
          <w:tcPr>
            <w:tcW w:w="435"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50</w:t>
            </w:r>
          </w:p>
        </w:tc>
        <w:tc>
          <w:tcPr>
            <w:tcW w:w="438"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50</w:t>
            </w:r>
          </w:p>
        </w:tc>
        <w:tc>
          <w:tcPr>
            <w:tcW w:w="438"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50</w:t>
            </w:r>
          </w:p>
        </w:tc>
        <w:tc>
          <w:tcPr>
            <w:tcW w:w="502"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224.41</w:t>
            </w:r>
          </w:p>
        </w:tc>
        <w:tc>
          <w:tcPr>
            <w:tcW w:w="451"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222.25</w:t>
            </w:r>
          </w:p>
        </w:tc>
        <w:tc>
          <w:tcPr>
            <w:tcW w:w="687" w:type="pct"/>
            <w:shd w:val="clear" w:color="auto" w:fill="FFFFFF" w:themeFill="background1"/>
          </w:tcPr>
          <w:p w:rsidR="00DB68F1" w:rsidRPr="00DB68F1" w:rsidRDefault="00DB68F1" w:rsidP="00DB68F1">
            <w:pPr>
              <w:jc w:val="center"/>
              <w:rPr>
                <w:rFonts w:asciiTheme="minorHAnsi" w:hAnsiTheme="minorHAnsi"/>
                <w:b/>
                <w:bCs/>
                <w:sz w:val="14"/>
              </w:rPr>
            </w:pPr>
          </w:p>
        </w:tc>
        <w:tc>
          <w:tcPr>
            <w:tcW w:w="449"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0.25</w:t>
            </w:r>
          </w:p>
        </w:tc>
        <w:tc>
          <w:tcPr>
            <w:tcW w:w="571"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39.55</w:t>
            </w:r>
          </w:p>
        </w:tc>
        <w:tc>
          <w:tcPr>
            <w:tcW w:w="622" w:type="pct"/>
            <w:shd w:val="clear" w:color="auto" w:fill="FFFFFF" w:themeFill="background1"/>
          </w:tcPr>
          <w:p w:rsidR="00DB68F1" w:rsidRPr="00DB68F1" w:rsidRDefault="00DB68F1" w:rsidP="00DB68F1">
            <w:pPr>
              <w:jc w:val="center"/>
              <w:rPr>
                <w:rFonts w:asciiTheme="minorHAnsi" w:hAnsiTheme="minorHAnsi"/>
                <w:b/>
                <w:bCs/>
                <w:sz w:val="14"/>
              </w:rPr>
            </w:pPr>
          </w:p>
        </w:tc>
      </w:tr>
      <w:tr w:rsidR="00E80AD9" w:rsidTr="00E80AD9">
        <w:tc>
          <w:tcPr>
            <w:tcW w:w="406"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Open Hole</w:t>
            </w:r>
          </w:p>
        </w:tc>
        <w:tc>
          <w:tcPr>
            <w:tcW w:w="435"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433</w:t>
            </w:r>
          </w:p>
        </w:tc>
        <w:tc>
          <w:tcPr>
            <w:tcW w:w="438"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383</w:t>
            </w:r>
          </w:p>
        </w:tc>
        <w:tc>
          <w:tcPr>
            <w:tcW w:w="438" w:type="pct"/>
            <w:shd w:val="clear" w:color="auto" w:fill="FFFFFF" w:themeFill="background1"/>
          </w:tcPr>
          <w:p w:rsidR="00DB68F1" w:rsidRPr="00DB68F1" w:rsidRDefault="00DB68F1" w:rsidP="00DB68F1">
            <w:pPr>
              <w:jc w:val="center"/>
              <w:rPr>
                <w:rFonts w:asciiTheme="minorHAnsi" w:hAnsiTheme="minorHAnsi"/>
                <w:b/>
                <w:bCs/>
                <w:sz w:val="14"/>
              </w:rPr>
            </w:pPr>
          </w:p>
        </w:tc>
        <w:tc>
          <w:tcPr>
            <w:tcW w:w="502" w:type="pct"/>
            <w:shd w:val="clear" w:color="auto" w:fill="FFFFFF" w:themeFill="background1"/>
          </w:tcPr>
          <w:p w:rsidR="00DB68F1" w:rsidRPr="00DB68F1" w:rsidRDefault="00DB68F1" w:rsidP="00DB68F1">
            <w:pPr>
              <w:jc w:val="center"/>
              <w:rPr>
                <w:rFonts w:asciiTheme="minorHAnsi" w:hAnsiTheme="minorHAnsi"/>
                <w:b/>
                <w:bCs/>
                <w:sz w:val="14"/>
              </w:rPr>
            </w:pPr>
          </w:p>
        </w:tc>
        <w:tc>
          <w:tcPr>
            <w:tcW w:w="451" w:type="pct"/>
            <w:shd w:val="clear" w:color="auto" w:fill="FFFFFF" w:themeFill="background1"/>
          </w:tcPr>
          <w:p w:rsidR="00DB68F1" w:rsidRPr="00DB68F1" w:rsidRDefault="00DB68F1" w:rsidP="00DB68F1">
            <w:pPr>
              <w:jc w:val="center"/>
              <w:rPr>
                <w:rFonts w:asciiTheme="minorHAnsi" w:hAnsiTheme="minorHAnsi"/>
                <w:b/>
                <w:bCs/>
                <w:sz w:val="14"/>
              </w:rPr>
            </w:pPr>
          </w:p>
        </w:tc>
        <w:tc>
          <w:tcPr>
            <w:tcW w:w="687"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215.9</w:t>
            </w:r>
          </w:p>
        </w:tc>
        <w:tc>
          <w:tcPr>
            <w:tcW w:w="449"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0.3</w:t>
            </w:r>
          </w:p>
        </w:tc>
        <w:tc>
          <w:tcPr>
            <w:tcW w:w="571"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36.61</w:t>
            </w:r>
          </w:p>
        </w:tc>
        <w:tc>
          <w:tcPr>
            <w:tcW w:w="622" w:type="pct"/>
            <w:shd w:val="clear" w:color="auto" w:fill="FFFFFF" w:themeFill="background1"/>
          </w:tcPr>
          <w:p w:rsidR="00DB68F1" w:rsidRPr="00DB68F1" w:rsidRDefault="00DB68F1" w:rsidP="00DB68F1">
            <w:pPr>
              <w:jc w:val="center"/>
              <w:rPr>
                <w:rFonts w:asciiTheme="minorHAnsi" w:hAnsiTheme="minorHAnsi"/>
                <w:b/>
                <w:bCs/>
                <w:sz w:val="14"/>
              </w:rPr>
            </w:pPr>
            <w:r>
              <w:rPr>
                <w:rFonts w:asciiTheme="minorHAnsi" w:hAnsiTheme="minorHAnsi"/>
                <w:b/>
                <w:bCs/>
                <w:sz w:val="14"/>
              </w:rPr>
              <w:t>0</w:t>
            </w:r>
          </w:p>
        </w:tc>
      </w:tr>
    </w:tbl>
    <w:p w:rsidR="007F2DE6" w:rsidRDefault="007F2DE6" w:rsidP="00DD341F">
      <w:pPr>
        <w:pStyle w:val="Heading2SubSectionHeader-Fluids"/>
        <w:keepNext/>
        <w:numPr>
          <w:ilvl w:val="1"/>
          <w:numId w:val="4"/>
        </w:numPr>
        <w:spacing w:line="240" w:lineRule="auto"/>
        <w:ind w:left="720" w:right="-86" w:hanging="806"/>
        <w:rPr>
          <w:rFonts w:asciiTheme="minorHAnsi" w:hAnsiTheme="minorHAnsi"/>
          <w:b/>
        </w:rPr>
      </w:pPr>
      <w:bookmarkStart w:id="5" w:name="_Toc405811714"/>
      <w:r w:rsidRPr="00DD341F">
        <w:rPr>
          <w:rFonts w:asciiTheme="minorHAnsi" w:hAnsiTheme="minorHAnsi"/>
          <w:b/>
        </w:rPr>
        <w:t>String Details</w:t>
      </w:r>
      <w:bookmarkEnd w:id="5"/>
    </w:p>
    <w:tbl>
      <w:tblPr>
        <w:tblStyle w:val="af0"/>
        <w:tblW w:w="4984" w:type="pct"/>
        <w:tblInd w:w="18" w:type="dxa"/>
        <w:tblBorders>
          <w:left w:val="single" w:sz="4" w:space="0" w:color="auto"/>
          <w:right w:val="single" w:sz="4" w:space="0" w:color="auto"/>
          <w:insideV w:val="single" w:sz="4" w:space="0" w:color="auto"/>
        </w:tblBorders>
        <w:shd w:val="clear" w:color="auto" w:fill="BFBFBF" w:themeFill="background1" w:themeFillShade="BF"/>
        <w:tblLayout w:type="fixed"/>
        <w:tblLook w:val="04A0" w:firstRow="1" w:lastRow="0" w:firstColumn="1" w:lastColumn="0" w:noHBand="0" w:noVBand="1"/>
        <w:tblCaption w:val="Qry_CD_ASSEMBLY+CD_ASS_COMP_STRING+MD_SECT_TYPE|2"/>
      </w:tblPr>
      <w:tblGrid>
        <w:gridCol w:w="796"/>
        <w:gridCol w:w="881"/>
        <w:gridCol w:w="706"/>
        <w:gridCol w:w="706"/>
        <w:gridCol w:w="881"/>
        <w:gridCol w:w="706"/>
        <w:gridCol w:w="706"/>
        <w:gridCol w:w="706"/>
        <w:gridCol w:w="706"/>
        <w:gridCol w:w="881"/>
        <w:gridCol w:w="1056"/>
        <w:gridCol w:w="1056"/>
        <w:gridCol w:w="968"/>
      </w:tblGrid>
      <w:tr w:rsidR="00303055" w:rsidRPr="00677E35" w:rsidTr="00CC2FA5">
        <w:trPr>
          <w:cantSplit/>
          <w:tblHeader/>
        </w:trPr>
        <w:tc>
          <w:tcPr>
            <w:tcW w:w="811" w:type="dxa"/>
            <w:vMerge w:val="restart"/>
            <w:shd w:val="clear" w:color="auto" w:fill="BFBFBF" w:themeFill="background1" w:themeFillShade="BF"/>
          </w:tcPr>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Type</w:t>
            </w:r>
          </w:p>
        </w:tc>
        <w:tc>
          <w:tcPr>
            <w:tcW w:w="900" w:type="dxa"/>
            <w:vMerge w:val="restart"/>
            <w:shd w:val="clear" w:color="auto" w:fill="BFBFBF" w:themeFill="background1" w:themeFillShade="BF"/>
          </w:tcPr>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Length</w:t>
            </w:r>
          </w:p>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w:t>
            </w:r>
            <w:r w:rsidRPr="00AD2BA2">
              <w:rPr>
                <w:rFonts w:asciiTheme="minorHAnsi" w:hAnsiTheme="minorHAnsi" w:cstheme="minorHAnsi"/>
                <w:b/>
                <w:bCs/>
                <w:sz w:val="14"/>
                <w:szCs w:val="14"/>
                <w:lang w:eastAsia="x-none"/>
              </w:rPr>
              <w:t>)</w:t>
            </w:r>
          </w:p>
        </w:tc>
        <w:tc>
          <w:tcPr>
            <w:tcW w:w="720" w:type="dxa"/>
            <w:vMerge w:val="restart"/>
            <w:shd w:val="clear" w:color="auto" w:fill="BFBFBF" w:themeFill="background1" w:themeFillShade="BF"/>
          </w:tcPr>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Depth</w:t>
            </w:r>
          </w:p>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w:t>
            </w:r>
            <w:r w:rsidRPr="00AD2BA2">
              <w:rPr>
                <w:rFonts w:asciiTheme="minorHAnsi" w:hAnsiTheme="minorHAnsi" w:cstheme="minorHAnsi"/>
                <w:b/>
                <w:bCs/>
                <w:sz w:val="14"/>
                <w:szCs w:val="14"/>
                <w:lang w:eastAsia="x-none"/>
              </w:rPr>
              <w:t>)</w:t>
            </w:r>
          </w:p>
        </w:tc>
        <w:tc>
          <w:tcPr>
            <w:tcW w:w="1620" w:type="dxa"/>
            <w:gridSpan w:val="2"/>
            <w:shd w:val="clear" w:color="auto" w:fill="BFBFBF" w:themeFill="background1" w:themeFillShade="BF"/>
          </w:tcPr>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Body</w:t>
            </w:r>
          </w:p>
        </w:tc>
        <w:tc>
          <w:tcPr>
            <w:tcW w:w="2880" w:type="dxa"/>
            <w:gridSpan w:val="4"/>
            <w:shd w:val="clear" w:color="auto" w:fill="BFBFBF" w:themeFill="background1" w:themeFillShade="BF"/>
          </w:tcPr>
          <w:p w:rsidR="00303055" w:rsidRPr="00060E5A" w:rsidRDefault="00303055" w:rsidP="00AD2BA2">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Stabilizer / Tool Joint</w:t>
            </w:r>
          </w:p>
        </w:tc>
        <w:tc>
          <w:tcPr>
            <w:tcW w:w="900" w:type="dxa"/>
            <w:vMerge w:val="restart"/>
            <w:shd w:val="clear" w:color="auto" w:fill="BFBFBF" w:themeFill="background1" w:themeFillShade="BF"/>
          </w:tcPr>
          <w:p w:rsidR="00303055" w:rsidRPr="00AD2BA2" w:rsidRDefault="00303055" w:rsidP="00486685">
            <w:pPr>
              <w:jc w:val="center"/>
              <w:rPr>
                <w:rFonts w:asciiTheme="minorHAnsi" w:hAnsiTheme="minorHAnsi" w:cstheme="minorHAnsi"/>
                <w:b/>
                <w:bCs/>
                <w:sz w:val="14"/>
                <w:szCs w:val="14"/>
                <w:lang w:eastAsia="x-none"/>
              </w:rPr>
            </w:pPr>
            <w:r w:rsidRPr="00AD2BA2">
              <w:rPr>
                <w:rFonts w:asciiTheme="minorHAnsi" w:hAnsiTheme="minorHAnsi" w:cstheme="minorHAnsi"/>
                <w:b/>
                <w:bCs/>
                <w:sz w:val="14"/>
                <w:szCs w:val="14"/>
                <w:lang w:eastAsia="x-none"/>
              </w:rPr>
              <w:t>Weight</w:t>
            </w:r>
          </w:p>
          <w:p w:rsidR="00303055" w:rsidRPr="00AD2BA2" w:rsidRDefault="00303055" w:rsidP="00486685">
            <w:pPr>
              <w:jc w:val="center"/>
              <w:rPr>
                <w:rFonts w:asciiTheme="minorHAnsi" w:hAnsiTheme="minorHAnsi" w:cstheme="minorHAnsi"/>
                <w:b/>
                <w:bCs/>
                <w:sz w:val="14"/>
                <w:szCs w:val="14"/>
                <w:lang w:eastAsia="x-none"/>
              </w:rPr>
            </w:pPr>
          </w:p>
        </w:tc>
        <w:tc>
          <w:tcPr>
            <w:tcW w:w="1080" w:type="dxa"/>
            <w:vMerge w:val="restart"/>
            <w:shd w:val="clear" w:color="auto" w:fill="BFBFBF" w:themeFill="background1" w:themeFillShade="BF"/>
          </w:tcPr>
          <w:p w:rsidR="00303055" w:rsidRPr="00AD2BA2" w:rsidRDefault="00303055" w:rsidP="00486685">
            <w:pPr>
              <w:jc w:val="center"/>
              <w:rPr>
                <w:rFonts w:asciiTheme="minorHAnsi" w:hAnsiTheme="minorHAnsi" w:cstheme="minorHAnsi"/>
                <w:b/>
                <w:bCs/>
                <w:sz w:val="14"/>
                <w:szCs w:val="14"/>
                <w:lang w:eastAsia="x-none"/>
              </w:rPr>
            </w:pPr>
            <w:r w:rsidRPr="00AD2BA2">
              <w:rPr>
                <w:rFonts w:asciiTheme="minorHAnsi" w:hAnsiTheme="minorHAnsi" w:cstheme="minorHAnsi"/>
                <w:b/>
                <w:bCs/>
                <w:sz w:val="14"/>
                <w:szCs w:val="14"/>
                <w:lang w:eastAsia="x-none"/>
              </w:rPr>
              <w:t>Material</w:t>
            </w:r>
          </w:p>
        </w:tc>
        <w:tc>
          <w:tcPr>
            <w:tcW w:w="1080" w:type="dxa"/>
            <w:vMerge w:val="restart"/>
            <w:shd w:val="clear" w:color="auto" w:fill="BFBFBF" w:themeFill="background1" w:themeFillShade="BF"/>
          </w:tcPr>
          <w:p w:rsidR="00303055" w:rsidRPr="00AD2BA2" w:rsidRDefault="00303055" w:rsidP="00486685">
            <w:pPr>
              <w:jc w:val="center"/>
              <w:rPr>
                <w:rFonts w:asciiTheme="minorHAnsi" w:hAnsiTheme="minorHAnsi" w:cstheme="minorHAnsi"/>
                <w:b/>
                <w:bCs/>
                <w:sz w:val="14"/>
                <w:szCs w:val="14"/>
                <w:lang w:eastAsia="x-none"/>
              </w:rPr>
            </w:pPr>
            <w:r w:rsidRPr="00AD2BA2">
              <w:rPr>
                <w:rFonts w:asciiTheme="minorHAnsi" w:hAnsiTheme="minorHAnsi" w:cstheme="minorHAnsi"/>
                <w:b/>
                <w:bCs/>
                <w:sz w:val="14"/>
                <w:szCs w:val="14"/>
                <w:lang w:eastAsia="x-none"/>
              </w:rPr>
              <w:t>Grade</w:t>
            </w:r>
          </w:p>
        </w:tc>
        <w:tc>
          <w:tcPr>
            <w:tcW w:w="990" w:type="dxa"/>
            <w:vMerge w:val="restart"/>
            <w:shd w:val="clear" w:color="auto" w:fill="BFBFBF" w:themeFill="background1" w:themeFillShade="BF"/>
          </w:tcPr>
          <w:p w:rsidR="00303055" w:rsidRPr="00AD2BA2" w:rsidRDefault="00303055" w:rsidP="00486685">
            <w:pPr>
              <w:jc w:val="center"/>
              <w:rPr>
                <w:rFonts w:asciiTheme="minorHAnsi" w:hAnsiTheme="minorHAnsi" w:cstheme="minorHAnsi"/>
                <w:b/>
                <w:bCs/>
                <w:sz w:val="14"/>
                <w:szCs w:val="14"/>
                <w:lang w:eastAsia="x-none"/>
              </w:rPr>
            </w:pPr>
            <w:r w:rsidRPr="00AD2BA2">
              <w:rPr>
                <w:rFonts w:asciiTheme="minorHAnsi" w:hAnsiTheme="minorHAnsi" w:cstheme="minorHAnsi"/>
                <w:b/>
                <w:bCs/>
                <w:sz w:val="14"/>
                <w:szCs w:val="14"/>
                <w:lang w:eastAsia="x-none"/>
              </w:rPr>
              <w:t>Class</w:t>
            </w:r>
          </w:p>
        </w:tc>
      </w:tr>
      <w:tr w:rsidR="00303055" w:rsidRPr="00677E35" w:rsidTr="00CC2FA5">
        <w:trPr>
          <w:cantSplit/>
          <w:tblHeader/>
        </w:trPr>
        <w:tc>
          <w:tcPr>
            <w:tcW w:w="811" w:type="dxa"/>
            <w:vMerge/>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p>
        </w:tc>
        <w:tc>
          <w:tcPr>
            <w:tcW w:w="900" w:type="dxa"/>
            <w:vMerge/>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p>
        </w:tc>
        <w:tc>
          <w:tcPr>
            <w:tcW w:w="720" w:type="dxa"/>
            <w:vMerge/>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p>
        </w:tc>
        <w:tc>
          <w:tcPr>
            <w:tcW w:w="720" w:type="dxa"/>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OD</w:t>
            </w:r>
          </w:p>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mm</w:t>
            </w:r>
            <w:r w:rsidRPr="00AD2BA2">
              <w:rPr>
                <w:rFonts w:asciiTheme="minorHAnsi" w:hAnsiTheme="minorHAnsi" w:cstheme="minorHAnsi"/>
                <w:b/>
                <w:bCs/>
                <w:sz w:val="14"/>
                <w:szCs w:val="14"/>
                <w:lang w:eastAsia="x-none"/>
              </w:rPr>
              <w:t>)</w:t>
            </w:r>
          </w:p>
        </w:tc>
        <w:tc>
          <w:tcPr>
            <w:tcW w:w="900" w:type="dxa"/>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ID</w:t>
            </w:r>
          </w:p>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mm</w:t>
            </w:r>
            <w:r w:rsidRPr="00AD2BA2">
              <w:rPr>
                <w:rFonts w:asciiTheme="minorHAnsi" w:hAnsiTheme="minorHAnsi" w:cstheme="minorHAnsi"/>
                <w:b/>
                <w:bCs/>
                <w:sz w:val="14"/>
                <w:szCs w:val="14"/>
                <w:lang w:eastAsia="x-none"/>
              </w:rPr>
              <w:t>)</w:t>
            </w:r>
          </w:p>
        </w:tc>
        <w:tc>
          <w:tcPr>
            <w:tcW w:w="720" w:type="dxa"/>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proofErr w:type="spellStart"/>
            <w:r w:rsidRPr="00AD2BA2">
              <w:rPr>
                <w:rFonts w:asciiTheme="minorHAnsi" w:hAnsiTheme="minorHAnsi" w:cstheme="minorHAnsi"/>
                <w:b/>
                <w:bCs/>
                <w:sz w:val="14"/>
                <w:szCs w:val="14"/>
                <w:lang w:eastAsia="x-none"/>
              </w:rPr>
              <w:t>Avg</w:t>
            </w:r>
            <w:proofErr w:type="spellEnd"/>
            <w:r w:rsidRPr="00AD2BA2">
              <w:rPr>
                <w:rFonts w:asciiTheme="minorHAnsi" w:hAnsiTheme="minorHAnsi" w:cstheme="minorHAnsi"/>
                <w:b/>
                <w:bCs/>
                <w:sz w:val="14"/>
                <w:szCs w:val="14"/>
                <w:lang w:eastAsia="x-none"/>
              </w:rPr>
              <w:t xml:space="preserve"> Joint Length</w:t>
            </w:r>
          </w:p>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w:t>
            </w:r>
            <w:r w:rsidRPr="00AD2BA2">
              <w:rPr>
                <w:rFonts w:asciiTheme="minorHAnsi" w:hAnsiTheme="minorHAnsi" w:cstheme="minorHAnsi"/>
                <w:b/>
                <w:bCs/>
                <w:sz w:val="14"/>
                <w:szCs w:val="14"/>
                <w:lang w:eastAsia="x-none"/>
              </w:rPr>
              <w:t>)</w:t>
            </w:r>
          </w:p>
        </w:tc>
        <w:tc>
          <w:tcPr>
            <w:tcW w:w="720" w:type="dxa"/>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Length</w:t>
            </w:r>
          </w:p>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w:t>
            </w:r>
            <w:r w:rsidRPr="00AD2BA2">
              <w:rPr>
                <w:rFonts w:asciiTheme="minorHAnsi" w:hAnsiTheme="minorHAnsi" w:cstheme="minorHAnsi"/>
                <w:b/>
                <w:bCs/>
                <w:sz w:val="14"/>
                <w:szCs w:val="14"/>
                <w:lang w:eastAsia="x-none"/>
              </w:rPr>
              <w:t>)</w:t>
            </w:r>
          </w:p>
        </w:tc>
        <w:tc>
          <w:tcPr>
            <w:tcW w:w="720" w:type="dxa"/>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OD</w:t>
            </w:r>
          </w:p>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mm</w:t>
            </w:r>
            <w:r w:rsidRPr="00AD2BA2">
              <w:rPr>
                <w:rFonts w:asciiTheme="minorHAnsi" w:hAnsiTheme="minorHAnsi" w:cstheme="minorHAnsi"/>
                <w:b/>
                <w:bCs/>
                <w:sz w:val="14"/>
                <w:szCs w:val="14"/>
                <w:lang w:eastAsia="x-none"/>
              </w:rPr>
              <w:t>)</w:t>
            </w:r>
          </w:p>
        </w:tc>
        <w:tc>
          <w:tcPr>
            <w:tcW w:w="720" w:type="dxa"/>
            <w:shd w:val="clear" w:color="auto" w:fill="BFBFBF" w:themeFill="background1" w:themeFillShade="BF"/>
          </w:tcPr>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ID</w:t>
            </w:r>
          </w:p>
          <w:p w:rsidR="00303055" w:rsidRPr="00060E5A" w:rsidRDefault="00303055" w:rsidP="00486685">
            <w:pPr>
              <w:jc w:val="center"/>
              <w:rPr>
                <w:rFonts w:asciiTheme="minorHAnsi" w:hAnsiTheme="minorHAnsi" w:cstheme="minorHAnsi"/>
                <w:sz w:val="14"/>
                <w:szCs w:val="14"/>
                <w:lang w:eastAsia="x-none"/>
              </w:rPr>
            </w:pPr>
            <w:r w:rsidRPr="00AD2BA2">
              <w:rPr>
                <w:rFonts w:asciiTheme="minorHAnsi" w:hAnsiTheme="minorHAnsi" w:cstheme="minorHAnsi"/>
                <w:b/>
                <w:bCs/>
                <w:sz w:val="14"/>
                <w:szCs w:val="14"/>
                <w:lang w:eastAsia="x-none"/>
              </w:rPr>
              <w:t>(</w:t>
            </w:r>
            <w:r>
              <w:rPr>
                <w:rFonts w:asciiTheme="minorHAnsi" w:hAnsiTheme="minorHAnsi" w:cstheme="minorHAnsi"/>
                <w:sz w:val="14"/>
                <w:szCs w:val="14"/>
                <w:lang w:eastAsia="x-none"/>
              </w:rPr>
              <w:t>mm</w:t>
            </w:r>
            <w:r w:rsidRPr="00AD2BA2">
              <w:rPr>
                <w:rFonts w:asciiTheme="minorHAnsi" w:hAnsiTheme="minorHAnsi" w:cstheme="minorHAnsi"/>
                <w:b/>
                <w:bCs/>
                <w:sz w:val="14"/>
                <w:szCs w:val="14"/>
                <w:lang w:eastAsia="x-none"/>
              </w:rPr>
              <w:t>)</w:t>
            </w:r>
          </w:p>
        </w:tc>
        <w:tc>
          <w:tcPr>
            <w:tcW w:w="900" w:type="dxa"/>
            <w:vMerge/>
            <w:shd w:val="clear" w:color="auto" w:fill="BFBFBF" w:themeFill="background1" w:themeFillShade="BF"/>
          </w:tcPr>
          <w:p w:rsidR="00303055" w:rsidRPr="00677E35" w:rsidRDefault="00303055" w:rsidP="00697EEB">
            <w:pPr>
              <w:rPr>
                <w:rFonts w:asciiTheme="minorHAnsi" w:hAnsiTheme="minorHAnsi"/>
                <w:b/>
                <w:noProof/>
                <w:sz w:val="16"/>
                <w:szCs w:val="16"/>
                <w:lang w:eastAsia="x-none"/>
              </w:rPr>
            </w:pPr>
          </w:p>
        </w:tc>
        <w:tc>
          <w:tcPr>
            <w:tcW w:w="1080" w:type="dxa"/>
            <w:vMerge/>
            <w:shd w:val="clear" w:color="auto" w:fill="BFBFBF" w:themeFill="background1" w:themeFillShade="BF"/>
          </w:tcPr>
          <w:p w:rsidR="00303055" w:rsidRPr="00677E35" w:rsidRDefault="00303055" w:rsidP="00697EEB">
            <w:pPr>
              <w:rPr>
                <w:rFonts w:asciiTheme="minorHAnsi" w:hAnsiTheme="minorHAnsi"/>
                <w:b/>
                <w:noProof/>
                <w:sz w:val="16"/>
                <w:szCs w:val="16"/>
                <w:lang w:eastAsia="x-none"/>
              </w:rPr>
            </w:pPr>
          </w:p>
        </w:tc>
        <w:tc>
          <w:tcPr>
            <w:tcW w:w="1080" w:type="dxa"/>
            <w:vMerge/>
            <w:shd w:val="clear" w:color="auto" w:fill="BFBFBF" w:themeFill="background1" w:themeFillShade="BF"/>
          </w:tcPr>
          <w:p w:rsidR="00303055" w:rsidRPr="00677E35" w:rsidRDefault="00303055" w:rsidP="00697EEB">
            <w:pPr>
              <w:rPr>
                <w:rFonts w:asciiTheme="minorHAnsi" w:hAnsiTheme="minorHAnsi"/>
                <w:b/>
                <w:noProof/>
                <w:sz w:val="16"/>
                <w:szCs w:val="16"/>
                <w:lang w:eastAsia="x-none"/>
              </w:rPr>
            </w:pPr>
          </w:p>
        </w:tc>
        <w:tc>
          <w:tcPr>
            <w:tcW w:w="990" w:type="dxa"/>
            <w:vMerge/>
            <w:shd w:val="clear" w:color="auto" w:fill="BFBFBF" w:themeFill="background1" w:themeFillShade="BF"/>
          </w:tcPr>
          <w:p w:rsidR="00303055" w:rsidRPr="00677E35" w:rsidRDefault="00303055" w:rsidP="00697EEB">
            <w:pPr>
              <w:rPr>
                <w:rFonts w:asciiTheme="minorHAnsi" w:hAnsiTheme="minorHAnsi"/>
                <w:b/>
                <w:noProof/>
                <w:sz w:val="16"/>
                <w:szCs w:val="16"/>
                <w:lang w:eastAsia="x-none"/>
              </w:rPr>
            </w:pPr>
          </w:p>
        </w:tc>
      </w:tr>
    </w:tbl>
    <w:tbl>
      <w:tblPr>
        <w:tblStyle w:val="1-1"/>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Qry_CD_ASSEMBLY+CD_ASS_COMP_STRING+MD_SECT_TYPE|2"/>
      </w:tblPr>
      <w:tblGrid>
        <w:gridCol w:w="796"/>
        <w:gridCol w:w="878"/>
        <w:gridCol w:w="706"/>
        <w:gridCol w:w="700"/>
        <w:gridCol w:w="882"/>
        <w:gridCol w:w="707"/>
        <w:gridCol w:w="707"/>
        <w:gridCol w:w="707"/>
        <w:gridCol w:w="707"/>
        <w:gridCol w:w="882"/>
        <w:gridCol w:w="1057"/>
        <w:gridCol w:w="1057"/>
        <w:gridCol w:w="969"/>
      </w:tblGrid>
      <w:tr w:rsidR="003853DE" w:rsidRPr="003853DE" w:rsidTr="00010E07">
        <w:trPr>
          <w:cnfStyle w:val="100000000000" w:firstRow="1" w:lastRow="0" w:firstColumn="0" w:lastColumn="0" w:oddVBand="0" w:evenVBand="0" w:oddHBand="0" w:evenHBand="0" w:firstRowFirstColumn="0" w:firstRowLastColumn="0" w:lastRowFirstColumn="0" w:lastRowLastColumn="0"/>
        </w:trPr>
        <w:tc>
          <w:tcPr>
            <w:tcW w:w="813" w:type="dxa"/>
            <w:tcBorders>
              <w:bottom w:val="nil"/>
            </w:tcBorders>
            <w:shd w:val="clear" w:color="auto" w:fill="FFFFFF" w:themeFill="background1"/>
          </w:tcPr>
          <w:p w:rsidR="003853DE" w:rsidRPr="003853DE" w:rsidRDefault="003853DE" w:rsidP="008B6B1F">
            <w:pPr>
              <w:jc w:val="center"/>
              <w:rPr>
                <w:rFonts w:asciiTheme="minorHAnsi" w:hAnsiTheme="minorHAnsi"/>
                <w:b/>
                <w:noProof/>
                <w:color w:val="auto"/>
                <w:sz w:val="16"/>
                <w:szCs w:val="16"/>
                <w:lang w:eastAsia="x-none"/>
              </w:rPr>
            </w:pPr>
          </w:p>
        </w:tc>
        <w:tc>
          <w:tcPr>
            <w:tcW w:w="897" w:type="dxa"/>
            <w:tcBorders>
              <w:bottom w:val="nil"/>
            </w:tcBorders>
            <w:shd w:val="clear" w:color="auto" w:fill="FFFFFF" w:themeFill="background1"/>
          </w:tcPr>
          <w:p w:rsidR="003853DE" w:rsidRPr="003853DE" w:rsidRDefault="003853DE" w:rsidP="003853DE">
            <w:pPr>
              <w:jc w:val="center"/>
              <w:rPr>
                <w:rFonts w:asciiTheme="minorHAnsi" w:hAnsiTheme="minorHAnsi"/>
                <w:b/>
                <w:noProof/>
                <w:color w:val="auto"/>
                <w:sz w:val="16"/>
                <w:szCs w:val="16"/>
                <w:lang w:eastAsia="x-none"/>
              </w:rPr>
            </w:pPr>
          </w:p>
        </w:tc>
        <w:tc>
          <w:tcPr>
            <w:tcW w:w="720" w:type="dxa"/>
            <w:tcBorders>
              <w:bottom w:val="nil"/>
            </w:tcBorders>
            <w:shd w:val="clear" w:color="auto" w:fill="FFFFFF" w:themeFill="background1"/>
          </w:tcPr>
          <w:p w:rsidR="003853DE" w:rsidRPr="003853DE" w:rsidRDefault="003853DE" w:rsidP="003853DE">
            <w:pPr>
              <w:jc w:val="center"/>
              <w:rPr>
                <w:rFonts w:asciiTheme="minorHAnsi" w:hAnsiTheme="minorHAnsi"/>
                <w:b/>
                <w:noProof/>
                <w:color w:val="auto"/>
                <w:sz w:val="16"/>
                <w:szCs w:val="16"/>
                <w:lang w:eastAsia="x-none"/>
              </w:rPr>
            </w:pPr>
          </w:p>
        </w:tc>
        <w:tc>
          <w:tcPr>
            <w:tcW w:w="720" w:type="dxa"/>
            <w:tcBorders>
              <w:bottom w:val="nil"/>
            </w:tcBorders>
            <w:shd w:val="clear" w:color="auto" w:fill="FFFFFF" w:themeFill="background1"/>
            <w:tcMar>
              <w:left w:w="0" w:type="dxa"/>
              <w:right w:w="0" w:type="dxa"/>
            </w:tcMar>
          </w:tcPr>
          <w:p w:rsidR="003853DE" w:rsidRPr="003853DE" w:rsidRDefault="003853DE" w:rsidP="003853DE">
            <w:pPr>
              <w:jc w:val="center"/>
              <w:rPr>
                <w:rFonts w:asciiTheme="minorHAnsi" w:hAnsiTheme="minorHAnsi"/>
                <w:b/>
                <w:noProof/>
                <w:sz w:val="16"/>
                <w:szCs w:val="16"/>
                <w:lang w:eastAsia="x-none"/>
              </w:rPr>
            </w:pPr>
          </w:p>
        </w:tc>
        <w:tc>
          <w:tcPr>
            <w:tcW w:w="900" w:type="dxa"/>
            <w:tcBorders>
              <w:bottom w:val="nil"/>
            </w:tcBorders>
            <w:shd w:val="clear" w:color="auto" w:fill="FFFFFF" w:themeFill="background1"/>
          </w:tcPr>
          <w:p w:rsidR="003853DE" w:rsidRPr="003853DE" w:rsidRDefault="003853DE" w:rsidP="003853DE">
            <w:pPr>
              <w:jc w:val="center"/>
              <w:rPr>
                <w:rFonts w:asciiTheme="minorHAnsi" w:hAnsiTheme="minorHAnsi"/>
                <w:b/>
                <w:noProof/>
                <w:color w:val="auto"/>
                <w:sz w:val="16"/>
                <w:szCs w:val="16"/>
                <w:lang w:eastAsia="x-none"/>
              </w:rPr>
            </w:pPr>
          </w:p>
        </w:tc>
        <w:tc>
          <w:tcPr>
            <w:tcW w:w="720" w:type="dxa"/>
            <w:tcBorders>
              <w:bottom w:val="nil"/>
            </w:tcBorders>
            <w:shd w:val="clear" w:color="auto" w:fill="FFFFFF" w:themeFill="background1"/>
          </w:tcPr>
          <w:p w:rsidR="003853DE" w:rsidRPr="003853DE" w:rsidRDefault="003853DE" w:rsidP="008B6B1F">
            <w:pPr>
              <w:jc w:val="center"/>
              <w:rPr>
                <w:rFonts w:asciiTheme="minorHAnsi" w:hAnsiTheme="minorHAnsi"/>
                <w:b/>
                <w:noProof/>
                <w:sz w:val="16"/>
                <w:szCs w:val="16"/>
                <w:lang w:eastAsia="x-none"/>
              </w:rPr>
            </w:pPr>
          </w:p>
        </w:tc>
        <w:tc>
          <w:tcPr>
            <w:tcW w:w="720" w:type="dxa"/>
            <w:tcBorders>
              <w:bottom w:val="nil"/>
            </w:tcBorders>
            <w:shd w:val="clear" w:color="auto" w:fill="FFFFFF" w:themeFill="background1"/>
          </w:tcPr>
          <w:p w:rsidR="003853DE" w:rsidRPr="003853DE" w:rsidRDefault="003853DE" w:rsidP="008B6B1F">
            <w:pPr>
              <w:jc w:val="center"/>
              <w:rPr>
                <w:rFonts w:asciiTheme="minorHAnsi" w:hAnsiTheme="minorHAnsi"/>
                <w:b/>
                <w:noProof/>
                <w:sz w:val="16"/>
                <w:szCs w:val="16"/>
                <w:lang w:eastAsia="x-none"/>
              </w:rPr>
            </w:pPr>
          </w:p>
        </w:tc>
        <w:tc>
          <w:tcPr>
            <w:tcW w:w="720" w:type="dxa"/>
            <w:tcBorders>
              <w:bottom w:val="nil"/>
            </w:tcBorders>
            <w:shd w:val="clear" w:color="auto" w:fill="FFFFFF" w:themeFill="background1"/>
          </w:tcPr>
          <w:p w:rsidR="003853DE" w:rsidRPr="003853DE" w:rsidRDefault="003853DE" w:rsidP="008B6B1F">
            <w:pPr>
              <w:jc w:val="center"/>
              <w:rPr>
                <w:rFonts w:asciiTheme="minorHAnsi" w:hAnsiTheme="minorHAnsi"/>
                <w:b/>
                <w:noProof/>
                <w:sz w:val="16"/>
                <w:szCs w:val="16"/>
                <w:lang w:eastAsia="x-none"/>
              </w:rPr>
            </w:pPr>
          </w:p>
        </w:tc>
        <w:tc>
          <w:tcPr>
            <w:tcW w:w="721" w:type="dxa"/>
            <w:tcBorders>
              <w:bottom w:val="nil"/>
            </w:tcBorders>
            <w:shd w:val="clear" w:color="auto" w:fill="FFFFFF" w:themeFill="background1"/>
          </w:tcPr>
          <w:p w:rsidR="003853DE" w:rsidRPr="003853DE" w:rsidRDefault="003853DE" w:rsidP="008B6B1F">
            <w:pPr>
              <w:jc w:val="center"/>
              <w:rPr>
                <w:rFonts w:asciiTheme="minorHAnsi" w:hAnsiTheme="minorHAnsi"/>
                <w:b/>
                <w:noProof/>
                <w:color w:val="auto"/>
                <w:sz w:val="16"/>
                <w:szCs w:val="16"/>
                <w:lang w:eastAsia="x-none"/>
              </w:rPr>
            </w:pPr>
          </w:p>
        </w:tc>
        <w:tc>
          <w:tcPr>
            <w:tcW w:w="900" w:type="dxa"/>
            <w:tcBorders>
              <w:bottom w:val="nil"/>
            </w:tcBorders>
            <w:shd w:val="clear" w:color="auto" w:fill="FFFFFF" w:themeFill="background1"/>
          </w:tcPr>
          <w:p w:rsidR="003853DE" w:rsidRPr="003853DE" w:rsidRDefault="003853DE" w:rsidP="003853DE">
            <w:pPr>
              <w:jc w:val="center"/>
              <w:rPr>
                <w:rFonts w:asciiTheme="minorHAnsi" w:hAnsiTheme="minorHAnsi"/>
                <w:b/>
                <w:noProof/>
                <w:color w:val="auto"/>
                <w:sz w:val="16"/>
                <w:szCs w:val="16"/>
                <w:lang w:eastAsia="x-none"/>
              </w:rPr>
            </w:pPr>
          </w:p>
        </w:tc>
        <w:tc>
          <w:tcPr>
            <w:tcW w:w="1080" w:type="dxa"/>
            <w:tcBorders>
              <w:bottom w:val="nil"/>
            </w:tcBorders>
            <w:shd w:val="clear" w:color="auto" w:fill="FFFFFF" w:themeFill="background1"/>
          </w:tcPr>
          <w:p w:rsidR="003853DE" w:rsidRPr="003853DE" w:rsidRDefault="003853DE" w:rsidP="008B6B1F">
            <w:pPr>
              <w:jc w:val="center"/>
              <w:rPr>
                <w:rFonts w:asciiTheme="minorHAnsi" w:hAnsiTheme="minorHAnsi"/>
                <w:b/>
                <w:noProof/>
                <w:color w:val="auto"/>
                <w:sz w:val="16"/>
                <w:szCs w:val="16"/>
                <w:lang w:eastAsia="x-none"/>
              </w:rPr>
            </w:pPr>
          </w:p>
        </w:tc>
        <w:tc>
          <w:tcPr>
            <w:tcW w:w="1080" w:type="dxa"/>
            <w:tcBorders>
              <w:bottom w:val="nil"/>
            </w:tcBorders>
            <w:shd w:val="clear" w:color="auto" w:fill="FFFFFF" w:themeFill="background1"/>
          </w:tcPr>
          <w:p w:rsidR="003853DE" w:rsidRPr="003853DE" w:rsidRDefault="003853DE" w:rsidP="008B6B1F">
            <w:pPr>
              <w:jc w:val="center"/>
              <w:rPr>
                <w:rFonts w:asciiTheme="minorHAnsi" w:hAnsiTheme="minorHAnsi"/>
                <w:b/>
                <w:noProof/>
                <w:color w:val="auto"/>
                <w:sz w:val="16"/>
                <w:szCs w:val="16"/>
                <w:lang w:eastAsia="x-none"/>
              </w:rPr>
            </w:pPr>
          </w:p>
        </w:tc>
        <w:tc>
          <w:tcPr>
            <w:tcW w:w="990" w:type="dxa"/>
            <w:tcBorders>
              <w:bottom w:val="nil"/>
            </w:tcBorders>
            <w:shd w:val="clear" w:color="auto" w:fill="FFFFFF" w:themeFill="background1"/>
          </w:tcPr>
          <w:p w:rsidR="003853DE" w:rsidRPr="003853DE" w:rsidRDefault="003853DE" w:rsidP="008B6B1F">
            <w:pPr>
              <w:jc w:val="center"/>
              <w:rPr>
                <w:rFonts w:asciiTheme="minorHAnsi" w:hAnsiTheme="minorHAnsi"/>
                <w:b/>
                <w:noProof/>
                <w:color w:val="auto"/>
                <w:sz w:val="16"/>
                <w:szCs w:val="16"/>
                <w:lang w:eastAsia="x-none"/>
              </w:rPr>
            </w:pPr>
          </w:p>
        </w:tc>
      </w:tr>
      <w:tr w:rsidR="00E80AD9" w:rsidTr="00E80AD9">
        <w:trPr>
          <w:cnfStyle w:val="000000100000" w:firstRow="0" w:lastRow="0" w:firstColumn="0" w:lastColumn="0" w:oddVBand="0" w:evenVBand="0" w:oddHBand="1" w:evenHBand="0" w:firstRowFirstColumn="0" w:firstRowLastColumn="0" w:lastRowFirstColumn="0" w:lastRowLastColumn="0"/>
        </w:trPr>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Drill Pipe</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111.78</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111.78</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127</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108.61</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9.144</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0.433</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152.4</w:t>
            </w: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82.55</w:t>
            </w: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32.62</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CS_API 5D/7</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G</w:t>
            </w: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2</w:t>
            </w:r>
          </w:p>
        </w:tc>
      </w:tr>
      <w:tr w:rsidR="00E80AD9" w:rsidTr="00E80AD9">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Heavy Weight</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150</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261.78</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127</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76.2</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9.14</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1.219</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165.1</w:t>
            </w: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76.2</w:t>
            </w: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73.13</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CS_1340 MOD</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1340 MOD</w:t>
            </w: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r>
      <w:tr w:rsidR="00E80AD9" w:rsidTr="00E80AD9">
        <w:trPr>
          <w:cnfStyle w:val="000000100000" w:firstRow="0" w:lastRow="0" w:firstColumn="0" w:lastColumn="0" w:oddVBand="0" w:evenVBand="0" w:oddHBand="1" w:evenHBand="0" w:firstRowFirstColumn="0" w:firstRowLastColumn="0" w:lastRowFirstColumn="0" w:lastRowLastColumn="0"/>
        </w:trPr>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Drill Pipe</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150</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411.78</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127</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108.61</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9.144</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0.433</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152.4</w:t>
            </w: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82.55</w:t>
            </w: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32.62</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CS_API 5D/7</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G</w:t>
            </w: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2</w:t>
            </w:r>
          </w:p>
        </w:tc>
      </w:tr>
      <w:tr w:rsidR="00E80AD9" w:rsidTr="00E80AD9">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MWD</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10.4</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422.18</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172</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83</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10.4</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149.77</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SS_15-15LC</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15-15LC MOD (1)</w:t>
            </w: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r>
      <w:tr w:rsidR="00E80AD9" w:rsidTr="00E80AD9">
        <w:trPr>
          <w:cnfStyle w:val="000000100000" w:firstRow="0" w:lastRow="0" w:firstColumn="0" w:lastColumn="0" w:oddVBand="0" w:evenVBand="0" w:oddHBand="1" w:evenHBand="0" w:firstRowFirstColumn="0" w:firstRowLastColumn="0" w:lastRowFirstColumn="0" w:lastRowLastColumn="0"/>
        </w:trPr>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Sub</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0.91</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423.09</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170.69</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60.96</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0.91</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156.36</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SS_15-15LC</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15-15LC MOD (1)</w:t>
            </w: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r>
      <w:tr w:rsidR="00E80AD9" w:rsidTr="00E80AD9">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Mud Motor</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9.71</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432.8</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171.45</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76.2</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9.71</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103.53</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CS_API 5D/7</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4145H MOD</w:t>
            </w: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r>
      <w:tr w:rsidR="00E80AD9" w:rsidTr="00E80AD9">
        <w:trPr>
          <w:cnfStyle w:val="000000100000" w:firstRow="0" w:lastRow="0" w:firstColumn="0" w:lastColumn="0" w:oddVBand="0" w:evenVBand="0" w:oddHBand="1" w:evenHBand="0" w:firstRowFirstColumn="0" w:firstRowLastColumn="0" w:lastRowFirstColumn="0" w:lastRowLastColumn="0"/>
        </w:trPr>
        <w:tc>
          <w:tcPr>
            <w:tcW w:w="813"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Bit</w:t>
            </w:r>
          </w:p>
        </w:tc>
        <w:tc>
          <w:tcPr>
            <w:tcW w:w="897"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0.2</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433</w:t>
            </w:r>
          </w:p>
        </w:tc>
        <w:tc>
          <w:tcPr>
            <w:tcW w:w="72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215.9</w:t>
            </w:r>
          </w:p>
        </w:tc>
        <w:tc>
          <w:tcPr>
            <w:tcW w:w="900" w:type="dxa"/>
            <w:tcBorders>
              <w:top w:val="nil"/>
            </w:tcBorders>
            <w:shd w:val="clear" w:color="auto" w:fill="FFFFFF" w:themeFill="background1"/>
            <w:tcMar>
              <w:left w:w="0" w:type="dxa"/>
              <w:right w:w="0" w:type="dxa"/>
            </w:tcMar>
          </w:tcPr>
          <w:p w:rsidR="008C72F4" w:rsidRDefault="008C72F4" w:rsidP="008B6B1F">
            <w:pPr>
              <w:rPr>
                <w:rFonts w:asciiTheme="minorHAnsi" w:hAnsiTheme="minorHAnsi"/>
                <w:noProof/>
                <w:sz w:val="16"/>
                <w:szCs w:val="16"/>
                <w:lang w:eastAsia="x-none"/>
              </w:rPr>
            </w:pP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0.2</w:t>
            </w: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721"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90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r>
              <w:rPr>
                <w:rFonts w:asciiTheme="minorHAnsi" w:hAnsiTheme="minorHAnsi"/>
                <w:noProof/>
                <w:sz w:val="16"/>
                <w:szCs w:val="16"/>
                <w:lang w:eastAsia="x-none"/>
              </w:rPr>
              <w:t>150</w:t>
            </w: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108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c>
          <w:tcPr>
            <w:tcW w:w="990" w:type="dxa"/>
            <w:tcBorders>
              <w:top w:val="nil"/>
            </w:tcBorders>
            <w:shd w:val="clear" w:color="auto" w:fill="FFFFFF" w:themeFill="background1"/>
          </w:tcPr>
          <w:p w:rsidR="008C72F4" w:rsidRDefault="008C72F4" w:rsidP="008B6B1F">
            <w:pPr>
              <w:rPr>
                <w:rFonts w:asciiTheme="minorHAnsi" w:hAnsiTheme="minorHAnsi"/>
                <w:noProof/>
                <w:sz w:val="16"/>
                <w:szCs w:val="16"/>
                <w:lang w:eastAsia="x-none"/>
              </w:rPr>
            </w:pPr>
          </w:p>
        </w:tc>
      </w:tr>
    </w:tbl>
    <w:p w:rsidR="001B5DAA" w:rsidRPr="00787620" w:rsidRDefault="001B5DAA" w:rsidP="00787620">
      <w:pPr>
        <w:pStyle w:val="3"/>
        <w:numPr>
          <w:ilvl w:val="2"/>
          <w:numId w:val="4"/>
        </w:numPr>
        <w:tabs>
          <w:tab w:val="clear" w:pos="440"/>
          <w:tab w:val="left" w:pos="630"/>
        </w:tabs>
        <w:ind w:right="-90" w:hanging="1170"/>
        <w:rPr>
          <w:rFonts w:asciiTheme="minorHAnsi" w:hAnsiTheme="minorHAnsi"/>
          <w:b/>
          <w:sz w:val="22"/>
        </w:rPr>
      </w:pPr>
      <w:bookmarkStart w:id="6" w:name="_Toc405811715"/>
      <w:r w:rsidRPr="00787620">
        <w:rPr>
          <w:rFonts w:asciiTheme="minorHAnsi" w:hAnsiTheme="minorHAnsi"/>
          <w:b/>
          <w:sz w:val="22"/>
        </w:rPr>
        <w:t>Grade in Use</w:t>
      </w:r>
      <w:bookmarkEnd w:id="6"/>
      <w:r w:rsidRPr="00787620">
        <w:rPr>
          <w:rFonts w:asciiTheme="minorHAnsi" w:hAnsiTheme="minorHAnsi"/>
          <w:b/>
          <w:sz w:val="22"/>
        </w:rPr>
        <w:t xml:space="preserve"> </w:t>
      </w:r>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Query_Group_inuse"/>
      </w:tblPr>
      <w:tblGrid>
        <w:gridCol w:w="5404"/>
        <w:gridCol w:w="5386"/>
      </w:tblGrid>
      <w:tr w:rsidR="001F270E" w:rsidRPr="005E12E5" w:rsidTr="00036F2D">
        <w:trPr>
          <w:cnfStyle w:val="100000000000" w:firstRow="1" w:lastRow="0" w:firstColumn="0" w:lastColumn="0" w:oddVBand="0" w:evenVBand="0" w:oddHBand="0" w:evenHBand="0" w:firstRowFirstColumn="0" w:firstRowLastColumn="0" w:lastRowFirstColumn="0" w:lastRowLastColumn="0"/>
          <w:tblHeader/>
        </w:trPr>
        <w:tc>
          <w:tcPr>
            <w:tcW w:w="2504" w:type="pct"/>
            <w:shd w:val="clear" w:color="auto" w:fill="BFBFBF" w:themeFill="background1" w:themeFillShade="BF"/>
          </w:tcPr>
          <w:p w:rsidR="001F270E" w:rsidRPr="005E12E5" w:rsidRDefault="001F270E" w:rsidP="0059744E">
            <w:pPr>
              <w:jc w:val="center"/>
              <w:rPr>
                <w:rFonts w:asciiTheme="minorHAnsi" w:hAnsiTheme="minorHAnsi"/>
                <w:sz w:val="14"/>
                <w:lang w:eastAsia="x-none"/>
              </w:rPr>
            </w:pPr>
            <w:r w:rsidRPr="005E12E5">
              <w:rPr>
                <w:rFonts w:asciiTheme="minorHAnsi" w:hAnsiTheme="minorHAnsi"/>
                <w:sz w:val="14"/>
                <w:lang w:eastAsia="x-none"/>
              </w:rPr>
              <w:t>Grade</w:t>
            </w:r>
          </w:p>
        </w:tc>
        <w:tc>
          <w:tcPr>
            <w:tcW w:w="2496" w:type="pct"/>
            <w:shd w:val="clear" w:color="auto" w:fill="BFBFBF" w:themeFill="background1" w:themeFillShade="BF"/>
          </w:tcPr>
          <w:p w:rsidR="001F270E" w:rsidRPr="005E12E5" w:rsidRDefault="001F270E" w:rsidP="0059744E">
            <w:pPr>
              <w:jc w:val="center"/>
              <w:rPr>
                <w:rFonts w:asciiTheme="minorHAnsi" w:hAnsiTheme="minorHAnsi"/>
                <w:sz w:val="14"/>
                <w:lang w:eastAsia="x-none"/>
              </w:rPr>
            </w:pPr>
            <w:r w:rsidRPr="005E12E5">
              <w:rPr>
                <w:rFonts w:asciiTheme="minorHAnsi" w:hAnsiTheme="minorHAnsi"/>
                <w:sz w:val="14"/>
                <w:lang w:eastAsia="x-none"/>
              </w:rPr>
              <w:t>Minimum Yield Stress</w:t>
            </w:r>
            <w:r w:rsidR="00F86181" w:rsidRPr="005E12E5">
              <w:rPr>
                <w:rFonts w:asciiTheme="minorHAnsi" w:hAnsiTheme="minorHAnsi"/>
                <w:sz w:val="14"/>
                <w:lang w:eastAsia="x-none"/>
              </w:rPr>
              <w:t xml:space="preserve"> (</w:t>
            </w:r>
            <w:r>
              <w:rPr>
                <w:rFonts w:asciiTheme="minorHAnsi" w:hAnsiTheme="minorHAnsi"/>
                <w:sz w:val="14"/>
                <w:lang w:eastAsia="x-none"/>
              </w:rPr>
              <w:t>psi</w:t>
            </w:r>
            <w:r w:rsidR="00F86181" w:rsidRPr="005E12E5">
              <w:rPr>
                <w:rFonts w:asciiTheme="minorHAnsi" w:hAnsiTheme="minorHAnsi"/>
                <w:sz w:val="14"/>
                <w:lang w:eastAsia="x-none"/>
              </w:rPr>
              <w:t>)</w:t>
            </w:r>
          </w:p>
        </w:tc>
      </w:tr>
      <w:tr w:rsidR="00E80AD9" w:rsidTr="00E80AD9">
        <w:tc>
          <w:tcPr>
            <w:tcW w:w="2504" w:type="pct"/>
          </w:tcPr>
          <w:p w:rsidR="001F270E" w:rsidRPr="005E12E5" w:rsidRDefault="001F270E" w:rsidP="0059744E">
            <w:pPr>
              <w:jc w:val="center"/>
              <w:rPr>
                <w:rFonts w:asciiTheme="minorHAnsi" w:hAnsiTheme="minorHAnsi"/>
                <w:sz w:val="14"/>
                <w:lang w:eastAsia="x-none"/>
              </w:rPr>
            </w:pPr>
            <w:r>
              <w:rPr>
                <w:rFonts w:asciiTheme="minorHAnsi" w:hAnsiTheme="minorHAnsi"/>
                <w:noProof/>
                <w:sz w:val="14"/>
                <w:lang w:eastAsia="x-none"/>
              </w:rPr>
              <w:t>1340 MOD</w:t>
            </w:r>
          </w:p>
        </w:tc>
        <w:tc>
          <w:tcPr>
            <w:tcW w:w="2496" w:type="pct"/>
          </w:tcPr>
          <w:p w:rsidR="001F270E" w:rsidRPr="005E12E5" w:rsidRDefault="003C3759" w:rsidP="006D3D92">
            <w:pPr>
              <w:jc w:val="center"/>
              <w:rPr>
                <w:rFonts w:asciiTheme="minorHAnsi" w:hAnsiTheme="minorHAnsi"/>
                <w:sz w:val="14"/>
                <w:lang w:eastAsia="x-none"/>
              </w:rPr>
            </w:pPr>
            <w:r>
              <w:rPr>
                <w:rFonts w:asciiTheme="minorHAnsi" w:hAnsiTheme="minorHAnsi"/>
                <w:noProof/>
                <w:sz w:val="14"/>
                <w:lang w:eastAsia="x-none"/>
              </w:rPr>
              <w:t>55,000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4" w:type="pct"/>
          </w:tcPr>
          <w:p w:rsidR="001F270E" w:rsidRPr="005E12E5" w:rsidRDefault="001F270E" w:rsidP="0059744E">
            <w:pPr>
              <w:jc w:val="center"/>
              <w:rPr>
                <w:rFonts w:asciiTheme="minorHAnsi" w:hAnsiTheme="minorHAnsi"/>
                <w:sz w:val="14"/>
                <w:lang w:eastAsia="x-none"/>
              </w:rPr>
            </w:pPr>
            <w:r>
              <w:rPr>
                <w:rFonts w:asciiTheme="minorHAnsi" w:hAnsiTheme="minorHAnsi"/>
                <w:noProof/>
                <w:sz w:val="14"/>
                <w:lang w:eastAsia="x-none"/>
              </w:rPr>
              <w:t>15-15LC MOD (1)</w:t>
            </w:r>
          </w:p>
        </w:tc>
        <w:tc>
          <w:tcPr>
            <w:tcW w:w="2496" w:type="pct"/>
          </w:tcPr>
          <w:p w:rsidR="001F270E" w:rsidRPr="005E12E5" w:rsidRDefault="003C3759" w:rsidP="006D3D92">
            <w:pPr>
              <w:jc w:val="center"/>
              <w:rPr>
                <w:rFonts w:asciiTheme="minorHAnsi" w:hAnsiTheme="minorHAnsi"/>
                <w:sz w:val="14"/>
                <w:lang w:eastAsia="x-none"/>
              </w:rPr>
            </w:pPr>
            <w:r>
              <w:rPr>
                <w:rFonts w:asciiTheme="minorHAnsi" w:hAnsiTheme="minorHAnsi"/>
                <w:noProof/>
                <w:sz w:val="14"/>
                <w:lang w:eastAsia="x-none"/>
              </w:rPr>
              <w:t>110,000</w:t>
            </w:r>
          </w:p>
        </w:tc>
      </w:tr>
      <w:tr w:rsidR="00E80AD9" w:rsidTr="00E80AD9">
        <w:tc>
          <w:tcPr>
            <w:tcW w:w="2504" w:type="pct"/>
          </w:tcPr>
          <w:p w:rsidR="001F270E" w:rsidRPr="005E12E5" w:rsidRDefault="001F270E" w:rsidP="0059744E">
            <w:pPr>
              <w:jc w:val="center"/>
              <w:rPr>
                <w:rFonts w:asciiTheme="minorHAnsi" w:hAnsiTheme="minorHAnsi"/>
                <w:sz w:val="14"/>
                <w:lang w:eastAsia="x-none"/>
              </w:rPr>
            </w:pPr>
            <w:r>
              <w:rPr>
                <w:rFonts w:asciiTheme="minorHAnsi" w:hAnsiTheme="minorHAnsi"/>
                <w:noProof/>
                <w:sz w:val="14"/>
                <w:lang w:eastAsia="x-none"/>
              </w:rPr>
              <w:t>4145H MOD</w:t>
            </w:r>
          </w:p>
        </w:tc>
        <w:tc>
          <w:tcPr>
            <w:tcW w:w="2496" w:type="pct"/>
          </w:tcPr>
          <w:p w:rsidR="001F270E" w:rsidRPr="005E12E5" w:rsidRDefault="003C3759" w:rsidP="006D3D92">
            <w:pPr>
              <w:jc w:val="center"/>
              <w:rPr>
                <w:rFonts w:asciiTheme="minorHAnsi" w:hAnsiTheme="minorHAnsi"/>
                <w:sz w:val="14"/>
                <w:lang w:eastAsia="x-none"/>
              </w:rPr>
            </w:pPr>
            <w:r>
              <w:rPr>
                <w:rFonts w:asciiTheme="minorHAnsi" w:hAnsiTheme="minorHAnsi"/>
                <w:noProof/>
                <w:sz w:val="14"/>
                <w:lang w:eastAsia="x-none"/>
              </w:rPr>
              <w:t>110,000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4" w:type="pct"/>
          </w:tcPr>
          <w:p w:rsidR="001F270E" w:rsidRPr="005E12E5" w:rsidRDefault="001F270E" w:rsidP="0059744E">
            <w:pPr>
              <w:jc w:val="center"/>
              <w:rPr>
                <w:rFonts w:asciiTheme="minorHAnsi" w:hAnsiTheme="minorHAnsi"/>
                <w:sz w:val="14"/>
                <w:lang w:eastAsia="x-none"/>
              </w:rPr>
            </w:pPr>
            <w:r>
              <w:rPr>
                <w:rFonts w:asciiTheme="minorHAnsi" w:hAnsiTheme="minorHAnsi"/>
                <w:noProof/>
                <w:sz w:val="14"/>
                <w:lang w:eastAsia="x-none"/>
              </w:rPr>
              <w:t>G</w:t>
            </w:r>
          </w:p>
        </w:tc>
        <w:tc>
          <w:tcPr>
            <w:tcW w:w="2496" w:type="pct"/>
          </w:tcPr>
          <w:p w:rsidR="001F270E" w:rsidRPr="005E12E5" w:rsidRDefault="003C3759" w:rsidP="006D3D92">
            <w:pPr>
              <w:jc w:val="center"/>
              <w:rPr>
                <w:rFonts w:asciiTheme="minorHAnsi" w:hAnsiTheme="minorHAnsi"/>
                <w:sz w:val="14"/>
                <w:lang w:eastAsia="x-none"/>
              </w:rPr>
            </w:pPr>
            <w:r>
              <w:rPr>
                <w:rFonts w:asciiTheme="minorHAnsi" w:hAnsiTheme="minorHAnsi"/>
                <w:noProof/>
                <w:sz w:val="14"/>
                <w:lang w:eastAsia="x-none"/>
              </w:rPr>
              <w:t>105,000</w:t>
            </w:r>
          </w:p>
        </w:tc>
      </w:tr>
    </w:tbl>
    <w:p w:rsidR="008B208C" w:rsidRPr="00787620" w:rsidRDefault="008B208C" w:rsidP="00787620">
      <w:pPr>
        <w:pStyle w:val="3"/>
        <w:numPr>
          <w:ilvl w:val="2"/>
          <w:numId w:val="4"/>
        </w:numPr>
        <w:tabs>
          <w:tab w:val="clear" w:pos="440"/>
          <w:tab w:val="left" w:pos="630"/>
        </w:tabs>
        <w:ind w:right="-90" w:hanging="1170"/>
        <w:rPr>
          <w:rFonts w:asciiTheme="minorHAnsi" w:hAnsiTheme="minorHAnsi"/>
          <w:b/>
          <w:sz w:val="22"/>
        </w:rPr>
      </w:pPr>
      <w:bookmarkStart w:id="7" w:name="_Toc405811716"/>
      <w:r w:rsidRPr="00787620">
        <w:rPr>
          <w:rFonts w:asciiTheme="minorHAnsi" w:hAnsiTheme="minorHAnsi"/>
          <w:b/>
          <w:sz w:val="22"/>
        </w:rPr>
        <w:t>String Nozzles</w:t>
      </w:r>
      <w:bookmarkEnd w:id="7"/>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TBL_STRING_NOZZLES|1"/>
      </w:tblPr>
      <w:tblGrid>
        <w:gridCol w:w="1117"/>
        <w:gridCol w:w="1934"/>
        <w:gridCol w:w="1459"/>
        <w:gridCol w:w="1647"/>
        <w:gridCol w:w="1839"/>
        <w:gridCol w:w="1713"/>
        <w:gridCol w:w="1081"/>
      </w:tblGrid>
      <w:tr w:rsidR="005459A1" w:rsidRPr="005E12E5" w:rsidTr="00036F2D">
        <w:trPr>
          <w:cnfStyle w:val="100000000000" w:firstRow="1" w:lastRow="0" w:firstColumn="0" w:lastColumn="0" w:oddVBand="0" w:evenVBand="0" w:oddHBand="0" w:evenHBand="0" w:firstRowFirstColumn="0" w:firstRowLastColumn="0" w:lastRowFirstColumn="0" w:lastRowLastColumn="0"/>
          <w:tblHeader/>
        </w:trPr>
        <w:tc>
          <w:tcPr>
            <w:tcW w:w="518"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Component</w:t>
            </w:r>
          </w:p>
        </w:tc>
        <w:tc>
          <w:tcPr>
            <w:tcW w:w="896"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MD</w:t>
            </w:r>
          </w:p>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w:t>
            </w:r>
            <w:r>
              <w:rPr>
                <w:rFonts w:asciiTheme="minorHAnsi" w:hAnsiTheme="minorHAnsi"/>
                <w:sz w:val="14"/>
                <w:szCs w:val="16"/>
                <w:lang w:eastAsia="x-none"/>
              </w:rPr>
              <w:t>m</w:t>
            </w:r>
            <w:r w:rsidRPr="005E12E5">
              <w:rPr>
                <w:rFonts w:asciiTheme="minorHAnsi" w:hAnsiTheme="minorHAnsi"/>
                <w:sz w:val="14"/>
                <w:szCs w:val="16"/>
                <w:lang w:eastAsia="x-none"/>
              </w:rPr>
              <w:t>)</w:t>
            </w:r>
          </w:p>
        </w:tc>
        <w:tc>
          <w:tcPr>
            <w:tcW w:w="676"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Port Open</w:t>
            </w:r>
          </w:p>
        </w:tc>
        <w:tc>
          <w:tcPr>
            <w:tcW w:w="763"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Diverted Flow</w:t>
            </w:r>
          </w:p>
        </w:tc>
        <w:tc>
          <w:tcPr>
            <w:tcW w:w="852"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Amount Diverted</w:t>
            </w:r>
          </w:p>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w:t>
            </w:r>
            <w:r>
              <w:rPr>
                <w:rFonts w:asciiTheme="minorHAnsi" w:hAnsiTheme="minorHAnsi"/>
                <w:sz w:val="14"/>
                <w:szCs w:val="16"/>
                <w:lang w:eastAsia="x-none"/>
              </w:rPr>
              <w:t>%</w:t>
            </w:r>
            <w:r w:rsidRPr="005E12E5">
              <w:rPr>
                <w:rFonts w:asciiTheme="minorHAnsi" w:hAnsiTheme="minorHAnsi"/>
                <w:sz w:val="14"/>
                <w:szCs w:val="16"/>
                <w:lang w:eastAsia="x-none"/>
              </w:rPr>
              <w:t>)</w:t>
            </w:r>
          </w:p>
        </w:tc>
        <w:tc>
          <w:tcPr>
            <w:tcW w:w="794"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Nozzle</w:t>
            </w:r>
          </w:p>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w:t>
            </w:r>
            <w:r>
              <w:rPr>
                <w:rFonts w:asciiTheme="minorHAnsi" w:hAnsiTheme="minorHAnsi"/>
                <w:sz w:val="14"/>
                <w:szCs w:val="16"/>
                <w:lang w:eastAsia="x-none"/>
              </w:rPr>
              <w:t>32nd"</w:t>
            </w:r>
            <w:r w:rsidRPr="005E12E5">
              <w:rPr>
                <w:rFonts w:asciiTheme="minorHAnsi" w:hAnsiTheme="minorHAnsi"/>
                <w:sz w:val="14"/>
                <w:szCs w:val="16"/>
                <w:lang w:eastAsia="x-none"/>
              </w:rPr>
              <w:t>)</w:t>
            </w:r>
          </w:p>
        </w:tc>
        <w:tc>
          <w:tcPr>
            <w:tcW w:w="502" w:type="pct"/>
            <w:shd w:val="clear" w:color="auto" w:fill="BFBFBF" w:themeFill="background1" w:themeFillShade="BF"/>
          </w:tcPr>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TFA</w:t>
            </w:r>
          </w:p>
          <w:p w:rsidR="005459A1" w:rsidRPr="005E12E5" w:rsidRDefault="005459A1" w:rsidP="009C5FC4">
            <w:pPr>
              <w:jc w:val="center"/>
              <w:rPr>
                <w:rFonts w:asciiTheme="minorHAnsi" w:hAnsiTheme="minorHAnsi"/>
                <w:sz w:val="14"/>
                <w:szCs w:val="16"/>
                <w:lang w:eastAsia="x-none"/>
              </w:rPr>
            </w:pPr>
            <w:r w:rsidRPr="005E12E5">
              <w:rPr>
                <w:rFonts w:asciiTheme="minorHAnsi" w:hAnsiTheme="minorHAnsi"/>
                <w:sz w:val="14"/>
                <w:szCs w:val="16"/>
                <w:lang w:eastAsia="x-none"/>
              </w:rPr>
              <w:t>(</w:t>
            </w:r>
            <w:r>
              <w:rPr>
                <w:rFonts w:asciiTheme="minorHAnsi" w:hAnsiTheme="minorHAnsi"/>
                <w:sz w:val="14"/>
                <w:szCs w:val="16"/>
                <w:lang w:eastAsia="x-none"/>
              </w:rPr>
              <w:t>in²</w:t>
            </w:r>
            <w:r w:rsidRPr="005E12E5">
              <w:rPr>
                <w:rFonts w:asciiTheme="minorHAnsi" w:hAnsiTheme="minorHAnsi"/>
                <w:sz w:val="14"/>
                <w:szCs w:val="16"/>
                <w:lang w:eastAsia="x-none"/>
              </w:rPr>
              <w:t>)</w:t>
            </w:r>
          </w:p>
        </w:tc>
      </w:tr>
      <w:tr w:rsidR="00E80AD9" w:rsidTr="00E80AD9">
        <w:tc>
          <w:tcPr>
            <w:tcW w:w="518"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Polycrystalline Diamond Bit</w:t>
            </w:r>
          </w:p>
        </w:tc>
        <w:tc>
          <w:tcPr>
            <w:tcW w:w="896" w:type="pct"/>
          </w:tcPr>
          <w:p w:rsidR="005459A1" w:rsidRPr="005E12E5" w:rsidRDefault="00001056" w:rsidP="009C5FC4">
            <w:pPr>
              <w:jc w:val="right"/>
              <w:rPr>
                <w:rFonts w:asciiTheme="minorHAnsi" w:hAnsiTheme="minorHAnsi"/>
                <w:sz w:val="14"/>
                <w:szCs w:val="16"/>
                <w:lang w:eastAsia="x-none"/>
              </w:rPr>
            </w:pPr>
            <w:r>
              <w:rPr>
                <w:rFonts w:asciiTheme="minorHAnsi" w:hAnsiTheme="minorHAnsi"/>
                <w:noProof/>
                <w:sz w:val="14"/>
                <w:szCs w:val="16"/>
                <w:lang w:eastAsia="x-none"/>
              </w:rPr>
              <w:t>433</w:t>
            </w:r>
          </w:p>
        </w:tc>
        <w:tc>
          <w:tcPr>
            <w:tcW w:w="676"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NA</w:t>
            </w:r>
          </w:p>
        </w:tc>
        <w:tc>
          <w:tcPr>
            <w:tcW w:w="763"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NA</w:t>
            </w:r>
          </w:p>
        </w:tc>
        <w:tc>
          <w:tcPr>
            <w:tcW w:w="852"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NA</w:t>
            </w:r>
          </w:p>
        </w:tc>
        <w:tc>
          <w:tcPr>
            <w:tcW w:w="794"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4.0X12.0</w:t>
            </w:r>
          </w:p>
        </w:tc>
        <w:tc>
          <w:tcPr>
            <w:tcW w:w="502" w:type="pct"/>
          </w:tcPr>
          <w:p w:rsidR="005459A1" w:rsidRPr="005E12E5" w:rsidRDefault="005459A1" w:rsidP="009C5FC4">
            <w:pPr>
              <w:jc w:val="right"/>
              <w:rPr>
                <w:rFonts w:asciiTheme="minorHAnsi" w:hAnsiTheme="minorHAnsi"/>
                <w:sz w:val="14"/>
                <w:szCs w:val="16"/>
                <w:lang w:eastAsia="x-none"/>
              </w:rPr>
            </w:pPr>
            <w:r>
              <w:rPr>
                <w:rFonts w:asciiTheme="minorHAnsi" w:hAnsiTheme="minorHAnsi"/>
                <w:noProof/>
                <w:sz w:val="14"/>
                <w:szCs w:val="16"/>
                <w:lang w:eastAsia="x-none"/>
              </w:rPr>
              <w:t>1.043</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518"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Polycrystalline Diamond Bit</w:t>
            </w:r>
          </w:p>
        </w:tc>
        <w:tc>
          <w:tcPr>
            <w:tcW w:w="896" w:type="pct"/>
          </w:tcPr>
          <w:p w:rsidR="005459A1" w:rsidRPr="005E12E5" w:rsidRDefault="00001056" w:rsidP="009C5FC4">
            <w:pPr>
              <w:jc w:val="right"/>
              <w:rPr>
                <w:rFonts w:asciiTheme="minorHAnsi" w:hAnsiTheme="minorHAnsi"/>
                <w:sz w:val="14"/>
                <w:szCs w:val="16"/>
                <w:lang w:eastAsia="x-none"/>
              </w:rPr>
            </w:pPr>
            <w:r>
              <w:rPr>
                <w:rFonts w:asciiTheme="minorHAnsi" w:hAnsiTheme="minorHAnsi"/>
                <w:noProof/>
                <w:sz w:val="14"/>
                <w:szCs w:val="16"/>
                <w:lang w:eastAsia="x-none"/>
              </w:rPr>
              <w:t>433</w:t>
            </w:r>
          </w:p>
        </w:tc>
        <w:tc>
          <w:tcPr>
            <w:tcW w:w="676"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NA</w:t>
            </w:r>
          </w:p>
        </w:tc>
        <w:tc>
          <w:tcPr>
            <w:tcW w:w="763"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NA</w:t>
            </w:r>
          </w:p>
        </w:tc>
        <w:tc>
          <w:tcPr>
            <w:tcW w:w="852"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NA</w:t>
            </w:r>
          </w:p>
        </w:tc>
        <w:tc>
          <w:tcPr>
            <w:tcW w:w="794" w:type="pct"/>
          </w:tcPr>
          <w:p w:rsidR="005459A1" w:rsidRPr="005E12E5" w:rsidRDefault="005459A1" w:rsidP="00C852E8">
            <w:pPr>
              <w:rPr>
                <w:rFonts w:asciiTheme="minorHAnsi" w:hAnsiTheme="minorHAnsi"/>
                <w:sz w:val="14"/>
                <w:szCs w:val="16"/>
                <w:lang w:eastAsia="x-none"/>
              </w:rPr>
            </w:pPr>
            <w:r>
              <w:rPr>
                <w:rFonts w:asciiTheme="minorHAnsi" w:hAnsiTheme="minorHAnsi"/>
                <w:noProof/>
                <w:sz w:val="14"/>
                <w:szCs w:val="16"/>
                <w:lang w:eastAsia="x-none"/>
              </w:rPr>
              <w:t>4.0X14.0</w:t>
            </w:r>
          </w:p>
        </w:tc>
        <w:tc>
          <w:tcPr>
            <w:tcW w:w="502" w:type="pct"/>
          </w:tcPr>
          <w:p w:rsidR="005459A1" w:rsidRPr="005E12E5" w:rsidRDefault="005459A1" w:rsidP="009C5FC4">
            <w:pPr>
              <w:jc w:val="right"/>
              <w:rPr>
                <w:rFonts w:asciiTheme="minorHAnsi" w:hAnsiTheme="minorHAnsi"/>
                <w:sz w:val="14"/>
                <w:szCs w:val="16"/>
                <w:lang w:eastAsia="x-none"/>
              </w:rPr>
            </w:pPr>
            <w:r>
              <w:rPr>
                <w:rFonts w:asciiTheme="minorHAnsi" w:hAnsiTheme="minorHAnsi"/>
                <w:noProof/>
                <w:sz w:val="14"/>
                <w:szCs w:val="16"/>
                <w:lang w:eastAsia="x-none"/>
              </w:rPr>
              <w:t>1.043</w:t>
            </w:r>
          </w:p>
        </w:tc>
      </w:tr>
    </w:tbl>
    <w:p w:rsidR="00A857A1" w:rsidRPr="00787620" w:rsidRDefault="00A857A1" w:rsidP="00A857A1">
      <w:pPr>
        <w:pStyle w:val="3"/>
        <w:numPr>
          <w:ilvl w:val="2"/>
          <w:numId w:val="4"/>
        </w:numPr>
        <w:tabs>
          <w:tab w:val="clear" w:pos="440"/>
          <w:tab w:val="left" w:pos="630"/>
        </w:tabs>
        <w:ind w:right="-90" w:hanging="1170"/>
        <w:rPr>
          <w:rFonts w:asciiTheme="minorHAnsi" w:hAnsiTheme="minorHAnsi"/>
          <w:b/>
          <w:sz w:val="22"/>
        </w:rPr>
      </w:pPr>
      <w:r>
        <w:rPr>
          <w:rFonts w:asciiTheme="minorHAnsi" w:hAnsiTheme="minorHAnsi"/>
          <w:b/>
          <w:sz w:val="22"/>
          <w:lang w:val="en-US"/>
        </w:rPr>
        <w:t>Mud Motors</w:t>
      </w:r>
    </w:p>
    <w:tbl>
      <w:tblPr>
        <w:tblStyle w:val="GridTable21"/>
        <w:tblW w:w="0" w:type="auto"/>
        <w:tblLayout w:type="fixed"/>
        <w:tblLook w:val="0420" w:firstRow="1" w:lastRow="0" w:firstColumn="0" w:lastColumn="0" w:noHBand="0" w:noVBand="1"/>
        <w:tblCaption w:val="Qry_MudMotor_String"/>
      </w:tblPr>
      <w:tblGrid>
        <w:gridCol w:w="1644"/>
        <w:gridCol w:w="704"/>
        <w:gridCol w:w="646"/>
        <w:gridCol w:w="646"/>
        <w:gridCol w:w="704"/>
        <w:gridCol w:w="704"/>
        <w:gridCol w:w="570"/>
        <w:gridCol w:w="704"/>
        <w:gridCol w:w="1878"/>
        <w:gridCol w:w="646"/>
        <w:gridCol w:w="646"/>
        <w:gridCol w:w="642"/>
        <w:gridCol w:w="880"/>
      </w:tblGrid>
      <w:tr w:rsidR="00427871" w:rsidTr="0000337A">
        <w:trPr>
          <w:cnfStyle w:val="100000000000" w:firstRow="1" w:lastRow="0" w:firstColumn="0" w:lastColumn="0" w:oddVBand="0" w:evenVBand="0" w:oddHBand="0" w:evenHBand="0" w:firstRowFirstColumn="0" w:firstRowLastColumn="0" w:lastRowFirstColumn="0" w:lastRowLastColumn="0"/>
          <w:trHeight w:val="247"/>
        </w:trPr>
        <w:tc>
          <w:tcPr>
            <w:tcW w:w="1644" w:type="dxa"/>
            <w:vMerge w:val="restart"/>
          </w:tcPr>
          <w:p w:rsidR="00427871" w:rsidRPr="00D649EE" w:rsidRDefault="00427871" w:rsidP="00D649EE">
            <w:pPr>
              <w:jc w:val="center"/>
              <w:rPr>
                <w:rFonts w:asciiTheme="minorHAnsi" w:hAnsiTheme="minorHAnsi"/>
                <w:sz w:val="14"/>
                <w:szCs w:val="16"/>
                <w:lang w:eastAsia="x-none"/>
              </w:rPr>
            </w:pPr>
            <w:r w:rsidRPr="00D649EE">
              <w:rPr>
                <w:rFonts w:asciiTheme="minorHAnsi" w:hAnsiTheme="minorHAnsi"/>
                <w:sz w:val="14"/>
                <w:szCs w:val="16"/>
                <w:lang w:eastAsia="x-none"/>
              </w:rPr>
              <w:t>Component</w:t>
            </w:r>
          </w:p>
        </w:tc>
        <w:tc>
          <w:tcPr>
            <w:tcW w:w="704" w:type="dxa"/>
            <w:vMerge w:val="restart"/>
          </w:tcPr>
          <w:p w:rsidR="00427871" w:rsidRPr="00D649EE" w:rsidRDefault="00427871" w:rsidP="00443B41">
            <w:pPr>
              <w:jc w:val="center"/>
              <w:rPr>
                <w:rFonts w:asciiTheme="minorHAnsi" w:hAnsiTheme="minorHAnsi"/>
                <w:sz w:val="14"/>
                <w:szCs w:val="16"/>
                <w:lang w:eastAsia="x-none"/>
              </w:rPr>
            </w:pPr>
            <w:r w:rsidRPr="00D649EE">
              <w:rPr>
                <w:rFonts w:asciiTheme="minorHAnsi" w:hAnsiTheme="minorHAnsi"/>
                <w:sz w:val="14"/>
                <w:szCs w:val="16"/>
                <w:lang w:eastAsia="x-none"/>
              </w:rPr>
              <w:t>Length</w:t>
            </w:r>
            <w:r>
              <w:rPr>
                <w:rFonts w:asciiTheme="minorHAnsi" w:hAnsiTheme="minorHAnsi"/>
                <w:sz w:val="14"/>
                <w:szCs w:val="16"/>
                <w:lang w:eastAsia="x-none"/>
              </w:rPr>
              <w:t xml:space="preserve"> (</w:t>
            </w:r>
            <w:r>
              <w:rPr>
                <w:rFonts w:asciiTheme="minorHAnsi" w:hAnsiTheme="minorHAnsi" w:cstheme="minorHAnsi"/>
                <w:sz w:val="14"/>
                <w:szCs w:val="14"/>
                <w:lang w:eastAsia="x-none"/>
              </w:rPr>
              <w:t>m</w:t>
            </w:r>
            <w:r w:rsidRPr="00D649EE">
              <w:rPr>
                <w:rFonts w:asciiTheme="minorHAnsi" w:hAnsiTheme="minorHAnsi"/>
                <w:sz w:val="14"/>
                <w:szCs w:val="16"/>
                <w:lang w:eastAsia="x-none"/>
              </w:rPr>
              <w:t>)</w:t>
            </w:r>
          </w:p>
        </w:tc>
        <w:tc>
          <w:tcPr>
            <w:tcW w:w="1996" w:type="dxa"/>
            <w:gridSpan w:val="3"/>
            <w:tcBorders>
              <w:bottom w:val="single" w:sz="4" w:space="0" w:color="666666" w:themeColor="text1" w:themeTint="99"/>
            </w:tcBorders>
          </w:tcPr>
          <w:p w:rsidR="00427871" w:rsidRPr="00D649EE" w:rsidRDefault="00427871" w:rsidP="0042146B">
            <w:pPr>
              <w:jc w:val="center"/>
              <w:rPr>
                <w:rFonts w:asciiTheme="minorHAnsi" w:hAnsiTheme="minorHAnsi"/>
                <w:sz w:val="14"/>
                <w:szCs w:val="16"/>
                <w:lang w:eastAsia="x-none"/>
              </w:rPr>
            </w:pPr>
            <w:r>
              <w:rPr>
                <w:rFonts w:asciiTheme="minorHAnsi" w:hAnsiTheme="minorHAnsi"/>
                <w:sz w:val="14"/>
                <w:szCs w:val="16"/>
                <w:lang w:eastAsia="x-none"/>
              </w:rPr>
              <w:t>Steering tool</w:t>
            </w:r>
          </w:p>
        </w:tc>
        <w:tc>
          <w:tcPr>
            <w:tcW w:w="1978" w:type="dxa"/>
            <w:gridSpan w:val="3"/>
            <w:tcBorders>
              <w:bottom w:val="single" w:sz="4" w:space="0" w:color="666666" w:themeColor="text1" w:themeTint="99"/>
            </w:tcBorders>
          </w:tcPr>
          <w:p w:rsidR="00427871" w:rsidRPr="00D649EE" w:rsidRDefault="00427871" w:rsidP="0042146B">
            <w:pPr>
              <w:jc w:val="center"/>
              <w:rPr>
                <w:rFonts w:asciiTheme="minorHAnsi" w:hAnsiTheme="minorHAnsi"/>
                <w:sz w:val="14"/>
                <w:szCs w:val="16"/>
                <w:lang w:eastAsia="x-none"/>
              </w:rPr>
            </w:pPr>
            <w:r>
              <w:rPr>
                <w:rFonts w:asciiTheme="minorHAnsi" w:hAnsiTheme="minorHAnsi"/>
                <w:sz w:val="14"/>
                <w:szCs w:val="16"/>
                <w:lang w:eastAsia="x-none"/>
              </w:rPr>
              <w:t>Kick pad</w:t>
            </w:r>
          </w:p>
        </w:tc>
        <w:tc>
          <w:tcPr>
            <w:tcW w:w="1878" w:type="dxa"/>
            <w:vMerge w:val="restart"/>
          </w:tcPr>
          <w:p w:rsidR="00427871" w:rsidRDefault="00427871" w:rsidP="007768CA">
            <w:pPr>
              <w:jc w:val="center"/>
              <w:rPr>
                <w:rFonts w:asciiTheme="minorHAnsi" w:hAnsiTheme="minorHAnsi"/>
                <w:sz w:val="14"/>
                <w:szCs w:val="16"/>
                <w:lang w:eastAsia="x-none"/>
              </w:rPr>
            </w:pPr>
            <w:r>
              <w:rPr>
                <w:rFonts w:asciiTheme="minorHAnsi" w:hAnsiTheme="minorHAnsi"/>
                <w:sz w:val="14"/>
                <w:szCs w:val="16"/>
                <w:lang w:eastAsia="x-none"/>
              </w:rPr>
              <w:t>Pressure loss @ Flow rate (</w:t>
            </w:r>
            <w:r w:rsidR="006433EE">
              <w:rPr>
                <w:rFonts w:asciiTheme="minorHAnsi" w:hAnsiTheme="minorHAnsi"/>
                <w:sz w:val="14"/>
                <w:szCs w:val="16"/>
                <w:lang w:eastAsia="x-none"/>
              </w:rPr>
              <w:t xml:space="preserve"> </w:t>
            </w:r>
            <w:r>
              <w:rPr>
                <w:rFonts w:asciiTheme="minorHAnsi" w:hAnsiTheme="minorHAnsi"/>
                <w:sz w:val="14"/>
                <w:szCs w:val="16"/>
                <w:lang w:eastAsia="x-none"/>
              </w:rPr>
              <w:t>@ )</w:t>
            </w:r>
          </w:p>
        </w:tc>
        <w:tc>
          <w:tcPr>
            <w:tcW w:w="646" w:type="dxa"/>
            <w:vMerge w:val="restart"/>
          </w:tcPr>
          <w:p w:rsidR="00427871" w:rsidRPr="00D649EE" w:rsidRDefault="00427871" w:rsidP="00D649EE">
            <w:pPr>
              <w:jc w:val="center"/>
              <w:rPr>
                <w:rFonts w:asciiTheme="minorHAnsi" w:hAnsiTheme="minorHAnsi"/>
                <w:sz w:val="14"/>
                <w:szCs w:val="16"/>
                <w:lang w:eastAsia="x-none"/>
              </w:rPr>
            </w:pPr>
            <w:r w:rsidRPr="00D649EE">
              <w:rPr>
                <w:rFonts w:asciiTheme="minorHAnsi" w:hAnsiTheme="minorHAnsi"/>
                <w:sz w:val="14"/>
                <w:szCs w:val="16"/>
                <w:lang w:eastAsia="x-none"/>
              </w:rPr>
              <w:t xml:space="preserve">Lobe </w:t>
            </w:r>
            <w:proofErr w:type="spellStart"/>
            <w:r w:rsidRPr="00D649EE">
              <w:rPr>
                <w:rFonts w:asciiTheme="minorHAnsi" w:hAnsiTheme="minorHAnsi"/>
                <w:sz w:val="14"/>
                <w:szCs w:val="16"/>
                <w:lang w:eastAsia="x-none"/>
              </w:rPr>
              <w:t>config</w:t>
            </w:r>
            <w:proofErr w:type="spellEnd"/>
          </w:p>
        </w:tc>
        <w:tc>
          <w:tcPr>
            <w:tcW w:w="646" w:type="dxa"/>
            <w:vMerge w:val="restart"/>
          </w:tcPr>
          <w:p w:rsidR="00427871" w:rsidRPr="00D649EE" w:rsidRDefault="00427871" w:rsidP="00BC32F9">
            <w:pPr>
              <w:jc w:val="center"/>
              <w:rPr>
                <w:rFonts w:asciiTheme="minorHAnsi" w:hAnsiTheme="minorHAnsi"/>
                <w:sz w:val="14"/>
                <w:szCs w:val="16"/>
                <w:lang w:eastAsia="x-none"/>
              </w:rPr>
            </w:pPr>
            <w:r w:rsidRPr="00D649EE">
              <w:rPr>
                <w:rFonts w:asciiTheme="minorHAnsi" w:hAnsiTheme="minorHAnsi"/>
                <w:sz w:val="14"/>
                <w:szCs w:val="16"/>
                <w:lang w:eastAsia="x-none"/>
              </w:rPr>
              <w:t>Eccentricity ()</w:t>
            </w:r>
          </w:p>
        </w:tc>
        <w:tc>
          <w:tcPr>
            <w:tcW w:w="642" w:type="dxa"/>
            <w:vMerge w:val="restart"/>
          </w:tcPr>
          <w:p w:rsidR="00427871" w:rsidRPr="00D649EE" w:rsidRDefault="00427871" w:rsidP="007768CA">
            <w:pPr>
              <w:jc w:val="center"/>
              <w:rPr>
                <w:rFonts w:asciiTheme="minorHAnsi" w:hAnsiTheme="minorHAnsi"/>
                <w:sz w:val="14"/>
                <w:szCs w:val="16"/>
                <w:lang w:eastAsia="x-none"/>
              </w:rPr>
            </w:pPr>
            <w:r w:rsidRPr="00D649EE">
              <w:rPr>
                <w:rFonts w:asciiTheme="minorHAnsi" w:hAnsiTheme="minorHAnsi"/>
                <w:sz w:val="14"/>
                <w:szCs w:val="16"/>
                <w:lang w:eastAsia="x-none"/>
              </w:rPr>
              <w:t>Rotor mass ()</w:t>
            </w:r>
          </w:p>
        </w:tc>
        <w:tc>
          <w:tcPr>
            <w:tcW w:w="880" w:type="dxa"/>
            <w:vMerge w:val="restart"/>
          </w:tcPr>
          <w:p w:rsidR="00427871" w:rsidRPr="00D649EE" w:rsidRDefault="00427871" w:rsidP="007768CA">
            <w:pPr>
              <w:jc w:val="center"/>
              <w:rPr>
                <w:rFonts w:asciiTheme="minorHAnsi" w:hAnsiTheme="minorHAnsi"/>
                <w:sz w:val="14"/>
                <w:szCs w:val="16"/>
                <w:lang w:eastAsia="x-none"/>
              </w:rPr>
            </w:pPr>
            <w:r w:rsidRPr="00D649EE">
              <w:rPr>
                <w:rFonts w:asciiTheme="minorHAnsi" w:hAnsiTheme="minorHAnsi"/>
                <w:sz w:val="14"/>
                <w:szCs w:val="16"/>
                <w:lang w:eastAsia="x-none"/>
              </w:rPr>
              <w:t>Rev. per Volume ()</w:t>
            </w:r>
          </w:p>
        </w:tc>
      </w:tr>
      <w:tr w:rsidR="00427871" w:rsidTr="005F21C6">
        <w:trPr>
          <w:trHeight w:val="227"/>
        </w:trPr>
        <w:tc>
          <w:tcPr>
            <w:tcW w:w="1644" w:type="dxa"/>
            <w:vMerge/>
            <w:tcBorders>
              <w:bottom w:val="single" w:sz="4" w:space="0" w:color="666666" w:themeColor="text1" w:themeTint="99"/>
            </w:tcBorders>
          </w:tcPr>
          <w:p w:rsidR="00427871" w:rsidRPr="00D649EE" w:rsidRDefault="00427871" w:rsidP="00D649EE">
            <w:pPr>
              <w:jc w:val="center"/>
              <w:rPr>
                <w:rFonts w:asciiTheme="minorHAnsi" w:hAnsiTheme="minorHAnsi"/>
                <w:sz w:val="14"/>
                <w:szCs w:val="16"/>
                <w:lang w:eastAsia="x-none"/>
              </w:rPr>
            </w:pPr>
          </w:p>
        </w:tc>
        <w:tc>
          <w:tcPr>
            <w:tcW w:w="704" w:type="dxa"/>
            <w:vMerge/>
            <w:tcBorders>
              <w:bottom w:val="single" w:sz="4" w:space="0" w:color="666666" w:themeColor="text1" w:themeTint="99"/>
            </w:tcBorders>
          </w:tcPr>
          <w:p w:rsidR="00427871" w:rsidRPr="00D649EE" w:rsidRDefault="00427871" w:rsidP="00443B41">
            <w:pPr>
              <w:jc w:val="center"/>
              <w:rPr>
                <w:rFonts w:asciiTheme="minorHAnsi" w:hAnsiTheme="minorHAnsi"/>
                <w:sz w:val="14"/>
                <w:szCs w:val="16"/>
                <w:lang w:eastAsia="x-none"/>
              </w:rPr>
            </w:pPr>
          </w:p>
        </w:tc>
        <w:tc>
          <w:tcPr>
            <w:tcW w:w="646" w:type="dxa"/>
            <w:tcBorders>
              <w:bottom w:val="single" w:sz="4" w:space="0" w:color="666666" w:themeColor="text1" w:themeTint="99"/>
            </w:tcBorders>
            <w:shd w:val="clear" w:color="auto" w:fill="BFBFBF" w:themeFill="background1" w:themeFillShade="BF"/>
          </w:tcPr>
          <w:p w:rsidR="00427871" w:rsidRPr="00427871" w:rsidRDefault="00427871" w:rsidP="00EA1827">
            <w:pPr>
              <w:jc w:val="center"/>
              <w:rPr>
                <w:rFonts w:asciiTheme="minorHAnsi" w:hAnsiTheme="minorHAnsi"/>
                <w:b/>
                <w:sz w:val="14"/>
                <w:szCs w:val="16"/>
                <w:lang w:eastAsia="x-none"/>
              </w:rPr>
            </w:pPr>
            <w:r w:rsidRPr="00427871">
              <w:rPr>
                <w:rFonts w:asciiTheme="minorHAnsi" w:hAnsiTheme="minorHAnsi"/>
                <w:b/>
                <w:sz w:val="14"/>
                <w:szCs w:val="16"/>
                <w:lang w:eastAsia="x-none"/>
              </w:rPr>
              <w:t>Bend angle (</w:t>
            </w:r>
            <w:r>
              <w:rPr>
                <w:rFonts w:asciiTheme="minorHAnsi" w:hAnsiTheme="minorHAnsi"/>
                <w:b/>
                <w:sz w:val="14"/>
                <w:szCs w:val="16"/>
                <w:lang w:eastAsia="x-none"/>
              </w:rPr>
              <w:t>°</w:t>
            </w:r>
            <w:r w:rsidRPr="00427871">
              <w:rPr>
                <w:rFonts w:asciiTheme="minorHAnsi" w:hAnsiTheme="minorHAnsi"/>
                <w:b/>
                <w:sz w:val="14"/>
                <w:szCs w:val="16"/>
                <w:lang w:eastAsia="x-none"/>
              </w:rPr>
              <w:t>)</w:t>
            </w:r>
          </w:p>
        </w:tc>
        <w:tc>
          <w:tcPr>
            <w:tcW w:w="646" w:type="dxa"/>
            <w:tcBorders>
              <w:bottom w:val="single" w:sz="4" w:space="0" w:color="666666" w:themeColor="text1" w:themeTint="99"/>
            </w:tcBorders>
            <w:shd w:val="clear" w:color="auto" w:fill="BFBFBF" w:themeFill="background1" w:themeFillShade="BF"/>
          </w:tcPr>
          <w:p w:rsidR="00427871" w:rsidRPr="00427871" w:rsidRDefault="00427871" w:rsidP="0079404C">
            <w:pPr>
              <w:jc w:val="center"/>
              <w:rPr>
                <w:rFonts w:asciiTheme="minorHAnsi" w:hAnsiTheme="minorHAnsi"/>
                <w:b/>
                <w:sz w:val="14"/>
                <w:szCs w:val="16"/>
                <w:lang w:eastAsia="x-none"/>
              </w:rPr>
            </w:pPr>
            <w:r w:rsidRPr="00427871">
              <w:rPr>
                <w:rFonts w:asciiTheme="minorHAnsi" w:hAnsiTheme="minorHAnsi"/>
                <w:b/>
                <w:sz w:val="14"/>
                <w:szCs w:val="16"/>
                <w:lang w:eastAsia="x-none"/>
              </w:rPr>
              <w:t>Ref angle (</w:t>
            </w:r>
            <w:r>
              <w:rPr>
                <w:rFonts w:asciiTheme="minorHAnsi" w:hAnsiTheme="minorHAnsi"/>
                <w:b/>
                <w:sz w:val="14"/>
                <w:szCs w:val="16"/>
                <w:lang w:eastAsia="x-none"/>
              </w:rPr>
              <w:t>°</w:t>
            </w:r>
            <w:r w:rsidRPr="00427871">
              <w:rPr>
                <w:rFonts w:asciiTheme="minorHAnsi" w:hAnsiTheme="minorHAnsi"/>
                <w:b/>
                <w:sz w:val="14"/>
                <w:szCs w:val="16"/>
                <w:lang w:eastAsia="x-none"/>
              </w:rPr>
              <w:t>)</w:t>
            </w:r>
          </w:p>
        </w:tc>
        <w:tc>
          <w:tcPr>
            <w:tcW w:w="704" w:type="dxa"/>
            <w:tcBorders>
              <w:bottom w:val="single" w:sz="4" w:space="0" w:color="666666" w:themeColor="text1" w:themeTint="99"/>
            </w:tcBorders>
            <w:shd w:val="clear" w:color="auto" w:fill="BFBFBF" w:themeFill="background1" w:themeFillShade="BF"/>
          </w:tcPr>
          <w:p w:rsidR="00427871" w:rsidRPr="00427871" w:rsidRDefault="00427871" w:rsidP="0042146B">
            <w:pPr>
              <w:jc w:val="center"/>
              <w:rPr>
                <w:rFonts w:asciiTheme="minorHAnsi" w:hAnsiTheme="minorHAnsi"/>
                <w:b/>
                <w:sz w:val="14"/>
                <w:szCs w:val="16"/>
                <w:lang w:eastAsia="x-none"/>
              </w:rPr>
            </w:pPr>
            <w:r w:rsidRPr="00427871">
              <w:rPr>
                <w:rFonts w:asciiTheme="minorHAnsi" w:hAnsiTheme="minorHAnsi"/>
                <w:b/>
                <w:sz w:val="14"/>
                <w:szCs w:val="16"/>
                <w:lang w:eastAsia="x-none"/>
              </w:rPr>
              <w:t>Offset (</w:t>
            </w:r>
            <w:r>
              <w:rPr>
                <w:rFonts w:asciiTheme="minorHAnsi" w:hAnsiTheme="minorHAnsi"/>
                <w:b/>
                <w:sz w:val="14"/>
                <w:szCs w:val="16"/>
                <w:lang w:eastAsia="x-none"/>
              </w:rPr>
              <w:t>m</w:t>
            </w:r>
            <w:r w:rsidRPr="00427871">
              <w:rPr>
                <w:rFonts w:asciiTheme="minorHAnsi" w:hAnsiTheme="minorHAnsi"/>
                <w:b/>
                <w:sz w:val="14"/>
                <w:szCs w:val="16"/>
                <w:lang w:eastAsia="x-none"/>
              </w:rPr>
              <w:t>)</w:t>
            </w:r>
          </w:p>
        </w:tc>
        <w:tc>
          <w:tcPr>
            <w:tcW w:w="704" w:type="dxa"/>
            <w:tcBorders>
              <w:bottom w:val="single" w:sz="4" w:space="0" w:color="666666" w:themeColor="text1" w:themeTint="99"/>
            </w:tcBorders>
            <w:shd w:val="clear" w:color="auto" w:fill="BFBFBF" w:themeFill="background1" w:themeFillShade="BF"/>
          </w:tcPr>
          <w:p w:rsidR="00427871" w:rsidRPr="00427871" w:rsidRDefault="00427871" w:rsidP="0042146B">
            <w:pPr>
              <w:jc w:val="center"/>
              <w:rPr>
                <w:rFonts w:asciiTheme="minorHAnsi" w:hAnsiTheme="minorHAnsi"/>
                <w:b/>
                <w:sz w:val="14"/>
                <w:szCs w:val="16"/>
                <w:lang w:eastAsia="x-none"/>
              </w:rPr>
            </w:pPr>
            <w:r w:rsidRPr="00427871">
              <w:rPr>
                <w:rFonts w:asciiTheme="minorHAnsi" w:hAnsiTheme="minorHAnsi"/>
                <w:b/>
                <w:sz w:val="14"/>
                <w:szCs w:val="16"/>
                <w:lang w:eastAsia="x-none"/>
              </w:rPr>
              <w:t>Length (</w:t>
            </w:r>
            <w:r>
              <w:rPr>
                <w:rFonts w:asciiTheme="minorHAnsi" w:hAnsiTheme="minorHAnsi"/>
                <w:b/>
                <w:sz w:val="14"/>
                <w:szCs w:val="16"/>
                <w:lang w:eastAsia="x-none"/>
              </w:rPr>
              <w:t>m</w:t>
            </w:r>
            <w:r w:rsidRPr="00427871">
              <w:rPr>
                <w:rFonts w:asciiTheme="minorHAnsi" w:hAnsiTheme="minorHAnsi"/>
                <w:b/>
                <w:sz w:val="14"/>
                <w:szCs w:val="16"/>
                <w:lang w:eastAsia="x-none"/>
              </w:rPr>
              <w:t>)</w:t>
            </w:r>
          </w:p>
        </w:tc>
        <w:tc>
          <w:tcPr>
            <w:tcW w:w="570" w:type="dxa"/>
            <w:tcBorders>
              <w:bottom w:val="single" w:sz="4" w:space="0" w:color="666666" w:themeColor="text1" w:themeTint="99"/>
            </w:tcBorders>
            <w:shd w:val="clear" w:color="auto" w:fill="BFBFBF" w:themeFill="background1" w:themeFillShade="BF"/>
          </w:tcPr>
          <w:p w:rsidR="00427871" w:rsidRPr="00427871" w:rsidRDefault="00427871" w:rsidP="0042146B">
            <w:pPr>
              <w:jc w:val="center"/>
              <w:rPr>
                <w:rFonts w:asciiTheme="minorHAnsi" w:hAnsiTheme="minorHAnsi"/>
                <w:b/>
                <w:sz w:val="14"/>
                <w:szCs w:val="16"/>
                <w:lang w:eastAsia="x-none"/>
              </w:rPr>
            </w:pPr>
            <w:r w:rsidRPr="00427871">
              <w:rPr>
                <w:rFonts w:asciiTheme="minorHAnsi" w:hAnsiTheme="minorHAnsi"/>
                <w:b/>
                <w:sz w:val="14"/>
                <w:szCs w:val="16"/>
                <w:lang w:eastAsia="x-none"/>
              </w:rPr>
              <w:t>OD (</w:t>
            </w:r>
            <w:r>
              <w:rPr>
                <w:rFonts w:asciiTheme="minorHAnsi" w:hAnsiTheme="minorHAnsi"/>
                <w:b/>
                <w:sz w:val="14"/>
                <w:szCs w:val="16"/>
                <w:lang w:eastAsia="x-none"/>
              </w:rPr>
              <w:t>mm</w:t>
            </w:r>
            <w:r w:rsidRPr="00427871">
              <w:rPr>
                <w:rFonts w:asciiTheme="minorHAnsi" w:hAnsiTheme="minorHAnsi"/>
                <w:b/>
                <w:sz w:val="14"/>
                <w:szCs w:val="16"/>
                <w:lang w:eastAsia="x-none"/>
              </w:rPr>
              <w:t>)</w:t>
            </w:r>
          </w:p>
        </w:tc>
        <w:tc>
          <w:tcPr>
            <w:tcW w:w="704" w:type="dxa"/>
            <w:tcBorders>
              <w:bottom w:val="single" w:sz="4" w:space="0" w:color="666666" w:themeColor="text1" w:themeTint="99"/>
            </w:tcBorders>
            <w:shd w:val="clear" w:color="auto" w:fill="BFBFBF" w:themeFill="background1" w:themeFillShade="BF"/>
          </w:tcPr>
          <w:p w:rsidR="00427871" w:rsidRPr="00427871" w:rsidRDefault="00427871" w:rsidP="0042146B">
            <w:pPr>
              <w:jc w:val="center"/>
              <w:rPr>
                <w:rFonts w:asciiTheme="minorHAnsi" w:hAnsiTheme="minorHAnsi"/>
                <w:b/>
                <w:sz w:val="14"/>
                <w:szCs w:val="16"/>
                <w:lang w:eastAsia="x-none"/>
              </w:rPr>
            </w:pPr>
            <w:r w:rsidRPr="00427871">
              <w:rPr>
                <w:rFonts w:asciiTheme="minorHAnsi" w:hAnsiTheme="minorHAnsi"/>
                <w:b/>
                <w:sz w:val="14"/>
                <w:szCs w:val="16"/>
                <w:lang w:eastAsia="x-none"/>
              </w:rPr>
              <w:t>Offset (</w:t>
            </w:r>
            <w:r>
              <w:rPr>
                <w:rFonts w:asciiTheme="minorHAnsi" w:hAnsiTheme="minorHAnsi"/>
                <w:b/>
                <w:sz w:val="14"/>
                <w:szCs w:val="16"/>
                <w:lang w:eastAsia="x-none"/>
              </w:rPr>
              <w:t>m</w:t>
            </w:r>
            <w:r w:rsidRPr="00427871">
              <w:rPr>
                <w:rFonts w:asciiTheme="minorHAnsi" w:hAnsiTheme="minorHAnsi"/>
                <w:b/>
                <w:sz w:val="14"/>
                <w:szCs w:val="16"/>
                <w:lang w:eastAsia="x-none"/>
              </w:rPr>
              <w:t>)</w:t>
            </w:r>
          </w:p>
        </w:tc>
        <w:tc>
          <w:tcPr>
            <w:tcW w:w="1878" w:type="dxa"/>
            <w:vMerge/>
            <w:tcBorders>
              <w:bottom w:val="single" w:sz="4" w:space="0" w:color="666666" w:themeColor="text1" w:themeTint="99"/>
            </w:tcBorders>
          </w:tcPr>
          <w:p w:rsidR="00427871" w:rsidRPr="00D649EE" w:rsidRDefault="00427871" w:rsidP="0042146B">
            <w:pPr>
              <w:jc w:val="center"/>
              <w:rPr>
                <w:rFonts w:asciiTheme="minorHAnsi" w:hAnsiTheme="minorHAnsi"/>
                <w:sz w:val="14"/>
                <w:szCs w:val="16"/>
                <w:lang w:eastAsia="x-none"/>
              </w:rPr>
            </w:pPr>
          </w:p>
        </w:tc>
        <w:tc>
          <w:tcPr>
            <w:tcW w:w="646" w:type="dxa"/>
            <w:vMerge/>
            <w:tcBorders>
              <w:bottom w:val="single" w:sz="4" w:space="0" w:color="666666" w:themeColor="text1" w:themeTint="99"/>
            </w:tcBorders>
          </w:tcPr>
          <w:p w:rsidR="00427871" w:rsidRPr="00D649EE" w:rsidRDefault="00427871" w:rsidP="00D649EE">
            <w:pPr>
              <w:jc w:val="center"/>
              <w:rPr>
                <w:rFonts w:asciiTheme="minorHAnsi" w:hAnsiTheme="minorHAnsi"/>
                <w:sz w:val="14"/>
                <w:szCs w:val="16"/>
                <w:lang w:eastAsia="x-none"/>
              </w:rPr>
            </w:pPr>
          </w:p>
        </w:tc>
        <w:tc>
          <w:tcPr>
            <w:tcW w:w="646" w:type="dxa"/>
            <w:vMerge/>
            <w:tcBorders>
              <w:bottom w:val="single" w:sz="4" w:space="0" w:color="666666" w:themeColor="text1" w:themeTint="99"/>
            </w:tcBorders>
          </w:tcPr>
          <w:p w:rsidR="00427871" w:rsidRPr="00D649EE" w:rsidRDefault="00427871" w:rsidP="0042146B">
            <w:pPr>
              <w:jc w:val="center"/>
              <w:rPr>
                <w:rFonts w:asciiTheme="minorHAnsi" w:hAnsiTheme="minorHAnsi"/>
                <w:sz w:val="14"/>
                <w:szCs w:val="16"/>
                <w:lang w:eastAsia="x-none"/>
              </w:rPr>
            </w:pPr>
          </w:p>
        </w:tc>
        <w:tc>
          <w:tcPr>
            <w:tcW w:w="642" w:type="dxa"/>
            <w:vMerge/>
            <w:tcBorders>
              <w:bottom w:val="single" w:sz="4" w:space="0" w:color="666666" w:themeColor="text1" w:themeTint="99"/>
            </w:tcBorders>
          </w:tcPr>
          <w:p w:rsidR="00427871" w:rsidRPr="00D649EE" w:rsidRDefault="00427871" w:rsidP="0042146B">
            <w:pPr>
              <w:jc w:val="center"/>
              <w:rPr>
                <w:rFonts w:asciiTheme="minorHAnsi" w:hAnsiTheme="minorHAnsi"/>
                <w:sz w:val="14"/>
                <w:szCs w:val="16"/>
                <w:lang w:eastAsia="x-none"/>
              </w:rPr>
            </w:pPr>
          </w:p>
        </w:tc>
        <w:tc>
          <w:tcPr>
            <w:tcW w:w="880" w:type="dxa"/>
            <w:vMerge/>
            <w:tcBorders>
              <w:bottom w:val="single" w:sz="4" w:space="0" w:color="666666" w:themeColor="text1" w:themeTint="99"/>
            </w:tcBorders>
          </w:tcPr>
          <w:p w:rsidR="00427871" w:rsidRPr="00D649EE" w:rsidRDefault="00427871" w:rsidP="0042146B">
            <w:pPr>
              <w:jc w:val="center"/>
              <w:rPr>
                <w:rFonts w:asciiTheme="minorHAnsi" w:hAnsiTheme="minorHAnsi"/>
                <w:sz w:val="14"/>
                <w:szCs w:val="16"/>
                <w:lang w:eastAsia="x-none"/>
              </w:rPr>
            </w:pPr>
          </w:p>
        </w:tc>
      </w:tr>
    </w:tbl>
    <w:tbl>
      <w:tblPr>
        <w:tblStyle w:val="-3"/>
        <w:tblW w:w="11021" w:type="dxa"/>
        <w:tblLayout w:type="fixed"/>
        <w:tblLook w:val="0600" w:firstRow="0" w:lastRow="0" w:firstColumn="0" w:lastColumn="0" w:noHBand="1" w:noVBand="1"/>
        <w:tblCaption w:val="Qry_MudMotor_String"/>
      </w:tblPr>
      <w:tblGrid>
        <w:gridCol w:w="1648"/>
        <w:gridCol w:w="700"/>
        <w:gridCol w:w="644"/>
        <w:gridCol w:w="658"/>
        <w:gridCol w:w="700"/>
        <w:gridCol w:w="700"/>
        <w:gridCol w:w="560"/>
        <w:gridCol w:w="713"/>
        <w:gridCol w:w="1876"/>
        <w:gridCol w:w="644"/>
        <w:gridCol w:w="644"/>
        <w:gridCol w:w="644"/>
        <w:gridCol w:w="890"/>
      </w:tblGrid>
      <w:tr w:rsidR="002C0933" w:rsidTr="009B61B5">
        <w:trPr>
          <w:trHeight w:hRule="exact" w:val="20"/>
        </w:trPr>
        <w:tc>
          <w:tcPr>
            <w:tcW w:w="1648" w:type="dxa"/>
            <w:tcBorders>
              <w:top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700"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644"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658"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700"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700"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560"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713"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1876"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644"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644"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644" w:type="dxa"/>
            <w:tcBorders>
              <w:top w:val="single" w:sz="4" w:space="0" w:color="666666" w:themeColor="text1" w:themeTint="99"/>
              <w:left w:val="single" w:sz="4" w:space="0" w:color="666666" w:themeColor="text1" w:themeTint="99"/>
              <w:bottom w:val="nil"/>
              <w:right w:val="single" w:sz="4" w:space="0" w:color="666666" w:themeColor="text1" w:themeTint="99"/>
            </w:tcBorders>
          </w:tcPr>
          <w:p w:rsidR="00C1774D" w:rsidRPr="00710769" w:rsidRDefault="00C1774D" w:rsidP="00710769">
            <w:pPr>
              <w:jc w:val="right"/>
              <w:rPr>
                <w:rFonts w:asciiTheme="minorHAnsi" w:hAnsiTheme="minorHAnsi"/>
                <w:noProof/>
                <w:sz w:val="14"/>
                <w:szCs w:val="16"/>
                <w:lang w:eastAsia="x-none"/>
              </w:rPr>
            </w:pPr>
          </w:p>
        </w:tc>
        <w:tc>
          <w:tcPr>
            <w:tcW w:w="890" w:type="dxa"/>
            <w:tcBorders>
              <w:top w:val="single" w:sz="4" w:space="0" w:color="666666" w:themeColor="text1" w:themeTint="99"/>
              <w:left w:val="single" w:sz="4" w:space="0" w:color="666666" w:themeColor="text1" w:themeTint="99"/>
              <w:bottom w:val="nil"/>
            </w:tcBorders>
          </w:tcPr>
          <w:p w:rsidR="00C1774D" w:rsidRPr="00710769" w:rsidRDefault="00C1774D" w:rsidP="00710769">
            <w:pPr>
              <w:jc w:val="right"/>
              <w:rPr>
                <w:rFonts w:asciiTheme="minorHAnsi" w:hAnsiTheme="minorHAnsi"/>
                <w:noProof/>
                <w:sz w:val="14"/>
                <w:szCs w:val="16"/>
                <w:lang w:eastAsia="x-none"/>
              </w:rPr>
            </w:pPr>
          </w:p>
        </w:tc>
      </w:tr>
      <w:tr w:rsidR="002C0933" w:rsidTr="002C0933">
        <w:tc>
          <w:tcPr>
            <w:tcW w:w="1648" w:type="dxa"/>
            <w:tcBorders>
              <w:top w:val="nil"/>
            </w:tcBorders>
          </w:tcPr>
          <w:p w:rsidR="00710769" w:rsidRPr="00710769" w:rsidRDefault="00710769" w:rsidP="009B61B5">
            <w:pPr>
              <w:rPr>
                <w:rFonts w:asciiTheme="minorHAnsi" w:hAnsiTheme="minorHAnsi"/>
                <w:noProof/>
                <w:sz w:val="14"/>
                <w:szCs w:val="16"/>
                <w:lang w:eastAsia="x-none"/>
              </w:rPr>
            </w:pPr>
          </w:p>
        </w:tc>
        <w:tc>
          <w:tcPr>
            <w:tcW w:w="700" w:type="dxa"/>
            <w:tcBorders>
              <w:top w:val="nil"/>
            </w:tcBorders>
          </w:tcPr>
          <w:p w:rsidR="00710769" w:rsidRPr="00710769" w:rsidRDefault="00710769" w:rsidP="009B61B5">
            <w:pPr>
              <w:rPr>
                <w:rFonts w:asciiTheme="minorHAnsi" w:hAnsiTheme="minorHAnsi"/>
                <w:noProof/>
                <w:sz w:val="14"/>
                <w:szCs w:val="16"/>
                <w:lang w:eastAsia="x-none"/>
              </w:rPr>
            </w:pPr>
          </w:p>
        </w:tc>
        <w:tc>
          <w:tcPr>
            <w:tcW w:w="644" w:type="dxa"/>
            <w:tcBorders>
              <w:top w:val="nil"/>
            </w:tcBorders>
          </w:tcPr>
          <w:p w:rsidR="00710769" w:rsidRPr="00710769" w:rsidRDefault="00710769" w:rsidP="009B61B5">
            <w:pPr>
              <w:rPr>
                <w:rFonts w:asciiTheme="minorHAnsi" w:hAnsiTheme="minorHAnsi"/>
                <w:noProof/>
                <w:sz w:val="14"/>
                <w:szCs w:val="16"/>
                <w:lang w:eastAsia="x-none"/>
              </w:rPr>
            </w:pPr>
          </w:p>
        </w:tc>
        <w:tc>
          <w:tcPr>
            <w:tcW w:w="658" w:type="dxa"/>
            <w:tcBorders>
              <w:top w:val="nil"/>
            </w:tcBorders>
          </w:tcPr>
          <w:p w:rsidR="00710769" w:rsidRPr="00710769" w:rsidRDefault="00710769" w:rsidP="009B61B5">
            <w:pPr>
              <w:rPr>
                <w:rFonts w:asciiTheme="minorHAnsi" w:hAnsiTheme="minorHAnsi"/>
                <w:noProof/>
                <w:sz w:val="14"/>
                <w:szCs w:val="16"/>
                <w:lang w:eastAsia="x-none"/>
              </w:rPr>
            </w:pPr>
          </w:p>
        </w:tc>
        <w:tc>
          <w:tcPr>
            <w:tcW w:w="700" w:type="dxa"/>
            <w:tcBorders>
              <w:top w:val="nil"/>
            </w:tcBorders>
          </w:tcPr>
          <w:p w:rsidR="00710769" w:rsidRPr="00710769" w:rsidRDefault="00710769" w:rsidP="009B61B5">
            <w:pPr>
              <w:rPr>
                <w:rFonts w:asciiTheme="minorHAnsi" w:hAnsiTheme="minorHAnsi"/>
                <w:noProof/>
                <w:sz w:val="14"/>
                <w:szCs w:val="16"/>
                <w:lang w:eastAsia="x-none"/>
              </w:rPr>
            </w:pPr>
          </w:p>
        </w:tc>
        <w:tc>
          <w:tcPr>
            <w:tcW w:w="700" w:type="dxa"/>
            <w:tcBorders>
              <w:top w:val="nil"/>
            </w:tcBorders>
          </w:tcPr>
          <w:p w:rsidR="00710769" w:rsidRPr="00710769" w:rsidRDefault="00710769" w:rsidP="009B61B5">
            <w:pPr>
              <w:rPr>
                <w:rFonts w:asciiTheme="minorHAnsi" w:hAnsiTheme="minorHAnsi"/>
                <w:noProof/>
                <w:sz w:val="14"/>
                <w:szCs w:val="16"/>
                <w:lang w:eastAsia="x-none"/>
              </w:rPr>
            </w:pPr>
          </w:p>
        </w:tc>
        <w:tc>
          <w:tcPr>
            <w:tcW w:w="560" w:type="dxa"/>
            <w:tcBorders>
              <w:top w:val="nil"/>
            </w:tcBorders>
          </w:tcPr>
          <w:p w:rsidR="00710769" w:rsidRPr="00710769" w:rsidRDefault="00710769" w:rsidP="009B61B5">
            <w:pPr>
              <w:rPr>
                <w:rFonts w:asciiTheme="minorHAnsi" w:hAnsiTheme="minorHAnsi"/>
                <w:noProof/>
                <w:sz w:val="14"/>
                <w:szCs w:val="16"/>
                <w:lang w:eastAsia="x-none"/>
              </w:rPr>
            </w:pPr>
          </w:p>
        </w:tc>
        <w:tc>
          <w:tcPr>
            <w:tcW w:w="713" w:type="dxa"/>
            <w:tcBorders>
              <w:top w:val="nil"/>
            </w:tcBorders>
          </w:tcPr>
          <w:p w:rsidR="00710769" w:rsidRPr="00710769" w:rsidRDefault="00710769" w:rsidP="009B61B5">
            <w:pPr>
              <w:rPr>
                <w:rFonts w:asciiTheme="minorHAnsi" w:hAnsiTheme="minorHAnsi"/>
                <w:noProof/>
                <w:sz w:val="14"/>
                <w:szCs w:val="16"/>
                <w:lang w:eastAsia="x-none"/>
              </w:rPr>
            </w:pPr>
          </w:p>
        </w:tc>
        <w:tc>
          <w:tcPr>
            <w:tcW w:w="1876" w:type="dxa"/>
            <w:tcBorders>
              <w:top w:val="nil"/>
            </w:tcBorders>
          </w:tcPr>
          <w:p w:rsidR="00710769" w:rsidRPr="00710769" w:rsidRDefault="00710769" w:rsidP="009B61B5">
            <w:pPr>
              <w:rPr>
                <w:rFonts w:asciiTheme="minorHAnsi" w:hAnsiTheme="minorHAnsi"/>
                <w:noProof/>
                <w:sz w:val="14"/>
                <w:szCs w:val="16"/>
                <w:lang w:eastAsia="x-none"/>
              </w:rPr>
            </w:pPr>
            <w:r w:rsidRPr="00710769">
              <w:rPr>
                <w:rFonts w:asciiTheme="minorHAnsi" w:hAnsiTheme="minorHAnsi"/>
                <w:noProof/>
                <w:sz w:val="14"/>
                <w:szCs w:val="16"/>
                <w:lang w:eastAsia="x-none"/>
              </w:rPr>
              <w:t xml:space="preserve"> @ </w:t>
            </w:r>
          </w:p>
          <w:p w:rsidR="00710769" w:rsidRPr="00710769" w:rsidRDefault="00710769" w:rsidP="009B61B5">
            <w:pPr>
              <w:rPr>
                <w:rFonts w:asciiTheme="minorHAnsi" w:hAnsiTheme="minorHAnsi"/>
                <w:noProof/>
                <w:sz w:val="14"/>
                <w:szCs w:val="16"/>
                <w:lang w:eastAsia="x-none"/>
              </w:rPr>
            </w:pPr>
            <w:r w:rsidRPr="00710769">
              <w:rPr>
                <w:rFonts w:asciiTheme="minorHAnsi" w:hAnsiTheme="minorHAnsi"/>
                <w:noProof/>
                <w:sz w:val="14"/>
                <w:szCs w:val="16"/>
                <w:lang w:eastAsia="x-none"/>
              </w:rPr>
              <w:t xml:space="preserve"> @ </w:t>
            </w:r>
          </w:p>
          <w:p w:rsidR="00710769" w:rsidRPr="00710769" w:rsidRDefault="00710769" w:rsidP="009B61B5">
            <w:pPr>
              <w:rPr>
                <w:rFonts w:asciiTheme="minorHAnsi" w:hAnsiTheme="minorHAnsi"/>
                <w:noProof/>
                <w:sz w:val="14"/>
                <w:szCs w:val="16"/>
                <w:lang w:eastAsia="x-none"/>
              </w:rPr>
            </w:pPr>
            <w:r w:rsidRPr="00710769">
              <w:rPr>
                <w:rFonts w:asciiTheme="minorHAnsi" w:hAnsiTheme="minorHAnsi"/>
                <w:noProof/>
                <w:sz w:val="14"/>
                <w:szCs w:val="16"/>
                <w:lang w:eastAsia="x-none"/>
              </w:rPr>
              <w:t xml:space="preserve"> @ </w:t>
            </w:r>
          </w:p>
          <w:p w:rsidR="00710769" w:rsidRPr="00710769" w:rsidRDefault="00710769" w:rsidP="009B61B5">
            <w:pPr>
              <w:rPr>
                <w:rFonts w:asciiTheme="minorHAnsi" w:hAnsiTheme="minorHAnsi"/>
                <w:noProof/>
                <w:sz w:val="14"/>
                <w:szCs w:val="16"/>
                <w:lang w:eastAsia="x-none"/>
              </w:rPr>
            </w:pPr>
            <w:r w:rsidRPr="00710769">
              <w:rPr>
                <w:rFonts w:asciiTheme="minorHAnsi" w:hAnsiTheme="minorHAnsi"/>
                <w:noProof/>
                <w:sz w:val="14"/>
                <w:szCs w:val="16"/>
                <w:lang w:eastAsia="x-none"/>
              </w:rPr>
              <w:t xml:space="preserve"> @ </w:t>
            </w:r>
          </w:p>
        </w:tc>
        <w:tc>
          <w:tcPr>
            <w:tcW w:w="644" w:type="dxa"/>
            <w:tcBorders>
              <w:top w:val="nil"/>
            </w:tcBorders>
          </w:tcPr>
          <w:p w:rsidR="00710769" w:rsidRPr="00710769" w:rsidRDefault="00710769" w:rsidP="009B61B5">
            <w:pPr>
              <w:rPr>
                <w:rFonts w:asciiTheme="minorHAnsi" w:hAnsiTheme="minorHAnsi"/>
                <w:noProof/>
                <w:sz w:val="14"/>
                <w:szCs w:val="16"/>
                <w:lang w:eastAsia="x-none"/>
              </w:rPr>
            </w:pPr>
          </w:p>
        </w:tc>
        <w:tc>
          <w:tcPr>
            <w:tcW w:w="644" w:type="dxa"/>
            <w:tcBorders>
              <w:top w:val="nil"/>
            </w:tcBorders>
          </w:tcPr>
          <w:p w:rsidR="00710769" w:rsidRPr="00710769" w:rsidRDefault="00710769" w:rsidP="009B61B5">
            <w:pPr>
              <w:rPr>
                <w:rFonts w:asciiTheme="minorHAnsi" w:hAnsiTheme="minorHAnsi"/>
                <w:noProof/>
                <w:sz w:val="14"/>
                <w:szCs w:val="16"/>
                <w:lang w:eastAsia="x-none"/>
              </w:rPr>
            </w:pPr>
          </w:p>
        </w:tc>
        <w:tc>
          <w:tcPr>
            <w:tcW w:w="644" w:type="dxa"/>
            <w:tcBorders>
              <w:top w:val="nil"/>
            </w:tcBorders>
          </w:tcPr>
          <w:p w:rsidR="00710769" w:rsidRPr="00710769" w:rsidRDefault="00710769" w:rsidP="009B61B5">
            <w:pPr>
              <w:rPr>
                <w:rFonts w:asciiTheme="minorHAnsi" w:hAnsiTheme="minorHAnsi"/>
                <w:noProof/>
                <w:sz w:val="14"/>
                <w:szCs w:val="16"/>
                <w:lang w:eastAsia="x-none"/>
              </w:rPr>
            </w:pPr>
          </w:p>
        </w:tc>
        <w:tc>
          <w:tcPr>
            <w:tcW w:w="890" w:type="dxa"/>
            <w:tcBorders>
              <w:top w:val="nil"/>
            </w:tcBorders>
          </w:tcPr>
          <w:p w:rsidR="00710769" w:rsidRPr="00710769" w:rsidRDefault="00710769" w:rsidP="009B61B5">
            <w:pPr>
              <w:rPr>
                <w:rFonts w:asciiTheme="minorHAnsi" w:hAnsiTheme="minorHAnsi"/>
                <w:noProof/>
                <w:sz w:val="14"/>
                <w:szCs w:val="16"/>
                <w:lang w:eastAsia="x-none"/>
              </w:rPr>
            </w:pPr>
          </w:p>
        </w:tc>
      </w:tr>
    </w:tbl>
    <w:p w:rsidR="00D34000" w:rsidRDefault="00D34000" w:rsidP="00A857A1">
      <w:pPr>
        <w:rPr>
          <w:rFonts w:asciiTheme="minorHAnsi" w:hAnsiTheme="minorHAnsi"/>
          <w:noProof/>
          <w:sz w:val="16"/>
          <w:szCs w:val="16"/>
          <w:lang w:eastAsia="x-none"/>
        </w:rPr>
      </w:pPr>
    </w:p>
    <w:p w:rsidR="00A857A1" w:rsidRPr="002268CB" w:rsidRDefault="00764D2E" w:rsidP="00A857A1">
      <w:pPr>
        <w:rPr>
          <w:rFonts w:asciiTheme="minorHAnsi" w:hAnsiTheme="minorHAnsi"/>
          <w:noProof/>
          <w:sz w:val="16"/>
          <w:szCs w:val="16"/>
          <w:lang w:eastAsia="x-none"/>
        </w:rPr>
      </w:pPr>
      <w:r w:rsidRPr="00764D2E">
        <w:t xml:space="preserve"> </w:t>
      </w:r>
    </w:p>
    <w:p w:rsidR="005F512A" w:rsidRPr="002268CB" w:rsidRDefault="005F512A" w:rsidP="002D2F79">
      <w:pPr>
        <w:rPr>
          <w:rFonts w:asciiTheme="minorHAnsi" w:hAnsiTheme="minorHAnsi"/>
          <w:noProof/>
          <w:sz w:val="16"/>
          <w:szCs w:val="16"/>
          <w:lang w:eastAsia="x-none"/>
        </w:rPr>
      </w:pPr>
    </w:p>
    <w:p w:rsidR="00B33F8D" w:rsidRPr="00DD341F" w:rsidRDefault="00B33F8D" w:rsidP="00DD341F">
      <w:pPr>
        <w:pStyle w:val="Heading2SubSectionHeader-Fluids"/>
        <w:keepNext/>
        <w:numPr>
          <w:ilvl w:val="1"/>
          <w:numId w:val="4"/>
        </w:numPr>
        <w:spacing w:line="240" w:lineRule="auto"/>
        <w:ind w:left="720" w:right="-86" w:hanging="806"/>
        <w:rPr>
          <w:rFonts w:asciiTheme="minorHAnsi" w:hAnsiTheme="minorHAnsi"/>
          <w:b/>
        </w:rPr>
      </w:pPr>
      <w:bookmarkStart w:id="8" w:name="_Toc405811722"/>
      <w:r w:rsidRPr="00DD341F">
        <w:rPr>
          <w:rFonts w:asciiTheme="minorHAnsi" w:hAnsiTheme="minorHAnsi"/>
          <w:b/>
        </w:rPr>
        <w:t>Tortuosity</w:t>
      </w:r>
      <w:bookmarkEnd w:id="8"/>
      <w:r w:rsidRPr="00DD341F">
        <w:rPr>
          <w:rFonts w:asciiTheme="minorHAnsi" w:hAnsiTheme="minorHAnsi"/>
          <w:b/>
        </w:rPr>
        <w:t xml:space="preserve"> </w:t>
      </w:r>
      <w:r w:rsidR="00C75AED" w:rsidRPr="00DD341F">
        <w:rPr>
          <w:rFonts w:asciiTheme="minorHAnsi" w:hAnsiTheme="minorHAnsi"/>
          <w:b/>
        </w:rPr>
        <w:t>(</w:t>
      </w:r>
      <w:r>
        <w:rPr>
          <w:rFonts w:asciiTheme="minorHAnsi" w:hAnsiTheme="minorHAnsi"/>
          <w:b/>
        </w:rPr>
        <w:t>Random Inc and Az</w:t>
      </w:r>
      <w:r w:rsidR="00C75AED" w:rsidRPr="00DD341F">
        <w:rPr>
          <w:rFonts w:asciiTheme="minorHAnsi" w:hAnsiTheme="minorHAnsi"/>
          <w:b/>
        </w:rPr>
        <w:t>)</w:t>
      </w:r>
    </w:p>
    <w:tbl>
      <w:tblPr>
        <w:tblStyle w:val="af0"/>
        <w:tblW w:w="5000" w:type="pct"/>
        <w:tblBorders>
          <w:left w:val="single" w:sz="4" w:space="0" w:color="auto"/>
          <w:right w:val="single" w:sz="4" w:space="0" w:color="auto"/>
          <w:insideV w:val="single" w:sz="4" w:space="0" w:color="auto"/>
        </w:tblBorders>
        <w:tblLook w:val="0480" w:firstRow="0" w:lastRow="0" w:firstColumn="1" w:lastColumn="0" w:noHBand="0" w:noVBand="1"/>
      </w:tblPr>
      <w:tblGrid>
        <w:gridCol w:w="5395"/>
        <w:gridCol w:w="5395"/>
      </w:tblGrid>
      <w:tr w:rsidR="00987878" w:rsidRPr="005E12E5" w:rsidTr="00036F2D">
        <w:tc>
          <w:tcPr>
            <w:tcW w:w="2500" w:type="pct"/>
            <w:shd w:val="clear" w:color="auto" w:fill="C0C0C0"/>
          </w:tcPr>
          <w:p w:rsidR="00987878" w:rsidRPr="005E12E5" w:rsidRDefault="00987878" w:rsidP="00B33F8D">
            <w:pPr>
              <w:rPr>
                <w:rFonts w:asciiTheme="minorHAnsi" w:hAnsiTheme="minorHAnsi"/>
                <w:noProof/>
                <w:sz w:val="14"/>
              </w:rPr>
            </w:pPr>
            <w:r w:rsidRPr="005E12E5">
              <w:rPr>
                <w:rFonts w:asciiTheme="minorHAnsi" w:hAnsiTheme="minorHAnsi"/>
                <w:b/>
                <w:sz w:val="14"/>
                <w:lang w:eastAsia="x-none"/>
              </w:rPr>
              <w:t>Tortuosity Period</w:t>
            </w:r>
          </w:p>
        </w:tc>
        <w:tc>
          <w:tcPr>
            <w:tcW w:w="2500" w:type="pct"/>
          </w:tcPr>
          <w:p w:rsidR="00987878" w:rsidRPr="005E12E5" w:rsidRDefault="00987878" w:rsidP="00B33F8D">
            <w:pPr>
              <w:rPr>
                <w:rFonts w:asciiTheme="minorHAnsi" w:hAnsiTheme="minorHAnsi"/>
                <w:noProof/>
                <w:sz w:val="14"/>
              </w:rPr>
            </w:pPr>
            <w:r>
              <w:rPr>
                <w:rFonts w:asciiTheme="minorHAnsi" w:hAnsiTheme="minorHAnsi"/>
                <w:sz w:val="14"/>
                <w:lang w:eastAsia="x-none"/>
              </w:rPr>
              <w:t>100.00</w:t>
            </w:r>
            <w:r w:rsidRPr="005E12E5">
              <w:rPr>
                <w:rFonts w:asciiTheme="minorHAnsi" w:hAnsiTheme="minorHAnsi"/>
                <w:sz w:val="14"/>
                <w:lang w:eastAsia="x-none"/>
              </w:rPr>
              <w:t xml:space="preserve"> </w:t>
            </w:r>
            <w:r>
              <w:rPr>
                <w:rFonts w:asciiTheme="minorHAnsi" w:hAnsiTheme="minorHAnsi"/>
                <w:sz w:val="14"/>
                <w:lang w:eastAsia="x-none"/>
              </w:rPr>
              <w:t>m</w:t>
            </w:r>
          </w:p>
        </w:tc>
      </w:tr>
      <w:tr w:rsidR="00987878" w:rsidRPr="005E12E5" w:rsidTr="00036F2D">
        <w:tc>
          <w:tcPr>
            <w:tcW w:w="2500" w:type="pct"/>
            <w:shd w:val="clear" w:color="auto" w:fill="C0C0C0"/>
          </w:tcPr>
          <w:p w:rsidR="00987878" w:rsidRPr="005E12E5" w:rsidRDefault="00987878" w:rsidP="00B33F8D">
            <w:pPr>
              <w:rPr>
                <w:rFonts w:asciiTheme="minorHAnsi" w:hAnsiTheme="minorHAnsi"/>
                <w:noProof/>
                <w:sz w:val="14"/>
              </w:rPr>
            </w:pPr>
            <w:r w:rsidRPr="005E12E5">
              <w:rPr>
                <w:rFonts w:asciiTheme="minorHAnsi" w:hAnsiTheme="minorHAnsi"/>
                <w:b/>
                <w:sz w:val="14"/>
                <w:lang w:eastAsia="x-none"/>
              </w:rPr>
              <w:t>Interpolation Interval</w:t>
            </w:r>
          </w:p>
        </w:tc>
        <w:tc>
          <w:tcPr>
            <w:tcW w:w="2500" w:type="pct"/>
          </w:tcPr>
          <w:p w:rsidR="00987878" w:rsidRPr="005E12E5" w:rsidRDefault="00987878" w:rsidP="00B33F8D">
            <w:pPr>
              <w:rPr>
                <w:rFonts w:asciiTheme="minorHAnsi" w:hAnsiTheme="minorHAnsi"/>
                <w:noProof/>
                <w:sz w:val="14"/>
              </w:rPr>
            </w:pPr>
            <w:r>
              <w:rPr>
                <w:rFonts w:asciiTheme="minorHAnsi" w:hAnsiTheme="minorHAnsi"/>
                <w:sz w:val="14"/>
                <w:lang w:eastAsia="x-none"/>
              </w:rPr>
              <w:t>9.14</w:t>
            </w:r>
            <w:r w:rsidRPr="005E12E5">
              <w:rPr>
                <w:rFonts w:asciiTheme="minorHAnsi" w:hAnsiTheme="minorHAnsi"/>
                <w:sz w:val="14"/>
                <w:lang w:eastAsia="x-none"/>
              </w:rPr>
              <w:t xml:space="preserve"> </w:t>
            </w:r>
            <w:r>
              <w:rPr>
                <w:rFonts w:asciiTheme="minorHAnsi" w:hAnsiTheme="minorHAnsi"/>
                <w:sz w:val="14"/>
                <w:lang w:eastAsia="x-none"/>
              </w:rPr>
              <w:t>m</w:t>
            </w:r>
          </w:p>
        </w:tc>
      </w:tr>
    </w:tbl>
    <w:p w:rsidR="00A66C9B" w:rsidRPr="002268CB" w:rsidRDefault="00A66C9B" w:rsidP="00B33F8D">
      <w:pPr>
        <w:rPr>
          <w:rFonts w:asciiTheme="minorHAnsi" w:hAnsiTheme="minorHAnsi"/>
          <w:noProof/>
          <w:sz w:val="16"/>
          <w:szCs w:val="16"/>
          <w:lang w:eastAsia="x-none"/>
        </w:rPr>
      </w:pPr>
    </w:p>
    <w:tbl>
      <w:tblPr>
        <w:tblStyle w:val="GridTable21"/>
        <w:tblW w:w="5000" w:type="pct"/>
        <w:tblLook w:val="0420" w:firstRow="1" w:lastRow="0" w:firstColumn="0" w:lastColumn="0" w:noHBand="0" w:noVBand="1"/>
        <w:tblCaption w:val="WP_CASE_TORT_INT"/>
      </w:tblPr>
      <w:tblGrid>
        <w:gridCol w:w="5395"/>
        <w:gridCol w:w="5395"/>
      </w:tblGrid>
      <w:tr w:rsidR="00A66C9B" w:rsidRPr="005E12E5" w:rsidTr="00036F2D">
        <w:trPr>
          <w:cnfStyle w:val="100000000000" w:firstRow="1" w:lastRow="0" w:firstColumn="0" w:lastColumn="0" w:oddVBand="0" w:evenVBand="0" w:oddHBand="0" w:evenHBand="0" w:firstRowFirstColumn="0" w:firstRowLastColumn="0" w:lastRowFirstColumn="0" w:lastRowLastColumn="0"/>
        </w:trPr>
        <w:tc>
          <w:tcPr>
            <w:tcW w:w="2500" w:type="pct"/>
          </w:tcPr>
          <w:p w:rsidR="00A66C9B" w:rsidRPr="005E12E5" w:rsidRDefault="00A66C9B" w:rsidP="00A66C9B">
            <w:pPr>
              <w:jc w:val="center"/>
              <w:rPr>
                <w:rFonts w:asciiTheme="minorHAnsi" w:hAnsiTheme="minorHAnsi"/>
                <w:sz w:val="14"/>
                <w:lang w:eastAsia="x-none"/>
              </w:rPr>
            </w:pPr>
            <w:r w:rsidRPr="005E12E5">
              <w:rPr>
                <w:rFonts w:asciiTheme="minorHAnsi" w:hAnsiTheme="minorHAnsi"/>
                <w:sz w:val="14"/>
                <w:lang w:eastAsia="x-none"/>
              </w:rPr>
              <w:t>Measured Depth Top</w:t>
            </w:r>
          </w:p>
          <w:p w:rsidR="00A66C9B" w:rsidRPr="005E12E5" w:rsidRDefault="00A66C9B" w:rsidP="00A66C9B">
            <w:pPr>
              <w:jc w:val="center"/>
              <w:rPr>
                <w:rFonts w:asciiTheme="minorHAnsi" w:hAnsiTheme="minorHAnsi"/>
                <w:noProof/>
                <w:sz w:val="14"/>
                <w:szCs w:val="16"/>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2500" w:type="pct"/>
          </w:tcPr>
          <w:p w:rsidR="00A66C9B" w:rsidRPr="005E12E5" w:rsidRDefault="00A66C9B" w:rsidP="00A66C9B">
            <w:pPr>
              <w:jc w:val="center"/>
              <w:rPr>
                <w:rFonts w:asciiTheme="minorHAnsi" w:hAnsiTheme="minorHAnsi"/>
                <w:sz w:val="14"/>
                <w:lang w:eastAsia="x-none"/>
              </w:rPr>
            </w:pPr>
            <w:r w:rsidRPr="005E12E5">
              <w:rPr>
                <w:rFonts w:asciiTheme="minorHAnsi" w:hAnsiTheme="minorHAnsi"/>
                <w:sz w:val="14"/>
                <w:lang w:eastAsia="x-none"/>
              </w:rPr>
              <w:t>Magnitude</w:t>
            </w:r>
          </w:p>
          <w:p w:rsidR="00A66C9B" w:rsidRPr="005E12E5" w:rsidRDefault="00A66C9B" w:rsidP="00A66C9B">
            <w:pPr>
              <w:jc w:val="center"/>
              <w:rPr>
                <w:rFonts w:asciiTheme="minorHAnsi" w:hAnsiTheme="minorHAnsi"/>
                <w:noProof/>
                <w:sz w:val="14"/>
                <w:szCs w:val="16"/>
                <w:lang w:eastAsia="x-none"/>
              </w:rPr>
            </w:pPr>
            <w:r w:rsidRPr="005E12E5">
              <w:rPr>
                <w:rFonts w:asciiTheme="minorHAnsi" w:hAnsiTheme="minorHAnsi"/>
                <w:sz w:val="14"/>
                <w:lang w:eastAsia="x-none"/>
              </w:rPr>
              <w:t>(</w:t>
            </w:r>
            <w:r>
              <w:rPr>
                <w:rFonts w:asciiTheme="minorHAnsi" w:hAnsiTheme="minorHAnsi"/>
                <w:sz w:val="14"/>
                <w:lang w:eastAsia="x-none"/>
              </w:rPr>
              <w:t>°</w:t>
            </w:r>
            <w:r w:rsidRPr="005E12E5">
              <w:rPr>
                <w:rFonts w:asciiTheme="minorHAnsi" w:hAnsiTheme="minorHAnsi"/>
                <w:sz w:val="14"/>
                <w:lang w:eastAsia="x-none"/>
              </w:rPr>
              <w:t>)</w:t>
            </w:r>
          </w:p>
        </w:tc>
      </w:tr>
      <w:tr w:rsidR="00E80AD9" w:rsidTr="00E80AD9">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0.50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1.50</w:t>
            </w:r>
          </w:p>
        </w:tc>
      </w:tr>
      <w:tr w:rsidR="00E80AD9" w:rsidTr="00E80AD9">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200.00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1.50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300.00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1.50</w:t>
            </w:r>
          </w:p>
        </w:tc>
      </w:tr>
      <w:tr w:rsidR="00E80AD9" w:rsidTr="00E80AD9">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400.00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1.50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500.00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1.00</w:t>
            </w:r>
          </w:p>
        </w:tc>
      </w:tr>
      <w:tr w:rsidR="00E80AD9" w:rsidTr="00E80AD9">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600.00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700.00</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1.00</w:t>
            </w:r>
          </w:p>
        </w:tc>
      </w:tr>
      <w:tr w:rsidR="00E80AD9" w:rsidTr="00E80AD9">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828.42</w:t>
            </w:r>
          </w:p>
        </w:tc>
        <w:tc>
          <w:tcPr>
            <w:tcW w:w="2500" w:type="pct"/>
          </w:tcPr>
          <w:p w:rsidR="00A66C9B" w:rsidRPr="005E12E5" w:rsidRDefault="00A66C9B" w:rsidP="001C7AE7">
            <w:pPr>
              <w:jc w:val="center"/>
              <w:rPr>
                <w:rFonts w:asciiTheme="minorHAnsi" w:hAnsiTheme="minorHAnsi"/>
                <w:noProof/>
                <w:sz w:val="14"/>
                <w:szCs w:val="16"/>
                <w:lang w:eastAsia="x-none"/>
              </w:rPr>
            </w:pPr>
            <w:r>
              <w:rPr>
                <w:rFonts w:asciiTheme="minorHAnsi" w:hAnsiTheme="minorHAnsi"/>
                <w:noProof/>
                <w:sz w:val="14"/>
                <w:szCs w:val="16"/>
                <w:lang w:eastAsia="x-none"/>
              </w:rPr>
              <w:t>1.00</w:t>
            </w:r>
          </w:p>
        </w:tc>
      </w:tr>
    </w:tbl>
    <w:p w:rsidR="008B208C" w:rsidRPr="00DD341F" w:rsidRDefault="00C61702" w:rsidP="00DD341F">
      <w:pPr>
        <w:pStyle w:val="Heading2SubSectionHeader-Fluids"/>
        <w:keepNext/>
        <w:numPr>
          <w:ilvl w:val="1"/>
          <w:numId w:val="4"/>
        </w:numPr>
        <w:spacing w:line="240" w:lineRule="auto"/>
        <w:ind w:left="720" w:right="-86" w:hanging="806"/>
        <w:rPr>
          <w:rFonts w:asciiTheme="minorHAnsi" w:hAnsiTheme="minorHAnsi"/>
          <w:b/>
        </w:rPr>
      </w:pPr>
      <w:bookmarkStart w:id="9" w:name="_Toc405811723"/>
      <w:r w:rsidRPr="00DD341F">
        <w:rPr>
          <w:rFonts w:asciiTheme="minorHAnsi" w:hAnsiTheme="minorHAnsi"/>
          <w:b/>
        </w:rPr>
        <w:t>Wellpath - Calculation Method: Minimum Curvature</w:t>
      </w:r>
      <w:bookmarkEnd w:id="9"/>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CD_DEFINITIVE_SURVEY_STATION"/>
      </w:tblPr>
      <w:tblGrid>
        <w:gridCol w:w="802"/>
        <w:gridCol w:w="1125"/>
        <w:gridCol w:w="1015"/>
        <w:gridCol w:w="799"/>
        <w:gridCol w:w="960"/>
        <w:gridCol w:w="1003"/>
        <w:gridCol w:w="980"/>
        <w:gridCol w:w="768"/>
        <w:gridCol w:w="775"/>
        <w:gridCol w:w="803"/>
        <w:gridCol w:w="880"/>
        <w:gridCol w:w="880"/>
      </w:tblGrid>
      <w:tr w:rsidR="000C5579" w:rsidRPr="005E12E5" w:rsidTr="00036F2D">
        <w:trPr>
          <w:cnfStyle w:val="100000000000" w:firstRow="1" w:lastRow="0" w:firstColumn="0" w:lastColumn="0" w:oddVBand="0" w:evenVBand="0" w:oddHBand="0" w:evenHBand="0" w:firstRowFirstColumn="0" w:firstRowLastColumn="0" w:lastRowFirstColumn="0" w:lastRowLastColumn="0"/>
          <w:tblHeader/>
        </w:trPr>
        <w:tc>
          <w:tcPr>
            <w:tcW w:w="371"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r w:rsidRPr="005E12E5">
              <w:rPr>
                <w:rFonts w:asciiTheme="minorHAnsi" w:hAnsiTheme="minorHAnsi"/>
                <w:sz w:val="14"/>
                <w:lang w:eastAsia="x-none"/>
              </w:rPr>
              <w:t>MD</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521" w:type="pct"/>
            <w:shd w:val="clear" w:color="auto" w:fill="BFBFBF" w:themeFill="background1" w:themeFillShade="BF"/>
          </w:tcPr>
          <w:p w:rsidR="00203655"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INC</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w:t>
            </w:r>
            <w:r w:rsidRPr="005E12E5">
              <w:rPr>
                <w:rFonts w:asciiTheme="minorHAnsi" w:hAnsiTheme="minorHAnsi"/>
                <w:sz w:val="14"/>
                <w:lang w:eastAsia="x-none"/>
              </w:rPr>
              <w:t>)</w:t>
            </w:r>
          </w:p>
        </w:tc>
        <w:tc>
          <w:tcPr>
            <w:tcW w:w="470" w:type="pct"/>
            <w:shd w:val="clear" w:color="auto" w:fill="BFBFBF" w:themeFill="background1" w:themeFillShade="BF"/>
          </w:tcPr>
          <w:p w:rsidR="00203655"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AZ</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w:t>
            </w:r>
            <w:r w:rsidRPr="005E12E5">
              <w:rPr>
                <w:rFonts w:asciiTheme="minorHAnsi" w:hAnsiTheme="minorHAnsi"/>
                <w:sz w:val="14"/>
                <w:lang w:eastAsia="x-none"/>
              </w:rPr>
              <w:t>)</w:t>
            </w:r>
          </w:p>
        </w:tc>
        <w:tc>
          <w:tcPr>
            <w:tcW w:w="370" w:type="pct"/>
            <w:shd w:val="clear" w:color="auto" w:fill="BFBFBF" w:themeFill="background1" w:themeFillShade="BF"/>
          </w:tcPr>
          <w:p w:rsidR="00203655"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TVD</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445" w:type="pct"/>
            <w:shd w:val="clear" w:color="auto" w:fill="BFBFBF" w:themeFill="background1" w:themeFillShade="BF"/>
          </w:tcPr>
          <w:p w:rsidR="00203655"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DLS</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°/30m</w:t>
            </w:r>
            <w:r w:rsidRPr="005E12E5">
              <w:rPr>
                <w:rFonts w:asciiTheme="minorHAnsi" w:hAnsiTheme="minorHAnsi"/>
                <w:sz w:val="14"/>
                <w:lang w:eastAsia="x-none"/>
              </w:rPr>
              <w:t>)</w:t>
            </w:r>
          </w:p>
        </w:tc>
        <w:tc>
          <w:tcPr>
            <w:tcW w:w="465"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proofErr w:type="spellStart"/>
            <w:r w:rsidRPr="005E12E5">
              <w:rPr>
                <w:rFonts w:asciiTheme="minorHAnsi" w:hAnsiTheme="minorHAnsi"/>
                <w:sz w:val="14"/>
                <w:lang w:eastAsia="x-none"/>
              </w:rPr>
              <w:t>AbsTort</w:t>
            </w:r>
            <w:proofErr w:type="spellEnd"/>
          </w:p>
          <w:p w:rsidR="00461876" w:rsidRPr="005E12E5" w:rsidRDefault="00B62EEF" w:rsidP="00584184">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°/30m</w:t>
            </w:r>
            <w:r w:rsidR="00584184" w:rsidRPr="005E12E5">
              <w:rPr>
                <w:rFonts w:asciiTheme="minorHAnsi" w:hAnsiTheme="minorHAnsi"/>
                <w:sz w:val="14"/>
                <w:lang w:eastAsia="x-none"/>
              </w:rPr>
              <w:t>)</w:t>
            </w:r>
          </w:p>
        </w:tc>
        <w:tc>
          <w:tcPr>
            <w:tcW w:w="454"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proofErr w:type="spellStart"/>
            <w:r w:rsidRPr="005E12E5">
              <w:rPr>
                <w:rFonts w:asciiTheme="minorHAnsi" w:hAnsiTheme="minorHAnsi"/>
                <w:sz w:val="14"/>
                <w:lang w:eastAsia="x-none"/>
              </w:rPr>
              <w:t>RelTort</w:t>
            </w:r>
            <w:proofErr w:type="spellEnd"/>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°/30m</w:t>
            </w:r>
            <w:r w:rsidRPr="005E12E5">
              <w:rPr>
                <w:rFonts w:asciiTheme="minorHAnsi" w:hAnsiTheme="minorHAnsi"/>
                <w:sz w:val="14"/>
                <w:lang w:eastAsia="x-none"/>
              </w:rPr>
              <w:t>)</w:t>
            </w:r>
          </w:p>
        </w:tc>
        <w:tc>
          <w:tcPr>
            <w:tcW w:w="356"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proofErr w:type="spellStart"/>
            <w:r w:rsidRPr="005E12E5">
              <w:rPr>
                <w:rFonts w:asciiTheme="minorHAnsi" w:hAnsiTheme="minorHAnsi"/>
                <w:sz w:val="14"/>
                <w:lang w:eastAsia="x-none"/>
              </w:rPr>
              <w:t>VS</w:t>
            </w:r>
            <w:r w:rsidR="00461876" w:rsidRPr="005E12E5">
              <w:rPr>
                <w:rFonts w:asciiTheme="minorHAnsi" w:hAnsiTheme="minorHAnsi"/>
                <w:sz w:val="14"/>
                <w:lang w:eastAsia="x-none"/>
              </w:rPr>
              <w:t>ect</w:t>
            </w:r>
            <w:proofErr w:type="spellEnd"/>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359"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r w:rsidRPr="005E12E5">
              <w:rPr>
                <w:rFonts w:asciiTheme="minorHAnsi" w:hAnsiTheme="minorHAnsi"/>
                <w:sz w:val="14"/>
                <w:lang w:eastAsia="x-none"/>
              </w:rPr>
              <w:t>NS</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372"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r w:rsidRPr="005E12E5">
              <w:rPr>
                <w:rFonts w:asciiTheme="minorHAnsi" w:hAnsiTheme="minorHAnsi"/>
                <w:sz w:val="14"/>
                <w:lang w:eastAsia="x-none"/>
              </w:rPr>
              <w:t>EW</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408"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r w:rsidRPr="005E12E5">
              <w:rPr>
                <w:rFonts w:asciiTheme="minorHAnsi" w:hAnsiTheme="minorHAnsi"/>
                <w:sz w:val="14"/>
                <w:lang w:eastAsia="x-none"/>
              </w:rPr>
              <w:t>Build</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°/30m</w:t>
            </w:r>
            <w:r w:rsidRPr="005E12E5">
              <w:rPr>
                <w:rFonts w:asciiTheme="minorHAnsi" w:hAnsiTheme="minorHAnsi"/>
                <w:sz w:val="14"/>
                <w:lang w:eastAsia="x-none"/>
              </w:rPr>
              <w:t>)</w:t>
            </w:r>
          </w:p>
        </w:tc>
        <w:tc>
          <w:tcPr>
            <w:tcW w:w="408" w:type="pct"/>
            <w:shd w:val="clear" w:color="auto" w:fill="BFBFBF" w:themeFill="background1" w:themeFillShade="BF"/>
          </w:tcPr>
          <w:p w:rsidR="00203655" w:rsidRPr="005E12E5" w:rsidRDefault="00203655" w:rsidP="006F1AAB">
            <w:pPr>
              <w:jc w:val="center"/>
              <w:rPr>
                <w:rFonts w:asciiTheme="minorHAnsi" w:hAnsiTheme="minorHAnsi"/>
                <w:sz w:val="14"/>
                <w:lang w:eastAsia="x-none"/>
              </w:rPr>
            </w:pPr>
            <w:r w:rsidRPr="005E12E5">
              <w:rPr>
                <w:rFonts w:asciiTheme="minorHAnsi" w:hAnsiTheme="minorHAnsi"/>
                <w:sz w:val="14"/>
                <w:lang w:eastAsia="x-none"/>
              </w:rPr>
              <w:t>Walk</w:t>
            </w:r>
          </w:p>
          <w:p w:rsidR="00461876" w:rsidRPr="005E12E5" w:rsidRDefault="00461876"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°/30m</w:t>
            </w:r>
            <w:r w:rsidRPr="005E12E5">
              <w:rPr>
                <w:rFonts w:asciiTheme="minorHAnsi" w:hAnsiTheme="minorHAnsi"/>
                <w:sz w:val="14"/>
                <w:lang w:eastAsia="x-none"/>
              </w:rPr>
              <w:t>)</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357.89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357.89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52.00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357.89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52.00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2.39</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60.00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1.195</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0.17</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0.16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-0.03</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6.87</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74.94</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2.750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1.37</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1.35</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-0.26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90.00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11.36</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89.75</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3.786</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3.73</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3.68</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-0.72</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105.00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15.84</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104.33</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4.526</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7.22</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7.15</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-1.39</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120.00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20.32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118.58</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5.081</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11.84</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11.71</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-2.28</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24.81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132.43</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5.512</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17.56</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17.36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-3.38</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150.00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29.29</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145.79</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5.858</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24.32</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24.06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-4.69</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165.00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33.77</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158.57</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6.140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32.11</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31.75</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-6.18</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180.00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38.25</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170.70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6.376</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40.86</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40.41</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-7.87</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195.00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42.74</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182.10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6.575</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50.52</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49.97</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-9.73</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210.00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47.22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192.71</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6.746</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61.04</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60.37</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-11.76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225.00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51.70</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202.46</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6.894</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72.36</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71.56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-13.94</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56.19</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211.28</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7.023</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84.39</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83.46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-16.26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60.67</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219.14</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7.138</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97.07</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96.00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-18.70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270.00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65.15</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225.96</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7.239</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110.32</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109.10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-21.25</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285.00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69.64</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231.73</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7.330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124.06</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122.69</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-23.90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74.12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236.39</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7.412</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138.21</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136.68</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-26.62</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311.68</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77.61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239.25</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7.470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149.45</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147.80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-28.79</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8.966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328.69</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77.61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242.90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7.084</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165.94</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164.11</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-31.97</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330.00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77.98</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346.87</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243.17</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7.089</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167.20</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165.36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-32.21</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0.069</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345.00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82.20</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346.90</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245.75</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7.147</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181.87</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179.86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-35.03</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0.067</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360.00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86.41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346.94</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247.24</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7.201</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196.68</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194.51</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-37.87</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0.066</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365.70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346.95</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247.52</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8.436</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7.220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202.33</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200.10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-38.95</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8.435</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0.066</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390.00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349.38</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248.36</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6.957</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226.49</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224.04</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-43.05</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-0.007</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3.002</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420.00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352.38</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249.40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6.675</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256.43</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253.79</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-46.71</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-0.002</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3.002</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450.00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88.01</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355.38</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250.45</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6.430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286.41</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283.70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-48.80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0.003</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3.002</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480.04</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251.49</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6.215</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316.38</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313.70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-49.33</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0.009</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3.002</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510.00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252.52</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5.850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346.24</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343.65</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-49.07</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540.00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253.56</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5.525</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376.13</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373.63</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-48.81</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570.00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254.59</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5.234</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406.02</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403.61</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-48.54</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600.00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255.63</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4.973</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435.91</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433.59</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-48.28</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630.00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256.67</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4.736</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465.79</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463.57</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-48.02</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660.00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257.70</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4.520</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495.68</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493.56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-47.76</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690.00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258.74</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4.324</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525.57</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523.54</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-47.50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720.00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259.78</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4.144</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555.46</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553.52</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-47.24</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750.00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260.81</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3.978</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585.35</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583.50</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-46.97</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780.00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261.85</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3.825</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615.24</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613.48</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-46.71</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810.00</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262.89</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3.683</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645.13</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643.46</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-46.45</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828.32</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263.52</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3.602</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663.38</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661.77</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-46.29</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r w:rsidR="00E80AD9" w:rsidTr="00E80AD9">
        <w:tc>
          <w:tcPr>
            <w:tcW w:w="37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828.42</w:t>
            </w:r>
          </w:p>
        </w:tc>
        <w:tc>
          <w:tcPr>
            <w:tcW w:w="521"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88.02</w:t>
            </w:r>
          </w:p>
        </w:tc>
        <w:tc>
          <w:tcPr>
            <w:tcW w:w="4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358.39</w:t>
            </w:r>
          </w:p>
        </w:tc>
        <w:tc>
          <w:tcPr>
            <w:tcW w:w="370"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263.52</w:t>
            </w:r>
          </w:p>
        </w:tc>
        <w:tc>
          <w:tcPr>
            <w:tcW w:w="44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65"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3.601</w:t>
            </w:r>
          </w:p>
        </w:tc>
        <w:tc>
          <w:tcPr>
            <w:tcW w:w="454"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356"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663.48</w:t>
            </w:r>
          </w:p>
        </w:tc>
        <w:tc>
          <w:tcPr>
            <w:tcW w:w="359"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661.87</w:t>
            </w:r>
          </w:p>
        </w:tc>
        <w:tc>
          <w:tcPr>
            <w:tcW w:w="372"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-46.29</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c>
          <w:tcPr>
            <w:tcW w:w="408" w:type="pct"/>
          </w:tcPr>
          <w:p w:rsidR="00203655" w:rsidRPr="005E12E5" w:rsidRDefault="00203655" w:rsidP="009C5FC4">
            <w:pPr>
              <w:jc w:val="right"/>
              <w:rPr>
                <w:rFonts w:asciiTheme="minorHAnsi" w:hAnsiTheme="minorHAnsi"/>
                <w:sz w:val="14"/>
                <w:lang w:eastAsia="x-none"/>
              </w:rPr>
            </w:pPr>
            <w:r>
              <w:rPr>
                <w:rFonts w:asciiTheme="minorHAnsi" w:hAnsiTheme="minorHAnsi"/>
                <w:noProof/>
                <w:sz w:val="14"/>
                <w:lang w:eastAsia="x-none"/>
              </w:rPr>
              <w:t>0.000</w:t>
            </w:r>
          </w:p>
        </w:tc>
      </w:tr>
    </w:tbl>
    <w:p w:rsidR="00E318A3" w:rsidRPr="00DD341F" w:rsidRDefault="00E318A3" w:rsidP="00DD341F">
      <w:pPr>
        <w:pStyle w:val="Heading2SubSectionHeader-Fluids"/>
        <w:pageBreakBefore/>
        <w:numPr>
          <w:ilvl w:val="1"/>
          <w:numId w:val="4"/>
        </w:numPr>
        <w:spacing w:line="240" w:lineRule="auto"/>
        <w:ind w:left="720" w:right="-86" w:hanging="810"/>
        <w:rPr>
          <w:rFonts w:asciiTheme="minorHAnsi" w:hAnsiTheme="minorHAnsi"/>
          <w:b/>
        </w:rPr>
      </w:pPr>
      <w:bookmarkStart w:id="10" w:name="_Toc405811725"/>
      <w:r w:rsidRPr="00DD341F">
        <w:rPr>
          <w:rFonts w:asciiTheme="minorHAnsi" w:hAnsiTheme="minorHAnsi"/>
          <w:b/>
        </w:rPr>
        <w:lastRenderedPageBreak/>
        <w:t>Pore Pressure</w:t>
      </w:r>
      <w:bookmarkEnd w:id="10"/>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CD_PORE_PRESSURE"/>
      </w:tblPr>
      <w:tblGrid>
        <w:gridCol w:w="3603"/>
        <w:gridCol w:w="3603"/>
        <w:gridCol w:w="3584"/>
      </w:tblGrid>
      <w:tr w:rsidR="000C5579" w:rsidRPr="005E12E5" w:rsidTr="00036F2D">
        <w:trPr>
          <w:cnfStyle w:val="100000000000" w:firstRow="1" w:lastRow="0" w:firstColumn="0" w:lastColumn="0" w:oddVBand="0" w:evenVBand="0" w:oddHBand="0" w:evenHBand="0" w:firstRowFirstColumn="0" w:firstRowLastColumn="0" w:lastRowFirstColumn="0" w:lastRowLastColumn="0"/>
          <w:tblHeader/>
        </w:trPr>
        <w:tc>
          <w:tcPr>
            <w:tcW w:w="1669" w:type="pct"/>
            <w:shd w:val="clear" w:color="auto" w:fill="BFBFBF" w:themeFill="background1" w:themeFillShade="BF"/>
          </w:tcPr>
          <w:p w:rsidR="00E318A3" w:rsidRPr="005E12E5" w:rsidRDefault="006F1AAB" w:rsidP="006F1AAB">
            <w:pPr>
              <w:jc w:val="center"/>
              <w:rPr>
                <w:rFonts w:asciiTheme="minorHAnsi" w:hAnsiTheme="minorHAnsi"/>
                <w:sz w:val="14"/>
                <w:lang w:eastAsia="x-none"/>
              </w:rPr>
            </w:pPr>
            <w:r w:rsidRPr="005E12E5">
              <w:rPr>
                <w:rFonts w:asciiTheme="minorHAnsi" w:hAnsiTheme="minorHAnsi"/>
                <w:sz w:val="14"/>
                <w:lang w:eastAsia="x-none"/>
              </w:rPr>
              <w:t>True Vertical Depth (TVD)</w:t>
            </w:r>
          </w:p>
          <w:p w:rsidR="006F1AAB" w:rsidRPr="005E12E5" w:rsidRDefault="006F1AAB"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tc>
        <w:tc>
          <w:tcPr>
            <w:tcW w:w="1669" w:type="pct"/>
            <w:shd w:val="clear" w:color="auto" w:fill="BFBFBF" w:themeFill="background1" w:themeFillShade="BF"/>
          </w:tcPr>
          <w:p w:rsidR="00E318A3" w:rsidRPr="005E12E5" w:rsidRDefault="006F1AAB" w:rsidP="006F1AAB">
            <w:pPr>
              <w:jc w:val="center"/>
              <w:rPr>
                <w:rFonts w:asciiTheme="minorHAnsi" w:hAnsiTheme="minorHAnsi"/>
                <w:sz w:val="14"/>
                <w:lang w:eastAsia="x-none"/>
              </w:rPr>
            </w:pPr>
            <w:r w:rsidRPr="005E12E5">
              <w:rPr>
                <w:rFonts w:asciiTheme="minorHAnsi" w:hAnsiTheme="minorHAnsi"/>
                <w:sz w:val="14"/>
                <w:lang w:eastAsia="x-none"/>
              </w:rPr>
              <w:t>Pore Pressure</w:t>
            </w:r>
          </w:p>
          <w:p w:rsidR="006F1AAB" w:rsidRPr="005E12E5" w:rsidRDefault="006F1AAB" w:rsidP="006F1AAB">
            <w:pPr>
              <w:jc w:val="center"/>
              <w:rPr>
                <w:rFonts w:asciiTheme="minorHAnsi" w:hAnsiTheme="minorHAnsi"/>
                <w:sz w:val="14"/>
                <w:lang w:eastAsia="x-none"/>
              </w:rPr>
            </w:pPr>
            <w:r w:rsidRPr="005E12E5">
              <w:rPr>
                <w:rFonts w:asciiTheme="minorHAnsi" w:hAnsiTheme="minorHAnsi"/>
                <w:sz w:val="14"/>
                <w:lang w:eastAsia="x-none"/>
              </w:rPr>
              <w:t>(</w:t>
            </w:r>
            <w:proofErr w:type="spellStart"/>
            <w:r>
              <w:rPr>
                <w:rFonts w:asciiTheme="minorHAnsi" w:hAnsiTheme="minorHAnsi"/>
                <w:sz w:val="14"/>
                <w:lang w:eastAsia="x-none"/>
              </w:rPr>
              <w:t>atm</w:t>
            </w:r>
            <w:proofErr w:type="spellEnd"/>
            <w:r w:rsidRPr="005E12E5">
              <w:rPr>
                <w:rFonts w:asciiTheme="minorHAnsi" w:hAnsiTheme="minorHAnsi"/>
                <w:sz w:val="14"/>
                <w:lang w:eastAsia="x-none"/>
              </w:rPr>
              <w:t>)</w:t>
            </w:r>
          </w:p>
        </w:tc>
        <w:tc>
          <w:tcPr>
            <w:tcW w:w="1661" w:type="pct"/>
            <w:shd w:val="clear" w:color="auto" w:fill="BFBFBF" w:themeFill="background1" w:themeFillShade="BF"/>
          </w:tcPr>
          <w:p w:rsidR="00E318A3" w:rsidRPr="005E12E5" w:rsidRDefault="006F1AAB" w:rsidP="006F1AAB">
            <w:pPr>
              <w:jc w:val="center"/>
              <w:rPr>
                <w:rFonts w:asciiTheme="minorHAnsi" w:hAnsiTheme="minorHAnsi"/>
                <w:sz w:val="14"/>
                <w:lang w:eastAsia="x-none"/>
              </w:rPr>
            </w:pPr>
            <w:r w:rsidRPr="005E12E5">
              <w:rPr>
                <w:rFonts w:asciiTheme="minorHAnsi" w:hAnsiTheme="minorHAnsi"/>
                <w:sz w:val="14"/>
                <w:lang w:eastAsia="x-none"/>
              </w:rPr>
              <w:t>Equivalent Mud Weight (EMW)</w:t>
            </w:r>
          </w:p>
          <w:p w:rsidR="006F1AAB" w:rsidRPr="005E12E5" w:rsidRDefault="006F1AAB" w:rsidP="006F1AAB">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kg/m³</w:t>
            </w:r>
            <w:r w:rsidRPr="005E12E5">
              <w:rPr>
                <w:rFonts w:asciiTheme="minorHAnsi" w:hAnsiTheme="minorHAnsi"/>
                <w:sz w:val="14"/>
                <w:lang w:eastAsia="x-none"/>
              </w:rPr>
              <w:t>)</w:t>
            </w:r>
          </w:p>
        </w:tc>
      </w:tr>
      <w:tr w:rsidR="00E80AD9" w:rsidTr="00E80AD9">
        <w:tc>
          <w:tcPr>
            <w:tcW w:w="1669" w:type="pct"/>
          </w:tcPr>
          <w:p w:rsidR="00E318A3" w:rsidRPr="005E12E5" w:rsidRDefault="00E318A3" w:rsidP="007E461E">
            <w:pPr>
              <w:jc w:val="right"/>
              <w:rPr>
                <w:rFonts w:asciiTheme="minorHAnsi" w:hAnsiTheme="minorHAnsi"/>
                <w:sz w:val="14"/>
                <w:lang w:eastAsia="x-none"/>
              </w:rPr>
            </w:pPr>
            <w:r>
              <w:rPr>
                <w:rFonts w:asciiTheme="minorHAnsi" w:hAnsiTheme="minorHAnsi"/>
                <w:noProof/>
                <w:sz w:val="14"/>
                <w:lang w:eastAsia="x-none"/>
              </w:rPr>
              <w:t>5.20</w:t>
            </w:r>
          </w:p>
        </w:tc>
        <w:tc>
          <w:tcPr>
            <w:tcW w:w="1669" w:type="pct"/>
          </w:tcPr>
          <w:p w:rsidR="00E318A3" w:rsidRPr="005E12E5" w:rsidRDefault="00E318A3" w:rsidP="007E461E">
            <w:pPr>
              <w:jc w:val="right"/>
              <w:rPr>
                <w:rFonts w:asciiTheme="minorHAnsi" w:hAnsiTheme="minorHAnsi"/>
                <w:sz w:val="14"/>
                <w:lang w:eastAsia="x-none"/>
              </w:rPr>
            </w:pPr>
            <w:r>
              <w:rPr>
                <w:rFonts w:asciiTheme="minorHAnsi" w:hAnsiTheme="minorHAnsi"/>
                <w:noProof/>
                <w:sz w:val="14"/>
                <w:lang w:eastAsia="x-none"/>
              </w:rPr>
              <w:t>0.5024</w:t>
            </w:r>
          </w:p>
        </w:tc>
        <w:tc>
          <w:tcPr>
            <w:tcW w:w="1661" w:type="pct"/>
          </w:tcPr>
          <w:p w:rsidR="00E318A3" w:rsidRPr="005E12E5" w:rsidRDefault="00E318A3" w:rsidP="007E461E">
            <w:pPr>
              <w:jc w:val="right"/>
              <w:rPr>
                <w:rFonts w:asciiTheme="minorHAnsi" w:hAnsiTheme="minorHAnsi"/>
                <w:sz w:val="14"/>
                <w:lang w:eastAsia="x-none"/>
              </w:rPr>
            </w:pPr>
            <w:r>
              <w:rPr>
                <w:rFonts w:asciiTheme="minorHAnsi" w:hAnsiTheme="minorHAnsi"/>
                <w:noProof/>
                <w:sz w:val="14"/>
                <w:lang w:eastAsia="x-none"/>
              </w:rPr>
              <w:t>998</w:t>
            </w:r>
          </w:p>
        </w:tc>
      </w:tr>
    </w:tbl>
    <w:p w:rsidR="008E17EA" w:rsidRPr="00DD341F" w:rsidRDefault="008E17EA" w:rsidP="00DD341F">
      <w:pPr>
        <w:pStyle w:val="Heading2SubSectionHeader-Fluids"/>
        <w:pageBreakBefore/>
        <w:numPr>
          <w:ilvl w:val="1"/>
          <w:numId w:val="4"/>
        </w:numPr>
        <w:spacing w:line="240" w:lineRule="auto"/>
        <w:ind w:left="720" w:right="-86" w:hanging="810"/>
        <w:rPr>
          <w:rFonts w:asciiTheme="minorHAnsi" w:hAnsiTheme="minorHAnsi"/>
          <w:b/>
        </w:rPr>
      </w:pPr>
      <w:bookmarkStart w:id="11" w:name="_Toc405811726"/>
      <w:r w:rsidRPr="00DD341F">
        <w:rPr>
          <w:rFonts w:asciiTheme="minorHAnsi" w:hAnsiTheme="minorHAnsi"/>
          <w:b/>
        </w:rPr>
        <w:lastRenderedPageBreak/>
        <w:t>Fracture Gradient</w:t>
      </w:r>
      <w:bookmarkEnd w:id="11"/>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CD_FRAC_GRADIENT"/>
      </w:tblPr>
      <w:tblGrid>
        <w:gridCol w:w="3603"/>
        <w:gridCol w:w="3603"/>
        <w:gridCol w:w="3584"/>
      </w:tblGrid>
      <w:tr w:rsidR="000C5579" w:rsidRPr="005E12E5" w:rsidTr="00036F2D">
        <w:trPr>
          <w:cnfStyle w:val="100000000000" w:firstRow="1" w:lastRow="0" w:firstColumn="0" w:lastColumn="0" w:oddVBand="0" w:evenVBand="0" w:oddHBand="0" w:evenHBand="0" w:firstRowFirstColumn="0" w:firstRowLastColumn="0" w:lastRowFirstColumn="0" w:lastRowLastColumn="0"/>
          <w:tblHeader/>
        </w:trPr>
        <w:tc>
          <w:tcPr>
            <w:tcW w:w="1669" w:type="pct"/>
            <w:shd w:val="clear" w:color="auto" w:fill="BFBFBF" w:themeFill="background1" w:themeFillShade="BF"/>
          </w:tcPr>
          <w:p w:rsidR="0054432E" w:rsidRPr="005E12E5" w:rsidRDefault="0054432E" w:rsidP="0054432E">
            <w:pPr>
              <w:jc w:val="center"/>
              <w:rPr>
                <w:rFonts w:asciiTheme="minorHAnsi" w:hAnsiTheme="minorHAnsi"/>
                <w:sz w:val="14"/>
                <w:lang w:eastAsia="x-none"/>
              </w:rPr>
            </w:pPr>
            <w:r w:rsidRPr="005E12E5">
              <w:rPr>
                <w:rFonts w:asciiTheme="minorHAnsi" w:hAnsiTheme="minorHAnsi"/>
                <w:sz w:val="14"/>
                <w:lang w:eastAsia="x-none"/>
              </w:rPr>
              <w:t>True Vertical Depth (TVD)</w:t>
            </w:r>
          </w:p>
          <w:p w:rsidR="0054432E" w:rsidRPr="005E12E5" w:rsidRDefault="0054432E" w:rsidP="0054432E">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m</w:t>
            </w:r>
            <w:r w:rsidRPr="005E12E5">
              <w:rPr>
                <w:rFonts w:asciiTheme="minorHAnsi" w:hAnsiTheme="minorHAnsi"/>
                <w:sz w:val="14"/>
                <w:lang w:eastAsia="x-none"/>
              </w:rPr>
              <w:t>)</w:t>
            </w:r>
          </w:p>
          <w:p w:rsidR="0054432E" w:rsidRPr="005E12E5" w:rsidRDefault="0054432E" w:rsidP="00203655">
            <w:pPr>
              <w:rPr>
                <w:rFonts w:asciiTheme="minorHAnsi" w:hAnsiTheme="minorHAnsi"/>
                <w:sz w:val="14"/>
                <w:lang w:eastAsia="x-none"/>
              </w:rPr>
            </w:pPr>
          </w:p>
        </w:tc>
        <w:tc>
          <w:tcPr>
            <w:tcW w:w="1669" w:type="pct"/>
            <w:shd w:val="clear" w:color="auto" w:fill="BFBFBF" w:themeFill="background1" w:themeFillShade="BF"/>
          </w:tcPr>
          <w:p w:rsidR="0054432E" w:rsidRPr="005E12E5" w:rsidRDefault="0054432E" w:rsidP="0054432E">
            <w:pPr>
              <w:jc w:val="center"/>
              <w:rPr>
                <w:rFonts w:asciiTheme="minorHAnsi" w:hAnsiTheme="minorHAnsi"/>
                <w:sz w:val="14"/>
                <w:lang w:eastAsia="x-none"/>
              </w:rPr>
            </w:pPr>
            <w:r w:rsidRPr="005E12E5">
              <w:rPr>
                <w:rFonts w:asciiTheme="minorHAnsi" w:hAnsiTheme="minorHAnsi"/>
                <w:sz w:val="14"/>
                <w:lang w:eastAsia="x-none"/>
              </w:rPr>
              <w:t>Fracture Pressure</w:t>
            </w:r>
          </w:p>
          <w:p w:rsidR="0054432E" w:rsidRPr="005E12E5" w:rsidRDefault="0054432E" w:rsidP="0054432E">
            <w:pPr>
              <w:jc w:val="center"/>
              <w:rPr>
                <w:rFonts w:asciiTheme="minorHAnsi" w:hAnsiTheme="minorHAnsi"/>
                <w:sz w:val="14"/>
                <w:lang w:eastAsia="x-none"/>
              </w:rPr>
            </w:pPr>
            <w:r w:rsidRPr="005E12E5">
              <w:rPr>
                <w:rFonts w:asciiTheme="minorHAnsi" w:hAnsiTheme="minorHAnsi"/>
                <w:sz w:val="14"/>
                <w:lang w:eastAsia="x-none"/>
              </w:rPr>
              <w:t>(</w:t>
            </w:r>
            <w:proofErr w:type="spellStart"/>
            <w:r>
              <w:rPr>
                <w:rFonts w:asciiTheme="minorHAnsi" w:hAnsiTheme="minorHAnsi"/>
                <w:sz w:val="14"/>
                <w:lang w:eastAsia="x-none"/>
              </w:rPr>
              <w:t>atm</w:t>
            </w:r>
            <w:proofErr w:type="spellEnd"/>
            <w:r w:rsidRPr="005E12E5">
              <w:rPr>
                <w:rFonts w:asciiTheme="minorHAnsi" w:hAnsiTheme="minorHAnsi"/>
                <w:sz w:val="14"/>
                <w:lang w:eastAsia="x-none"/>
              </w:rPr>
              <w:t>)</w:t>
            </w:r>
          </w:p>
          <w:p w:rsidR="0054432E" w:rsidRPr="005E12E5" w:rsidRDefault="0054432E" w:rsidP="00203655">
            <w:pPr>
              <w:rPr>
                <w:rFonts w:asciiTheme="minorHAnsi" w:hAnsiTheme="minorHAnsi"/>
                <w:sz w:val="14"/>
                <w:lang w:eastAsia="x-none"/>
              </w:rPr>
            </w:pPr>
          </w:p>
        </w:tc>
        <w:tc>
          <w:tcPr>
            <w:tcW w:w="1661" w:type="pct"/>
            <w:shd w:val="clear" w:color="auto" w:fill="BFBFBF" w:themeFill="background1" w:themeFillShade="BF"/>
          </w:tcPr>
          <w:p w:rsidR="0054432E" w:rsidRPr="005E12E5" w:rsidRDefault="0054432E" w:rsidP="0054432E">
            <w:pPr>
              <w:jc w:val="center"/>
              <w:rPr>
                <w:rFonts w:asciiTheme="minorHAnsi" w:hAnsiTheme="minorHAnsi"/>
                <w:sz w:val="14"/>
                <w:lang w:eastAsia="x-none"/>
              </w:rPr>
            </w:pPr>
            <w:r w:rsidRPr="005E12E5">
              <w:rPr>
                <w:rFonts w:asciiTheme="minorHAnsi" w:hAnsiTheme="minorHAnsi"/>
                <w:sz w:val="14"/>
                <w:lang w:eastAsia="x-none"/>
              </w:rPr>
              <w:t>Equivalent Mud Weight (EMW)</w:t>
            </w:r>
          </w:p>
          <w:p w:rsidR="0054432E" w:rsidRPr="005E12E5" w:rsidRDefault="0054432E" w:rsidP="0054432E">
            <w:pPr>
              <w:jc w:val="center"/>
              <w:rPr>
                <w:rFonts w:asciiTheme="minorHAnsi" w:hAnsiTheme="minorHAnsi"/>
                <w:sz w:val="14"/>
                <w:lang w:eastAsia="x-none"/>
              </w:rPr>
            </w:pPr>
            <w:r w:rsidRPr="005E12E5">
              <w:rPr>
                <w:rFonts w:asciiTheme="minorHAnsi" w:hAnsiTheme="minorHAnsi"/>
                <w:sz w:val="14"/>
                <w:lang w:eastAsia="x-none"/>
              </w:rPr>
              <w:t>(</w:t>
            </w:r>
            <w:r>
              <w:rPr>
                <w:rFonts w:asciiTheme="minorHAnsi" w:hAnsiTheme="minorHAnsi"/>
                <w:sz w:val="14"/>
                <w:lang w:eastAsia="x-none"/>
              </w:rPr>
              <w:t>kg/m³</w:t>
            </w:r>
            <w:r w:rsidRPr="005E12E5">
              <w:rPr>
                <w:rFonts w:asciiTheme="minorHAnsi" w:hAnsiTheme="minorHAnsi"/>
                <w:sz w:val="14"/>
                <w:lang w:eastAsia="x-none"/>
              </w:rPr>
              <w:t>)</w:t>
            </w:r>
          </w:p>
          <w:p w:rsidR="0054432E" w:rsidRPr="005E12E5" w:rsidRDefault="0054432E" w:rsidP="00203655">
            <w:pPr>
              <w:rPr>
                <w:rFonts w:asciiTheme="minorHAnsi" w:hAnsiTheme="minorHAnsi"/>
                <w:sz w:val="14"/>
                <w:lang w:eastAsia="x-none"/>
              </w:rPr>
            </w:pPr>
          </w:p>
        </w:tc>
      </w:tr>
      <w:tr w:rsidR="00E80AD9" w:rsidTr="00E80AD9">
        <w:tc>
          <w:tcPr>
            <w:tcW w:w="1669" w:type="pct"/>
          </w:tcPr>
          <w:p w:rsidR="0054432E" w:rsidRPr="005E12E5" w:rsidRDefault="0054432E" w:rsidP="007E461E">
            <w:pPr>
              <w:jc w:val="right"/>
              <w:rPr>
                <w:rFonts w:asciiTheme="minorHAnsi" w:hAnsiTheme="minorHAnsi"/>
                <w:sz w:val="14"/>
                <w:lang w:eastAsia="x-none"/>
              </w:rPr>
            </w:pPr>
            <w:r>
              <w:rPr>
                <w:rFonts w:asciiTheme="minorHAnsi" w:hAnsiTheme="minorHAnsi"/>
                <w:noProof/>
                <w:sz w:val="14"/>
                <w:lang w:eastAsia="x-none"/>
              </w:rPr>
              <w:t>5.20</w:t>
            </w:r>
          </w:p>
        </w:tc>
        <w:tc>
          <w:tcPr>
            <w:tcW w:w="1669" w:type="pct"/>
          </w:tcPr>
          <w:p w:rsidR="0054432E" w:rsidRPr="005E12E5" w:rsidRDefault="0054432E" w:rsidP="007E461E">
            <w:pPr>
              <w:jc w:val="right"/>
              <w:rPr>
                <w:rFonts w:asciiTheme="minorHAnsi" w:hAnsiTheme="minorHAnsi"/>
                <w:sz w:val="14"/>
                <w:lang w:eastAsia="x-none"/>
              </w:rPr>
            </w:pPr>
            <w:r>
              <w:rPr>
                <w:rFonts w:asciiTheme="minorHAnsi" w:hAnsiTheme="minorHAnsi"/>
                <w:noProof/>
                <w:sz w:val="14"/>
                <w:lang w:eastAsia="x-none"/>
              </w:rPr>
              <w:t>0.0000</w:t>
            </w:r>
          </w:p>
        </w:tc>
        <w:tc>
          <w:tcPr>
            <w:tcW w:w="1661" w:type="pct"/>
          </w:tcPr>
          <w:p w:rsidR="0054432E" w:rsidRPr="005E12E5" w:rsidRDefault="0054432E" w:rsidP="007E461E">
            <w:pPr>
              <w:jc w:val="right"/>
              <w:rPr>
                <w:rFonts w:asciiTheme="minorHAnsi" w:hAnsiTheme="minorHAnsi"/>
                <w:sz w:val="14"/>
                <w:lang w:eastAsia="x-none"/>
              </w:rPr>
            </w:pPr>
            <w:r>
              <w:rPr>
                <w:rFonts w:asciiTheme="minorHAnsi" w:hAnsiTheme="minorHAnsi"/>
                <w:noProof/>
                <w:sz w:val="14"/>
                <w:lang w:eastAsia="x-none"/>
              </w:rPr>
              <w:t>0</w:t>
            </w:r>
          </w:p>
        </w:tc>
      </w:tr>
    </w:tbl>
    <w:p w:rsidR="00FE0823" w:rsidRPr="00DD341F" w:rsidRDefault="00FE0823" w:rsidP="00DD341F">
      <w:pPr>
        <w:pStyle w:val="Heading2SubSectionHeader-Fluids"/>
        <w:keepNext/>
        <w:numPr>
          <w:ilvl w:val="1"/>
          <w:numId w:val="4"/>
        </w:numPr>
        <w:spacing w:line="240" w:lineRule="auto"/>
        <w:ind w:left="720" w:right="-86" w:hanging="810"/>
        <w:rPr>
          <w:rFonts w:asciiTheme="minorHAnsi" w:hAnsiTheme="minorHAnsi"/>
          <w:b/>
        </w:rPr>
      </w:pPr>
      <w:bookmarkStart w:id="12" w:name="_Toc405811727"/>
      <w:r w:rsidRPr="00DD341F">
        <w:rPr>
          <w:rFonts w:asciiTheme="minorHAnsi" w:hAnsiTheme="minorHAnsi"/>
          <w:b/>
        </w:rPr>
        <w:t>Geothermal Gradient Data</w:t>
      </w:r>
      <w:bookmarkEnd w:id="12"/>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678"/>
        <w:gridCol w:w="4439"/>
        <w:gridCol w:w="1647"/>
        <w:gridCol w:w="3026"/>
      </w:tblGrid>
      <w:tr w:rsidR="000C5579" w:rsidRPr="005E12E5" w:rsidTr="002579B8">
        <w:tc>
          <w:tcPr>
            <w:cnfStyle w:val="001000000000" w:firstRow="0" w:lastRow="0" w:firstColumn="1" w:lastColumn="0" w:oddVBand="0" w:evenVBand="0" w:oddHBand="0" w:evenHBand="0" w:firstRowFirstColumn="0" w:firstRowLastColumn="0" w:lastRowFirstColumn="0" w:lastRowLastColumn="0"/>
            <w:tcW w:w="778" w:type="pct"/>
            <w:shd w:val="clear" w:color="auto" w:fill="BFBFBF" w:themeFill="background1" w:themeFillShade="BF"/>
          </w:tcPr>
          <w:p w:rsidR="00FE0823" w:rsidRPr="005E12E5" w:rsidRDefault="00FE0823" w:rsidP="00FE0823">
            <w:pPr>
              <w:rPr>
                <w:rFonts w:asciiTheme="minorHAnsi" w:hAnsiTheme="minorHAnsi"/>
                <w:b/>
                <w:sz w:val="14"/>
                <w:lang w:eastAsia="x-none"/>
              </w:rPr>
            </w:pPr>
            <w:r w:rsidRPr="005E12E5">
              <w:rPr>
                <w:rFonts w:asciiTheme="minorHAnsi" w:hAnsiTheme="minorHAnsi"/>
                <w:b/>
                <w:sz w:val="14"/>
                <w:lang w:eastAsia="x-none"/>
              </w:rPr>
              <w:t>Ambient Temperature</w:t>
            </w:r>
          </w:p>
        </w:tc>
        <w:tc>
          <w:tcPr>
            <w:tcW w:w="2057" w:type="pct"/>
          </w:tcPr>
          <w:p w:rsidR="00FE0823" w:rsidRPr="005E12E5" w:rsidRDefault="00FE0823" w:rsidP="00FE0823">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lang w:eastAsia="x-none"/>
              </w:rPr>
            </w:pPr>
            <w:r>
              <w:rPr>
                <w:rFonts w:asciiTheme="minorHAnsi" w:hAnsiTheme="minorHAnsi"/>
                <w:sz w:val="14"/>
                <w:lang w:eastAsia="x-none"/>
              </w:rPr>
              <w:t>25.000</w:t>
            </w:r>
            <w:r w:rsidRPr="005E12E5">
              <w:rPr>
                <w:rFonts w:asciiTheme="minorHAnsi" w:hAnsiTheme="minorHAnsi"/>
                <w:sz w:val="14"/>
                <w:lang w:eastAsia="x-none"/>
              </w:rPr>
              <w:t xml:space="preserve"> </w:t>
            </w:r>
            <w:r>
              <w:rPr>
                <w:rFonts w:asciiTheme="minorHAnsi" w:hAnsiTheme="minorHAnsi"/>
                <w:sz w:val="14"/>
                <w:lang w:eastAsia="x-none"/>
              </w:rPr>
              <w:t>°C</w:t>
            </w:r>
          </w:p>
        </w:tc>
        <w:tc>
          <w:tcPr>
            <w:tcW w:w="763" w:type="pct"/>
            <w:shd w:val="clear" w:color="auto" w:fill="BFBFBF" w:themeFill="background1" w:themeFillShade="BF"/>
          </w:tcPr>
          <w:p w:rsidR="00FE0823" w:rsidRPr="005E12E5" w:rsidRDefault="00FE0823" w:rsidP="00FE082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lang w:eastAsia="x-none"/>
              </w:rPr>
            </w:pPr>
            <w:r w:rsidRPr="005E12E5">
              <w:rPr>
                <w:rFonts w:asciiTheme="minorHAnsi" w:hAnsiTheme="minorHAnsi"/>
                <w:b/>
                <w:sz w:val="14"/>
                <w:lang w:eastAsia="x-none"/>
              </w:rPr>
              <w:t>Mudline Temperature</w:t>
            </w:r>
          </w:p>
        </w:tc>
        <w:tc>
          <w:tcPr>
            <w:tcW w:w="1402" w:type="pct"/>
          </w:tcPr>
          <w:p w:rsidR="00FE0823" w:rsidRPr="005E12E5" w:rsidRDefault="005C5700" w:rsidP="00FE0823">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lang w:eastAsia="x-none"/>
              </w:rPr>
            </w:pPr>
            <w:r w:rsidRPr="005E12E5">
              <w:rPr>
                <w:rFonts w:asciiTheme="minorHAnsi" w:hAnsiTheme="minorHAnsi"/>
                <w:sz w:val="14"/>
                <w:lang w:eastAsia="x-none"/>
              </w:rPr>
              <w:t xml:space="preserve"> </w:t>
            </w:r>
            <w:r>
              <w:rPr>
                <w:rFonts w:asciiTheme="minorHAnsi" w:hAnsiTheme="minorHAnsi"/>
                <w:sz w:val="14"/>
                <w:lang w:eastAsia="x-none"/>
              </w:rPr>
              <w:t>°C</w:t>
            </w:r>
          </w:p>
        </w:tc>
      </w:tr>
      <w:tr w:rsidR="000C5579" w:rsidRPr="005E12E5" w:rsidTr="002579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shd w:val="clear" w:color="auto" w:fill="C0C0C0"/>
          </w:tcPr>
          <w:p w:rsidR="00FE0823" w:rsidRPr="005E12E5" w:rsidRDefault="00FE0823" w:rsidP="00FE0823">
            <w:pPr>
              <w:rPr>
                <w:rFonts w:asciiTheme="minorHAnsi" w:hAnsiTheme="minorHAnsi"/>
                <w:b/>
                <w:sz w:val="14"/>
                <w:lang w:eastAsia="x-none"/>
              </w:rPr>
            </w:pPr>
            <w:r w:rsidRPr="005E12E5">
              <w:rPr>
                <w:rFonts w:asciiTheme="minorHAnsi" w:hAnsiTheme="minorHAnsi"/>
                <w:b/>
                <w:sz w:val="14"/>
                <w:lang w:eastAsia="x-none"/>
              </w:rPr>
              <w:t>Temperature @ Depth</w:t>
            </w:r>
          </w:p>
        </w:tc>
        <w:tc>
          <w:tcPr>
            <w:tcW w:w="2057" w:type="pct"/>
          </w:tcPr>
          <w:p w:rsidR="00FE0823" w:rsidRPr="005E12E5" w:rsidRDefault="00A62C85" w:rsidP="00FE0823">
            <w:pPr>
              <w:cnfStyle w:val="000000010000" w:firstRow="0" w:lastRow="0" w:firstColumn="0" w:lastColumn="0" w:oddVBand="0" w:evenVBand="0" w:oddHBand="0" w:evenHBand="1" w:firstRowFirstColumn="0" w:firstRowLastColumn="0" w:lastRowFirstColumn="0" w:lastRowLastColumn="0"/>
              <w:rPr>
                <w:rFonts w:asciiTheme="minorHAnsi" w:hAnsiTheme="minorHAnsi"/>
                <w:sz w:val="14"/>
                <w:lang w:eastAsia="x-none"/>
              </w:rPr>
            </w:pPr>
            <w:r>
              <w:rPr>
                <w:rFonts w:asciiTheme="minorHAnsi" w:hAnsiTheme="minorHAnsi"/>
                <w:sz w:val="14"/>
                <w:lang w:eastAsia="x-none"/>
              </w:rPr>
              <w:t>20.000</w:t>
            </w:r>
            <w:r w:rsidRPr="005E12E5">
              <w:rPr>
                <w:rFonts w:asciiTheme="minorHAnsi" w:hAnsiTheme="minorHAnsi"/>
                <w:sz w:val="14"/>
                <w:lang w:eastAsia="x-none"/>
              </w:rPr>
              <w:t xml:space="preserve"> </w:t>
            </w:r>
            <w:r>
              <w:rPr>
                <w:rFonts w:asciiTheme="minorHAnsi" w:hAnsiTheme="minorHAnsi"/>
                <w:sz w:val="14"/>
                <w:lang w:eastAsia="x-none"/>
              </w:rPr>
              <w:t>°C</w:t>
            </w:r>
            <w:r w:rsidRPr="005E12E5">
              <w:rPr>
                <w:rFonts w:asciiTheme="minorHAnsi" w:hAnsiTheme="minorHAnsi"/>
                <w:sz w:val="14"/>
                <w:lang w:eastAsia="x-none"/>
              </w:rPr>
              <w:t xml:space="preserve"> @ </w:t>
            </w:r>
            <w:r>
              <w:rPr>
                <w:rFonts w:asciiTheme="minorHAnsi" w:hAnsiTheme="minorHAnsi"/>
                <w:sz w:val="14"/>
                <w:lang w:eastAsia="x-none"/>
              </w:rPr>
              <w:t>263.59</w:t>
            </w:r>
            <w:r w:rsidRPr="005E12E5">
              <w:rPr>
                <w:rFonts w:asciiTheme="minorHAnsi" w:hAnsiTheme="minorHAnsi"/>
                <w:sz w:val="14"/>
                <w:lang w:eastAsia="x-none"/>
              </w:rPr>
              <w:t xml:space="preserve"> </w:t>
            </w:r>
            <w:r>
              <w:rPr>
                <w:rFonts w:asciiTheme="minorHAnsi" w:hAnsiTheme="minorHAnsi"/>
                <w:sz w:val="14"/>
                <w:lang w:eastAsia="x-none"/>
              </w:rPr>
              <w:t>m</w:t>
            </w:r>
          </w:p>
        </w:tc>
        <w:tc>
          <w:tcPr>
            <w:tcW w:w="763" w:type="pct"/>
            <w:shd w:val="clear" w:color="auto" w:fill="C0C0C0"/>
          </w:tcPr>
          <w:p w:rsidR="00FE0823" w:rsidRPr="005E12E5" w:rsidRDefault="00FE0823" w:rsidP="00FE0823">
            <w:pPr>
              <w:cnfStyle w:val="000000010000" w:firstRow="0" w:lastRow="0" w:firstColumn="0" w:lastColumn="0" w:oddVBand="0" w:evenVBand="0" w:oddHBand="0" w:evenHBand="1" w:firstRowFirstColumn="0" w:firstRowLastColumn="0" w:lastRowFirstColumn="0" w:lastRowLastColumn="0"/>
              <w:rPr>
                <w:rFonts w:asciiTheme="minorHAnsi" w:hAnsiTheme="minorHAnsi"/>
                <w:b/>
                <w:sz w:val="14"/>
                <w:lang w:eastAsia="x-none"/>
              </w:rPr>
            </w:pPr>
            <w:r w:rsidRPr="005E12E5">
              <w:rPr>
                <w:rFonts w:asciiTheme="minorHAnsi" w:hAnsiTheme="minorHAnsi"/>
                <w:b/>
                <w:sz w:val="14"/>
                <w:lang w:eastAsia="x-none"/>
              </w:rPr>
              <w:t>Gradient</w:t>
            </w:r>
          </w:p>
        </w:tc>
        <w:tc>
          <w:tcPr>
            <w:tcW w:w="1402" w:type="pct"/>
          </w:tcPr>
          <w:p w:rsidR="00FE0823" w:rsidRPr="005E12E5" w:rsidRDefault="005C5700" w:rsidP="00FE0823">
            <w:pPr>
              <w:cnfStyle w:val="000000010000" w:firstRow="0" w:lastRow="0" w:firstColumn="0" w:lastColumn="0" w:oddVBand="0" w:evenVBand="0" w:oddHBand="0" w:evenHBand="1" w:firstRowFirstColumn="0" w:firstRowLastColumn="0" w:lastRowFirstColumn="0" w:lastRowLastColumn="0"/>
              <w:rPr>
                <w:rFonts w:asciiTheme="minorHAnsi" w:hAnsiTheme="minorHAnsi"/>
                <w:sz w:val="14"/>
                <w:lang w:eastAsia="x-none"/>
              </w:rPr>
            </w:pPr>
            <w:r>
              <w:rPr>
                <w:rFonts w:asciiTheme="minorHAnsi" w:hAnsiTheme="minorHAnsi"/>
                <w:sz w:val="14"/>
                <w:lang w:eastAsia="x-none"/>
              </w:rPr>
              <w:t>-1.94</w:t>
            </w:r>
            <w:r w:rsidRPr="005E12E5">
              <w:rPr>
                <w:rFonts w:asciiTheme="minorHAnsi" w:hAnsiTheme="minorHAnsi"/>
                <w:sz w:val="14"/>
                <w:lang w:eastAsia="x-none"/>
              </w:rPr>
              <w:t xml:space="preserve"> </w:t>
            </w:r>
            <w:r>
              <w:rPr>
                <w:rFonts w:asciiTheme="minorHAnsi" w:hAnsiTheme="minorHAnsi"/>
                <w:sz w:val="14"/>
                <w:lang w:eastAsia="x-none"/>
              </w:rPr>
              <w:t>°C/100m</w:t>
            </w:r>
          </w:p>
        </w:tc>
      </w:tr>
    </w:tbl>
    <w:p w:rsidR="000D6227" w:rsidRPr="002268CB" w:rsidRDefault="000D6227" w:rsidP="0091037D">
      <w:pPr>
        <w:pStyle w:val="1"/>
        <w:pageBreakBefore/>
        <w:numPr>
          <w:ilvl w:val="0"/>
          <w:numId w:val="4"/>
        </w:numPr>
        <w:shd w:val="clear" w:color="auto" w:fill="C00000"/>
        <w:spacing w:before="0" w:after="12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Schematics</w:t>
      </w:r>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600" w:firstRow="0" w:lastRow="0" w:firstColumn="0" w:lastColumn="0" w:noHBand="1" w:noVBand="1"/>
      </w:tblPr>
      <w:tblGrid>
        <w:gridCol w:w="680"/>
        <w:gridCol w:w="2277"/>
        <w:gridCol w:w="984"/>
        <w:gridCol w:w="1791"/>
        <w:gridCol w:w="641"/>
        <w:gridCol w:w="1452"/>
        <w:gridCol w:w="1088"/>
        <w:gridCol w:w="1877"/>
      </w:tblGrid>
      <w:tr w:rsidR="007E461E" w:rsidRPr="005E12E5" w:rsidTr="00036F2D">
        <w:tc>
          <w:tcPr>
            <w:tcW w:w="315" w:type="pct"/>
            <w:tcBorders>
              <w:bottom w:val="single" w:sz="4" w:space="0" w:color="auto"/>
            </w:tcBorders>
            <w:shd w:val="clear" w:color="auto" w:fill="auto"/>
          </w:tcPr>
          <w:p w:rsidR="00232316" w:rsidRPr="005E12E5" w:rsidRDefault="00232316" w:rsidP="00E17605">
            <w:pPr>
              <w:tabs>
                <w:tab w:val="left" w:pos="764"/>
              </w:tabs>
              <w:rPr>
                <w:rFonts w:asciiTheme="minorHAnsi" w:hAnsiTheme="minorHAnsi"/>
                <w:b/>
                <w:sz w:val="14"/>
                <w:lang w:eastAsia="x-none"/>
              </w:rPr>
            </w:pPr>
            <w:r w:rsidRPr="005E12E5">
              <w:rPr>
                <w:rFonts w:asciiTheme="minorHAnsi" w:hAnsiTheme="minorHAnsi"/>
                <w:b/>
                <w:sz w:val="14"/>
                <w:lang w:eastAsia="x-none"/>
              </w:rPr>
              <w:t>Well</w:t>
            </w:r>
            <w:r w:rsidR="007E461E" w:rsidRPr="005E12E5">
              <w:rPr>
                <w:rFonts w:asciiTheme="minorHAnsi" w:hAnsiTheme="minorHAnsi"/>
                <w:b/>
                <w:sz w:val="14"/>
                <w:lang w:eastAsia="x-none"/>
              </w:rPr>
              <w:t>:</w:t>
            </w:r>
            <w:r w:rsidRPr="005E12E5">
              <w:rPr>
                <w:rFonts w:asciiTheme="minorHAnsi" w:hAnsiTheme="minorHAnsi"/>
                <w:b/>
                <w:sz w:val="14"/>
                <w:lang w:eastAsia="x-none"/>
              </w:rPr>
              <w:t xml:space="preserve"> </w:t>
            </w:r>
            <w:r w:rsidR="00E17605" w:rsidRPr="005E12E5">
              <w:rPr>
                <w:rFonts w:asciiTheme="minorHAnsi" w:hAnsiTheme="minorHAnsi"/>
                <w:b/>
                <w:sz w:val="14"/>
                <w:lang w:eastAsia="x-none"/>
              </w:rPr>
              <w:tab/>
            </w:r>
          </w:p>
        </w:tc>
        <w:tc>
          <w:tcPr>
            <w:tcW w:w="1055" w:type="pct"/>
            <w:tcBorders>
              <w:bottom w:val="single" w:sz="4" w:space="0" w:color="auto"/>
            </w:tcBorders>
            <w:shd w:val="clear" w:color="auto" w:fill="auto"/>
          </w:tcPr>
          <w:p w:rsidR="00232316" w:rsidRPr="005E12E5" w:rsidRDefault="00232316" w:rsidP="00203655">
            <w:pPr>
              <w:rPr>
                <w:rFonts w:asciiTheme="minorHAnsi" w:hAnsiTheme="minorHAnsi"/>
                <w:sz w:val="14"/>
                <w:lang w:eastAsia="x-none"/>
              </w:rPr>
            </w:pPr>
            <w:r>
              <w:rPr>
                <w:rFonts w:asciiTheme="minorHAnsi" w:hAnsiTheme="minorHAnsi"/>
                <w:sz w:val="14"/>
                <w:lang w:eastAsia="x-none"/>
              </w:rPr>
              <w:t>2758</w:t>
            </w:r>
          </w:p>
        </w:tc>
        <w:tc>
          <w:tcPr>
            <w:tcW w:w="456" w:type="pct"/>
            <w:tcBorders>
              <w:bottom w:val="single" w:sz="4" w:space="0" w:color="auto"/>
            </w:tcBorders>
            <w:shd w:val="clear" w:color="auto" w:fill="auto"/>
          </w:tcPr>
          <w:p w:rsidR="00232316" w:rsidRPr="005E12E5" w:rsidRDefault="00232316" w:rsidP="00203655">
            <w:pPr>
              <w:rPr>
                <w:rFonts w:asciiTheme="minorHAnsi" w:hAnsiTheme="minorHAnsi"/>
                <w:b/>
                <w:sz w:val="14"/>
                <w:lang w:eastAsia="x-none"/>
              </w:rPr>
            </w:pPr>
            <w:r w:rsidRPr="005E12E5">
              <w:rPr>
                <w:rFonts w:asciiTheme="minorHAnsi" w:hAnsiTheme="minorHAnsi"/>
                <w:b/>
                <w:sz w:val="14"/>
                <w:lang w:eastAsia="x-none"/>
              </w:rPr>
              <w:t>Wellbore</w:t>
            </w:r>
            <w:r w:rsidR="007E461E" w:rsidRPr="005E12E5">
              <w:rPr>
                <w:rFonts w:asciiTheme="minorHAnsi" w:hAnsiTheme="minorHAnsi"/>
                <w:b/>
                <w:sz w:val="14"/>
                <w:lang w:eastAsia="x-none"/>
              </w:rPr>
              <w:t>:</w:t>
            </w:r>
          </w:p>
        </w:tc>
        <w:tc>
          <w:tcPr>
            <w:tcW w:w="830" w:type="pct"/>
            <w:tcBorders>
              <w:bottom w:val="single" w:sz="4" w:space="0" w:color="auto"/>
            </w:tcBorders>
            <w:shd w:val="clear" w:color="auto" w:fill="auto"/>
          </w:tcPr>
          <w:p w:rsidR="00232316" w:rsidRPr="005E12E5" w:rsidRDefault="00232316" w:rsidP="00203655">
            <w:pPr>
              <w:rPr>
                <w:rFonts w:asciiTheme="minorHAnsi" w:hAnsiTheme="minorHAnsi"/>
                <w:sz w:val="14"/>
                <w:lang w:eastAsia="x-none"/>
              </w:rPr>
            </w:pPr>
            <w:r>
              <w:rPr>
                <w:rFonts w:asciiTheme="minorHAnsi" w:hAnsiTheme="minorHAnsi"/>
                <w:sz w:val="14"/>
                <w:lang w:eastAsia="x-none"/>
              </w:rPr>
              <w:t>2758</w:t>
            </w:r>
          </w:p>
        </w:tc>
        <w:tc>
          <w:tcPr>
            <w:tcW w:w="297" w:type="pct"/>
            <w:tcBorders>
              <w:bottom w:val="single" w:sz="4" w:space="0" w:color="auto"/>
            </w:tcBorders>
            <w:shd w:val="clear" w:color="auto" w:fill="auto"/>
          </w:tcPr>
          <w:p w:rsidR="00232316" w:rsidRPr="005E12E5" w:rsidRDefault="00232316" w:rsidP="00203655">
            <w:pPr>
              <w:rPr>
                <w:rFonts w:asciiTheme="minorHAnsi" w:hAnsiTheme="minorHAnsi"/>
                <w:b/>
                <w:sz w:val="14"/>
                <w:lang w:eastAsia="x-none"/>
              </w:rPr>
            </w:pPr>
            <w:r w:rsidRPr="005E12E5">
              <w:rPr>
                <w:rFonts w:asciiTheme="minorHAnsi" w:hAnsiTheme="minorHAnsi"/>
                <w:b/>
                <w:sz w:val="14"/>
                <w:lang w:eastAsia="x-none"/>
              </w:rPr>
              <w:t>Case</w:t>
            </w:r>
            <w:r w:rsidR="007E461E" w:rsidRPr="005E12E5">
              <w:rPr>
                <w:rFonts w:asciiTheme="minorHAnsi" w:hAnsiTheme="minorHAnsi"/>
                <w:b/>
                <w:sz w:val="14"/>
                <w:lang w:eastAsia="x-none"/>
              </w:rPr>
              <w:t>:</w:t>
            </w:r>
          </w:p>
        </w:tc>
        <w:tc>
          <w:tcPr>
            <w:tcW w:w="673" w:type="pct"/>
            <w:tcBorders>
              <w:bottom w:val="single" w:sz="4" w:space="0" w:color="auto"/>
            </w:tcBorders>
            <w:shd w:val="clear" w:color="auto" w:fill="auto"/>
          </w:tcPr>
          <w:p w:rsidR="00232316" w:rsidRPr="005E12E5" w:rsidRDefault="00232316" w:rsidP="00203655">
            <w:pPr>
              <w:rPr>
                <w:rFonts w:asciiTheme="minorHAnsi" w:hAnsiTheme="minorHAnsi"/>
                <w:sz w:val="14"/>
                <w:lang w:eastAsia="x-none"/>
              </w:rPr>
            </w:pPr>
            <w:r>
              <w:rPr>
                <w:rFonts w:asciiTheme="minorHAnsi" w:hAnsiTheme="minorHAnsi"/>
                <w:sz w:val="14"/>
                <w:lang w:eastAsia="x-none"/>
              </w:rPr>
              <w:t>Copy Of 215,9мм (1)</w:t>
            </w:r>
          </w:p>
        </w:tc>
        <w:tc>
          <w:tcPr>
            <w:tcW w:w="504" w:type="pct"/>
            <w:tcBorders>
              <w:bottom w:val="single" w:sz="4" w:space="0" w:color="auto"/>
            </w:tcBorders>
            <w:shd w:val="clear" w:color="auto" w:fill="auto"/>
          </w:tcPr>
          <w:p w:rsidR="00232316" w:rsidRPr="005E12E5" w:rsidRDefault="00232316" w:rsidP="00203655">
            <w:pPr>
              <w:rPr>
                <w:rFonts w:asciiTheme="minorHAnsi" w:hAnsiTheme="minorHAnsi"/>
                <w:b/>
                <w:sz w:val="14"/>
                <w:lang w:eastAsia="x-none"/>
              </w:rPr>
            </w:pPr>
            <w:r w:rsidRPr="005E12E5">
              <w:rPr>
                <w:rFonts w:asciiTheme="minorHAnsi" w:hAnsiTheme="minorHAnsi"/>
                <w:b/>
                <w:sz w:val="14"/>
                <w:lang w:eastAsia="x-none"/>
              </w:rPr>
              <w:t>String Name</w:t>
            </w:r>
            <w:r w:rsidR="007E461E" w:rsidRPr="005E12E5">
              <w:rPr>
                <w:rFonts w:asciiTheme="minorHAnsi" w:hAnsiTheme="minorHAnsi"/>
                <w:b/>
                <w:sz w:val="14"/>
                <w:lang w:eastAsia="x-none"/>
              </w:rPr>
              <w:t>:</w:t>
            </w:r>
          </w:p>
        </w:tc>
        <w:tc>
          <w:tcPr>
            <w:tcW w:w="870" w:type="pct"/>
            <w:tcBorders>
              <w:bottom w:val="single" w:sz="4" w:space="0" w:color="auto"/>
            </w:tcBorders>
            <w:shd w:val="clear" w:color="auto" w:fill="auto"/>
          </w:tcPr>
          <w:p w:rsidR="00232316" w:rsidRPr="005E12E5" w:rsidRDefault="00232316" w:rsidP="00203655">
            <w:pPr>
              <w:rPr>
                <w:rFonts w:asciiTheme="minorHAnsi" w:hAnsiTheme="minorHAnsi"/>
                <w:sz w:val="14"/>
                <w:lang w:eastAsia="x-none"/>
              </w:rPr>
            </w:pPr>
            <w:r>
              <w:rPr>
                <w:rFonts w:asciiTheme="minorHAnsi" w:hAnsiTheme="minorHAnsi"/>
                <w:sz w:val="14"/>
                <w:lang w:eastAsia="x-none"/>
              </w:rPr>
              <w:t xml:space="preserve">215,9 </w:t>
            </w:r>
            <w:proofErr w:type="spellStart"/>
            <w:r>
              <w:rPr>
                <w:rFonts w:asciiTheme="minorHAnsi" w:hAnsiTheme="minorHAnsi"/>
                <w:sz w:val="14"/>
                <w:lang w:eastAsia="x-none"/>
              </w:rPr>
              <w:t>мм</w:t>
            </w:r>
            <w:proofErr w:type="spellEnd"/>
          </w:p>
        </w:tc>
      </w:tr>
      <w:tr w:rsidR="007E461E" w:rsidRPr="002268CB" w:rsidTr="00036F2D">
        <w:tc>
          <w:tcPr>
            <w:tcW w:w="315" w:type="pct"/>
            <w:tcBorders>
              <w:left w:val="nil"/>
            </w:tcBorders>
            <w:shd w:val="clear" w:color="auto" w:fill="auto"/>
          </w:tcPr>
          <w:p w:rsidR="00D637BE" w:rsidRPr="002268CB" w:rsidRDefault="00D637BE" w:rsidP="00E17605">
            <w:pPr>
              <w:tabs>
                <w:tab w:val="left" w:pos="764"/>
              </w:tabs>
              <w:rPr>
                <w:rFonts w:asciiTheme="minorHAnsi" w:hAnsiTheme="minorHAnsi"/>
                <w:sz w:val="16"/>
                <w:lang w:eastAsia="x-none"/>
              </w:rPr>
            </w:pPr>
          </w:p>
        </w:tc>
        <w:tc>
          <w:tcPr>
            <w:tcW w:w="1055" w:type="pct"/>
            <w:shd w:val="clear" w:color="auto" w:fill="auto"/>
          </w:tcPr>
          <w:p w:rsidR="00D637BE" w:rsidRPr="002268CB" w:rsidRDefault="00D637BE" w:rsidP="00203655">
            <w:pPr>
              <w:rPr>
                <w:rFonts w:asciiTheme="minorHAnsi" w:hAnsiTheme="minorHAnsi"/>
                <w:sz w:val="16"/>
                <w:lang w:eastAsia="x-none"/>
              </w:rPr>
            </w:pPr>
          </w:p>
        </w:tc>
        <w:tc>
          <w:tcPr>
            <w:tcW w:w="456" w:type="pct"/>
            <w:shd w:val="clear" w:color="auto" w:fill="auto"/>
          </w:tcPr>
          <w:p w:rsidR="00D637BE" w:rsidRPr="002268CB" w:rsidRDefault="00D637BE" w:rsidP="00203655">
            <w:pPr>
              <w:rPr>
                <w:rFonts w:asciiTheme="minorHAnsi" w:hAnsiTheme="minorHAnsi"/>
                <w:sz w:val="16"/>
                <w:lang w:eastAsia="x-none"/>
              </w:rPr>
            </w:pPr>
          </w:p>
        </w:tc>
        <w:tc>
          <w:tcPr>
            <w:tcW w:w="830" w:type="pct"/>
            <w:shd w:val="clear" w:color="auto" w:fill="auto"/>
          </w:tcPr>
          <w:p w:rsidR="00D637BE" w:rsidRPr="002268CB" w:rsidRDefault="00D637BE" w:rsidP="00203655">
            <w:pPr>
              <w:rPr>
                <w:rFonts w:asciiTheme="minorHAnsi" w:hAnsiTheme="minorHAnsi"/>
                <w:sz w:val="16"/>
                <w:lang w:eastAsia="x-none"/>
              </w:rPr>
            </w:pPr>
          </w:p>
        </w:tc>
        <w:tc>
          <w:tcPr>
            <w:tcW w:w="297" w:type="pct"/>
            <w:shd w:val="clear" w:color="auto" w:fill="auto"/>
          </w:tcPr>
          <w:p w:rsidR="00D637BE" w:rsidRPr="002268CB" w:rsidRDefault="00D637BE" w:rsidP="00203655">
            <w:pPr>
              <w:rPr>
                <w:rFonts w:asciiTheme="minorHAnsi" w:hAnsiTheme="minorHAnsi"/>
                <w:sz w:val="16"/>
                <w:lang w:eastAsia="x-none"/>
              </w:rPr>
            </w:pPr>
          </w:p>
        </w:tc>
        <w:tc>
          <w:tcPr>
            <w:tcW w:w="673" w:type="pct"/>
            <w:shd w:val="clear" w:color="auto" w:fill="auto"/>
          </w:tcPr>
          <w:p w:rsidR="00D637BE" w:rsidRPr="002268CB" w:rsidRDefault="00D637BE" w:rsidP="00203655">
            <w:pPr>
              <w:rPr>
                <w:rFonts w:asciiTheme="minorHAnsi" w:hAnsiTheme="minorHAnsi"/>
                <w:sz w:val="16"/>
                <w:lang w:eastAsia="x-none"/>
              </w:rPr>
            </w:pPr>
          </w:p>
        </w:tc>
        <w:tc>
          <w:tcPr>
            <w:tcW w:w="504" w:type="pct"/>
            <w:shd w:val="clear" w:color="auto" w:fill="auto"/>
          </w:tcPr>
          <w:p w:rsidR="00D637BE" w:rsidRPr="002268CB" w:rsidRDefault="00D637BE" w:rsidP="00203655">
            <w:pPr>
              <w:rPr>
                <w:rFonts w:asciiTheme="minorHAnsi" w:hAnsiTheme="minorHAnsi"/>
                <w:sz w:val="16"/>
                <w:lang w:eastAsia="x-none"/>
              </w:rPr>
            </w:pPr>
          </w:p>
        </w:tc>
        <w:tc>
          <w:tcPr>
            <w:tcW w:w="870" w:type="pct"/>
            <w:tcBorders>
              <w:right w:val="nil"/>
            </w:tcBorders>
            <w:shd w:val="clear" w:color="auto" w:fill="auto"/>
          </w:tcPr>
          <w:p w:rsidR="00D637BE" w:rsidRPr="002268CB" w:rsidRDefault="00D637BE" w:rsidP="00203655">
            <w:pPr>
              <w:rPr>
                <w:rFonts w:asciiTheme="minorHAnsi" w:hAnsiTheme="minorHAnsi"/>
                <w:sz w:val="16"/>
                <w:lang w:eastAsia="x-none"/>
              </w:rPr>
            </w:pPr>
          </w:p>
        </w:tc>
      </w:tr>
      <w:tr w:rsidR="00D637BE" w:rsidRPr="002268CB" w:rsidTr="00036F2D">
        <w:tc>
          <w:tcPr>
            <w:tcW w:w="5000" w:type="pct"/>
            <w:gridSpan w:val="8"/>
            <w:shd w:val="clear" w:color="auto" w:fill="auto"/>
          </w:tcPr>
          <w:p w:rsidR="00D637BE" w:rsidRPr="002268CB" w:rsidRDefault="00D637BE" w:rsidP="00203655">
            <w:pPr>
              <w:rPr>
                <w:rFonts w:asciiTheme="minorHAnsi" w:hAnsiTheme="minorHAnsi"/>
                <w:sz w:val="16"/>
                <w:lang w:eastAsia="x-none"/>
              </w:rPr>
            </w:pPr>
          </w:p>
          <w:p w:rsidR="00D637BE" w:rsidRPr="002268CB" w:rsidRDefault="00D637BE" w:rsidP="00203655">
            <w:pPr>
              <w:rPr>
                <w:rFonts w:asciiTheme="minorHAnsi" w:hAnsiTheme="minorHAnsi"/>
                <w:sz w:val="16"/>
                <w:lang w:eastAsia="x-none"/>
              </w:rPr>
            </w:pPr>
            <w:r w:rsidRPr="002268CB">
              <w:rPr>
                <w:rFonts w:asciiTheme="minorHAnsi" w:hAnsiTheme="minorHAnsi"/>
                <w:noProof/>
              </w:rPr>
              <w:drawing>
                <wp:inline distT="0" distB="0" distL="0" distR="0" wp14:anchorId="33562926" wp14:editId="0B755958">
                  <wp:extent cx="6651241" cy="7355917"/>
                  <wp:effectExtent l="0" t="0" r="0" b="6350"/>
                  <wp:docPr id="4" name="Picture 4" title="Schemati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51241" cy="7355917"/>
                          </a:xfrm>
                          <a:prstGeom prst="rect">
                            <a:avLst/>
                          </a:prstGeom>
                        </pic:spPr>
                      </pic:pic>
                    </a:graphicData>
                  </a:graphic>
                </wp:inline>
              </w:drawing>
            </w:r>
          </w:p>
          <w:p w:rsidR="00D637BE" w:rsidRPr="002268CB" w:rsidRDefault="00D637BE" w:rsidP="00203655">
            <w:pPr>
              <w:rPr>
                <w:rFonts w:asciiTheme="minorHAnsi" w:hAnsiTheme="minorHAnsi"/>
                <w:sz w:val="16"/>
                <w:lang w:eastAsia="x-none"/>
              </w:rPr>
            </w:pPr>
          </w:p>
        </w:tc>
      </w:tr>
    </w:tbl>
    <w:p w:rsidR="00700827" w:rsidRPr="002268CB" w:rsidRDefault="0046207C" w:rsidP="00C9110B">
      <w:pPr>
        <w:pStyle w:val="1"/>
        <w:pageBreakBefore/>
        <w:numPr>
          <w:ilvl w:val="0"/>
          <w:numId w:val="4"/>
        </w:numPr>
        <w:shd w:val="clear" w:color="auto" w:fill="C00000"/>
        <w:spacing w:before="0" w:after="24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Torque &amp; Drag Setup Data</w:t>
      </w:r>
      <w:bookmarkStart w:id="13" w:name="_Toc405811731"/>
    </w:p>
    <w:p w:rsidR="0046207C" w:rsidRPr="00DD341F" w:rsidRDefault="0046207C" w:rsidP="00DD341F">
      <w:pPr>
        <w:pStyle w:val="Heading2SubSectionHeader-Fluids"/>
        <w:numPr>
          <w:ilvl w:val="1"/>
          <w:numId w:val="4"/>
        </w:numPr>
        <w:spacing w:before="0" w:line="240" w:lineRule="auto"/>
        <w:ind w:left="720" w:right="-90" w:hanging="810"/>
        <w:rPr>
          <w:rFonts w:asciiTheme="minorHAnsi" w:hAnsiTheme="minorHAnsi"/>
          <w:b/>
        </w:rPr>
      </w:pPr>
      <w:r w:rsidRPr="00DD341F">
        <w:rPr>
          <w:rFonts w:asciiTheme="minorHAnsi" w:hAnsiTheme="minorHAnsi"/>
          <w:b/>
        </w:rPr>
        <w:t>Settings</w:t>
      </w:r>
      <w:bookmarkEnd w:id="13"/>
    </w:p>
    <w:tbl>
      <w:tblPr>
        <w:tblStyle w:val="af0"/>
        <w:tblW w:w="5000" w:type="pct"/>
        <w:tblBorders>
          <w:left w:val="single" w:sz="4" w:space="0" w:color="auto"/>
          <w:right w:val="single" w:sz="4" w:space="0" w:color="auto"/>
          <w:insideV w:val="single" w:sz="4" w:space="0" w:color="auto"/>
        </w:tblBorders>
        <w:tblLook w:val="0480" w:firstRow="0" w:lastRow="0" w:firstColumn="1" w:lastColumn="0" w:noHBand="0" w:noVBand="1"/>
      </w:tblPr>
      <w:tblGrid>
        <w:gridCol w:w="2697"/>
        <w:gridCol w:w="2697"/>
        <w:gridCol w:w="2698"/>
        <w:gridCol w:w="2698"/>
      </w:tblGrid>
      <w:tr w:rsidR="008577AB" w:rsidTr="008577AB">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Measured</w:t>
            </w:r>
            <w:r w:rsidRPr="005E12E5">
              <w:rPr>
                <w:rFonts w:asciiTheme="minorHAnsi" w:hAnsiTheme="minorHAnsi"/>
                <w:b/>
                <w:spacing w:val="-3"/>
                <w:sz w:val="14"/>
                <w:szCs w:val="20"/>
              </w:rPr>
              <w:t xml:space="preserve"> </w:t>
            </w:r>
            <w:r w:rsidRPr="005E12E5">
              <w:rPr>
                <w:rFonts w:asciiTheme="minorHAnsi" w:eastAsia="Arial" w:hAnsiTheme="minorHAnsi" w:cs="Arial"/>
                <w:b/>
                <w:sz w:val="14"/>
                <w:szCs w:val="20"/>
              </w:rPr>
              <w:t>Depth</w:t>
            </w:r>
            <w:r w:rsidRPr="005E12E5">
              <w:rPr>
                <w:rFonts w:asciiTheme="minorHAnsi" w:hAnsiTheme="minorHAnsi"/>
                <w:b/>
                <w:sz w:val="14"/>
                <w:szCs w:val="20"/>
              </w:rPr>
              <w:t xml:space="preserve"> </w:t>
            </w:r>
            <w:r w:rsidRPr="005E12E5">
              <w:rPr>
                <w:rFonts w:asciiTheme="minorHAnsi" w:eastAsia="Arial" w:hAnsiTheme="minorHAnsi" w:cs="Arial"/>
                <w:b/>
                <w:sz w:val="14"/>
                <w:szCs w:val="20"/>
              </w:rPr>
              <w:t>of</w:t>
            </w:r>
            <w:r w:rsidRPr="005E12E5">
              <w:rPr>
                <w:rFonts w:asciiTheme="minorHAnsi" w:hAnsiTheme="minorHAnsi"/>
                <w:b/>
                <w:spacing w:val="3"/>
                <w:sz w:val="14"/>
                <w:szCs w:val="20"/>
              </w:rPr>
              <w:t xml:space="preserve"> </w:t>
            </w:r>
            <w:r w:rsidRPr="005E12E5">
              <w:rPr>
                <w:rFonts w:asciiTheme="minorHAnsi" w:eastAsia="Arial" w:hAnsiTheme="minorHAnsi" w:cs="Arial"/>
                <w:b/>
                <w:sz w:val="14"/>
                <w:szCs w:val="20"/>
              </w:rPr>
              <w:t>Bit</w:t>
            </w:r>
          </w:p>
        </w:tc>
        <w:tc>
          <w:tcPr>
            <w:tcW w:w="1250" w:type="pct"/>
          </w:tcPr>
          <w:p w:rsidR="008577AB" w:rsidRPr="005E12E5" w:rsidRDefault="008577AB" w:rsidP="009C3F43">
            <w:pPr>
              <w:spacing w:before="40"/>
              <w:jc w:val="right"/>
              <w:rPr>
                <w:rFonts w:asciiTheme="minorHAnsi" w:eastAsia="Arial" w:hAnsiTheme="minorHAnsi" w:cs="Arial"/>
                <w:sz w:val="14"/>
                <w:szCs w:val="20"/>
              </w:rPr>
            </w:pPr>
            <w:r>
              <w:rPr>
                <w:rFonts w:asciiTheme="minorHAnsi" w:eastAsia="Arial" w:hAnsiTheme="minorHAnsi" w:cs="Arial"/>
                <w:sz w:val="14"/>
                <w:szCs w:val="20"/>
              </w:rPr>
              <w:t>433.00</w:t>
            </w:r>
            <w:r w:rsidRPr="005E12E5">
              <w:rPr>
                <w:rFonts w:asciiTheme="minorHAnsi" w:eastAsia="Arial" w:hAnsiTheme="minorHAnsi" w:cs="Arial"/>
                <w:sz w:val="14"/>
                <w:szCs w:val="20"/>
              </w:rPr>
              <w:t xml:space="preserve"> </w:t>
            </w:r>
            <w:r>
              <w:rPr>
                <w:rFonts w:asciiTheme="minorHAnsi" w:eastAsia="Arial" w:hAnsiTheme="minorHAnsi" w:cs="Arial"/>
                <w:sz w:val="14"/>
                <w:szCs w:val="20"/>
              </w:rPr>
              <w:t>m</w:t>
            </w:r>
          </w:p>
        </w:tc>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Bending Stress Magnification</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Yes</w:t>
            </w:r>
          </w:p>
        </w:tc>
      </w:tr>
      <w:tr w:rsidR="008577AB" w:rsidTr="008577AB">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Block</w:t>
            </w:r>
            <w:r w:rsidRPr="005E12E5">
              <w:rPr>
                <w:rFonts w:asciiTheme="minorHAnsi" w:hAnsiTheme="minorHAnsi"/>
                <w:b/>
                <w:sz w:val="14"/>
                <w:szCs w:val="20"/>
              </w:rPr>
              <w:t xml:space="preserve"> </w:t>
            </w:r>
            <w:r w:rsidRPr="005E12E5">
              <w:rPr>
                <w:rFonts w:asciiTheme="minorHAnsi" w:eastAsia="Arial" w:hAnsiTheme="minorHAnsi" w:cs="Arial"/>
                <w:b/>
                <w:spacing w:val="-2"/>
                <w:sz w:val="14"/>
                <w:szCs w:val="20"/>
              </w:rPr>
              <w:t>W</w:t>
            </w:r>
            <w:r w:rsidRPr="005E12E5">
              <w:rPr>
                <w:rFonts w:asciiTheme="minorHAnsi" w:eastAsia="Arial" w:hAnsiTheme="minorHAnsi" w:cs="Arial"/>
                <w:b/>
                <w:sz w:val="14"/>
                <w:szCs w:val="20"/>
              </w:rPr>
              <w:t>eight</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17.00</w:t>
            </w: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tonne</w:t>
            </w:r>
          </w:p>
        </w:tc>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Stiff String Analysis</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No</w:t>
            </w:r>
          </w:p>
        </w:tc>
      </w:tr>
      <w:tr w:rsidR="008577AB" w:rsidTr="008577AB">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Enable</w:t>
            </w:r>
            <w:r w:rsidRPr="005E12E5">
              <w:rPr>
                <w:rFonts w:asciiTheme="minorHAnsi" w:hAnsiTheme="minorHAnsi"/>
                <w:b/>
                <w:spacing w:val="-1"/>
                <w:sz w:val="14"/>
                <w:szCs w:val="20"/>
              </w:rPr>
              <w:t xml:space="preserve"> </w:t>
            </w:r>
            <w:r w:rsidRPr="005E12E5">
              <w:rPr>
                <w:rFonts w:asciiTheme="minorHAnsi" w:eastAsia="Arial" w:hAnsiTheme="minorHAnsi" w:cs="Arial"/>
                <w:b/>
                <w:sz w:val="14"/>
                <w:szCs w:val="20"/>
              </w:rPr>
              <w:t>Sheave</w:t>
            </w:r>
            <w:r w:rsidRPr="005E12E5">
              <w:rPr>
                <w:rFonts w:asciiTheme="minorHAnsi" w:hAnsiTheme="minorHAnsi"/>
                <w:b/>
                <w:spacing w:val="-1"/>
                <w:sz w:val="14"/>
                <w:szCs w:val="20"/>
              </w:rPr>
              <w:t xml:space="preserve"> </w:t>
            </w:r>
            <w:r w:rsidRPr="005E12E5">
              <w:rPr>
                <w:rFonts w:asciiTheme="minorHAnsi" w:eastAsia="Arial" w:hAnsiTheme="minorHAnsi" w:cs="Arial"/>
                <w:b/>
                <w:sz w:val="14"/>
                <w:szCs w:val="20"/>
              </w:rPr>
              <w:t>Friction</w:t>
            </w:r>
            <w:r w:rsidRPr="005E12E5">
              <w:rPr>
                <w:rFonts w:asciiTheme="minorHAnsi" w:hAnsiTheme="minorHAnsi"/>
                <w:b/>
                <w:spacing w:val="-1"/>
                <w:sz w:val="14"/>
                <w:szCs w:val="20"/>
              </w:rPr>
              <w:t xml:space="preserve"> </w:t>
            </w:r>
            <w:r w:rsidRPr="005E12E5">
              <w:rPr>
                <w:rFonts w:asciiTheme="minorHAnsi" w:eastAsia="Arial" w:hAnsiTheme="minorHAnsi" w:cs="Arial"/>
                <w:b/>
                <w:sz w:val="14"/>
                <w:szCs w:val="20"/>
              </w:rPr>
              <w:t>Correction</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No</w:t>
            </w:r>
          </w:p>
        </w:tc>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Viscous Torque and Drag</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No</w:t>
            </w:r>
          </w:p>
        </w:tc>
      </w:tr>
      <w:tr w:rsidR="008577AB" w:rsidTr="008577AB">
        <w:tc>
          <w:tcPr>
            <w:tcW w:w="1250" w:type="pct"/>
            <w:shd w:val="clear" w:color="auto" w:fill="C0C0C0"/>
          </w:tcPr>
          <w:p w:rsidR="008577AB" w:rsidRPr="005E12E5" w:rsidRDefault="008577AB" w:rsidP="008577AB">
            <w:pPr>
              <w:spacing w:before="45"/>
              <w:ind w:left="42"/>
              <w:rPr>
                <w:rFonts w:asciiTheme="minorHAnsi" w:hAnsiTheme="minorHAnsi" w:cs="Arial"/>
                <w:b/>
                <w:sz w:val="14"/>
                <w:szCs w:val="20"/>
              </w:rPr>
            </w:pPr>
            <w:r w:rsidRPr="005E12E5">
              <w:rPr>
                <w:rFonts w:asciiTheme="minorHAnsi" w:hAnsiTheme="minorHAnsi" w:cs="Arial"/>
                <w:b/>
                <w:sz w:val="14"/>
                <w:szCs w:val="20"/>
              </w:rPr>
              <w:t xml:space="preserve">Pump </w:t>
            </w:r>
            <w:r w:rsidRPr="008577AB">
              <w:rPr>
                <w:rFonts w:asciiTheme="minorHAnsi" w:eastAsia="Arial" w:hAnsiTheme="minorHAnsi" w:cs="Arial"/>
                <w:b/>
                <w:sz w:val="14"/>
                <w:szCs w:val="20"/>
              </w:rPr>
              <w:t>Rate</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32.000</w:t>
            </w: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L/sec</w:t>
            </w:r>
          </w:p>
        </w:tc>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Contact Force Normalization Length</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9.45</w:t>
            </w: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m</w:t>
            </w:r>
          </w:p>
        </w:tc>
      </w:tr>
      <w:tr w:rsidR="008577AB" w:rsidTr="008577AB">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eastAsia="Arial" w:hAnsiTheme="minorHAnsi" w:cs="Arial"/>
                <w:b/>
                <w:sz w:val="14"/>
                <w:szCs w:val="20"/>
              </w:rPr>
              <w:t>Mechanical Efficiency (Single Sheave)</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97.00</w:t>
            </w:r>
          </w:p>
        </w:tc>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hAnsiTheme="minorHAnsi" w:cs="Arial"/>
                <w:b/>
                <w:bCs/>
                <w:color w:val="000000"/>
                <w:sz w:val="14"/>
                <w:szCs w:val="20"/>
              </w:rPr>
              <w:t>Lines Strung</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12</w:t>
            </w:r>
          </w:p>
        </w:tc>
      </w:tr>
      <w:tr w:rsidR="008577AB" w:rsidTr="008577AB">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p>
        </w:tc>
        <w:tc>
          <w:tcPr>
            <w:tcW w:w="1250" w:type="pct"/>
            <w:shd w:val="clear" w:color="auto" w:fill="C0C0C0"/>
          </w:tcPr>
          <w:p w:rsidR="008577AB" w:rsidRPr="005E12E5" w:rsidRDefault="008577AB" w:rsidP="008577AB">
            <w:pPr>
              <w:spacing w:before="45"/>
              <w:ind w:left="42"/>
              <w:rPr>
                <w:rFonts w:asciiTheme="minorHAnsi" w:hAnsiTheme="minorHAnsi" w:cs="Arial"/>
                <w:b/>
                <w:bCs/>
                <w:color w:val="000000"/>
                <w:sz w:val="14"/>
                <w:szCs w:val="20"/>
              </w:rPr>
            </w:pPr>
            <w:r w:rsidRPr="005E12E5">
              <w:rPr>
                <w:rFonts w:asciiTheme="minorHAnsi" w:hAnsiTheme="minorHAnsi" w:cs="Arial"/>
                <w:b/>
                <w:bCs/>
                <w:color w:val="000000"/>
                <w:sz w:val="14"/>
                <w:szCs w:val="20"/>
              </w:rPr>
              <w:t>Side Force</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kgf</w:t>
            </w:r>
          </w:p>
        </w:tc>
      </w:tr>
      <w:tr w:rsidR="008577AB" w:rsidTr="008577AB">
        <w:tc>
          <w:tcPr>
            <w:tcW w:w="1250" w:type="pct"/>
            <w:shd w:val="clear" w:color="auto" w:fill="C0C0C0"/>
          </w:tcPr>
          <w:p w:rsidR="008577AB" w:rsidRPr="005E12E5" w:rsidRDefault="008577AB" w:rsidP="008577AB">
            <w:pPr>
              <w:spacing w:before="45"/>
              <w:ind w:left="42"/>
              <w:rPr>
                <w:rFonts w:asciiTheme="minorHAnsi" w:eastAsia="Arial" w:hAnsiTheme="minorHAnsi" w:cs="Arial"/>
                <w:b/>
                <w:sz w:val="14"/>
                <w:szCs w:val="20"/>
              </w:rPr>
            </w:pPr>
            <w:r w:rsidRPr="005E12E5">
              <w:rPr>
                <w:rFonts w:asciiTheme="minorHAnsi" w:hAnsiTheme="minorHAnsi" w:cs="Arial"/>
                <w:b/>
                <w:bCs/>
                <w:color w:val="000000"/>
                <w:sz w:val="14"/>
                <w:szCs w:val="20"/>
              </w:rPr>
              <w:t>Offset from Wellhead</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m</w:t>
            </w:r>
          </w:p>
        </w:tc>
        <w:tc>
          <w:tcPr>
            <w:tcW w:w="1250" w:type="pct"/>
            <w:shd w:val="clear" w:color="auto" w:fill="C0C0C0"/>
          </w:tcPr>
          <w:p w:rsidR="008577AB" w:rsidRPr="005E12E5" w:rsidRDefault="008577AB" w:rsidP="008577AB">
            <w:pPr>
              <w:spacing w:before="45"/>
              <w:ind w:left="42"/>
              <w:rPr>
                <w:rFonts w:asciiTheme="minorHAnsi" w:hAnsiTheme="minorHAnsi" w:cs="Arial"/>
                <w:b/>
                <w:bCs/>
                <w:color w:val="000000"/>
                <w:sz w:val="14"/>
                <w:szCs w:val="20"/>
              </w:rPr>
            </w:pPr>
            <w:r w:rsidRPr="005E12E5">
              <w:rPr>
                <w:rFonts w:asciiTheme="minorHAnsi" w:hAnsiTheme="minorHAnsi" w:cs="Arial"/>
                <w:b/>
                <w:bCs/>
                <w:color w:val="000000"/>
                <w:sz w:val="14"/>
                <w:szCs w:val="20"/>
              </w:rPr>
              <w:t>Angle at Wellhead</w:t>
            </w:r>
          </w:p>
        </w:tc>
        <w:tc>
          <w:tcPr>
            <w:tcW w:w="1250" w:type="pct"/>
          </w:tcPr>
          <w:p w:rsidR="008577AB" w:rsidRPr="005E12E5" w:rsidRDefault="008577AB" w:rsidP="009C3F43">
            <w:pPr>
              <w:spacing w:before="40"/>
              <w:jc w:val="right"/>
              <w:rPr>
                <w:rFonts w:asciiTheme="minorHAnsi" w:eastAsia="Arial" w:hAnsiTheme="minorHAnsi" w:cs="Arial"/>
                <w:noProof/>
                <w:sz w:val="14"/>
                <w:szCs w:val="20"/>
              </w:rPr>
            </w:pPr>
            <w:r w:rsidRPr="005E12E5">
              <w:rPr>
                <w:rFonts w:asciiTheme="minorHAnsi" w:eastAsia="Arial" w:hAnsiTheme="minorHAnsi" w:cs="Arial"/>
                <w:noProof/>
                <w:sz w:val="14"/>
                <w:szCs w:val="20"/>
              </w:rPr>
              <w:t xml:space="preserve"> </w:t>
            </w:r>
            <w:r>
              <w:rPr>
                <w:rFonts w:asciiTheme="minorHAnsi" w:eastAsia="Arial" w:hAnsiTheme="minorHAnsi" w:cs="Arial"/>
                <w:noProof/>
                <w:sz w:val="14"/>
                <w:szCs w:val="20"/>
              </w:rPr>
              <w:t>°</w:t>
            </w:r>
          </w:p>
        </w:tc>
      </w:tr>
      <w:tr w:rsidR="00284714" w:rsidTr="00284714">
        <w:trPr>
          <w:trHeight w:val="467"/>
        </w:trPr>
        <w:tc>
          <w:tcPr>
            <w:tcW w:w="1250" w:type="pct"/>
            <w:shd w:val="clear" w:color="auto" w:fill="C0C0C0"/>
          </w:tcPr>
          <w:p w:rsidR="00284714" w:rsidRPr="005E12E5" w:rsidRDefault="00284714" w:rsidP="008577AB">
            <w:pPr>
              <w:spacing w:before="45"/>
              <w:ind w:left="42"/>
              <w:rPr>
                <w:rFonts w:asciiTheme="minorHAnsi" w:hAnsiTheme="minorHAnsi" w:cs="Arial"/>
                <w:b/>
                <w:bCs/>
                <w:color w:val="000000"/>
                <w:sz w:val="14"/>
                <w:szCs w:val="20"/>
              </w:rPr>
            </w:pPr>
            <w:r w:rsidRPr="00284714">
              <w:rPr>
                <w:rFonts w:asciiTheme="minorHAnsi" w:hAnsiTheme="minorHAnsi" w:cs="Arial"/>
                <w:b/>
                <w:bCs/>
                <w:color w:val="000000"/>
                <w:sz w:val="14"/>
                <w:szCs w:val="20"/>
              </w:rPr>
              <w:t>Buckling limit factor</w:t>
            </w:r>
          </w:p>
        </w:tc>
        <w:tc>
          <w:tcPr>
            <w:tcW w:w="1250" w:type="pct"/>
          </w:tcPr>
          <w:p w:rsidR="00284714" w:rsidRPr="005E12E5" w:rsidRDefault="00675B9C" w:rsidP="009C3F43">
            <w:pPr>
              <w:spacing w:before="40"/>
              <w:jc w:val="right"/>
              <w:rPr>
                <w:rFonts w:asciiTheme="minorHAnsi" w:eastAsia="Arial" w:hAnsiTheme="minorHAnsi" w:cs="Arial"/>
                <w:noProof/>
                <w:sz w:val="14"/>
                <w:szCs w:val="20"/>
              </w:rPr>
            </w:pPr>
            <w:r>
              <w:rPr>
                <w:rFonts w:asciiTheme="minorHAnsi" w:eastAsia="Arial" w:hAnsiTheme="minorHAnsi" w:cs="Arial"/>
                <w:noProof/>
                <w:sz w:val="14"/>
                <w:szCs w:val="20"/>
              </w:rPr>
              <w:t>1</w:t>
            </w:r>
          </w:p>
        </w:tc>
        <w:tc>
          <w:tcPr>
            <w:tcW w:w="1250" w:type="pct"/>
            <w:shd w:val="clear" w:color="auto" w:fill="C0C0C0"/>
          </w:tcPr>
          <w:p w:rsidR="00284714" w:rsidRPr="005E12E5" w:rsidRDefault="00284714" w:rsidP="008577AB">
            <w:pPr>
              <w:spacing w:before="45"/>
              <w:ind w:left="42"/>
              <w:rPr>
                <w:rFonts w:asciiTheme="minorHAnsi" w:hAnsiTheme="minorHAnsi" w:cs="Arial"/>
                <w:b/>
                <w:bCs/>
                <w:color w:val="000000"/>
                <w:sz w:val="14"/>
                <w:szCs w:val="20"/>
              </w:rPr>
            </w:pPr>
          </w:p>
        </w:tc>
        <w:tc>
          <w:tcPr>
            <w:tcW w:w="1250" w:type="pct"/>
          </w:tcPr>
          <w:p w:rsidR="00284714" w:rsidRPr="005E12E5" w:rsidRDefault="00284714" w:rsidP="008577AB">
            <w:pPr>
              <w:spacing w:before="40"/>
              <w:jc w:val="right"/>
              <w:rPr>
                <w:rFonts w:asciiTheme="minorHAnsi" w:eastAsia="Arial" w:hAnsiTheme="minorHAnsi" w:cs="Arial"/>
                <w:noProof/>
                <w:sz w:val="14"/>
                <w:szCs w:val="20"/>
              </w:rPr>
            </w:pPr>
          </w:p>
        </w:tc>
      </w:tr>
    </w:tbl>
    <w:p w:rsidR="0046207C" w:rsidRPr="00DD341F" w:rsidRDefault="0046207C" w:rsidP="00DD341F">
      <w:pPr>
        <w:pStyle w:val="Heading2SubSectionHeader-Fluids"/>
        <w:keepNext/>
        <w:numPr>
          <w:ilvl w:val="1"/>
          <w:numId w:val="4"/>
        </w:numPr>
        <w:spacing w:line="240" w:lineRule="auto"/>
        <w:ind w:left="720" w:right="-86" w:hanging="810"/>
        <w:rPr>
          <w:rFonts w:asciiTheme="minorHAnsi" w:hAnsiTheme="minorHAnsi"/>
          <w:b/>
        </w:rPr>
      </w:pPr>
      <w:bookmarkStart w:id="14" w:name="_Toc405811732"/>
      <w:r w:rsidRPr="00DD341F">
        <w:rPr>
          <w:rFonts w:asciiTheme="minorHAnsi" w:hAnsiTheme="minorHAnsi"/>
          <w:b/>
        </w:rPr>
        <w:t>Run Parameters</w:t>
      </w:r>
      <w:bookmarkEnd w:id="14"/>
    </w:p>
    <w:tbl>
      <w:tblPr>
        <w:tblStyle w:val="af0"/>
        <w:tblW w:w="5000" w:type="pct"/>
        <w:tblBorders>
          <w:left w:val="single" w:sz="4" w:space="0" w:color="auto"/>
          <w:right w:val="single" w:sz="4" w:space="0" w:color="auto"/>
          <w:insideV w:val="single" w:sz="4" w:space="0" w:color="auto"/>
        </w:tblBorders>
        <w:tblLook w:val="0480" w:firstRow="0" w:lastRow="0" w:firstColumn="1" w:lastColumn="0" w:noHBand="0" w:noVBand="1"/>
      </w:tblPr>
      <w:tblGrid>
        <w:gridCol w:w="2697"/>
        <w:gridCol w:w="2697"/>
        <w:gridCol w:w="2698"/>
        <w:gridCol w:w="2698"/>
      </w:tblGrid>
      <w:tr w:rsidR="00FA6DBA" w:rsidRPr="005E12E5" w:rsidTr="00525CA7">
        <w:tc>
          <w:tcPr>
            <w:tcW w:w="1250" w:type="pct"/>
            <w:shd w:val="clear" w:color="auto" w:fill="C0C0C0"/>
          </w:tcPr>
          <w:p w:rsidR="00FA6DBA" w:rsidRPr="005E12E5" w:rsidRDefault="00FA6DBA" w:rsidP="00FA6DBA">
            <w:pPr>
              <w:rPr>
                <w:b/>
                <w:sz w:val="14"/>
              </w:rPr>
            </w:pPr>
            <w:r w:rsidRPr="005E12E5">
              <w:rPr>
                <w:b/>
                <w:sz w:val="14"/>
              </w:rPr>
              <w:t>Start MD</w:t>
            </w:r>
          </w:p>
        </w:tc>
        <w:tc>
          <w:tcPr>
            <w:tcW w:w="1250" w:type="pct"/>
          </w:tcPr>
          <w:p w:rsidR="00FA6DBA" w:rsidRPr="005E12E5" w:rsidRDefault="00FA6DBA" w:rsidP="004C124F">
            <w:pPr>
              <w:spacing w:before="40"/>
              <w:jc w:val="right"/>
              <w:rPr>
                <w:sz w:val="14"/>
              </w:rPr>
            </w:pPr>
            <w:r>
              <w:rPr>
                <w:rFonts w:asciiTheme="minorHAnsi" w:eastAsia="Arial" w:hAnsiTheme="minorHAnsi" w:cs="Arial"/>
                <w:sz w:val="14"/>
                <w:szCs w:val="20"/>
              </w:rPr>
              <w:t>0.00</w:t>
            </w:r>
            <w:r w:rsidR="0056768C" w:rsidRPr="005E12E5">
              <w:rPr>
                <w:rFonts w:asciiTheme="minorHAnsi" w:eastAsia="Arial" w:hAnsiTheme="minorHAnsi" w:cs="Arial"/>
                <w:sz w:val="14"/>
                <w:szCs w:val="20"/>
              </w:rPr>
              <w:t xml:space="preserve"> </w:t>
            </w:r>
            <w:r>
              <w:rPr>
                <w:rFonts w:asciiTheme="minorHAnsi" w:eastAsia="Arial" w:hAnsiTheme="minorHAnsi" w:cs="Arial"/>
                <w:sz w:val="14"/>
                <w:szCs w:val="20"/>
              </w:rPr>
              <w:t>m</w:t>
            </w:r>
          </w:p>
        </w:tc>
        <w:tc>
          <w:tcPr>
            <w:tcW w:w="1250" w:type="pct"/>
            <w:shd w:val="clear" w:color="auto" w:fill="C0C0C0"/>
          </w:tcPr>
          <w:p w:rsidR="00FA6DBA" w:rsidRPr="005E12E5" w:rsidRDefault="00FA6DBA" w:rsidP="00FA6DBA">
            <w:pPr>
              <w:rPr>
                <w:b/>
                <w:sz w:val="14"/>
              </w:rPr>
            </w:pPr>
            <w:r w:rsidRPr="005E12E5">
              <w:rPr>
                <w:b/>
                <w:sz w:val="14"/>
              </w:rPr>
              <w:t>End MD</w:t>
            </w:r>
          </w:p>
        </w:tc>
        <w:tc>
          <w:tcPr>
            <w:tcW w:w="1250" w:type="pct"/>
          </w:tcPr>
          <w:p w:rsidR="00FA6DBA" w:rsidRPr="005E12E5" w:rsidRDefault="00FA6DBA" w:rsidP="00FA6DBA">
            <w:pPr>
              <w:jc w:val="right"/>
              <w:rPr>
                <w:sz w:val="14"/>
              </w:rPr>
            </w:pPr>
            <w:r>
              <w:rPr>
                <w:rFonts w:asciiTheme="minorHAnsi" w:eastAsia="Arial" w:hAnsiTheme="minorHAnsi" w:cs="Arial"/>
                <w:sz w:val="14"/>
                <w:szCs w:val="20"/>
              </w:rPr>
              <w:t>433.00</w:t>
            </w:r>
            <w:r w:rsidRPr="005E12E5">
              <w:rPr>
                <w:rFonts w:asciiTheme="minorHAnsi" w:eastAsia="Arial" w:hAnsiTheme="minorHAnsi" w:cs="Arial"/>
                <w:sz w:val="14"/>
                <w:szCs w:val="20"/>
              </w:rPr>
              <w:t xml:space="preserve"> </w:t>
            </w:r>
            <w:r>
              <w:rPr>
                <w:rFonts w:asciiTheme="minorHAnsi" w:eastAsia="Arial" w:hAnsiTheme="minorHAnsi" w:cs="Arial"/>
                <w:sz w:val="14"/>
                <w:szCs w:val="20"/>
              </w:rPr>
              <w:t>m</w:t>
            </w:r>
          </w:p>
        </w:tc>
      </w:tr>
      <w:tr w:rsidR="00FA6DBA" w:rsidRPr="005E12E5" w:rsidTr="00525CA7">
        <w:tc>
          <w:tcPr>
            <w:tcW w:w="1250" w:type="pct"/>
            <w:shd w:val="clear" w:color="auto" w:fill="C0C0C0"/>
          </w:tcPr>
          <w:p w:rsidR="00FA6DBA" w:rsidRPr="005E12E5" w:rsidRDefault="00FA6DBA" w:rsidP="00FA6DBA">
            <w:pPr>
              <w:rPr>
                <w:b/>
                <w:sz w:val="14"/>
              </w:rPr>
            </w:pPr>
            <w:r w:rsidRPr="005E12E5">
              <w:rPr>
                <w:b/>
                <w:sz w:val="14"/>
              </w:rPr>
              <w:t>Step Size</w:t>
            </w:r>
          </w:p>
        </w:tc>
        <w:tc>
          <w:tcPr>
            <w:tcW w:w="1250" w:type="pct"/>
          </w:tcPr>
          <w:p w:rsidR="00FA6DBA" w:rsidRPr="005E12E5" w:rsidRDefault="00FA6DBA" w:rsidP="00FA6DBA">
            <w:pPr>
              <w:jc w:val="right"/>
              <w:rPr>
                <w:sz w:val="14"/>
              </w:rPr>
            </w:pPr>
            <w:r>
              <w:rPr>
                <w:rFonts w:asciiTheme="minorHAnsi" w:eastAsia="Arial" w:hAnsiTheme="minorHAnsi" w:cs="Arial"/>
                <w:sz w:val="14"/>
                <w:szCs w:val="20"/>
              </w:rPr>
              <w:t>20.00</w:t>
            </w:r>
            <w:r w:rsidR="00EF34DD">
              <w:rPr>
                <w:rFonts w:asciiTheme="minorHAnsi" w:eastAsia="Arial" w:hAnsiTheme="minorHAnsi" w:cs="Arial"/>
                <w:sz w:val="14"/>
                <w:szCs w:val="20"/>
              </w:rPr>
              <w:t xml:space="preserve"> </w:t>
            </w:r>
            <w:r>
              <w:rPr>
                <w:rFonts w:asciiTheme="minorHAnsi" w:eastAsia="Arial" w:hAnsiTheme="minorHAnsi" w:cs="Arial"/>
                <w:sz w:val="14"/>
                <w:szCs w:val="20"/>
              </w:rPr>
              <w:t>m</w:t>
            </w:r>
          </w:p>
        </w:tc>
        <w:tc>
          <w:tcPr>
            <w:tcW w:w="1250" w:type="pct"/>
            <w:shd w:val="clear" w:color="auto" w:fill="C0C0C0"/>
          </w:tcPr>
          <w:p w:rsidR="00FA6DBA" w:rsidRPr="005E12E5" w:rsidRDefault="00FA6DBA" w:rsidP="00FA6DBA">
            <w:pPr>
              <w:rPr>
                <w:b/>
                <w:sz w:val="14"/>
              </w:rPr>
            </w:pPr>
          </w:p>
        </w:tc>
        <w:tc>
          <w:tcPr>
            <w:tcW w:w="1250" w:type="pct"/>
          </w:tcPr>
          <w:p w:rsidR="00FA6DBA" w:rsidRPr="005E12E5" w:rsidRDefault="00FA6DBA" w:rsidP="00FA6DBA">
            <w:pPr>
              <w:rPr>
                <w:sz w:val="14"/>
              </w:rPr>
            </w:pPr>
          </w:p>
        </w:tc>
      </w:tr>
    </w:tbl>
    <w:p w:rsidR="008972F1" w:rsidRPr="00DD341F" w:rsidRDefault="008972F1" w:rsidP="00DD341F">
      <w:pPr>
        <w:pStyle w:val="Heading2SubSectionHeader-Fluids"/>
        <w:keepNext/>
        <w:numPr>
          <w:ilvl w:val="1"/>
          <w:numId w:val="4"/>
        </w:numPr>
        <w:spacing w:line="240" w:lineRule="auto"/>
        <w:ind w:left="720" w:right="-86" w:hanging="810"/>
        <w:rPr>
          <w:rFonts w:asciiTheme="minorHAnsi" w:hAnsiTheme="minorHAnsi"/>
          <w:b/>
        </w:rPr>
      </w:pPr>
      <w:bookmarkStart w:id="15" w:name="_Toc405811733"/>
      <w:r w:rsidRPr="00DD341F">
        <w:rPr>
          <w:rFonts w:asciiTheme="minorHAnsi" w:hAnsiTheme="minorHAnsi"/>
          <w:b/>
        </w:rPr>
        <w:t>Normal Analysis Operational Parameters</w:t>
      </w:r>
      <w:bookmarkEnd w:id="15"/>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4029"/>
        <w:gridCol w:w="2490"/>
        <w:gridCol w:w="2488"/>
      </w:tblGrid>
      <w:tr w:rsidR="00C95F5A" w:rsidRPr="005E12E5" w:rsidTr="00C95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shd w:val="clear" w:color="auto" w:fill="BFBFBF" w:themeFill="background1" w:themeFillShade="BF"/>
          </w:tcPr>
          <w:p w:rsidR="00C95F5A" w:rsidRPr="005E12E5" w:rsidRDefault="00C95F5A" w:rsidP="00361ED9">
            <w:pPr>
              <w:spacing w:before="42"/>
              <w:ind w:left="51"/>
              <w:rPr>
                <w:rFonts w:asciiTheme="minorHAnsi" w:eastAsia="Arial" w:hAnsiTheme="minorHAnsi" w:cs="Arial"/>
                <w:sz w:val="14"/>
                <w:szCs w:val="20"/>
              </w:rPr>
            </w:pPr>
            <w:r w:rsidRPr="005E12E5">
              <w:rPr>
                <w:rFonts w:asciiTheme="minorHAnsi" w:eastAsia="Arial" w:hAnsiTheme="minorHAnsi" w:cs="Arial"/>
                <w:sz w:val="14"/>
                <w:szCs w:val="20"/>
              </w:rPr>
              <w:t>Drilling</w:t>
            </w:r>
          </w:p>
        </w:tc>
        <w:tc>
          <w:tcPr>
            <w:tcW w:w="1867" w:type="pct"/>
            <w:shd w:val="clear" w:color="auto" w:fill="BFBFBF" w:themeFill="background1" w:themeFillShade="BF"/>
          </w:tcPr>
          <w:p w:rsidR="00C95F5A" w:rsidRPr="005E12E5" w:rsidRDefault="00C95F5A" w:rsidP="00204731">
            <w:pPr>
              <w:spacing w:before="4" w:line="240" w:lineRule="exac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sidRPr="005E12E5">
              <w:rPr>
                <w:rFonts w:asciiTheme="minorHAnsi" w:eastAsia="Times New Roman" w:hAnsiTheme="minorHAnsi" w:cs="Arial"/>
                <w:sz w:val="14"/>
                <w:szCs w:val="20"/>
              </w:rPr>
              <w:t>WO</w:t>
            </w:r>
            <w:r w:rsidR="0084028A">
              <w:rPr>
                <w:rFonts w:asciiTheme="minorHAnsi" w:eastAsia="Times New Roman" w:hAnsiTheme="minorHAnsi" w:cs="Arial"/>
                <w:sz w:val="14"/>
                <w:szCs w:val="20"/>
              </w:rPr>
              <w:t>B</w:t>
            </w:r>
            <w:r w:rsidRPr="005E12E5">
              <w:rPr>
                <w:rFonts w:asciiTheme="minorHAnsi" w:eastAsia="Times New Roman" w:hAnsiTheme="minorHAnsi" w:cs="Arial"/>
                <w:sz w:val="14"/>
                <w:szCs w:val="20"/>
              </w:rPr>
              <w:t>/</w:t>
            </w:r>
            <w:proofErr w:type="spellStart"/>
            <w:r w:rsidRPr="005E12E5">
              <w:rPr>
                <w:rFonts w:asciiTheme="minorHAnsi" w:eastAsia="Times New Roman" w:hAnsiTheme="minorHAnsi" w:cs="Arial"/>
                <w:sz w:val="14"/>
                <w:szCs w:val="20"/>
              </w:rPr>
              <w:t>Overpull</w:t>
            </w:r>
            <w:proofErr w:type="spellEnd"/>
          </w:p>
          <w:p w:rsidR="00C95F5A" w:rsidRPr="005E12E5" w:rsidRDefault="00C95F5A" w:rsidP="00204731">
            <w:pPr>
              <w:spacing w:before="4" w:line="240" w:lineRule="exac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sidRPr="005E12E5">
              <w:rPr>
                <w:rFonts w:asciiTheme="minorHAnsi" w:eastAsia="Arial" w:hAnsiTheme="minorHAnsi" w:cs="Arial"/>
                <w:sz w:val="14"/>
                <w:szCs w:val="20"/>
              </w:rPr>
              <w:t>(</w:t>
            </w:r>
            <w:proofErr w:type="spellStart"/>
            <w:r>
              <w:rPr>
                <w:rFonts w:asciiTheme="minorHAnsi" w:eastAsia="Arial" w:hAnsiTheme="minorHAnsi" w:cs="Arial"/>
                <w:sz w:val="14"/>
                <w:szCs w:val="20"/>
              </w:rPr>
              <w:t>tonne</w:t>
            </w:r>
            <w:proofErr w:type="spellEnd"/>
            <w:r w:rsidRPr="005E12E5">
              <w:rPr>
                <w:rFonts w:asciiTheme="minorHAnsi" w:eastAsia="Arial" w:hAnsiTheme="minorHAnsi" w:cs="Arial"/>
                <w:b w:val="0"/>
                <w:sz w:val="14"/>
                <w:szCs w:val="20"/>
              </w:rPr>
              <w:t>)</w:t>
            </w:r>
          </w:p>
        </w:tc>
        <w:tc>
          <w:tcPr>
            <w:tcW w:w="1154" w:type="pct"/>
            <w:shd w:val="clear" w:color="auto" w:fill="BFBFBF" w:themeFill="background1" w:themeFillShade="BF"/>
          </w:tcPr>
          <w:p w:rsidR="00C95F5A" w:rsidRPr="005E12E5" w:rsidRDefault="00C95F5A" w:rsidP="00204731">
            <w:pPr>
              <w:spacing w:before="4" w:line="240" w:lineRule="exac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sidRPr="005E12E5">
              <w:rPr>
                <w:rFonts w:asciiTheme="minorHAnsi" w:eastAsia="Times New Roman" w:hAnsiTheme="minorHAnsi" w:cs="Arial"/>
                <w:sz w:val="14"/>
                <w:szCs w:val="20"/>
              </w:rPr>
              <w:t>Torque at Bit</w:t>
            </w:r>
          </w:p>
          <w:p w:rsidR="00C95F5A" w:rsidRPr="005E12E5" w:rsidRDefault="00C95F5A" w:rsidP="00204731">
            <w:pPr>
              <w:spacing w:before="4" w:line="240" w:lineRule="exac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sidRPr="005E12E5">
              <w:rPr>
                <w:rFonts w:asciiTheme="minorHAnsi" w:eastAsia="Arial" w:hAnsiTheme="minorHAnsi" w:cs="Arial"/>
                <w:sz w:val="14"/>
                <w:szCs w:val="20"/>
              </w:rPr>
              <w:t>(</w:t>
            </w:r>
            <w:proofErr w:type="spellStart"/>
            <w:r>
              <w:rPr>
                <w:rFonts w:asciiTheme="minorHAnsi" w:eastAsia="Arial" w:hAnsiTheme="minorHAnsi" w:cs="Arial"/>
                <w:sz w:val="14"/>
                <w:szCs w:val="20"/>
              </w:rPr>
              <w:t>kN</w:t>
            </w:r>
            <w:proofErr w:type="spellEnd"/>
            <w:r>
              <w:rPr>
                <w:rFonts w:asciiTheme="minorHAnsi" w:eastAsia="Arial" w:hAnsiTheme="minorHAnsi" w:cs="Arial"/>
                <w:sz w:val="14"/>
                <w:szCs w:val="20"/>
              </w:rPr>
              <w:t>-m</w:t>
            </w:r>
            <w:r w:rsidRPr="005E12E5">
              <w:rPr>
                <w:rFonts w:asciiTheme="minorHAnsi" w:eastAsia="Arial" w:hAnsiTheme="minorHAnsi" w:cs="Arial"/>
                <w:sz w:val="14"/>
                <w:szCs w:val="20"/>
              </w:rPr>
              <w:t>)</w:t>
            </w:r>
          </w:p>
        </w:tc>
        <w:tc>
          <w:tcPr>
            <w:tcW w:w="1154" w:type="pct"/>
            <w:shd w:val="clear" w:color="auto" w:fill="BFBFBF" w:themeFill="background1" w:themeFillShade="BF"/>
          </w:tcPr>
          <w:p w:rsidR="00C95F5A" w:rsidRDefault="00277F19" w:rsidP="00986634">
            <w:pPr>
              <w:spacing w:before="4" w:line="240" w:lineRule="exac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Times New Roman" w:hAnsiTheme="minorHAnsi" w:cs="Arial"/>
                <w:sz w:val="14"/>
                <w:szCs w:val="20"/>
              </w:rPr>
              <w:t xml:space="preserve">Include </w:t>
            </w:r>
            <w:r w:rsidR="00AA1169">
              <w:rPr>
                <w:rFonts w:asciiTheme="minorHAnsi" w:eastAsia="Times New Roman" w:hAnsiTheme="minorHAnsi" w:cs="Arial"/>
                <w:sz w:val="14"/>
                <w:szCs w:val="20"/>
              </w:rPr>
              <w:t>P</w:t>
            </w:r>
            <w:r w:rsidR="00C95F5A">
              <w:rPr>
                <w:rFonts w:asciiTheme="minorHAnsi" w:eastAsia="Times New Roman" w:hAnsiTheme="minorHAnsi" w:cs="Arial"/>
                <w:sz w:val="14"/>
                <w:szCs w:val="20"/>
              </w:rPr>
              <w:t>ump</w:t>
            </w:r>
            <w:r>
              <w:rPr>
                <w:rFonts w:asciiTheme="minorHAnsi" w:eastAsia="Times New Roman" w:hAnsiTheme="minorHAnsi" w:cs="Arial"/>
                <w:sz w:val="14"/>
                <w:szCs w:val="20"/>
              </w:rPr>
              <w:t xml:space="preserve"> </w:t>
            </w:r>
            <w:r w:rsidR="008907DB">
              <w:rPr>
                <w:rFonts w:asciiTheme="minorHAnsi" w:eastAsia="Times New Roman" w:hAnsiTheme="minorHAnsi" w:cs="Arial"/>
                <w:sz w:val="14"/>
                <w:szCs w:val="20"/>
              </w:rPr>
              <w:t>R</w:t>
            </w:r>
            <w:r w:rsidR="00C95F5A">
              <w:rPr>
                <w:rFonts w:asciiTheme="minorHAnsi" w:eastAsia="Times New Roman" w:hAnsiTheme="minorHAnsi" w:cs="Arial"/>
                <w:sz w:val="14"/>
                <w:szCs w:val="20"/>
              </w:rPr>
              <w:t>ate</w:t>
            </w:r>
          </w:p>
          <w:p w:rsidR="00AA1169" w:rsidRPr="005E12E5" w:rsidRDefault="00AA1169" w:rsidP="00986634">
            <w:pPr>
              <w:spacing w:before="4" w:line="240" w:lineRule="exac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p>
        </w:tc>
      </w:tr>
      <w:tr w:rsidR="00C95F5A" w:rsidRPr="005E12E5" w:rsidTr="00C95F5A">
        <w:tc>
          <w:tcPr>
            <w:cnfStyle w:val="001000000000" w:firstRow="0" w:lastRow="0" w:firstColumn="1" w:lastColumn="0" w:oddVBand="0" w:evenVBand="0" w:oddHBand="0" w:evenHBand="0" w:firstRowFirstColumn="0" w:firstRowLastColumn="0" w:lastRowFirstColumn="0" w:lastRowLastColumn="0"/>
            <w:tcW w:w="826" w:type="pct"/>
          </w:tcPr>
          <w:p w:rsidR="00C95F5A" w:rsidRPr="005E12E5" w:rsidRDefault="00C95F5A" w:rsidP="00361ED9">
            <w:pPr>
              <w:spacing w:before="42"/>
              <w:ind w:left="51"/>
              <w:rPr>
                <w:rFonts w:asciiTheme="minorHAnsi" w:eastAsia="Arial" w:hAnsiTheme="minorHAnsi" w:cs="Arial"/>
                <w:sz w:val="14"/>
                <w:szCs w:val="20"/>
              </w:rPr>
            </w:pPr>
            <w:r w:rsidRPr="005E12E5">
              <w:rPr>
                <w:rFonts w:asciiTheme="minorHAnsi" w:eastAsia="Arial" w:hAnsiTheme="minorHAnsi" w:cs="Arial"/>
                <w:sz w:val="14"/>
                <w:szCs w:val="20"/>
              </w:rPr>
              <w:t>Rotating</w:t>
            </w:r>
            <w:r w:rsidRPr="005E12E5">
              <w:rPr>
                <w:rFonts w:asciiTheme="minorHAnsi" w:hAnsiTheme="minorHAnsi" w:cs="Arial"/>
                <w:spacing w:val="-2"/>
                <w:sz w:val="14"/>
                <w:szCs w:val="20"/>
              </w:rPr>
              <w:t xml:space="preserve"> </w:t>
            </w:r>
            <w:r w:rsidRPr="005E12E5">
              <w:rPr>
                <w:rFonts w:asciiTheme="minorHAnsi" w:eastAsia="Arial" w:hAnsiTheme="minorHAnsi" w:cs="Arial"/>
                <w:sz w:val="14"/>
                <w:szCs w:val="20"/>
              </w:rPr>
              <w:t>On</w:t>
            </w:r>
            <w:r w:rsidRPr="005E12E5">
              <w:rPr>
                <w:rFonts w:asciiTheme="minorHAnsi" w:hAnsiTheme="minorHAnsi" w:cs="Arial"/>
                <w:spacing w:val="2"/>
                <w:sz w:val="14"/>
                <w:szCs w:val="20"/>
              </w:rPr>
              <w:t xml:space="preserve"> </w:t>
            </w:r>
            <w:r w:rsidRPr="005E12E5">
              <w:rPr>
                <w:rFonts w:asciiTheme="minorHAnsi" w:eastAsia="Arial" w:hAnsiTheme="minorHAnsi" w:cs="Arial"/>
                <w:sz w:val="14"/>
                <w:szCs w:val="20"/>
              </w:rPr>
              <w:t>Bottom</w:t>
            </w:r>
          </w:p>
        </w:tc>
        <w:tc>
          <w:tcPr>
            <w:tcW w:w="1867"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5.00</w:t>
            </w:r>
          </w:p>
        </w:tc>
        <w:tc>
          <w:tcPr>
            <w:tcW w:w="1154"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4.1670</w:t>
            </w:r>
          </w:p>
        </w:tc>
        <w:tc>
          <w:tcPr>
            <w:tcW w:w="1154" w:type="pct"/>
          </w:tcPr>
          <w:p w:rsidR="00C95F5A" w:rsidRPr="005E12E5" w:rsidRDefault="00986634"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sz w:val="14"/>
                <w:szCs w:val="20"/>
              </w:rPr>
            </w:pPr>
            <w:r>
              <w:rPr>
                <w:rFonts w:asciiTheme="minorHAnsi" w:eastAsia="Arial" w:hAnsiTheme="minorHAnsi" w:cs="Arial"/>
                <w:sz w:val="14"/>
                <w:szCs w:val="20"/>
              </w:rPr>
              <w:t>NA</w:t>
            </w:r>
          </w:p>
        </w:tc>
      </w:tr>
      <w:tr w:rsidR="00C95F5A" w:rsidRPr="005E12E5" w:rsidTr="00C95F5A">
        <w:tc>
          <w:tcPr>
            <w:cnfStyle w:val="001000000000" w:firstRow="0" w:lastRow="0" w:firstColumn="1" w:lastColumn="0" w:oddVBand="0" w:evenVBand="0" w:oddHBand="0" w:evenHBand="0" w:firstRowFirstColumn="0" w:firstRowLastColumn="0" w:lastRowFirstColumn="0" w:lastRowLastColumn="0"/>
            <w:tcW w:w="826" w:type="pct"/>
          </w:tcPr>
          <w:p w:rsidR="00C95F5A" w:rsidRPr="005E12E5" w:rsidRDefault="00C95F5A" w:rsidP="00361ED9">
            <w:pPr>
              <w:spacing w:before="40"/>
              <w:ind w:left="51"/>
              <w:rPr>
                <w:rFonts w:asciiTheme="minorHAnsi" w:eastAsia="Arial" w:hAnsiTheme="minorHAnsi" w:cs="Arial"/>
                <w:sz w:val="14"/>
                <w:szCs w:val="20"/>
              </w:rPr>
            </w:pPr>
            <w:r w:rsidRPr="005E12E5">
              <w:rPr>
                <w:rFonts w:asciiTheme="minorHAnsi" w:eastAsia="Arial" w:hAnsiTheme="minorHAnsi" w:cs="Arial"/>
                <w:sz w:val="14"/>
                <w:szCs w:val="20"/>
              </w:rPr>
              <w:t>Slide</w:t>
            </w:r>
            <w:r w:rsidRPr="005E12E5">
              <w:rPr>
                <w:rFonts w:asciiTheme="minorHAnsi" w:hAnsiTheme="minorHAnsi" w:cs="Arial"/>
                <w:spacing w:val="1"/>
                <w:sz w:val="14"/>
                <w:szCs w:val="20"/>
              </w:rPr>
              <w:t xml:space="preserve"> </w:t>
            </w:r>
            <w:r w:rsidRPr="005E12E5">
              <w:rPr>
                <w:rFonts w:asciiTheme="minorHAnsi" w:eastAsia="Arial" w:hAnsiTheme="minorHAnsi" w:cs="Arial"/>
                <w:sz w:val="14"/>
                <w:szCs w:val="20"/>
              </w:rPr>
              <w:t>Drilling</w:t>
            </w:r>
          </w:p>
        </w:tc>
        <w:tc>
          <w:tcPr>
            <w:tcW w:w="1867"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noProof/>
                <w:sz w:val="14"/>
                <w:szCs w:val="20"/>
              </w:rPr>
            </w:pPr>
            <w:r>
              <w:rPr>
                <w:rFonts w:asciiTheme="minorHAnsi" w:eastAsia="Arial" w:hAnsiTheme="minorHAnsi" w:cs="Arial"/>
                <w:noProof/>
                <w:sz w:val="14"/>
                <w:szCs w:val="20"/>
              </w:rPr>
              <w:t>2.00</w:t>
            </w:r>
          </w:p>
        </w:tc>
        <w:tc>
          <w:tcPr>
            <w:tcW w:w="1154"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0.0000</w:t>
            </w:r>
          </w:p>
        </w:tc>
        <w:tc>
          <w:tcPr>
            <w:tcW w:w="1154" w:type="pct"/>
          </w:tcPr>
          <w:p w:rsidR="00C95F5A" w:rsidRPr="005E12E5" w:rsidRDefault="00986634"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sz w:val="14"/>
                <w:szCs w:val="20"/>
              </w:rPr>
            </w:pPr>
            <w:r>
              <w:rPr>
                <w:rFonts w:asciiTheme="minorHAnsi" w:eastAsia="Arial" w:hAnsiTheme="minorHAnsi" w:cs="Arial"/>
                <w:sz w:val="14"/>
                <w:szCs w:val="20"/>
              </w:rPr>
              <w:t>NA</w:t>
            </w:r>
          </w:p>
        </w:tc>
      </w:tr>
      <w:tr w:rsidR="00C95F5A" w:rsidRPr="005E12E5" w:rsidTr="00C95F5A">
        <w:tc>
          <w:tcPr>
            <w:cnfStyle w:val="001000000000" w:firstRow="0" w:lastRow="0" w:firstColumn="1" w:lastColumn="0" w:oddVBand="0" w:evenVBand="0" w:oddHBand="0" w:evenHBand="0" w:firstRowFirstColumn="0" w:firstRowLastColumn="0" w:lastRowFirstColumn="0" w:lastRowLastColumn="0"/>
            <w:tcW w:w="826" w:type="pct"/>
          </w:tcPr>
          <w:p w:rsidR="00C95F5A" w:rsidRPr="005E12E5" w:rsidRDefault="00C95F5A" w:rsidP="00361ED9">
            <w:pPr>
              <w:spacing w:before="39"/>
              <w:ind w:left="51"/>
              <w:rPr>
                <w:rFonts w:asciiTheme="minorHAnsi" w:eastAsia="Arial" w:hAnsiTheme="minorHAnsi" w:cs="Arial"/>
                <w:sz w:val="14"/>
                <w:szCs w:val="20"/>
              </w:rPr>
            </w:pPr>
            <w:proofErr w:type="spellStart"/>
            <w:r w:rsidRPr="005E12E5">
              <w:rPr>
                <w:rFonts w:asciiTheme="minorHAnsi" w:eastAsia="Arial" w:hAnsiTheme="minorHAnsi" w:cs="Arial"/>
                <w:sz w:val="14"/>
                <w:szCs w:val="20"/>
              </w:rPr>
              <w:t>Backreaming</w:t>
            </w:r>
            <w:proofErr w:type="spellEnd"/>
          </w:p>
        </w:tc>
        <w:tc>
          <w:tcPr>
            <w:tcW w:w="1867"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noProof/>
                <w:sz w:val="14"/>
                <w:szCs w:val="20"/>
              </w:rPr>
            </w:pPr>
            <w:r>
              <w:rPr>
                <w:rFonts w:asciiTheme="minorHAnsi" w:eastAsia="Arial" w:hAnsiTheme="minorHAnsi" w:cs="Arial"/>
                <w:noProof/>
                <w:sz w:val="14"/>
                <w:szCs w:val="20"/>
              </w:rPr>
              <w:t>NA</w:t>
            </w:r>
          </w:p>
        </w:tc>
        <w:tc>
          <w:tcPr>
            <w:tcW w:w="1154"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NA</w:t>
            </w:r>
          </w:p>
        </w:tc>
        <w:tc>
          <w:tcPr>
            <w:tcW w:w="1154" w:type="pct"/>
          </w:tcPr>
          <w:p w:rsidR="00C95F5A" w:rsidRPr="005E12E5" w:rsidRDefault="00986634"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sz w:val="14"/>
                <w:szCs w:val="20"/>
              </w:rPr>
            </w:pPr>
            <w:r>
              <w:rPr>
                <w:rFonts w:asciiTheme="minorHAnsi" w:eastAsia="Arial" w:hAnsiTheme="minorHAnsi" w:cs="Arial"/>
                <w:sz w:val="14"/>
                <w:szCs w:val="20"/>
              </w:rPr>
              <w:t>NA</w:t>
            </w:r>
          </w:p>
        </w:tc>
      </w:tr>
      <w:tr w:rsidR="00C95F5A" w:rsidRPr="005E12E5" w:rsidTr="00C95F5A">
        <w:tc>
          <w:tcPr>
            <w:cnfStyle w:val="001000000000" w:firstRow="0" w:lastRow="0" w:firstColumn="1" w:lastColumn="0" w:oddVBand="0" w:evenVBand="0" w:oddHBand="0" w:evenHBand="0" w:firstRowFirstColumn="0" w:firstRowLastColumn="0" w:lastRowFirstColumn="0" w:lastRowLastColumn="0"/>
            <w:tcW w:w="826" w:type="pct"/>
          </w:tcPr>
          <w:p w:rsidR="00C95F5A" w:rsidRPr="005E12E5" w:rsidRDefault="00C95F5A" w:rsidP="00361ED9">
            <w:pPr>
              <w:spacing w:before="34"/>
              <w:ind w:left="51"/>
              <w:rPr>
                <w:rFonts w:asciiTheme="minorHAnsi" w:eastAsia="Arial" w:hAnsiTheme="minorHAnsi" w:cs="Arial"/>
                <w:sz w:val="14"/>
                <w:szCs w:val="20"/>
              </w:rPr>
            </w:pPr>
            <w:r w:rsidRPr="005E12E5">
              <w:rPr>
                <w:rFonts w:asciiTheme="minorHAnsi" w:eastAsia="Arial" w:hAnsiTheme="minorHAnsi" w:cs="Arial"/>
                <w:sz w:val="14"/>
                <w:szCs w:val="20"/>
              </w:rPr>
              <w:t>Rotating</w:t>
            </w:r>
            <w:r w:rsidRPr="005E12E5">
              <w:rPr>
                <w:rFonts w:asciiTheme="minorHAnsi" w:hAnsiTheme="minorHAnsi" w:cs="Arial"/>
                <w:spacing w:val="-2"/>
                <w:sz w:val="14"/>
                <w:szCs w:val="20"/>
              </w:rPr>
              <w:t xml:space="preserve"> </w:t>
            </w:r>
            <w:r w:rsidRPr="005E12E5">
              <w:rPr>
                <w:rFonts w:asciiTheme="minorHAnsi" w:eastAsia="Arial" w:hAnsiTheme="minorHAnsi" w:cs="Arial"/>
                <w:sz w:val="14"/>
                <w:szCs w:val="20"/>
              </w:rPr>
              <w:t>Off</w:t>
            </w:r>
            <w:r w:rsidRPr="005E12E5">
              <w:rPr>
                <w:rFonts w:asciiTheme="minorHAnsi" w:hAnsiTheme="minorHAnsi" w:cs="Arial"/>
                <w:spacing w:val="2"/>
                <w:sz w:val="14"/>
                <w:szCs w:val="20"/>
              </w:rPr>
              <w:t xml:space="preserve"> </w:t>
            </w:r>
            <w:r w:rsidRPr="005E12E5">
              <w:rPr>
                <w:rFonts w:asciiTheme="minorHAnsi" w:eastAsia="Arial" w:hAnsiTheme="minorHAnsi" w:cs="Arial"/>
                <w:sz w:val="14"/>
                <w:szCs w:val="20"/>
              </w:rPr>
              <w:t>Bottom</w:t>
            </w:r>
          </w:p>
        </w:tc>
        <w:tc>
          <w:tcPr>
            <w:tcW w:w="1867" w:type="pct"/>
          </w:tcPr>
          <w:p w:rsidR="00C95F5A" w:rsidRPr="005E12E5" w:rsidRDefault="00C95F5A" w:rsidP="003F7C17">
            <w:pPr>
              <w:spacing w:before="4" w:line="240" w:lineRule="exact"/>
              <w:jc w:val="right"/>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noProof/>
                <w:sz w:val="14"/>
                <w:szCs w:val="20"/>
              </w:rPr>
            </w:pPr>
          </w:p>
        </w:tc>
        <w:tc>
          <w:tcPr>
            <w:tcW w:w="1154" w:type="pct"/>
          </w:tcPr>
          <w:p w:rsidR="00C95F5A" w:rsidRPr="005E12E5" w:rsidRDefault="00C95F5A" w:rsidP="003F7C17">
            <w:pPr>
              <w:spacing w:before="4" w:line="240" w:lineRule="exact"/>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p>
        </w:tc>
        <w:tc>
          <w:tcPr>
            <w:tcW w:w="1154" w:type="pct"/>
          </w:tcPr>
          <w:p w:rsidR="00C95F5A" w:rsidRPr="005E12E5" w:rsidRDefault="00986634"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Times New Roman" w:hAnsiTheme="minorHAnsi" w:cs="Arial"/>
                <w:sz w:val="14"/>
                <w:szCs w:val="20"/>
              </w:rPr>
              <w:t>NA</w:t>
            </w:r>
          </w:p>
        </w:tc>
      </w:tr>
      <w:tr w:rsidR="00C95F5A" w:rsidRPr="005E12E5" w:rsidTr="00C95F5A">
        <w:tc>
          <w:tcPr>
            <w:cnfStyle w:val="001000000000" w:firstRow="0" w:lastRow="0" w:firstColumn="1" w:lastColumn="0" w:oddVBand="0" w:evenVBand="0" w:oddHBand="0" w:evenHBand="0" w:firstRowFirstColumn="0" w:firstRowLastColumn="0" w:lastRowFirstColumn="0" w:lastRowLastColumn="0"/>
            <w:tcW w:w="826" w:type="pct"/>
            <w:shd w:val="clear" w:color="auto" w:fill="BFBFBF" w:themeFill="background1" w:themeFillShade="BF"/>
          </w:tcPr>
          <w:p w:rsidR="00C95F5A" w:rsidRPr="005E12E5" w:rsidRDefault="00C95F5A" w:rsidP="00204731">
            <w:pPr>
              <w:spacing w:before="4" w:line="240" w:lineRule="exact"/>
              <w:jc w:val="center"/>
              <w:rPr>
                <w:rFonts w:asciiTheme="minorHAnsi" w:eastAsia="Times New Roman" w:hAnsiTheme="minorHAnsi" w:cs="Arial"/>
                <w:sz w:val="14"/>
                <w:szCs w:val="20"/>
              </w:rPr>
            </w:pPr>
            <w:r w:rsidRPr="005E12E5">
              <w:rPr>
                <w:rFonts w:asciiTheme="minorHAnsi" w:eastAsia="Times New Roman" w:hAnsiTheme="minorHAnsi" w:cs="Arial"/>
                <w:sz w:val="14"/>
                <w:szCs w:val="20"/>
              </w:rPr>
              <w:t>Tripping</w:t>
            </w:r>
          </w:p>
        </w:tc>
        <w:tc>
          <w:tcPr>
            <w:tcW w:w="1867" w:type="pct"/>
            <w:shd w:val="clear" w:color="auto" w:fill="BFBFBF" w:themeFill="background1" w:themeFillShade="BF"/>
          </w:tcPr>
          <w:p w:rsidR="00C95F5A" w:rsidRPr="005E12E5" w:rsidRDefault="00C95F5A" w:rsidP="00204731">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sz w:val="14"/>
                <w:szCs w:val="20"/>
              </w:rPr>
            </w:pPr>
            <w:r w:rsidRPr="005E12E5">
              <w:rPr>
                <w:rFonts w:asciiTheme="minorHAnsi" w:eastAsia="Times New Roman" w:hAnsiTheme="minorHAnsi" w:cs="Arial"/>
                <w:b/>
                <w:sz w:val="14"/>
                <w:szCs w:val="20"/>
              </w:rPr>
              <w:t>Speed</w:t>
            </w:r>
          </w:p>
          <w:p w:rsidR="00C95F5A" w:rsidRPr="005E12E5" w:rsidRDefault="00C95F5A" w:rsidP="00204731">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sz w:val="14"/>
                <w:szCs w:val="20"/>
              </w:rPr>
            </w:pPr>
            <w:r w:rsidRPr="005E12E5">
              <w:rPr>
                <w:rFonts w:asciiTheme="minorHAnsi" w:eastAsia="Times New Roman" w:hAnsiTheme="minorHAnsi" w:cs="Arial"/>
                <w:b/>
                <w:sz w:val="14"/>
                <w:szCs w:val="20"/>
              </w:rPr>
              <w:t>(</w:t>
            </w:r>
            <w:r>
              <w:rPr>
                <w:rFonts w:asciiTheme="minorHAnsi" w:eastAsia="Times New Roman" w:hAnsiTheme="minorHAnsi" w:cs="Arial"/>
                <w:b/>
                <w:sz w:val="14"/>
                <w:szCs w:val="20"/>
              </w:rPr>
              <w:t>m/min</w:t>
            </w:r>
            <w:r w:rsidRPr="005E12E5">
              <w:rPr>
                <w:rFonts w:asciiTheme="minorHAnsi" w:eastAsia="Times New Roman" w:hAnsiTheme="minorHAnsi" w:cs="Arial"/>
                <w:b/>
                <w:sz w:val="14"/>
                <w:szCs w:val="20"/>
              </w:rPr>
              <w:t>)</w:t>
            </w:r>
          </w:p>
        </w:tc>
        <w:tc>
          <w:tcPr>
            <w:tcW w:w="1154" w:type="pct"/>
            <w:shd w:val="clear" w:color="auto" w:fill="BFBFBF" w:themeFill="background1" w:themeFillShade="BF"/>
          </w:tcPr>
          <w:p w:rsidR="00C95F5A" w:rsidRPr="005E12E5" w:rsidRDefault="00C95F5A" w:rsidP="00204731">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sz w:val="14"/>
                <w:szCs w:val="20"/>
              </w:rPr>
            </w:pPr>
            <w:r w:rsidRPr="005E12E5">
              <w:rPr>
                <w:rFonts w:asciiTheme="minorHAnsi" w:eastAsia="Times New Roman" w:hAnsiTheme="minorHAnsi" w:cs="Arial"/>
                <w:b/>
                <w:sz w:val="14"/>
                <w:szCs w:val="20"/>
              </w:rPr>
              <w:t>RPM</w:t>
            </w:r>
          </w:p>
          <w:p w:rsidR="00C95F5A" w:rsidRPr="005E12E5" w:rsidRDefault="00C95F5A" w:rsidP="0047449E">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sz w:val="14"/>
                <w:szCs w:val="20"/>
              </w:rPr>
            </w:pPr>
            <w:r w:rsidRPr="005E12E5">
              <w:rPr>
                <w:rFonts w:asciiTheme="minorHAnsi" w:eastAsia="Times New Roman" w:hAnsiTheme="minorHAnsi" w:cs="Arial"/>
                <w:b/>
                <w:sz w:val="14"/>
                <w:szCs w:val="20"/>
              </w:rPr>
              <w:t>(</w:t>
            </w:r>
            <w:r>
              <w:rPr>
                <w:rFonts w:asciiTheme="minorHAnsi" w:eastAsia="Times New Roman" w:hAnsiTheme="minorHAnsi" w:cs="Arial"/>
                <w:b/>
                <w:sz w:val="14"/>
                <w:szCs w:val="20"/>
              </w:rPr>
              <w:t>rpm</w:t>
            </w:r>
            <w:r w:rsidRPr="005E12E5">
              <w:rPr>
                <w:rFonts w:asciiTheme="minorHAnsi" w:eastAsia="Times New Roman" w:hAnsiTheme="minorHAnsi" w:cs="Arial"/>
                <w:b/>
                <w:sz w:val="14"/>
                <w:szCs w:val="20"/>
              </w:rPr>
              <w:t>)</w:t>
            </w:r>
          </w:p>
        </w:tc>
        <w:tc>
          <w:tcPr>
            <w:tcW w:w="1154" w:type="pct"/>
            <w:shd w:val="clear" w:color="auto" w:fill="BFBFBF" w:themeFill="background1" w:themeFillShade="BF"/>
          </w:tcPr>
          <w:p w:rsidR="00277F19" w:rsidRPr="00277F19" w:rsidRDefault="00277F19"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bCs/>
                <w:sz w:val="14"/>
                <w:szCs w:val="20"/>
              </w:rPr>
            </w:pPr>
            <w:r w:rsidRPr="00277F19">
              <w:rPr>
                <w:rFonts w:asciiTheme="minorHAnsi" w:eastAsia="Times New Roman" w:hAnsiTheme="minorHAnsi" w:cs="Arial"/>
                <w:b/>
                <w:bCs/>
                <w:sz w:val="14"/>
                <w:szCs w:val="20"/>
              </w:rPr>
              <w:t xml:space="preserve">Include Pump </w:t>
            </w:r>
            <w:r w:rsidR="008907DB">
              <w:rPr>
                <w:rFonts w:asciiTheme="minorHAnsi" w:eastAsia="Times New Roman" w:hAnsiTheme="minorHAnsi" w:cs="Arial"/>
                <w:b/>
                <w:bCs/>
                <w:sz w:val="14"/>
                <w:szCs w:val="20"/>
              </w:rPr>
              <w:t>R</w:t>
            </w:r>
            <w:r w:rsidRPr="00277F19">
              <w:rPr>
                <w:rFonts w:asciiTheme="minorHAnsi" w:eastAsia="Times New Roman" w:hAnsiTheme="minorHAnsi" w:cs="Arial"/>
                <w:b/>
                <w:bCs/>
                <w:sz w:val="14"/>
                <w:szCs w:val="20"/>
              </w:rPr>
              <w:t>ate</w:t>
            </w:r>
          </w:p>
          <w:p w:rsidR="00C95F5A" w:rsidRPr="005E12E5" w:rsidRDefault="00C95F5A"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sz w:val="14"/>
                <w:szCs w:val="20"/>
              </w:rPr>
            </w:pPr>
          </w:p>
        </w:tc>
      </w:tr>
      <w:tr w:rsidR="00C95F5A" w:rsidRPr="005E12E5" w:rsidTr="00C95F5A">
        <w:tc>
          <w:tcPr>
            <w:cnfStyle w:val="001000000000" w:firstRow="0" w:lastRow="0" w:firstColumn="1" w:lastColumn="0" w:oddVBand="0" w:evenVBand="0" w:oddHBand="0" w:evenHBand="0" w:firstRowFirstColumn="0" w:firstRowLastColumn="0" w:lastRowFirstColumn="0" w:lastRowLastColumn="0"/>
            <w:tcW w:w="826" w:type="pct"/>
          </w:tcPr>
          <w:p w:rsidR="00C95F5A" w:rsidRPr="005E12E5" w:rsidRDefault="00C95F5A" w:rsidP="00361ED9">
            <w:pPr>
              <w:spacing w:before="35"/>
              <w:ind w:left="51"/>
              <w:rPr>
                <w:rFonts w:asciiTheme="minorHAnsi" w:eastAsia="Arial" w:hAnsiTheme="minorHAnsi" w:cs="Arial"/>
                <w:sz w:val="14"/>
                <w:szCs w:val="20"/>
              </w:rPr>
            </w:pPr>
            <w:r w:rsidRPr="005E12E5">
              <w:rPr>
                <w:rFonts w:asciiTheme="minorHAnsi" w:eastAsia="Arial" w:hAnsiTheme="minorHAnsi" w:cs="Arial"/>
                <w:spacing w:val="-8"/>
                <w:sz w:val="14"/>
                <w:szCs w:val="20"/>
              </w:rPr>
              <w:t>T</w:t>
            </w:r>
            <w:r w:rsidRPr="005E12E5">
              <w:rPr>
                <w:rFonts w:asciiTheme="minorHAnsi" w:eastAsia="Arial" w:hAnsiTheme="minorHAnsi" w:cs="Arial"/>
                <w:sz w:val="14"/>
                <w:szCs w:val="20"/>
              </w:rPr>
              <w:t>ripping</w:t>
            </w:r>
            <w:r w:rsidRPr="005E12E5">
              <w:rPr>
                <w:rFonts w:asciiTheme="minorHAnsi" w:hAnsiTheme="minorHAnsi" w:cs="Arial"/>
                <w:spacing w:val="-2"/>
                <w:sz w:val="14"/>
                <w:szCs w:val="20"/>
              </w:rPr>
              <w:t xml:space="preserve"> </w:t>
            </w:r>
            <w:r w:rsidRPr="005E12E5">
              <w:rPr>
                <w:rFonts w:asciiTheme="minorHAnsi" w:eastAsia="Arial" w:hAnsiTheme="minorHAnsi" w:cs="Arial"/>
                <w:sz w:val="14"/>
                <w:szCs w:val="20"/>
              </w:rPr>
              <w:t>In</w:t>
            </w:r>
          </w:p>
        </w:tc>
        <w:tc>
          <w:tcPr>
            <w:tcW w:w="1867"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10.00</w:t>
            </w:r>
          </w:p>
        </w:tc>
        <w:tc>
          <w:tcPr>
            <w:tcW w:w="1154"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0</w:t>
            </w:r>
          </w:p>
        </w:tc>
        <w:tc>
          <w:tcPr>
            <w:tcW w:w="1154" w:type="pct"/>
          </w:tcPr>
          <w:p w:rsidR="00C95F5A" w:rsidRPr="005E12E5" w:rsidRDefault="00986634"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Arial"/>
                <w:sz w:val="14"/>
                <w:szCs w:val="20"/>
              </w:rPr>
            </w:pPr>
            <w:r>
              <w:rPr>
                <w:rFonts w:asciiTheme="minorHAnsi" w:eastAsia="Arial" w:hAnsiTheme="minorHAnsi" w:cs="Arial"/>
                <w:sz w:val="14"/>
                <w:szCs w:val="20"/>
              </w:rPr>
              <w:t>NA</w:t>
            </w:r>
          </w:p>
        </w:tc>
      </w:tr>
      <w:tr w:rsidR="00C95F5A" w:rsidRPr="005E12E5" w:rsidTr="00531365">
        <w:trPr>
          <w:trHeight w:val="332"/>
        </w:trPr>
        <w:tc>
          <w:tcPr>
            <w:cnfStyle w:val="001000000000" w:firstRow="0" w:lastRow="0" w:firstColumn="1" w:lastColumn="0" w:oddVBand="0" w:evenVBand="0" w:oddHBand="0" w:evenHBand="0" w:firstRowFirstColumn="0" w:firstRowLastColumn="0" w:lastRowFirstColumn="0" w:lastRowLastColumn="0"/>
            <w:tcW w:w="826" w:type="pct"/>
          </w:tcPr>
          <w:p w:rsidR="00C95F5A" w:rsidRPr="005E12E5" w:rsidRDefault="00C95F5A" w:rsidP="00361ED9">
            <w:pPr>
              <w:spacing w:before="32"/>
              <w:ind w:left="51"/>
              <w:rPr>
                <w:rFonts w:asciiTheme="minorHAnsi" w:eastAsia="Arial" w:hAnsiTheme="minorHAnsi" w:cs="Arial"/>
                <w:sz w:val="14"/>
                <w:szCs w:val="20"/>
              </w:rPr>
            </w:pPr>
            <w:r w:rsidRPr="005E12E5">
              <w:rPr>
                <w:rFonts w:asciiTheme="minorHAnsi" w:eastAsia="Arial" w:hAnsiTheme="minorHAnsi" w:cs="Arial"/>
                <w:spacing w:val="-8"/>
                <w:sz w:val="14"/>
                <w:szCs w:val="20"/>
              </w:rPr>
              <w:t>T</w:t>
            </w:r>
            <w:r w:rsidRPr="005E12E5">
              <w:rPr>
                <w:rFonts w:asciiTheme="minorHAnsi" w:eastAsia="Arial" w:hAnsiTheme="minorHAnsi" w:cs="Arial"/>
                <w:sz w:val="14"/>
                <w:szCs w:val="20"/>
              </w:rPr>
              <w:t>ripping</w:t>
            </w:r>
            <w:r w:rsidRPr="005E12E5">
              <w:rPr>
                <w:rFonts w:asciiTheme="minorHAnsi" w:hAnsiTheme="minorHAnsi" w:cs="Arial"/>
                <w:spacing w:val="-2"/>
                <w:sz w:val="14"/>
                <w:szCs w:val="20"/>
              </w:rPr>
              <w:t xml:space="preserve"> </w:t>
            </w:r>
            <w:r w:rsidRPr="005E12E5">
              <w:rPr>
                <w:rFonts w:asciiTheme="minorHAnsi" w:eastAsia="Arial" w:hAnsiTheme="minorHAnsi" w:cs="Arial"/>
                <w:sz w:val="14"/>
                <w:szCs w:val="20"/>
              </w:rPr>
              <w:t>Out</w:t>
            </w:r>
          </w:p>
        </w:tc>
        <w:tc>
          <w:tcPr>
            <w:tcW w:w="1867"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Arial" w:hAnsiTheme="minorHAnsi" w:cs="Arial"/>
                <w:sz w:val="14"/>
                <w:szCs w:val="20"/>
              </w:rPr>
              <w:t>10.00</w:t>
            </w:r>
          </w:p>
        </w:tc>
        <w:tc>
          <w:tcPr>
            <w:tcW w:w="1154" w:type="pct"/>
          </w:tcPr>
          <w:p w:rsidR="00C95F5A" w:rsidRPr="005E12E5" w:rsidRDefault="00C95F5A" w:rsidP="008907DB">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Times New Roman" w:hAnsiTheme="minorHAnsi" w:cs="Arial"/>
                <w:sz w:val="14"/>
                <w:szCs w:val="20"/>
              </w:rPr>
              <w:t>0</w:t>
            </w:r>
          </w:p>
        </w:tc>
        <w:tc>
          <w:tcPr>
            <w:tcW w:w="1154" w:type="pct"/>
          </w:tcPr>
          <w:p w:rsidR="00C95F5A" w:rsidRPr="005E12E5" w:rsidRDefault="00986634" w:rsidP="00986634">
            <w:pPr>
              <w:spacing w:before="4" w:line="240" w:lineRule="exac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sz w:val="14"/>
                <w:szCs w:val="20"/>
              </w:rPr>
            </w:pPr>
            <w:r>
              <w:rPr>
                <w:rFonts w:asciiTheme="minorHAnsi" w:eastAsia="Times New Roman" w:hAnsiTheme="minorHAnsi" w:cs="Arial"/>
                <w:sz w:val="14"/>
                <w:szCs w:val="20"/>
              </w:rPr>
              <w:t>NA</w:t>
            </w:r>
          </w:p>
        </w:tc>
      </w:tr>
    </w:tbl>
    <w:p w:rsidR="00706B66" w:rsidRPr="00DD341F" w:rsidRDefault="00706B66" w:rsidP="00DD341F">
      <w:pPr>
        <w:pStyle w:val="Heading2SubSectionHeader-Fluids"/>
        <w:keepNext/>
        <w:numPr>
          <w:ilvl w:val="1"/>
          <w:numId w:val="4"/>
        </w:numPr>
        <w:spacing w:line="240" w:lineRule="auto"/>
        <w:ind w:left="720" w:right="-86" w:hanging="810"/>
        <w:rPr>
          <w:rFonts w:asciiTheme="minorHAnsi" w:hAnsiTheme="minorHAnsi"/>
          <w:b/>
        </w:rPr>
      </w:pPr>
      <w:bookmarkStart w:id="16" w:name="_Toc405811735"/>
      <w:r w:rsidRPr="00DD341F">
        <w:rPr>
          <w:rFonts w:asciiTheme="minorHAnsi" w:hAnsiTheme="minorHAnsi"/>
          <w:b/>
        </w:rPr>
        <w:t>Friction Factors</w:t>
      </w:r>
      <w:bookmarkEnd w:id="16"/>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CD_HOLE_SECT_join_MD_SECT_TYPE|1"/>
      </w:tblPr>
      <w:tblGrid>
        <w:gridCol w:w="5404"/>
        <w:gridCol w:w="5386"/>
      </w:tblGrid>
      <w:tr w:rsidR="00706B66" w:rsidRPr="005E12E5" w:rsidTr="00525CA7">
        <w:trPr>
          <w:cnfStyle w:val="100000000000" w:firstRow="1" w:lastRow="0" w:firstColumn="0" w:lastColumn="0" w:oddVBand="0" w:evenVBand="0" w:oddHBand="0" w:evenHBand="0" w:firstRowFirstColumn="0" w:firstRowLastColumn="0" w:lastRowFirstColumn="0" w:lastRowLastColumn="0"/>
          <w:tblHeader/>
        </w:trPr>
        <w:tc>
          <w:tcPr>
            <w:tcW w:w="2504" w:type="pct"/>
            <w:shd w:val="clear" w:color="auto" w:fill="BFBFBF" w:themeFill="background1" w:themeFillShade="BF"/>
          </w:tcPr>
          <w:p w:rsidR="00706B66" w:rsidRPr="005E12E5" w:rsidRDefault="00706B66" w:rsidP="003F0DA3">
            <w:pPr>
              <w:spacing w:before="45" w:line="160" w:lineRule="exact"/>
              <w:jc w:val="center"/>
              <w:rPr>
                <w:rFonts w:asciiTheme="minorHAnsi" w:hAnsiTheme="minorHAnsi"/>
                <w:sz w:val="14"/>
              </w:rPr>
            </w:pPr>
            <w:r w:rsidRPr="005E12E5">
              <w:rPr>
                <w:rFonts w:asciiTheme="minorHAnsi" w:hAnsiTheme="minorHAnsi"/>
                <w:sz w:val="14"/>
              </w:rPr>
              <w:t>Section Type</w:t>
            </w:r>
          </w:p>
        </w:tc>
        <w:tc>
          <w:tcPr>
            <w:tcW w:w="2496" w:type="pct"/>
            <w:shd w:val="clear" w:color="auto" w:fill="BFBFBF" w:themeFill="background1" w:themeFillShade="BF"/>
          </w:tcPr>
          <w:p w:rsidR="00706B66" w:rsidRPr="005E12E5" w:rsidRDefault="00706B66" w:rsidP="003F0DA3">
            <w:pPr>
              <w:spacing w:before="45" w:line="160" w:lineRule="exact"/>
              <w:jc w:val="center"/>
              <w:rPr>
                <w:rFonts w:asciiTheme="minorHAnsi" w:hAnsiTheme="minorHAnsi"/>
                <w:sz w:val="14"/>
              </w:rPr>
            </w:pPr>
            <w:r w:rsidRPr="005E12E5">
              <w:rPr>
                <w:rFonts w:asciiTheme="minorHAnsi" w:hAnsiTheme="minorHAnsi"/>
                <w:sz w:val="14"/>
              </w:rPr>
              <w:t>Coefficient of Friction</w:t>
            </w:r>
          </w:p>
        </w:tc>
      </w:tr>
      <w:tr w:rsidR="00E80AD9" w:rsidTr="00E80AD9">
        <w:tc>
          <w:tcPr>
            <w:tcW w:w="2504" w:type="pct"/>
          </w:tcPr>
          <w:p w:rsidR="00706B66" w:rsidRPr="005E12E5" w:rsidRDefault="00706B66" w:rsidP="003F0DA3">
            <w:pPr>
              <w:spacing w:before="45" w:line="160" w:lineRule="exact"/>
              <w:rPr>
                <w:rFonts w:asciiTheme="minorHAnsi" w:hAnsiTheme="minorHAnsi"/>
                <w:sz w:val="14"/>
              </w:rPr>
            </w:pPr>
            <w:r>
              <w:rPr>
                <w:rFonts w:asciiTheme="minorHAnsi" w:hAnsiTheme="minorHAnsi"/>
                <w:noProof/>
                <w:sz w:val="14"/>
              </w:rPr>
              <w:t>Open Hole</w:t>
            </w:r>
          </w:p>
        </w:tc>
        <w:tc>
          <w:tcPr>
            <w:tcW w:w="2496" w:type="pct"/>
          </w:tcPr>
          <w:p w:rsidR="00706B66" w:rsidRPr="005E12E5" w:rsidRDefault="00706B66" w:rsidP="003F0DA3">
            <w:pPr>
              <w:spacing w:before="45" w:line="160" w:lineRule="exact"/>
              <w:jc w:val="center"/>
              <w:rPr>
                <w:rFonts w:asciiTheme="minorHAnsi" w:hAnsiTheme="minorHAnsi"/>
                <w:sz w:val="14"/>
              </w:rPr>
            </w:pPr>
            <w:r>
              <w:rPr>
                <w:rFonts w:asciiTheme="minorHAnsi" w:hAnsiTheme="minorHAnsi"/>
                <w:noProof/>
                <w:sz w:val="14"/>
              </w:rPr>
              <w:t>0.30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04" w:type="pct"/>
          </w:tcPr>
          <w:p w:rsidR="00706B66" w:rsidRPr="005E12E5" w:rsidRDefault="00706B66" w:rsidP="003F0DA3">
            <w:pPr>
              <w:spacing w:before="45" w:line="160" w:lineRule="exact"/>
              <w:rPr>
                <w:rFonts w:asciiTheme="minorHAnsi" w:hAnsiTheme="minorHAnsi"/>
                <w:sz w:val="14"/>
              </w:rPr>
            </w:pPr>
            <w:r>
              <w:rPr>
                <w:rFonts w:asciiTheme="minorHAnsi" w:hAnsiTheme="minorHAnsi"/>
                <w:noProof/>
                <w:sz w:val="14"/>
              </w:rPr>
              <w:t>Casing</w:t>
            </w:r>
          </w:p>
        </w:tc>
        <w:tc>
          <w:tcPr>
            <w:tcW w:w="2496" w:type="pct"/>
          </w:tcPr>
          <w:p w:rsidR="00706B66" w:rsidRPr="005E12E5" w:rsidRDefault="00706B66" w:rsidP="003F0DA3">
            <w:pPr>
              <w:spacing w:before="45" w:line="160" w:lineRule="exact"/>
              <w:jc w:val="center"/>
              <w:rPr>
                <w:rFonts w:asciiTheme="minorHAnsi" w:hAnsiTheme="minorHAnsi"/>
                <w:sz w:val="14"/>
              </w:rPr>
            </w:pPr>
            <w:r>
              <w:rPr>
                <w:rFonts w:asciiTheme="minorHAnsi" w:hAnsiTheme="minorHAnsi"/>
                <w:noProof/>
                <w:sz w:val="14"/>
              </w:rPr>
              <w:t>0.25</w:t>
            </w:r>
          </w:p>
        </w:tc>
      </w:tr>
    </w:tbl>
    <w:p w:rsidR="002402FB" w:rsidRDefault="002402FB" w:rsidP="00D346C3">
      <w:pPr>
        <w:spacing w:before="4" w:line="240" w:lineRule="exact"/>
        <w:rPr>
          <w:rFonts w:asciiTheme="minorHAnsi" w:eastAsia="Times New Roman" w:hAnsiTheme="minorHAnsi"/>
          <w:noProof/>
          <w:sz w:val="16"/>
          <w:szCs w:val="16"/>
        </w:rPr>
      </w:pPr>
    </w:p>
    <w:p w:rsidR="005C1C56" w:rsidRPr="00DD341F" w:rsidRDefault="005C1C56" w:rsidP="005C1C56">
      <w:pPr>
        <w:pStyle w:val="Heading2SubSectionHeader-Fluids"/>
        <w:keepNext/>
        <w:numPr>
          <w:ilvl w:val="1"/>
          <w:numId w:val="4"/>
        </w:numPr>
        <w:spacing w:line="240" w:lineRule="auto"/>
        <w:ind w:left="720" w:right="-86" w:hanging="810"/>
        <w:rPr>
          <w:rFonts w:asciiTheme="minorHAnsi" w:hAnsiTheme="minorHAnsi"/>
          <w:b/>
        </w:rPr>
      </w:pPr>
      <w:r>
        <w:rPr>
          <w:rFonts w:asciiTheme="minorHAnsi" w:hAnsiTheme="minorHAnsi"/>
          <w:b/>
          <w:lang w:val="en-US"/>
        </w:rPr>
        <w:t>String Fill Up</w:t>
      </w:r>
    </w:p>
    <w:tbl>
      <w:tblPr>
        <w:tblStyle w:val="af0"/>
        <w:tblW w:w="5000" w:type="pct"/>
        <w:tblBorders>
          <w:left w:val="single" w:sz="4" w:space="0" w:color="auto"/>
          <w:right w:val="single" w:sz="4" w:space="0" w:color="auto"/>
          <w:insideV w:val="single" w:sz="4" w:space="0" w:color="auto"/>
        </w:tblBorders>
        <w:tblLayout w:type="fixed"/>
        <w:tblLook w:val="0480" w:firstRow="0" w:lastRow="0" w:firstColumn="1" w:lastColumn="0" w:noHBand="0" w:noVBand="1"/>
      </w:tblPr>
      <w:tblGrid>
        <w:gridCol w:w="2357"/>
        <w:gridCol w:w="3038"/>
        <w:gridCol w:w="2445"/>
        <w:gridCol w:w="2950"/>
      </w:tblGrid>
      <w:tr w:rsidR="00F14382" w:rsidRPr="005E12E5" w:rsidTr="005061D0">
        <w:tc>
          <w:tcPr>
            <w:tcW w:w="1092" w:type="pct"/>
            <w:shd w:val="clear" w:color="auto" w:fill="C0C0C0"/>
          </w:tcPr>
          <w:p w:rsidR="00F14382" w:rsidRPr="005E12E5" w:rsidRDefault="00F14382" w:rsidP="005061D0">
            <w:pPr>
              <w:rPr>
                <w:b/>
                <w:sz w:val="14"/>
              </w:rPr>
            </w:pPr>
            <w:r>
              <w:rPr>
                <w:b/>
                <w:sz w:val="14"/>
              </w:rPr>
              <w:t>Use String Fill Up</w:t>
            </w:r>
            <w:r w:rsidR="007B7EA7">
              <w:rPr>
                <w:b/>
                <w:sz w:val="14"/>
              </w:rPr>
              <w:t xml:space="preserve"> (Tripping In only)</w:t>
            </w:r>
          </w:p>
        </w:tc>
        <w:tc>
          <w:tcPr>
            <w:tcW w:w="1408" w:type="pct"/>
          </w:tcPr>
          <w:p w:rsidR="00F14382" w:rsidRPr="00347DAE" w:rsidRDefault="00941FF2" w:rsidP="00220E3A">
            <w:pPr>
              <w:jc w:val="right"/>
              <w:rPr>
                <w:rFonts w:asciiTheme="minorHAnsi" w:hAnsiTheme="minorHAnsi"/>
                <w:noProof/>
                <w:sz w:val="14"/>
              </w:rPr>
            </w:pPr>
            <w:r>
              <w:rPr>
                <w:rFonts w:asciiTheme="minorHAnsi" w:hAnsiTheme="minorHAnsi"/>
                <w:noProof/>
                <w:sz w:val="14"/>
              </w:rPr>
              <w:t>No</w:t>
            </w:r>
          </w:p>
        </w:tc>
        <w:tc>
          <w:tcPr>
            <w:tcW w:w="1133" w:type="pct"/>
            <w:shd w:val="clear" w:color="auto" w:fill="C0C0C0"/>
          </w:tcPr>
          <w:p w:rsidR="00F14382" w:rsidRPr="005E12E5" w:rsidRDefault="00F14382" w:rsidP="005061D0">
            <w:pPr>
              <w:rPr>
                <w:b/>
                <w:sz w:val="14"/>
              </w:rPr>
            </w:pPr>
            <w:r>
              <w:rPr>
                <w:b/>
                <w:sz w:val="14"/>
              </w:rPr>
              <w:t>Period</w:t>
            </w:r>
          </w:p>
        </w:tc>
        <w:tc>
          <w:tcPr>
            <w:tcW w:w="1367" w:type="pct"/>
          </w:tcPr>
          <w:p w:rsidR="00F14382" w:rsidRPr="000E0B50" w:rsidRDefault="00941FF2" w:rsidP="00DE4D0B">
            <w:pPr>
              <w:jc w:val="right"/>
              <w:rPr>
                <w:rFonts w:asciiTheme="minorHAnsi" w:hAnsiTheme="minorHAnsi"/>
                <w:noProof/>
                <w:sz w:val="14"/>
              </w:rPr>
            </w:pPr>
            <w:r>
              <w:rPr>
                <w:rFonts w:asciiTheme="minorHAnsi" w:hAnsiTheme="minorHAnsi"/>
                <w:noProof/>
                <w:sz w:val="14"/>
              </w:rPr>
              <w:t>0.00</w:t>
            </w:r>
            <w:r w:rsidR="008E05DC">
              <w:rPr>
                <w:rFonts w:asciiTheme="minorHAnsi" w:hAnsiTheme="minorHAnsi"/>
                <w:noProof/>
                <w:sz w:val="14"/>
              </w:rPr>
              <w:t xml:space="preserve"> </w:t>
            </w:r>
            <w:r>
              <w:rPr>
                <w:rFonts w:asciiTheme="minorHAnsi" w:hAnsiTheme="minorHAnsi"/>
                <w:noProof/>
                <w:sz w:val="14"/>
              </w:rPr>
              <w:t>m</w:t>
            </w:r>
          </w:p>
        </w:tc>
      </w:tr>
    </w:tbl>
    <w:p w:rsidR="00F14382" w:rsidRDefault="00F14382" w:rsidP="005C1C56">
      <w:pPr>
        <w:rPr>
          <w:rFonts w:asciiTheme="minorHAnsi" w:hAnsiTheme="minorHAnsi"/>
          <w:noProof/>
          <w:sz w:val="16"/>
        </w:rPr>
      </w:pPr>
    </w:p>
    <w:p w:rsidR="005C1C56" w:rsidRDefault="005C1C56" w:rsidP="00D346C3">
      <w:pPr>
        <w:spacing w:before="4" w:line="240" w:lineRule="exact"/>
        <w:rPr>
          <w:rFonts w:asciiTheme="minorHAnsi" w:eastAsia="Times New Roman" w:hAnsiTheme="minorHAnsi"/>
          <w:noProof/>
          <w:sz w:val="16"/>
          <w:szCs w:val="16"/>
        </w:rPr>
      </w:pPr>
    </w:p>
    <w:p w:rsidR="00B36107" w:rsidRPr="002268CB" w:rsidRDefault="00B36107" w:rsidP="00731706">
      <w:pPr>
        <w:pStyle w:val="1"/>
        <w:pageBreakBefore/>
        <w:numPr>
          <w:ilvl w:val="0"/>
          <w:numId w:val="4"/>
        </w:numPr>
        <w:shd w:val="clear" w:color="auto" w:fill="C00000"/>
        <w:spacing w:before="0" w:after="24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Torque and Drag Results</w:t>
      </w:r>
    </w:p>
    <w:p w:rsidR="00B36107" w:rsidRPr="00DD341F" w:rsidRDefault="00B36107" w:rsidP="00DD341F">
      <w:pPr>
        <w:pStyle w:val="Heading2SubSectionHeader-Fluids"/>
        <w:numPr>
          <w:ilvl w:val="1"/>
          <w:numId w:val="4"/>
        </w:numPr>
        <w:spacing w:before="0" w:line="240" w:lineRule="auto"/>
        <w:ind w:left="720" w:right="-90" w:hanging="810"/>
        <w:rPr>
          <w:rFonts w:asciiTheme="minorHAnsi" w:hAnsiTheme="minorHAnsi"/>
          <w:b/>
        </w:rPr>
      </w:pPr>
      <w:bookmarkStart w:id="17" w:name="_Toc405811739"/>
      <w:r w:rsidRPr="00DD341F">
        <w:rPr>
          <w:rFonts w:asciiTheme="minorHAnsi" w:hAnsiTheme="minorHAnsi"/>
          <w:b/>
        </w:rPr>
        <w:t>Mechanical Limitations</w:t>
      </w:r>
      <w:bookmarkEnd w:id="17"/>
    </w:p>
    <w:tbl>
      <w:tblPr>
        <w:tblStyle w:val="af0"/>
        <w:tblW w:w="5000" w:type="pct"/>
        <w:tblBorders>
          <w:left w:val="single" w:sz="4" w:space="0" w:color="auto"/>
          <w:right w:val="single" w:sz="4" w:space="0" w:color="auto"/>
          <w:insideV w:val="single" w:sz="4" w:space="0" w:color="auto"/>
        </w:tblBorders>
        <w:tblLook w:val="0480" w:firstRow="0" w:lastRow="0" w:firstColumn="1" w:lastColumn="0" w:noHBand="0" w:noVBand="1"/>
      </w:tblPr>
      <w:tblGrid>
        <w:gridCol w:w="5170"/>
        <w:gridCol w:w="2484"/>
        <w:gridCol w:w="926"/>
        <w:gridCol w:w="2210"/>
      </w:tblGrid>
      <w:tr w:rsidR="00DF2EB3" w:rsidRPr="005E12E5" w:rsidTr="00525CA7">
        <w:tc>
          <w:tcPr>
            <w:tcW w:w="2396" w:type="pct"/>
            <w:shd w:val="clear" w:color="auto" w:fill="BFBFBF" w:themeFill="background1" w:themeFillShade="BF"/>
          </w:tcPr>
          <w:p w:rsidR="00DF2EB3" w:rsidRPr="005E12E5" w:rsidRDefault="00DF2EB3" w:rsidP="00882909">
            <w:pPr>
              <w:rPr>
                <w:rFonts w:asciiTheme="minorHAnsi" w:hAnsiTheme="minorHAnsi" w:cs="Calibri"/>
                <w:b/>
                <w:sz w:val="14"/>
              </w:rPr>
            </w:pPr>
            <w:proofErr w:type="spellStart"/>
            <w:r w:rsidRPr="005E12E5">
              <w:rPr>
                <w:rFonts w:asciiTheme="minorHAnsi" w:hAnsiTheme="minorHAnsi" w:cs="Calibri"/>
                <w:b/>
                <w:sz w:val="14"/>
              </w:rPr>
              <w:t>Overpull</w:t>
            </w:r>
            <w:proofErr w:type="spellEnd"/>
            <w:r w:rsidRPr="005E12E5">
              <w:rPr>
                <w:rFonts w:asciiTheme="minorHAnsi" w:hAnsiTheme="minorHAnsi" w:cs="Calibri"/>
                <w:b/>
                <w:sz w:val="14"/>
              </w:rPr>
              <w:t xml:space="preserve"> Margin during a Tripping Out operation </w:t>
            </w:r>
          </w:p>
        </w:tc>
        <w:tc>
          <w:tcPr>
            <w:tcW w:w="1151" w:type="pct"/>
          </w:tcPr>
          <w:p w:rsidR="00DF2EB3" w:rsidRPr="005E12E5" w:rsidRDefault="00DF2EB3" w:rsidP="00DF2EB3">
            <w:pPr>
              <w:rPr>
                <w:rFonts w:asciiTheme="minorHAnsi" w:hAnsiTheme="minorHAnsi" w:cs="Calibri"/>
                <w:sz w:val="14"/>
              </w:rPr>
            </w:pPr>
            <w:r>
              <w:rPr>
                <w:rFonts w:asciiTheme="minorHAnsi" w:hAnsiTheme="minorHAnsi" w:cs="Calibri"/>
                <w:sz w:val="14"/>
              </w:rPr>
              <w:t>70.35</w:t>
            </w:r>
            <w:r w:rsidRPr="005E12E5">
              <w:rPr>
                <w:rFonts w:asciiTheme="minorHAnsi" w:hAnsiTheme="minorHAnsi" w:cs="Calibri"/>
                <w:sz w:val="14"/>
              </w:rPr>
              <w:t xml:space="preserve"> </w:t>
            </w:r>
            <w:proofErr w:type="spellStart"/>
            <w:r>
              <w:rPr>
                <w:rFonts w:asciiTheme="minorHAnsi" w:hAnsiTheme="minorHAnsi" w:cs="Calibri"/>
                <w:sz w:val="14"/>
              </w:rPr>
              <w:t>tonne</w:t>
            </w:r>
            <w:proofErr w:type="spellEnd"/>
          </w:p>
        </w:tc>
        <w:tc>
          <w:tcPr>
            <w:tcW w:w="429" w:type="pct"/>
          </w:tcPr>
          <w:p w:rsidR="00DF2EB3" w:rsidRPr="005E12E5" w:rsidRDefault="00DF2EB3" w:rsidP="00DF2EB3">
            <w:pPr>
              <w:jc w:val="center"/>
              <w:rPr>
                <w:rFonts w:asciiTheme="minorHAnsi" w:hAnsiTheme="minorHAnsi" w:cs="Calibri"/>
                <w:sz w:val="14"/>
              </w:rPr>
            </w:pPr>
            <w:r w:rsidRPr="005E12E5">
              <w:rPr>
                <w:rFonts w:asciiTheme="minorHAnsi" w:hAnsiTheme="minorHAnsi" w:cs="Calibri"/>
                <w:sz w:val="14"/>
              </w:rPr>
              <w:t>using</w:t>
            </w:r>
          </w:p>
        </w:tc>
        <w:tc>
          <w:tcPr>
            <w:tcW w:w="1024" w:type="pct"/>
          </w:tcPr>
          <w:p w:rsidR="00DF2EB3" w:rsidRPr="005E12E5" w:rsidRDefault="00DF2EB3" w:rsidP="00053123">
            <w:pPr>
              <w:rPr>
                <w:rFonts w:asciiTheme="minorHAnsi" w:hAnsiTheme="minorHAnsi" w:cs="Calibri"/>
                <w:sz w:val="14"/>
              </w:rPr>
            </w:pPr>
            <w:r>
              <w:rPr>
                <w:rFonts w:asciiTheme="minorHAnsi" w:hAnsiTheme="minorHAnsi" w:cs="Calibri"/>
                <w:sz w:val="14"/>
              </w:rPr>
              <w:t>80.00</w:t>
            </w:r>
            <w:r w:rsidRPr="005E12E5">
              <w:rPr>
                <w:rFonts w:asciiTheme="minorHAnsi" w:hAnsiTheme="minorHAnsi" w:cs="Calibri"/>
                <w:sz w:val="14"/>
              </w:rPr>
              <w:t>% of yield</w:t>
            </w:r>
          </w:p>
        </w:tc>
      </w:tr>
      <w:tr w:rsidR="00DF2EB3" w:rsidRPr="005E12E5" w:rsidTr="00525CA7">
        <w:tc>
          <w:tcPr>
            <w:tcW w:w="2396" w:type="pct"/>
            <w:shd w:val="clear" w:color="auto" w:fill="BFBFBF" w:themeFill="background1" w:themeFillShade="BF"/>
          </w:tcPr>
          <w:p w:rsidR="00DF2EB3" w:rsidRPr="005E12E5" w:rsidRDefault="00DF2EB3" w:rsidP="00882909">
            <w:pPr>
              <w:rPr>
                <w:rFonts w:asciiTheme="minorHAnsi" w:hAnsiTheme="minorHAnsi" w:cs="Calibri"/>
                <w:b/>
                <w:sz w:val="14"/>
              </w:rPr>
            </w:pPr>
            <w:r w:rsidRPr="005E12E5">
              <w:rPr>
                <w:rFonts w:asciiTheme="minorHAnsi" w:hAnsiTheme="minorHAnsi" w:cs="Calibri"/>
                <w:b/>
                <w:sz w:val="14"/>
              </w:rPr>
              <w:t xml:space="preserve">Minimum Weight on Bit to Sinusoidal Buckle during a rotating on bottom operation </w:t>
            </w:r>
          </w:p>
        </w:tc>
        <w:tc>
          <w:tcPr>
            <w:tcW w:w="1151" w:type="pct"/>
          </w:tcPr>
          <w:p w:rsidR="00DF2EB3" w:rsidRPr="005E12E5" w:rsidRDefault="00DF2EB3" w:rsidP="00DF2EB3">
            <w:pPr>
              <w:rPr>
                <w:rFonts w:asciiTheme="minorHAnsi" w:hAnsiTheme="minorHAnsi" w:cs="Calibri"/>
                <w:sz w:val="14"/>
              </w:rPr>
            </w:pPr>
            <w:r>
              <w:rPr>
                <w:rFonts w:asciiTheme="minorHAnsi" w:hAnsiTheme="minorHAnsi" w:cs="Calibri"/>
                <w:sz w:val="14"/>
              </w:rPr>
              <w:t>10.74</w:t>
            </w:r>
            <w:r w:rsidRPr="005E12E5">
              <w:rPr>
                <w:rFonts w:asciiTheme="minorHAnsi" w:hAnsiTheme="minorHAnsi" w:cs="Calibri"/>
                <w:sz w:val="14"/>
              </w:rPr>
              <w:t xml:space="preserve"> </w:t>
            </w:r>
            <w:proofErr w:type="spellStart"/>
            <w:r>
              <w:rPr>
                <w:rFonts w:asciiTheme="minorHAnsi" w:hAnsiTheme="minorHAnsi" w:cs="Calibri"/>
                <w:sz w:val="14"/>
              </w:rPr>
              <w:t>tonne</w:t>
            </w:r>
            <w:proofErr w:type="spellEnd"/>
          </w:p>
        </w:tc>
        <w:tc>
          <w:tcPr>
            <w:tcW w:w="429" w:type="pct"/>
          </w:tcPr>
          <w:p w:rsidR="00DF2EB3" w:rsidRPr="005E12E5" w:rsidRDefault="00DF2EB3" w:rsidP="00DF2EB3">
            <w:pPr>
              <w:jc w:val="center"/>
              <w:rPr>
                <w:rFonts w:asciiTheme="minorHAnsi" w:hAnsiTheme="minorHAnsi" w:cs="Calibri"/>
                <w:sz w:val="14"/>
              </w:rPr>
            </w:pPr>
            <w:r w:rsidRPr="005E12E5">
              <w:rPr>
                <w:rFonts w:asciiTheme="minorHAnsi" w:hAnsiTheme="minorHAnsi" w:cs="Calibri"/>
                <w:sz w:val="14"/>
              </w:rPr>
              <w:t>at</w:t>
            </w:r>
          </w:p>
        </w:tc>
        <w:tc>
          <w:tcPr>
            <w:tcW w:w="1024" w:type="pct"/>
          </w:tcPr>
          <w:p w:rsidR="00DF2EB3" w:rsidRPr="005E12E5" w:rsidRDefault="00DF2EB3" w:rsidP="00053123">
            <w:pPr>
              <w:rPr>
                <w:rFonts w:asciiTheme="minorHAnsi" w:hAnsiTheme="minorHAnsi" w:cs="Calibri"/>
                <w:sz w:val="14"/>
              </w:rPr>
            </w:pPr>
            <w:r>
              <w:rPr>
                <w:rFonts w:asciiTheme="minorHAnsi" w:hAnsiTheme="minorHAnsi" w:cs="Calibri"/>
                <w:sz w:val="14"/>
              </w:rPr>
              <w:t>39.92</w:t>
            </w:r>
            <w:r w:rsidRPr="005E12E5">
              <w:rPr>
                <w:rFonts w:asciiTheme="minorHAnsi" w:hAnsiTheme="minorHAnsi" w:cs="Calibri"/>
                <w:sz w:val="14"/>
              </w:rPr>
              <w:t xml:space="preserve"> </w:t>
            </w:r>
            <w:r>
              <w:rPr>
                <w:rFonts w:asciiTheme="minorHAnsi" w:hAnsiTheme="minorHAnsi" w:cs="Calibri"/>
                <w:sz w:val="14"/>
              </w:rPr>
              <w:t>m</w:t>
            </w:r>
          </w:p>
        </w:tc>
      </w:tr>
      <w:tr w:rsidR="00DF2EB3" w:rsidRPr="005E12E5" w:rsidTr="00525CA7">
        <w:tc>
          <w:tcPr>
            <w:tcW w:w="2396" w:type="pct"/>
            <w:shd w:val="clear" w:color="auto" w:fill="BFBFBF" w:themeFill="background1" w:themeFillShade="BF"/>
          </w:tcPr>
          <w:p w:rsidR="00DF2EB3" w:rsidRPr="005E12E5" w:rsidRDefault="00DF2EB3" w:rsidP="00882909">
            <w:pPr>
              <w:rPr>
                <w:rFonts w:asciiTheme="minorHAnsi" w:hAnsiTheme="minorHAnsi" w:cs="Calibri"/>
                <w:b/>
                <w:sz w:val="14"/>
              </w:rPr>
            </w:pPr>
            <w:r w:rsidRPr="005E12E5">
              <w:rPr>
                <w:rFonts w:asciiTheme="minorHAnsi" w:hAnsiTheme="minorHAnsi" w:cs="Calibri"/>
                <w:b/>
                <w:sz w:val="14"/>
              </w:rPr>
              <w:t xml:space="preserve">Minimum Weight on Bit to Helical Buckle during a rotating on bottom operation </w:t>
            </w:r>
          </w:p>
        </w:tc>
        <w:tc>
          <w:tcPr>
            <w:tcW w:w="1151" w:type="pct"/>
          </w:tcPr>
          <w:p w:rsidR="00DF2EB3" w:rsidRPr="005E12E5" w:rsidRDefault="00DF2EB3" w:rsidP="00DF2EB3">
            <w:pPr>
              <w:rPr>
                <w:rFonts w:asciiTheme="minorHAnsi" w:hAnsiTheme="minorHAnsi" w:cs="Calibri"/>
                <w:sz w:val="14"/>
              </w:rPr>
            </w:pPr>
            <w:r>
              <w:rPr>
                <w:rFonts w:asciiTheme="minorHAnsi" w:hAnsiTheme="minorHAnsi" w:cs="Calibri"/>
                <w:sz w:val="14"/>
              </w:rPr>
              <w:t>10.96</w:t>
            </w:r>
            <w:r w:rsidRPr="005E12E5">
              <w:rPr>
                <w:rFonts w:asciiTheme="minorHAnsi" w:hAnsiTheme="minorHAnsi" w:cs="Calibri"/>
                <w:sz w:val="14"/>
              </w:rPr>
              <w:t xml:space="preserve"> </w:t>
            </w:r>
            <w:proofErr w:type="spellStart"/>
            <w:r>
              <w:rPr>
                <w:rFonts w:asciiTheme="minorHAnsi" w:hAnsiTheme="minorHAnsi" w:cs="Calibri"/>
                <w:sz w:val="14"/>
              </w:rPr>
              <w:t>tonne</w:t>
            </w:r>
            <w:proofErr w:type="spellEnd"/>
          </w:p>
        </w:tc>
        <w:tc>
          <w:tcPr>
            <w:tcW w:w="429" w:type="pct"/>
          </w:tcPr>
          <w:p w:rsidR="00DF2EB3" w:rsidRPr="005E12E5" w:rsidRDefault="00DF2EB3" w:rsidP="00DF2EB3">
            <w:pPr>
              <w:jc w:val="center"/>
              <w:rPr>
                <w:rFonts w:asciiTheme="minorHAnsi" w:hAnsiTheme="minorHAnsi" w:cs="Calibri"/>
                <w:sz w:val="14"/>
              </w:rPr>
            </w:pPr>
            <w:r w:rsidRPr="005E12E5">
              <w:rPr>
                <w:rFonts w:asciiTheme="minorHAnsi" w:hAnsiTheme="minorHAnsi" w:cs="Calibri"/>
                <w:sz w:val="14"/>
              </w:rPr>
              <w:t>at</w:t>
            </w:r>
          </w:p>
        </w:tc>
        <w:tc>
          <w:tcPr>
            <w:tcW w:w="1024" w:type="pct"/>
          </w:tcPr>
          <w:p w:rsidR="00DF2EB3" w:rsidRPr="005E12E5" w:rsidRDefault="00DF2EB3" w:rsidP="00053123">
            <w:pPr>
              <w:rPr>
                <w:rFonts w:asciiTheme="minorHAnsi" w:hAnsiTheme="minorHAnsi" w:cs="Calibri"/>
                <w:sz w:val="14"/>
              </w:rPr>
            </w:pPr>
            <w:r>
              <w:rPr>
                <w:rFonts w:asciiTheme="minorHAnsi" w:hAnsiTheme="minorHAnsi" w:cs="Calibri"/>
                <w:sz w:val="14"/>
              </w:rPr>
              <w:t>15.97</w:t>
            </w:r>
            <w:r w:rsidRPr="005E12E5">
              <w:rPr>
                <w:rFonts w:asciiTheme="minorHAnsi" w:hAnsiTheme="minorHAnsi" w:cs="Calibri"/>
                <w:sz w:val="14"/>
              </w:rPr>
              <w:t xml:space="preserve"> </w:t>
            </w:r>
            <w:r>
              <w:rPr>
                <w:rFonts w:asciiTheme="minorHAnsi" w:hAnsiTheme="minorHAnsi" w:cs="Calibri"/>
                <w:sz w:val="14"/>
              </w:rPr>
              <w:t>m</w:t>
            </w:r>
          </w:p>
        </w:tc>
      </w:tr>
      <w:tr w:rsidR="00053123" w:rsidRPr="005E12E5" w:rsidTr="00525CA7">
        <w:tc>
          <w:tcPr>
            <w:tcW w:w="2396" w:type="pct"/>
            <w:shd w:val="clear" w:color="auto" w:fill="BFBFBF" w:themeFill="background1" w:themeFillShade="BF"/>
          </w:tcPr>
          <w:p w:rsidR="00053123" w:rsidRPr="005E12E5" w:rsidRDefault="00053123" w:rsidP="00882909">
            <w:pPr>
              <w:rPr>
                <w:rFonts w:asciiTheme="minorHAnsi" w:hAnsiTheme="minorHAnsi" w:cs="Calibri"/>
                <w:b/>
                <w:sz w:val="14"/>
              </w:rPr>
            </w:pPr>
            <w:r w:rsidRPr="005E12E5">
              <w:rPr>
                <w:rFonts w:asciiTheme="minorHAnsi" w:hAnsiTheme="minorHAnsi" w:cs="Calibri"/>
                <w:b/>
                <w:sz w:val="14"/>
              </w:rPr>
              <w:t xml:space="preserve">Pick-Up Drag </w:t>
            </w:r>
          </w:p>
        </w:tc>
        <w:tc>
          <w:tcPr>
            <w:tcW w:w="2604" w:type="pct"/>
            <w:gridSpan w:val="3"/>
          </w:tcPr>
          <w:p w:rsidR="00053123" w:rsidRPr="005E12E5" w:rsidRDefault="00053123" w:rsidP="00053123">
            <w:pPr>
              <w:rPr>
                <w:rFonts w:asciiTheme="minorHAnsi" w:hAnsiTheme="minorHAnsi" w:cs="Calibri"/>
                <w:sz w:val="14"/>
              </w:rPr>
            </w:pPr>
            <w:r>
              <w:rPr>
                <w:rFonts w:asciiTheme="minorHAnsi" w:hAnsiTheme="minorHAnsi" w:cs="Calibri"/>
                <w:sz w:val="14"/>
              </w:rPr>
              <w:t>3.62</w:t>
            </w:r>
            <w:r w:rsidRPr="005E12E5">
              <w:rPr>
                <w:rFonts w:asciiTheme="minorHAnsi" w:hAnsiTheme="minorHAnsi" w:cs="Calibri"/>
                <w:sz w:val="14"/>
              </w:rPr>
              <w:t xml:space="preserve"> </w:t>
            </w:r>
            <w:proofErr w:type="spellStart"/>
            <w:r>
              <w:rPr>
                <w:rFonts w:asciiTheme="minorHAnsi" w:hAnsiTheme="minorHAnsi" w:cs="Calibri"/>
                <w:sz w:val="14"/>
              </w:rPr>
              <w:t>tonne</w:t>
            </w:r>
            <w:proofErr w:type="spellEnd"/>
          </w:p>
        </w:tc>
      </w:tr>
      <w:tr w:rsidR="00053123" w:rsidRPr="005E12E5" w:rsidTr="00525CA7">
        <w:tc>
          <w:tcPr>
            <w:tcW w:w="2396" w:type="pct"/>
            <w:shd w:val="clear" w:color="auto" w:fill="BFBFBF" w:themeFill="background1" w:themeFillShade="BF"/>
          </w:tcPr>
          <w:p w:rsidR="00053123" w:rsidRPr="005E12E5" w:rsidRDefault="00053123" w:rsidP="00882909">
            <w:pPr>
              <w:rPr>
                <w:rFonts w:asciiTheme="minorHAnsi" w:hAnsiTheme="minorHAnsi" w:cs="Calibri"/>
                <w:b/>
                <w:sz w:val="14"/>
              </w:rPr>
            </w:pPr>
            <w:r w:rsidRPr="005E12E5">
              <w:rPr>
                <w:rFonts w:asciiTheme="minorHAnsi" w:hAnsiTheme="minorHAnsi" w:cs="Calibri"/>
                <w:b/>
                <w:sz w:val="14"/>
              </w:rPr>
              <w:t xml:space="preserve">Slack-Off Drag </w:t>
            </w:r>
          </w:p>
        </w:tc>
        <w:tc>
          <w:tcPr>
            <w:tcW w:w="2604" w:type="pct"/>
            <w:gridSpan w:val="3"/>
          </w:tcPr>
          <w:p w:rsidR="00053123" w:rsidRPr="005E12E5" w:rsidRDefault="00053123" w:rsidP="00053123">
            <w:pPr>
              <w:rPr>
                <w:rFonts w:asciiTheme="minorHAnsi" w:hAnsiTheme="minorHAnsi" w:cs="Calibri"/>
                <w:sz w:val="14"/>
              </w:rPr>
            </w:pPr>
            <w:r>
              <w:rPr>
                <w:rFonts w:asciiTheme="minorHAnsi" w:hAnsiTheme="minorHAnsi" w:cs="Calibri"/>
                <w:sz w:val="14"/>
              </w:rPr>
              <w:t>4.04</w:t>
            </w:r>
            <w:r w:rsidRPr="005E12E5">
              <w:rPr>
                <w:rFonts w:asciiTheme="minorHAnsi" w:hAnsiTheme="minorHAnsi" w:cs="Calibri"/>
                <w:sz w:val="14"/>
              </w:rPr>
              <w:t xml:space="preserve"> </w:t>
            </w:r>
            <w:proofErr w:type="spellStart"/>
            <w:r>
              <w:rPr>
                <w:rFonts w:asciiTheme="minorHAnsi" w:hAnsiTheme="minorHAnsi" w:cs="Calibri"/>
                <w:sz w:val="14"/>
              </w:rPr>
              <w:t>tonne</w:t>
            </w:r>
            <w:proofErr w:type="spellEnd"/>
          </w:p>
        </w:tc>
      </w:tr>
      <w:tr w:rsidR="00053123" w:rsidRPr="005E12E5" w:rsidTr="00525CA7">
        <w:tc>
          <w:tcPr>
            <w:tcW w:w="2396" w:type="pct"/>
            <w:shd w:val="clear" w:color="auto" w:fill="BFBFBF" w:themeFill="background1" w:themeFillShade="BF"/>
          </w:tcPr>
          <w:p w:rsidR="00053123" w:rsidRPr="005E12E5" w:rsidRDefault="00053123" w:rsidP="00882909">
            <w:pPr>
              <w:rPr>
                <w:rFonts w:asciiTheme="minorHAnsi" w:hAnsiTheme="minorHAnsi" w:cs="Calibri"/>
                <w:b/>
                <w:sz w:val="14"/>
              </w:rPr>
            </w:pPr>
            <w:r w:rsidRPr="005E12E5">
              <w:rPr>
                <w:rFonts w:asciiTheme="minorHAnsi" w:hAnsiTheme="minorHAnsi" w:cs="Calibri"/>
                <w:b/>
                <w:sz w:val="14"/>
              </w:rPr>
              <w:t xml:space="preserve">Block Rating (Hoisting System) </w:t>
            </w:r>
          </w:p>
        </w:tc>
        <w:tc>
          <w:tcPr>
            <w:tcW w:w="2604" w:type="pct"/>
            <w:gridSpan w:val="3"/>
          </w:tcPr>
          <w:p w:rsidR="00053123" w:rsidRPr="005E12E5" w:rsidRDefault="00522975" w:rsidP="00053123">
            <w:pPr>
              <w:rPr>
                <w:rFonts w:asciiTheme="minorHAnsi" w:hAnsiTheme="minorHAnsi" w:cs="Calibri"/>
                <w:sz w:val="14"/>
              </w:rPr>
            </w:pPr>
            <w:r>
              <w:rPr>
                <w:rFonts w:asciiTheme="minorHAnsi" w:hAnsiTheme="minorHAnsi" w:cs="Calibri"/>
                <w:sz w:val="14"/>
              </w:rPr>
              <w:t>250.00</w:t>
            </w:r>
            <w:r w:rsidRPr="005E12E5">
              <w:rPr>
                <w:rFonts w:asciiTheme="minorHAnsi" w:hAnsiTheme="minorHAnsi" w:cs="Calibri"/>
                <w:sz w:val="14"/>
              </w:rPr>
              <w:t xml:space="preserve"> </w:t>
            </w:r>
            <w:proofErr w:type="spellStart"/>
            <w:r>
              <w:rPr>
                <w:rFonts w:asciiTheme="minorHAnsi" w:hAnsiTheme="minorHAnsi" w:cs="Calibri"/>
                <w:sz w:val="14"/>
              </w:rPr>
              <w:t>tonne</w:t>
            </w:r>
            <w:proofErr w:type="spellEnd"/>
          </w:p>
        </w:tc>
      </w:tr>
      <w:tr w:rsidR="00053123" w:rsidRPr="005E12E5" w:rsidTr="00525CA7">
        <w:tc>
          <w:tcPr>
            <w:tcW w:w="2396" w:type="pct"/>
            <w:shd w:val="clear" w:color="auto" w:fill="BFBFBF" w:themeFill="background1" w:themeFillShade="BF"/>
          </w:tcPr>
          <w:p w:rsidR="00053123" w:rsidRPr="005E12E5" w:rsidRDefault="00053123" w:rsidP="00882909">
            <w:pPr>
              <w:rPr>
                <w:rFonts w:asciiTheme="minorHAnsi" w:hAnsiTheme="minorHAnsi" w:cs="Calibri"/>
                <w:b/>
                <w:sz w:val="14"/>
              </w:rPr>
            </w:pPr>
            <w:r w:rsidRPr="005E12E5">
              <w:rPr>
                <w:rFonts w:asciiTheme="minorHAnsi" w:hAnsiTheme="minorHAnsi" w:cs="Calibri"/>
                <w:b/>
                <w:sz w:val="14"/>
              </w:rPr>
              <w:t>Torque Rating (Rotating Equipment)</w:t>
            </w:r>
          </w:p>
        </w:tc>
        <w:tc>
          <w:tcPr>
            <w:tcW w:w="2604" w:type="pct"/>
            <w:gridSpan w:val="3"/>
          </w:tcPr>
          <w:p w:rsidR="00053123" w:rsidRPr="005E12E5" w:rsidRDefault="00522975" w:rsidP="00053123">
            <w:pPr>
              <w:rPr>
                <w:rFonts w:asciiTheme="minorHAnsi" w:hAnsiTheme="minorHAnsi" w:cs="Calibri"/>
                <w:sz w:val="14"/>
              </w:rPr>
            </w:pPr>
            <w:r w:rsidRPr="005E12E5">
              <w:rPr>
                <w:rFonts w:asciiTheme="minorHAnsi" w:hAnsiTheme="minorHAnsi" w:cs="Calibri"/>
                <w:sz w:val="14"/>
              </w:rPr>
              <w:t xml:space="preserve"> </w:t>
            </w:r>
            <w:proofErr w:type="spellStart"/>
            <w:r>
              <w:rPr>
                <w:rFonts w:asciiTheme="minorHAnsi" w:hAnsiTheme="minorHAnsi" w:cs="Calibri"/>
                <w:sz w:val="14"/>
              </w:rPr>
              <w:t>kN</w:t>
            </w:r>
            <w:proofErr w:type="spellEnd"/>
            <w:r>
              <w:rPr>
                <w:rFonts w:asciiTheme="minorHAnsi" w:hAnsiTheme="minorHAnsi" w:cs="Calibri"/>
                <w:sz w:val="14"/>
              </w:rPr>
              <w:t>-m</w:t>
            </w:r>
          </w:p>
        </w:tc>
      </w:tr>
    </w:tbl>
    <w:p w:rsidR="00B36107" w:rsidRPr="00DD341F" w:rsidRDefault="00B36107" w:rsidP="00DD341F">
      <w:pPr>
        <w:pStyle w:val="Heading2SubSectionHeader-Fluids"/>
        <w:keepNext/>
        <w:numPr>
          <w:ilvl w:val="1"/>
          <w:numId w:val="4"/>
        </w:numPr>
        <w:spacing w:line="240" w:lineRule="auto"/>
        <w:ind w:left="720" w:right="-86" w:hanging="810"/>
        <w:rPr>
          <w:rFonts w:asciiTheme="minorHAnsi" w:hAnsiTheme="minorHAnsi"/>
          <w:b/>
        </w:rPr>
      </w:pPr>
      <w:bookmarkStart w:id="18" w:name="_Toc405811740"/>
      <w:r w:rsidRPr="00DD341F">
        <w:rPr>
          <w:rFonts w:asciiTheme="minorHAnsi" w:hAnsiTheme="minorHAnsi"/>
          <w:b/>
        </w:rPr>
        <w:t>Load Summary</w:t>
      </w:r>
      <w:bookmarkEnd w:id="18"/>
    </w:p>
    <w:tbl>
      <w:tblPr>
        <w:tblStyle w:val="GridTable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TDANormalSummary"/>
        <w:tblDescription w:val="TemplateRow:2"/>
      </w:tblPr>
      <w:tblGrid>
        <w:gridCol w:w="828"/>
        <w:gridCol w:w="431"/>
        <w:gridCol w:w="395"/>
        <w:gridCol w:w="416"/>
        <w:gridCol w:w="485"/>
        <w:gridCol w:w="408"/>
        <w:gridCol w:w="413"/>
        <w:gridCol w:w="551"/>
        <w:gridCol w:w="665"/>
        <w:gridCol w:w="741"/>
        <w:gridCol w:w="819"/>
        <w:gridCol w:w="805"/>
        <w:gridCol w:w="634"/>
        <w:gridCol w:w="832"/>
        <w:gridCol w:w="767"/>
        <w:gridCol w:w="771"/>
        <w:gridCol w:w="829"/>
      </w:tblGrid>
      <w:tr w:rsidR="00DE38A2" w:rsidRPr="005E12E5" w:rsidTr="00525CA7">
        <w:trPr>
          <w:cnfStyle w:val="100000000000" w:firstRow="1" w:lastRow="0" w:firstColumn="0" w:lastColumn="0" w:oddVBand="0" w:evenVBand="0" w:oddHBand="0" w:evenHBand="0" w:firstRowFirstColumn="0" w:firstRowLastColumn="0" w:lastRowFirstColumn="0" w:lastRowLastColumn="0"/>
          <w:trHeight w:val="245"/>
          <w:tblHeader/>
        </w:trPr>
        <w:tc>
          <w:tcPr>
            <w:tcW w:w="251" w:type="pct"/>
            <w:vMerge w:val="restart"/>
            <w:shd w:val="clear" w:color="auto" w:fill="BFBFBF" w:themeFill="background1" w:themeFillShade="BF"/>
          </w:tcPr>
          <w:p w:rsidR="00DE38A2" w:rsidRPr="005E12E5" w:rsidRDefault="00DE38A2" w:rsidP="00B36107">
            <w:pPr>
              <w:rPr>
                <w:sz w:val="14"/>
                <w:szCs w:val="14"/>
              </w:rPr>
            </w:pPr>
            <w:r w:rsidRPr="005E12E5">
              <w:rPr>
                <w:sz w:val="14"/>
                <w:szCs w:val="14"/>
              </w:rPr>
              <w:t>Load Condition</w:t>
            </w:r>
          </w:p>
        </w:tc>
        <w:tc>
          <w:tcPr>
            <w:tcW w:w="609" w:type="pct"/>
            <w:gridSpan w:val="3"/>
            <w:shd w:val="clear" w:color="auto" w:fill="BFBFBF" w:themeFill="background1" w:themeFillShade="BF"/>
            <w:noWrap/>
          </w:tcPr>
          <w:p w:rsidR="00DE38A2" w:rsidRPr="005E12E5" w:rsidRDefault="00DE38A2" w:rsidP="00D7502E">
            <w:pPr>
              <w:jc w:val="center"/>
              <w:rPr>
                <w:sz w:val="14"/>
                <w:szCs w:val="14"/>
              </w:rPr>
            </w:pPr>
            <w:r w:rsidRPr="005E12E5">
              <w:rPr>
                <w:sz w:val="14"/>
                <w:szCs w:val="14"/>
              </w:rPr>
              <w:t>Stress Failure</w:t>
            </w:r>
          </w:p>
        </w:tc>
        <w:tc>
          <w:tcPr>
            <w:tcW w:w="638" w:type="pct"/>
            <w:gridSpan w:val="3"/>
            <w:shd w:val="clear" w:color="auto" w:fill="BFBFBF" w:themeFill="background1" w:themeFillShade="BF"/>
            <w:noWrap/>
          </w:tcPr>
          <w:p w:rsidR="00DE38A2" w:rsidRPr="005E12E5" w:rsidRDefault="00DE38A2" w:rsidP="00D7502E">
            <w:pPr>
              <w:jc w:val="center"/>
              <w:rPr>
                <w:sz w:val="14"/>
                <w:szCs w:val="14"/>
              </w:rPr>
            </w:pPr>
            <w:r w:rsidRPr="005E12E5">
              <w:rPr>
                <w:sz w:val="14"/>
                <w:szCs w:val="14"/>
              </w:rPr>
              <w:t>Buckling Limits</w:t>
            </w:r>
          </w:p>
        </w:tc>
        <w:tc>
          <w:tcPr>
            <w:tcW w:w="266" w:type="pct"/>
            <w:vMerge w:val="restart"/>
            <w:shd w:val="clear" w:color="auto" w:fill="BFBFBF" w:themeFill="background1" w:themeFillShade="BF"/>
            <w:noWrap/>
            <w:textDirection w:val="btLr"/>
          </w:tcPr>
          <w:p w:rsidR="00DE38A2" w:rsidRPr="005E12E5" w:rsidRDefault="00DE38A2" w:rsidP="00D7502E">
            <w:pPr>
              <w:ind w:left="113" w:right="113"/>
              <w:rPr>
                <w:sz w:val="14"/>
                <w:szCs w:val="14"/>
              </w:rPr>
            </w:pPr>
            <w:r w:rsidRPr="005E12E5">
              <w:rPr>
                <w:sz w:val="14"/>
                <w:szCs w:val="14"/>
              </w:rPr>
              <w:t>Torque Failure</w:t>
            </w:r>
          </w:p>
        </w:tc>
        <w:tc>
          <w:tcPr>
            <w:tcW w:w="319"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Torque at the Rotary Table</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proofErr w:type="spellStart"/>
            <w:r>
              <w:rPr>
                <w:sz w:val="14"/>
                <w:szCs w:val="14"/>
              </w:rPr>
              <w:t>kN</w:t>
            </w:r>
            <w:proofErr w:type="spellEnd"/>
            <w:r>
              <w:rPr>
                <w:sz w:val="14"/>
                <w:szCs w:val="14"/>
              </w:rPr>
              <w:t>-m</w:t>
            </w:r>
            <w:r w:rsidRPr="005E12E5">
              <w:rPr>
                <w:sz w:val="14"/>
                <w:szCs w:val="14"/>
              </w:rPr>
              <w:t>)</w:t>
            </w:r>
          </w:p>
        </w:tc>
        <w:tc>
          <w:tcPr>
            <w:tcW w:w="354"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Total Windup with Bit Torque</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revs</w:t>
            </w:r>
            <w:r w:rsidRPr="005E12E5">
              <w:rPr>
                <w:sz w:val="14"/>
                <w:szCs w:val="14"/>
              </w:rPr>
              <w:t>)</w:t>
            </w:r>
          </w:p>
        </w:tc>
        <w:tc>
          <w:tcPr>
            <w:tcW w:w="390"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Total Windup without Bit Torque</w:t>
            </w: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revs</w:t>
            </w:r>
            <w:r w:rsidRPr="005E12E5">
              <w:rPr>
                <w:sz w:val="14"/>
                <w:szCs w:val="14"/>
              </w:rPr>
              <w:t>)</w:t>
            </w:r>
          </w:p>
        </w:tc>
        <w:tc>
          <w:tcPr>
            <w:tcW w:w="343"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Measured Weight</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proofErr w:type="spellStart"/>
            <w:r>
              <w:rPr>
                <w:sz w:val="14"/>
                <w:szCs w:val="14"/>
              </w:rPr>
              <w:t>tonne</w:t>
            </w:r>
            <w:proofErr w:type="spellEnd"/>
            <w:r w:rsidRPr="005E12E5">
              <w:rPr>
                <w:sz w:val="14"/>
                <w:szCs w:val="14"/>
              </w:rPr>
              <w:t>)</w:t>
            </w:r>
          </w:p>
        </w:tc>
        <w:tc>
          <w:tcPr>
            <w:tcW w:w="300"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Total Stretch</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m</w:t>
            </w:r>
            <w:r w:rsidRPr="005E12E5">
              <w:rPr>
                <w:sz w:val="14"/>
                <w:szCs w:val="14"/>
              </w:rPr>
              <w:t>)</w:t>
            </w:r>
          </w:p>
        </w:tc>
        <w:tc>
          <w:tcPr>
            <w:tcW w:w="767" w:type="pct"/>
            <w:gridSpan w:val="2"/>
            <w:shd w:val="clear" w:color="auto" w:fill="BFBFBF" w:themeFill="background1" w:themeFillShade="BF"/>
          </w:tcPr>
          <w:p w:rsidR="00DE38A2" w:rsidRPr="005E12E5" w:rsidRDefault="00DE38A2" w:rsidP="005A780A">
            <w:pPr>
              <w:jc w:val="center"/>
              <w:rPr>
                <w:sz w:val="14"/>
                <w:szCs w:val="14"/>
              </w:rPr>
            </w:pPr>
            <w:r w:rsidRPr="005E12E5">
              <w:rPr>
                <w:sz w:val="14"/>
                <w:szCs w:val="14"/>
              </w:rPr>
              <w:t>Axial Stress = 0</w:t>
            </w:r>
          </w:p>
        </w:tc>
        <w:tc>
          <w:tcPr>
            <w:tcW w:w="368"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Neutral Point Distance from surface</w:t>
            </w: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m</w:t>
            </w:r>
            <w:r w:rsidRPr="005E12E5">
              <w:rPr>
                <w:sz w:val="14"/>
                <w:szCs w:val="14"/>
              </w:rPr>
              <w:t>)</w:t>
            </w:r>
          </w:p>
        </w:tc>
        <w:tc>
          <w:tcPr>
            <w:tcW w:w="395" w:type="pct"/>
            <w:vMerge w:val="restart"/>
            <w:shd w:val="clear" w:color="auto" w:fill="BFBFBF" w:themeFill="background1" w:themeFillShade="BF"/>
          </w:tcPr>
          <w:p w:rsidR="00DE38A2" w:rsidRPr="005E12E5" w:rsidRDefault="00DE38A2" w:rsidP="005A780A">
            <w:pPr>
              <w:jc w:val="center"/>
              <w:rPr>
                <w:sz w:val="14"/>
                <w:szCs w:val="14"/>
              </w:rPr>
            </w:pPr>
            <w:r w:rsidRPr="005E12E5">
              <w:rPr>
                <w:sz w:val="14"/>
                <w:szCs w:val="14"/>
              </w:rPr>
              <w:t>Neutral Point Distance from Bit</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m</w:t>
            </w:r>
            <w:r w:rsidRPr="005E12E5">
              <w:rPr>
                <w:sz w:val="14"/>
                <w:szCs w:val="14"/>
              </w:rPr>
              <w:t>)</w:t>
            </w:r>
          </w:p>
        </w:tc>
      </w:tr>
      <w:tr w:rsidR="0092479F" w:rsidRPr="005E12E5" w:rsidTr="00525CA7">
        <w:trPr>
          <w:cnfStyle w:val="100000000000" w:firstRow="1" w:lastRow="0" w:firstColumn="0" w:lastColumn="0" w:oddVBand="0" w:evenVBand="0" w:oddHBand="0" w:evenHBand="0" w:firstRowFirstColumn="0" w:firstRowLastColumn="0" w:lastRowFirstColumn="0" w:lastRowLastColumn="0"/>
          <w:trHeight w:val="585"/>
          <w:tblHeader/>
        </w:trPr>
        <w:tc>
          <w:tcPr>
            <w:tcW w:w="251" w:type="pct"/>
            <w:vMerge/>
            <w:shd w:val="clear" w:color="auto" w:fill="BFBFBF" w:themeFill="background1" w:themeFillShade="BF"/>
          </w:tcPr>
          <w:p w:rsidR="00DE38A2" w:rsidRPr="005E12E5" w:rsidRDefault="00DE38A2" w:rsidP="00DE38A2">
            <w:pPr>
              <w:rPr>
                <w:sz w:val="14"/>
                <w:szCs w:val="14"/>
              </w:rPr>
            </w:pPr>
          </w:p>
        </w:tc>
        <w:tc>
          <w:tcPr>
            <w:tcW w:w="211" w:type="pct"/>
            <w:shd w:val="clear" w:color="auto" w:fill="BFBFBF" w:themeFill="background1" w:themeFillShade="BF"/>
            <w:textDirection w:val="btLr"/>
          </w:tcPr>
          <w:p w:rsidR="00DE38A2" w:rsidRPr="005E12E5" w:rsidRDefault="00DE38A2" w:rsidP="00DE38A2">
            <w:pPr>
              <w:ind w:left="113" w:right="113"/>
              <w:rPr>
                <w:sz w:val="14"/>
                <w:szCs w:val="14"/>
              </w:rPr>
            </w:pPr>
            <w:r w:rsidRPr="005E12E5">
              <w:rPr>
                <w:sz w:val="14"/>
                <w:szCs w:val="14"/>
              </w:rPr>
              <w:t>Fatigue</w:t>
            </w:r>
          </w:p>
        </w:tc>
        <w:tc>
          <w:tcPr>
            <w:tcW w:w="194" w:type="pct"/>
            <w:shd w:val="clear" w:color="auto" w:fill="BFBFBF" w:themeFill="background1" w:themeFillShade="BF"/>
            <w:noWrap/>
            <w:textDirection w:val="btLr"/>
          </w:tcPr>
          <w:p w:rsidR="00DE38A2" w:rsidRPr="005E12E5" w:rsidRDefault="00DE38A2" w:rsidP="00DE38A2">
            <w:pPr>
              <w:ind w:left="113" w:right="113"/>
              <w:rPr>
                <w:sz w:val="14"/>
                <w:szCs w:val="14"/>
              </w:rPr>
            </w:pPr>
            <w:r w:rsidRPr="005E12E5">
              <w:rPr>
                <w:sz w:val="14"/>
                <w:szCs w:val="14"/>
              </w:rPr>
              <w:t>90% Yield</w:t>
            </w:r>
          </w:p>
        </w:tc>
        <w:tc>
          <w:tcPr>
            <w:tcW w:w="204" w:type="pct"/>
            <w:shd w:val="clear" w:color="auto" w:fill="BFBFBF" w:themeFill="background1" w:themeFillShade="BF"/>
            <w:noWrap/>
            <w:textDirection w:val="btLr"/>
          </w:tcPr>
          <w:p w:rsidR="00DE38A2" w:rsidRPr="005E12E5" w:rsidRDefault="00DE38A2" w:rsidP="00DE38A2">
            <w:pPr>
              <w:ind w:left="113" w:right="113"/>
              <w:rPr>
                <w:sz w:val="14"/>
                <w:szCs w:val="14"/>
              </w:rPr>
            </w:pPr>
            <w:r w:rsidRPr="005E12E5">
              <w:rPr>
                <w:sz w:val="14"/>
                <w:szCs w:val="14"/>
              </w:rPr>
              <w:t>100% Yield</w:t>
            </w:r>
          </w:p>
        </w:tc>
        <w:tc>
          <w:tcPr>
            <w:tcW w:w="236" w:type="pct"/>
            <w:shd w:val="clear" w:color="auto" w:fill="BFBFBF" w:themeFill="background1" w:themeFillShade="BF"/>
            <w:noWrap/>
            <w:textDirection w:val="btLr"/>
          </w:tcPr>
          <w:p w:rsidR="00DE38A2" w:rsidRPr="005E12E5" w:rsidRDefault="00DE38A2" w:rsidP="00DE38A2">
            <w:pPr>
              <w:ind w:left="113" w:right="113"/>
              <w:rPr>
                <w:sz w:val="14"/>
                <w:szCs w:val="14"/>
              </w:rPr>
            </w:pPr>
            <w:r w:rsidRPr="005E12E5">
              <w:rPr>
                <w:sz w:val="14"/>
                <w:szCs w:val="14"/>
              </w:rPr>
              <w:t>Sinusoidal</w:t>
            </w:r>
          </w:p>
        </w:tc>
        <w:tc>
          <w:tcPr>
            <w:tcW w:w="200" w:type="pct"/>
            <w:shd w:val="clear" w:color="auto" w:fill="BFBFBF" w:themeFill="background1" w:themeFillShade="BF"/>
            <w:noWrap/>
            <w:textDirection w:val="btLr"/>
          </w:tcPr>
          <w:p w:rsidR="00DE38A2" w:rsidRPr="005E12E5" w:rsidRDefault="00DE38A2" w:rsidP="00DE38A2">
            <w:pPr>
              <w:ind w:left="113" w:right="113"/>
              <w:rPr>
                <w:sz w:val="14"/>
                <w:szCs w:val="14"/>
              </w:rPr>
            </w:pPr>
            <w:r w:rsidRPr="005E12E5">
              <w:rPr>
                <w:sz w:val="14"/>
                <w:szCs w:val="14"/>
              </w:rPr>
              <w:t>Helical</w:t>
            </w:r>
          </w:p>
        </w:tc>
        <w:tc>
          <w:tcPr>
            <w:tcW w:w="202" w:type="pct"/>
            <w:shd w:val="clear" w:color="auto" w:fill="BFBFBF" w:themeFill="background1" w:themeFillShade="BF"/>
            <w:noWrap/>
            <w:textDirection w:val="btLr"/>
          </w:tcPr>
          <w:p w:rsidR="00DE38A2" w:rsidRPr="005E12E5" w:rsidRDefault="00DE38A2" w:rsidP="00DE38A2">
            <w:pPr>
              <w:ind w:left="113" w:right="113"/>
              <w:rPr>
                <w:sz w:val="14"/>
                <w:szCs w:val="14"/>
              </w:rPr>
            </w:pPr>
            <w:r w:rsidRPr="005E12E5">
              <w:rPr>
                <w:sz w:val="14"/>
                <w:szCs w:val="14"/>
              </w:rPr>
              <w:t>Lockup</w:t>
            </w:r>
          </w:p>
        </w:tc>
        <w:tc>
          <w:tcPr>
            <w:tcW w:w="266" w:type="pct"/>
            <w:vMerge/>
            <w:shd w:val="clear" w:color="auto" w:fill="BFBFBF" w:themeFill="background1" w:themeFillShade="BF"/>
            <w:noWrap/>
          </w:tcPr>
          <w:p w:rsidR="00DE38A2" w:rsidRPr="005E12E5" w:rsidRDefault="00DE38A2" w:rsidP="00DE38A2">
            <w:pPr>
              <w:rPr>
                <w:sz w:val="14"/>
                <w:szCs w:val="14"/>
              </w:rPr>
            </w:pPr>
          </w:p>
        </w:tc>
        <w:tc>
          <w:tcPr>
            <w:tcW w:w="319" w:type="pct"/>
            <w:vMerge/>
            <w:shd w:val="clear" w:color="auto" w:fill="BFBFBF" w:themeFill="background1" w:themeFillShade="BF"/>
          </w:tcPr>
          <w:p w:rsidR="00DE38A2" w:rsidRPr="005E12E5" w:rsidRDefault="00DE38A2" w:rsidP="00DE38A2">
            <w:pPr>
              <w:rPr>
                <w:sz w:val="14"/>
                <w:szCs w:val="14"/>
              </w:rPr>
            </w:pPr>
          </w:p>
        </w:tc>
        <w:tc>
          <w:tcPr>
            <w:tcW w:w="354" w:type="pct"/>
            <w:vMerge/>
            <w:shd w:val="clear" w:color="auto" w:fill="BFBFBF" w:themeFill="background1" w:themeFillShade="BF"/>
          </w:tcPr>
          <w:p w:rsidR="00DE38A2" w:rsidRPr="005E12E5" w:rsidRDefault="00DE38A2" w:rsidP="00DE38A2">
            <w:pPr>
              <w:rPr>
                <w:sz w:val="14"/>
                <w:szCs w:val="14"/>
              </w:rPr>
            </w:pPr>
          </w:p>
        </w:tc>
        <w:tc>
          <w:tcPr>
            <w:tcW w:w="390" w:type="pct"/>
            <w:vMerge/>
            <w:shd w:val="clear" w:color="auto" w:fill="BFBFBF" w:themeFill="background1" w:themeFillShade="BF"/>
          </w:tcPr>
          <w:p w:rsidR="00DE38A2" w:rsidRPr="005E12E5" w:rsidRDefault="00DE38A2" w:rsidP="00DE38A2">
            <w:pPr>
              <w:rPr>
                <w:sz w:val="14"/>
                <w:szCs w:val="14"/>
              </w:rPr>
            </w:pPr>
          </w:p>
        </w:tc>
        <w:tc>
          <w:tcPr>
            <w:tcW w:w="343" w:type="pct"/>
            <w:vMerge/>
            <w:shd w:val="clear" w:color="auto" w:fill="BFBFBF" w:themeFill="background1" w:themeFillShade="BF"/>
          </w:tcPr>
          <w:p w:rsidR="00DE38A2" w:rsidRPr="005E12E5" w:rsidRDefault="00DE38A2" w:rsidP="00DE38A2">
            <w:pPr>
              <w:rPr>
                <w:sz w:val="14"/>
                <w:szCs w:val="14"/>
              </w:rPr>
            </w:pPr>
          </w:p>
        </w:tc>
        <w:tc>
          <w:tcPr>
            <w:tcW w:w="300" w:type="pct"/>
            <w:vMerge/>
            <w:shd w:val="clear" w:color="auto" w:fill="BFBFBF" w:themeFill="background1" w:themeFillShade="BF"/>
          </w:tcPr>
          <w:p w:rsidR="00DE38A2" w:rsidRPr="005E12E5" w:rsidRDefault="00DE38A2" w:rsidP="00DE38A2">
            <w:pPr>
              <w:rPr>
                <w:sz w:val="14"/>
                <w:szCs w:val="14"/>
              </w:rPr>
            </w:pPr>
          </w:p>
        </w:tc>
        <w:tc>
          <w:tcPr>
            <w:tcW w:w="401" w:type="pct"/>
            <w:shd w:val="clear" w:color="auto" w:fill="BFBFBF" w:themeFill="background1" w:themeFillShade="BF"/>
          </w:tcPr>
          <w:p w:rsidR="00DE38A2" w:rsidRPr="005E12E5" w:rsidRDefault="00DE38A2" w:rsidP="005A780A">
            <w:pPr>
              <w:jc w:val="center"/>
              <w:rPr>
                <w:sz w:val="14"/>
                <w:szCs w:val="14"/>
              </w:rPr>
            </w:pPr>
            <w:r w:rsidRPr="005E12E5">
              <w:rPr>
                <w:sz w:val="14"/>
                <w:szCs w:val="14"/>
              </w:rPr>
              <w:t>Distance from Surface</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m</w:t>
            </w:r>
            <w:r w:rsidRPr="005E12E5">
              <w:rPr>
                <w:sz w:val="14"/>
                <w:szCs w:val="14"/>
              </w:rPr>
              <w:t>)</w:t>
            </w:r>
          </w:p>
        </w:tc>
        <w:tc>
          <w:tcPr>
            <w:tcW w:w="366" w:type="pct"/>
            <w:shd w:val="clear" w:color="auto" w:fill="BFBFBF" w:themeFill="background1" w:themeFillShade="BF"/>
          </w:tcPr>
          <w:p w:rsidR="00DE38A2" w:rsidRPr="005E12E5" w:rsidRDefault="00DE38A2" w:rsidP="005A780A">
            <w:pPr>
              <w:jc w:val="center"/>
              <w:rPr>
                <w:sz w:val="14"/>
                <w:szCs w:val="14"/>
              </w:rPr>
            </w:pPr>
            <w:r w:rsidRPr="005E12E5">
              <w:rPr>
                <w:sz w:val="14"/>
                <w:szCs w:val="14"/>
              </w:rPr>
              <w:t>Distance from Bit</w:t>
            </w: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5A780A" w:rsidRPr="005E12E5" w:rsidRDefault="005A780A" w:rsidP="005A780A">
            <w:pPr>
              <w:jc w:val="center"/>
              <w:rPr>
                <w:sz w:val="14"/>
                <w:szCs w:val="14"/>
              </w:rPr>
            </w:pPr>
          </w:p>
          <w:p w:rsidR="00DE38A2" w:rsidRPr="005E12E5" w:rsidRDefault="00DE38A2" w:rsidP="005A780A">
            <w:pPr>
              <w:jc w:val="center"/>
              <w:rPr>
                <w:sz w:val="14"/>
                <w:szCs w:val="14"/>
              </w:rPr>
            </w:pPr>
            <w:r w:rsidRPr="005E12E5">
              <w:rPr>
                <w:sz w:val="14"/>
                <w:szCs w:val="14"/>
              </w:rPr>
              <w:t>(</w:t>
            </w:r>
            <w:r>
              <w:rPr>
                <w:sz w:val="14"/>
                <w:szCs w:val="14"/>
              </w:rPr>
              <w:t>m</w:t>
            </w:r>
            <w:r w:rsidRPr="005E12E5">
              <w:rPr>
                <w:sz w:val="14"/>
                <w:szCs w:val="14"/>
              </w:rPr>
              <w:t>)</w:t>
            </w:r>
          </w:p>
        </w:tc>
        <w:tc>
          <w:tcPr>
            <w:tcW w:w="368" w:type="pct"/>
            <w:vMerge/>
            <w:shd w:val="clear" w:color="auto" w:fill="BFBFBF" w:themeFill="background1" w:themeFillShade="BF"/>
          </w:tcPr>
          <w:p w:rsidR="00DE38A2" w:rsidRPr="005E12E5" w:rsidRDefault="00DE38A2" w:rsidP="00DE38A2">
            <w:pPr>
              <w:rPr>
                <w:sz w:val="14"/>
                <w:szCs w:val="14"/>
              </w:rPr>
            </w:pPr>
          </w:p>
        </w:tc>
        <w:tc>
          <w:tcPr>
            <w:tcW w:w="395" w:type="pct"/>
            <w:vMerge/>
            <w:shd w:val="clear" w:color="auto" w:fill="BFBFBF" w:themeFill="background1" w:themeFillShade="BF"/>
          </w:tcPr>
          <w:p w:rsidR="00DE38A2" w:rsidRPr="005E12E5" w:rsidRDefault="00DE38A2" w:rsidP="00DE38A2">
            <w:pPr>
              <w:rPr>
                <w:sz w:val="14"/>
                <w:szCs w:val="14"/>
              </w:rPr>
            </w:pPr>
          </w:p>
        </w:tc>
      </w:tr>
      <w:tr w:rsidR="00E80AD9" w:rsidTr="00E80AD9">
        <w:tc>
          <w:tcPr>
            <w:tcW w:w="251" w:type="pct"/>
          </w:tcPr>
          <w:p w:rsidR="00DE38A2" w:rsidRPr="005E12E5" w:rsidRDefault="00DE38A2" w:rsidP="00DE38A2">
            <w:pPr>
              <w:rPr>
                <w:sz w:val="14"/>
                <w:szCs w:val="14"/>
              </w:rPr>
            </w:pPr>
            <w:r>
              <w:rPr>
                <w:noProof/>
                <w:sz w:val="14"/>
                <w:szCs w:val="14"/>
              </w:rPr>
              <w:t>Спуск</w:t>
            </w:r>
          </w:p>
        </w:tc>
        <w:tc>
          <w:tcPr>
            <w:tcW w:w="211" w:type="pct"/>
            <w:vAlign w:val="center"/>
          </w:tcPr>
          <w:p w:rsidR="00DE38A2" w:rsidRPr="005E12E5" w:rsidRDefault="00DE38A2" w:rsidP="009254A8">
            <w:pPr>
              <w:jc w:val="center"/>
              <w:rPr>
                <w:sz w:val="14"/>
                <w:szCs w:val="14"/>
              </w:rPr>
            </w:pPr>
          </w:p>
        </w:tc>
        <w:tc>
          <w:tcPr>
            <w:tcW w:w="194" w:type="pct"/>
            <w:vAlign w:val="center"/>
          </w:tcPr>
          <w:p w:rsidR="00DE38A2" w:rsidRPr="005E12E5" w:rsidRDefault="00DE38A2" w:rsidP="009254A8">
            <w:pPr>
              <w:jc w:val="center"/>
              <w:rPr>
                <w:sz w:val="14"/>
                <w:szCs w:val="14"/>
              </w:rPr>
            </w:pPr>
          </w:p>
        </w:tc>
        <w:tc>
          <w:tcPr>
            <w:tcW w:w="204" w:type="pct"/>
            <w:vAlign w:val="center"/>
          </w:tcPr>
          <w:p w:rsidR="00DE38A2" w:rsidRPr="005E12E5" w:rsidRDefault="00DE38A2" w:rsidP="009254A8">
            <w:pPr>
              <w:jc w:val="center"/>
              <w:rPr>
                <w:sz w:val="14"/>
                <w:szCs w:val="14"/>
              </w:rPr>
            </w:pPr>
          </w:p>
        </w:tc>
        <w:tc>
          <w:tcPr>
            <w:tcW w:w="236" w:type="pct"/>
            <w:vAlign w:val="center"/>
          </w:tcPr>
          <w:p w:rsidR="00DE38A2" w:rsidRPr="005E12E5" w:rsidRDefault="00DE38A2" w:rsidP="009254A8">
            <w:pPr>
              <w:jc w:val="center"/>
              <w:rPr>
                <w:sz w:val="14"/>
                <w:szCs w:val="14"/>
              </w:rPr>
            </w:pPr>
          </w:p>
        </w:tc>
        <w:tc>
          <w:tcPr>
            <w:tcW w:w="200" w:type="pct"/>
            <w:vAlign w:val="center"/>
          </w:tcPr>
          <w:p w:rsidR="00DE38A2" w:rsidRPr="005E12E5" w:rsidRDefault="00DE38A2" w:rsidP="009254A8">
            <w:pPr>
              <w:jc w:val="center"/>
              <w:rPr>
                <w:sz w:val="14"/>
                <w:szCs w:val="14"/>
              </w:rPr>
            </w:pPr>
          </w:p>
        </w:tc>
        <w:tc>
          <w:tcPr>
            <w:tcW w:w="202" w:type="pct"/>
            <w:vAlign w:val="center"/>
          </w:tcPr>
          <w:p w:rsidR="00DE38A2" w:rsidRPr="005E12E5" w:rsidRDefault="00DE38A2" w:rsidP="009254A8">
            <w:pPr>
              <w:jc w:val="center"/>
              <w:rPr>
                <w:sz w:val="14"/>
                <w:szCs w:val="14"/>
              </w:rPr>
            </w:pPr>
          </w:p>
        </w:tc>
        <w:tc>
          <w:tcPr>
            <w:tcW w:w="266" w:type="pct"/>
            <w:vAlign w:val="center"/>
          </w:tcPr>
          <w:p w:rsidR="00DE38A2" w:rsidRPr="005E12E5" w:rsidRDefault="00DE38A2" w:rsidP="009254A8">
            <w:pPr>
              <w:jc w:val="center"/>
              <w:rPr>
                <w:sz w:val="14"/>
                <w:szCs w:val="14"/>
              </w:rPr>
            </w:pPr>
          </w:p>
        </w:tc>
        <w:tc>
          <w:tcPr>
            <w:tcW w:w="319" w:type="pct"/>
          </w:tcPr>
          <w:p w:rsidR="00DE38A2" w:rsidRPr="005E12E5" w:rsidRDefault="00DE38A2" w:rsidP="00227FC2">
            <w:pPr>
              <w:jc w:val="right"/>
              <w:rPr>
                <w:sz w:val="14"/>
                <w:szCs w:val="14"/>
              </w:rPr>
            </w:pPr>
            <w:r>
              <w:rPr>
                <w:noProof/>
                <w:sz w:val="14"/>
                <w:szCs w:val="14"/>
              </w:rPr>
              <w:t>0.0000</w:t>
            </w:r>
          </w:p>
        </w:tc>
        <w:tc>
          <w:tcPr>
            <w:tcW w:w="354" w:type="pct"/>
          </w:tcPr>
          <w:p w:rsidR="00DE38A2" w:rsidRPr="005E12E5" w:rsidRDefault="00DE38A2" w:rsidP="00227FC2">
            <w:pPr>
              <w:jc w:val="right"/>
              <w:rPr>
                <w:sz w:val="14"/>
                <w:szCs w:val="14"/>
              </w:rPr>
            </w:pPr>
            <w:r>
              <w:rPr>
                <w:noProof/>
                <w:sz w:val="14"/>
                <w:szCs w:val="14"/>
              </w:rPr>
              <w:t>0.0</w:t>
            </w:r>
          </w:p>
        </w:tc>
        <w:tc>
          <w:tcPr>
            <w:tcW w:w="390" w:type="pct"/>
          </w:tcPr>
          <w:p w:rsidR="00DE38A2" w:rsidRPr="005E12E5" w:rsidRDefault="00DE38A2" w:rsidP="00227FC2">
            <w:pPr>
              <w:jc w:val="right"/>
              <w:rPr>
                <w:sz w:val="14"/>
                <w:szCs w:val="14"/>
              </w:rPr>
            </w:pPr>
            <w:r>
              <w:rPr>
                <w:noProof/>
                <w:sz w:val="14"/>
                <w:szCs w:val="14"/>
              </w:rPr>
              <w:t>0.0</w:t>
            </w:r>
          </w:p>
        </w:tc>
        <w:tc>
          <w:tcPr>
            <w:tcW w:w="343" w:type="pct"/>
          </w:tcPr>
          <w:p w:rsidR="00DE38A2" w:rsidRPr="005E12E5" w:rsidRDefault="00DE38A2" w:rsidP="00227FC2">
            <w:pPr>
              <w:jc w:val="right"/>
              <w:rPr>
                <w:sz w:val="14"/>
                <w:szCs w:val="14"/>
              </w:rPr>
            </w:pPr>
            <w:r>
              <w:rPr>
                <w:noProof/>
                <w:sz w:val="14"/>
                <w:szCs w:val="14"/>
              </w:rPr>
              <w:t>23.92</w:t>
            </w:r>
          </w:p>
        </w:tc>
        <w:tc>
          <w:tcPr>
            <w:tcW w:w="300" w:type="pct"/>
          </w:tcPr>
          <w:p w:rsidR="00DE38A2" w:rsidRPr="005E12E5" w:rsidRDefault="00DE38A2" w:rsidP="00227FC2">
            <w:pPr>
              <w:jc w:val="right"/>
              <w:rPr>
                <w:sz w:val="14"/>
                <w:szCs w:val="14"/>
              </w:rPr>
            </w:pPr>
            <w:r>
              <w:rPr>
                <w:noProof/>
                <w:sz w:val="14"/>
                <w:szCs w:val="14"/>
              </w:rPr>
              <w:t>-0.10</w:t>
            </w:r>
          </w:p>
        </w:tc>
        <w:tc>
          <w:tcPr>
            <w:tcW w:w="401" w:type="pct"/>
          </w:tcPr>
          <w:p w:rsidR="00DE38A2" w:rsidRPr="005E12E5" w:rsidRDefault="00DE38A2" w:rsidP="00227FC2">
            <w:pPr>
              <w:jc w:val="right"/>
              <w:rPr>
                <w:sz w:val="14"/>
                <w:szCs w:val="14"/>
              </w:rPr>
            </w:pPr>
            <w:r>
              <w:rPr>
                <w:noProof/>
                <w:sz w:val="14"/>
                <w:szCs w:val="14"/>
              </w:rPr>
              <w:t>159.14</w:t>
            </w:r>
          </w:p>
        </w:tc>
        <w:tc>
          <w:tcPr>
            <w:tcW w:w="366" w:type="pct"/>
          </w:tcPr>
          <w:p w:rsidR="00DE38A2" w:rsidRPr="005E12E5" w:rsidRDefault="00DE38A2" w:rsidP="00227FC2">
            <w:pPr>
              <w:jc w:val="right"/>
              <w:rPr>
                <w:sz w:val="14"/>
                <w:szCs w:val="14"/>
              </w:rPr>
            </w:pPr>
            <w:r>
              <w:rPr>
                <w:noProof/>
                <w:sz w:val="14"/>
                <w:szCs w:val="14"/>
              </w:rPr>
              <w:t>273.86</w:t>
            </w:r>
          </w:p>
        </w:tc>
        <w:tc>
          <w:tcPr>
            <w:tcW w:w="368" w:type="pct"/>
          </w:tcPr>
          <w:p w:rsidR="00DE38A2" w:rsidRPr="005E12E5" w:rsidRDefault="00DE38A2" w:rsidP="00227FC2">
            <w:pPr>
              <w:jc w:val="right"/>
              <w:rPr>
                <w:sz w:val="14"/>
                <w:szCs w:val="14"/>
              </w:rPr>
            </w:pPr>
            <w:r>
              <w:rPr>
                <w:noProof/>
                <w:sz w:val="14"/>
                <w:szCs w:val="14"/>
              </w:rPr>
              <w:t>433.00</w:t>
            </w:r>
          </w:p>
        </w:tc>
        <w:tc>
          <w:tcPr>
            <w:tcW w:w="395" w:type="pct"/>
          </w:tcPr>
          <w:p w:rsidR="00DE38A2" w:rsidRPr="005E12E5" w:rsidRDefault="00DE38A2" w:rsidP="00227FC2">
            <w:pPr>
              <w:jc w:val="right"/>
              <w:rPr>
                <w:sz w:val="14"/>
                <w:szCs w:val="14"/>
              </w:rPr>
            </w:pPr>
            <w:r>
              <w:rPr>
                <w:noProof/>
                <w:sz w:val="14"/>
                <w:szCs w:val="14"/>
              </w:rPr>
              <w:t>0.00</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1" w:type="pct"/>
          </w:tcPr>
          <w:p w:rsidR="00DE38A2" w:rsidRPr="005E12E5" w:rsidRDefault="00DE38A2" w:rsidP="00DE38A2">
            <w:pPr>
              <w:rPr>
                <w:sz w:val="14"/>
                <w:szCs w:val="14"/>
              </w:rPr>
            </w:pPr>
            <w:r>
              <w:rPr>
                <w:noProof/>
                <w:sz w:val="14"/>
                <w:szCs w:val="14"/>
              </w:rPr>
              <w:t>Подъём</w:t>
            </w:r>
          </w:p>
        </w:tc>
        <w:tc>
          <w:tcPr>
            <w:tcW w:w="211" w:type="pct"/>
            <w:vAlign w:val="center"/>
          </w:tcPr>
          <w:p w:rsidR="00DE38A2" w:rsidRPr="005E12E5" w:rsidRDefault="00DE38A2" w:rsidP="009254A8">
            <w:pPr>
              <w:jc w:val="center"/>
              <w:rPr>
                <w:sz w:val="14"/>
                <w:szCs w:val="14"/>
              </w:rPr>
            </w:pPr>
          </w:p>
        </w:tc>
        <w:tc>
          <w:tcPr>
            <w:tcW w:w="194" w:type="pct"/>
            <w:vAlign w:val="center"/>
          </w:tcPr>
          <w:p w:rsidR="00DE38A2" w:rsidRPr="005E12E5" w:rsidRDefault="00DE38A2" w:rsidP="009254A8">
            <w:pPr>
              <w:jc w:val="center"/>
              <w:rPr>
                <w:sz w:val="14"/>
                <w:szCs w:val="14"/>
              </w:rPr>
            </w:pPr>
          </w:p>
        </w:tc>
        <w:tc>
          <w:tcPr>
            <w:tcW w:w="204" w:type="pct"/>
            <w:vAlign w:val="center"/>
          </w:tcPr>
          <w:p w:rsidR="00DE38A2" w:rsidRPr="005E12E5" w:rsidRDefault="00DE38A2" w:rsidP="009254A8">
            <w:pPr>
              <w:jc w:val="center"/>
              <w:rPr>
                <w:sz w:val="14"/>
                <w:szCs w:val="14"/>
              </w:rPr>
            </w:pPr>
          </w:p>
        </w:tc>
        <w:tc>
          <w:tcPr>
            <w:tcW w:w="236" w:type="pct"/>
            <w:vAlign w:val="center"/>
          </w:tcPr>
          <w:p w:rsidR="00DE38A2" w:rsidRPr="005E12E5" w:rsidRDefault="00DE38A2" w:rsidP="009254A8">
            <w:pPr>
              <w:jc w:val="center"/>
              <w:rPr>
                <w:sz w:val="14"/>
                <w:szCs w:val="14"/>
              </w:rPr>
            </w:pPr>
          </w:p>
        </w:tc>
        <w:tc>
          <w:tcPr>
            <w:tcW w:w="200" w:type="pct"/>
            <w:vAlign w:val="center"/>
          </w:tcPr>
          <w:p w:rsidR="00DE38A2" w:rsidRPr="005E12E5" w:rsidRDefault="00DE38A2" w:rsidP="009254A8">
            <w:pPr>
              <w:jc w:val="center"/>
              <w:rPr>
                <w:sz w:val="14"/>
                <w:szCs w:val="14"/>
              </w:rPr>
            </w:pPr>
          </w:p>
        </w:tc>
        <w:tc>
          <w:tcPr>
            <w:tcW w:w="202" w:type="pct"/>
            <w:vAlign w:val="center"/>
          </w:tcPr>
          <w:p w:rsidR="00DE38A2" w:rsidRPr="005E12E5" w:rsidRDefault="00DE38A2" w:rsidP="009254A8">
            <w:pPr>
              <w:jc w:val="center"/>
              <w:rPr>
                <w:sz w:val="14"/>
                <w:szCs w:val="14"/>
              </w:rPr>
            </w:pPr>
          </w:p>
        </w:tc>
        <w:tc>
          <w:tcPr>
            <w:tcW w:w="266" w:type="pct"/>
            <w:vAlign w:val="center"/>
          </w:tcPr>
          <w:p w:rsidR="00DE38A2" w:rsidRPr="005E12E5" w:rsidRDefault="00DE38A2" w:rsidP="009254A8">
            <w:pPr>
              <w:jc w:val="center"/>
              <w:rPr>
                <w:sz w:val="14"/>
                <w:szCs w:val="14"/>
              </w:rPr>
            </w:pPr>
          </w:p>
        </w:tc>
        <w:tc>
          <w:tcPr>
            <w:tcW w:w="319" w:type="pct"/>
          </w:tcPr>
          <w:p w:rsidR="00DE38A2" w:rsidRPr="005E12E5" w:rsidRDefault="00DE38A2" w:rsidP="00227FC2">
            <w:pPr>
              <w:jc w:val="right"/>
              <w:rPr>
                <w:sz w:val="14"/>
                <w:szCs w:val="14"/>
              </w:rPr>
            </w:pPr>
            <w:r>
              <w:rPr>
                <w:noProof/>
                <w:sz w:val="14"/>
                <w:szCs w:val="14"/>
              </w:rPr>
              <w:t>0.0000</w:t>
            </w:r>
          </w:p>
        </w:tc>
        <w:tc>
          <w:tcPr>
            <w:tcW w:w="354" w:type="pct"/>
          </w:tcPr>
          <w:p w:rsidR="00DE38A2" w:rsidRPr="005E12E5" w:rsidRDefault="00DE38A2" w:rsidP="00227FC2">
            <w:pPr>
              <w:jc w:val="right"/>
              <w:rPr>
                <w:sz w:val="14"/>
                <w:szCs w:val="14"/>
              </w:rPr>
            </w:pPr>
            <w:r>
              <w:rPr>
                <w:noProof/>
                <w:sz w:val="14"/>
                <w:szCs w:val="14"/>
              </w:rPr>
              <w:t>0.0</w:t>
            </w:r>
          </w:p>
        </w:tc>
        <w:tc>
          <w:tcPr>
            <w:tcW w:w="390" w:type="pct"/>
          </w:tcPr>
          <w:p w:rsidR="00DE38A2" w:rsidRPr="005E12E5" w:rsidRDefault="00DE38A2" w:rsidP="00227FC2">
            <w:pPr>
              <w:jc w:val="right"/>
              <w:rPr>
                <w:sz w:val="14"/>
                <w:szCs w:val="14"/>
              </w:rPr>
            </w:pPr>
            <w:r>
              <w:rPr>
                <w:noProof/>
                <w:sz w:val="14"/>
                <w:szCs w:val="14"/>
              </w:rPr>
              <w:t>0.0</w:t>
            </w:r>
          </w:p>
        </w:tc>
        <w:tc>
          <w:tcPr>
            <w:tcW w:w="343" w:type="pct"/>
          </w:tcPr>
          <w:p w:rsidR="00DE38A2" w:rsidRPr="005E12E5" w:rsidRDefault="00DE38A2" w:rsidP="00227FC2">
            <w:pPr>
              <w:jc w:val="right"/>
              <w:rPr>
                <w:sz w:val="14"/>
                <w:szCs w:val="14"/>
              </w:rPr>
            </w:pPr>
            <w:r>
              <w:rPr>
                <w:noProof/>
                <w:sz w:val="14"/>
                <w:szCs w:val="14"/>
              </w:rPr>
              <w:t>31.58</w:t>
            </w:r>
          </w:p>
        </w:tc>
        <w:tc>
          <w:tcPr>
            <w:tcW w:w="300" w:type="pct"/>
          </w:tcPr>
          <w:p w:rsidR="00DE38A2" w:rsidRPr="005E12E5" w:rsidRDefault="00DE38A2" w:rsidP="00227FC2">
            <w:pPr>
              <w:jc w:val="right"/>
              <w:rPr>
                <w:sz w:val="14"/>
                <w:szCs w:val="14"/>
              </w:rPr>
            </w:pPr>
            <w:r>
              <w:rPr>
                <w:noProof/>
                <w:sz w:val="14"/>
                <w:szCs w:val="14"/>
              </w:rPr>
              <w:t>-0.07</w:t>
            </w:r>
          </w:p>
        </w:tc>
        <w:tc>
          <w:tcPr>
            <w:tcW w:w="401" w:type="pct"/>
          </w:tcPr>
          <w:p w:rsidR="00DE38A2" w:rsidRPr="005E12E5" w:rsidRDefault="00DE38A2" w:rsidP="00227FC2">
            <w:pPr>
              <w:jc w:val="right"/>
              <w:rPr>
                <w:sz w:val="14"/>
                <w:szCs w:val="14"/>
              </w:rPr>
            </w:pPr>
            <w:r>
              <w:rPr>
                <w:noProof/>
                <w:sz w:val="14"/>
                <w:szCs w:val="14"/>
              </w:rPr>
              <w:t>381.99</w:t>
            </w:r>
          </w:p>
        </w:tc>
        <w:tc>
          <w:tcPr>
            <w:tcW w:w="366" w:type="pct"/>
          </w:tcPr>
          <w:p w:rsidR="00DE38A2" w:rsidRPr="005E12E5" w:rsidRDefault="00DE38A2" w:rsidP="00227FC2">
            <w:pPr>
              <w:jc w:val="right"/>
              <w:rPr>
                <w:sz w:val="14"/>
                <w:szCs w:val="14"/>
              </w:rPr>
            </w:pPr>
            <w:r>
              <w:rPr>
                <w:noProof/>
                <w:sz w:val="14"/>
                <w:szCs w:val="14"/>
              </w:rPr>
              <w:t>51.01</w:t>
            </w:r>
          </w:p>
        </w:tc>
        <w:tc>
          <w:tcPr>
            <w:tcW w:w="368" w:type="pct"/>
          </w:tcPr>
          <w:p w:rsidR="00DE38A2" w:rsidRPr="005E12E5" w:rsidRDefault="00DE38A2" w:rsidP="00227FC2">
            <w:pPr>
              <w:jc w:val="right"/>
              <w:rPr>
                <w:sz w:val="14"/>
                <w:szCs w:val="14"/>
              </w:rPr>
            </w:pPr>
            <w:r>
              <w:rPr>
                <w:noProof/>
                <w:sz w:val="14"/>
                <w:szCs w:val="14"/>
              </w:rPr>
              <w:t>433.00</w:t>
            </w:r>
          </w:p>
        </w:tc>
        <w:tc>
          <w:tcPr>
            <w:tcW w:w="395" w:type="pct"/>
          </w:tcPr>
          <w:p w:rsidR="00DE38A2" w:rsidRPr="005E12E5" w:rsidRDefault="00DE38A2" w:rsidP="00227FC2">
            <w:pPr>
              <w:jc w:val="right"/>
              <w:rPr>
                <w:sz w:val="14"/>
                <w:szCs w:val="14"/>
              </w:rPr>
            </w:pPr>
            <w:r>
              <w:rPr>
                <w:noProof/>
                <w:sz w:val="14"/>
                <w:szCs w:val="14"/>
              </w:rPr>
              <w:t>0.00</w:t>
            </w:r>
          </w:p>
        </w:tc>
      </w:tr>
      <w:tr w:rsidR="00E80AD9" w:rsidTr="00E80AD9">
        <w:tc>
          <w:tcPr>
            <w:tcW w:w="251" w:type="pct"/>
          </w:tcPr>
          <w:p w:rsidR="00DE38A2" w:rsidRPr="005E12E5" w:rsidRDefault="00DE38A2" w:rsidP="00DE38A2">
            <w:pPr>
              <w:rPr>
                <w:sz w:val="14"/>
                <w:szCs w:val="14"/>
              </w:rPr>
            </w:pPr>
            <w:r>
              <w:rPr>
                <w:noProof/>
                <w:sz w:val="14"/>
                <w:szCs w:val="14"/>
              </w:rPr>
              <w:t>Бурение ротором</w:t>
            </w:r>
          </w:p>
        </w:tc>
        <w:tc>
          <w:tcPr>
            <w:tcW w:w="211" w:type="pct"/>
            <w:vAlign w:val="center"/>
          </w:tcPr>
          <w:p w:rsidR="00DE38A2" w:rsidRPr="005E12E5" w:rsidRDefault="00DE38A2" w:rsidP="009254A8">
            <w:pPr>
              <w:jc w:val="center"/>
              <w:rPr>
                <w:sz w:val="14"/>
                <w:szCs w:val="14"/>
              </w:rPr>
            </w:pPr>
          </w:p>
        </w:tc>
        <w:tc>
          <w:tcPr>
            <w:tcW w:w="194" w:type="pct"/>
            <w:vAlign w:val="center"/>
          </w:tcPr>
          <w:p w:rsidR="00DE38A2" w:rsidRPr="005E12E5" w:rsidRDefault="00DE38A2" w:rsidP="009254A8">
            <w:pPr>
              <w:jc w:val="center"/>
              <w:rPr>
                <w:sz w:val="14"/>
                <w:szCs w:val="14"/>
              </w:rPr>
            </w:pPr>
          </w:p>
        </w:tc>
        <w:tc>
          <w:tcPr>
            <w:tcW w:w="204" w:type="pct"/>
            <w:vAlign w:val="center"/>
          </w:tcPr>
          <w:p w:rsidR="00DE38A2" w:rsidRPr="005E12E5" w:rsidRDefault="00DE38A2" w:rsidP="009254A8">
            <w:pPr>
              <w:jc w:val="center"/>
              <w:rPr>
                <w:sz w:val="14"/>
                <w:szCs w:val="14"/>
              </w:rPr>
            </w:pPr>
          </w:p>
        </w:tc>
        <w:tc>
          <w:tcPr>
            <w:tcW w:w="236" w:type="pct"/>
            <w:vAlign w:val="center"/>
          </w:tcPr>
          <w:p w:rsidR="00DE38A2" w:rsidRPr="005E12E5" w:rsidRDefault="00DE38A2" w:rsidP="009254A8">
            <w:pPr>
              <w:jc w:val="center"/>
              <w:rPr>
                <w:sz w:val="14"/>
                <w:szCs w:val="14"/>
              </w:rPr>
            </w:pPr>
          </w:p>
        </w:tc>
        <w:tc>
          <w:tcPr>
            <w:tcW w:w="200" w:type="pct"/>
            <w:vAlign w:val="center"/>
          </w:tcPr>
          <w:p w:rsidR="00DE38A2" w:rsidRPr="005E12E5" w:rsidRDefault="00DE38A2" w:rsidP="009254A8">
            <w:pPr>
              <w:jc w:val="center"/>
              <w:rPr>
                <w:sz w:val="14"/>
                <w:szCs w:val="14"/>
              </w:rPr>
            </w:pPr>
          </w:p>
        </w:tc>
        <w:tc>
          <w:tcPr>
            <w:tcW w:w="202" w:type="pct"/>
            <w:vAlign w:val="center"/>
          </w:tcPr>
          <w:p w:rsidR="00DE38A2" w:rsidRPr="005E12E5" w:rsidRDefault="00DE38A2" w:rsidP="009254A8">
            <w:pPr>
              <w:jc w:val="center"/>
              <w:rPr>
                <w:sz w:val="14"/>
                <w:szCs w:val="14"/>
              </w:rPr>
            </w:pPr>
          </w:p>
        </w:tc>
        <w:tc>
          <w:tcPr>
            <w:tcW w:w="266" w:type="pct"/>
            <w:vAlign w:val="center"/>
          </w:tcPr>
          <w:p w:rsidR="00DE38A2" w:rsidRPr="005E12E5" w:rsidRDefault="00DE38A2" w:rsidP="009254A8">
            <w:pPr>
              <w:jc w:val="center"/>
              <w:rPr>
                <w:sz w:val="14"/>
                <w:szCs w:val="14"/>
              </w:rPr>
            </w:pPr>
          </w:p>
        </w:tc>
        <w:tc>
          <w:tcPr>
            <w:tcW w:w="319" w:type="pct"/>
          </w:tcPr>
          <w:p w:rsidR="00DE38A2" w:rsidRPr="005E12E5" w:rsidRDefault="00DE38A2" w:rsidP="00227FC2">
            <w:pPr>
              <w:jc w:val="right"/>
              <w:rPr>
                <w:sz w:val="14"/>
                <w:szCs w:val="14"/>
              </w:rPr>
            </w:pPr>
            <w:r>
              <w:rPr>
                <w:noProof/>
                <w:sz w:val="14"/>
                <w:szCs w:val="14"/>
              </w:rPr>
              <w:t>7.9762</w:t>
            </w:r>
          </w:p>
        </w:tc>
        <w:tc>
          <w:tcPr>
            <w:tcW w:w="354" w:type="pct"/>
          </w:tcPr>
          <w:p w:rsidR="00DE38A2" w:rsidRPr="005E12E5" w:rsidRDefault="00DE38A2" w:rsidP="00227FC2">
            <w:pPr>
              <w:jc w:val="right"/>
              <w:rPr>
                <w:sz w:val="14"/>
                <w:szCs w:val="14"/>
              </w:rPr>
            </w:pPr>
            <w:r>
              <w:rPr>
                <w:noProof/>
                <w:sz w:val="14"/>
                <w:szCs w:val="14"/>
              </w:rPr>
              <w:t>0.4</w:t>
            </w:r>
          </w:p>
        </w:tc>
        <w:tc>
          <w:tcPr>
            <w:tcW w:w="390" w:type="pct"/>
          </w:tcPr>
          <w:p w:rsidR="00DE38A2" w:rsidRPr="005E12E5" w:rsidRDefault="00DE38A2" w:rsidP="00227FC2">
            <w:pPr>
              <w:jc w:val="right"/>
              <w:rPr>
                <w:sz w:val="14"/>
                <w:szCs w:val="14"/>
              </w:rPr>
            </w:pPr>
            <w:r>
              <w:rPr>
                <w:noProof/>
                <w:sz w:val="14"/>
                <w:szCs w:val="14"/>
              </w:rPr>
              <w:t>0.1</w:t>
            </w:r>
          </w:p>
        </w:tc>
        <w:tc>
          <w:tcPr>
            <w:tcW w:w="343" w:type="pct"/>
          </w:tcPr>
          <w:p w:rsidR="00DE38A2" w:rsidRPr="005E12E5" w:rsidRDefault="00DE38A2" w:rsidP="00227FC2">
            <w:pPr>
              <w:jc w:val="right"/>
              <w:rPr>
                <w:sz w:val="14"/>
                <w:szCs w:val="14"/>
              </w:rPr>
            </w:pPr>
            <w:r>
              <w:rPr>
                <w:noProof/>
                <w:sz w:val="14"/>
                <w:szCs w:val="14"/>
              </w:rPr>
              <w:t>22.96</w:t>
            </w:r>
          </w:p>
        </w:tc>
        <w:tc>
          <w:tcPr>
            <w:tcW w:w="300" w:type="pct"/>
          </w:tcPr>
          <w:p w:rsidR="00DE38A2" w:rsidRPr="005E12E5" w:rsidRDefault="00DE38A2" w:rsidP="00227FC2">
            <w:pPr>
              <w:jc w:val="right"/>
              <w:rPr>
                <w:sz w:val="14"/>
                <w:szCs w:val="14"/>
              </w:rPr>
            </w:pPr>
            <w:r>
              <w:rPr>
                <w:noProof/>
                <w:sz w:val="14"/>
                <w:szCs w:val="14"/>
              </w:rPr>
              <w:t>-0.11</w:t>
            </w:r>
          </w:p>
        </w:tc>
        <w:tc>
          <w:tcPr>
            <w:tcW w:w="401" w:type="pct"/>
          </w:tcPr>
          <w:p w:rsidR="00DE38A2" w:rsidRPr="005E12E5" w:rsidRDefault="00DE38A2" w:rsidP="00227FC2">
            <w:pPr>
              <w:jc w:val="right"/>
              <w:rPr>
                <w:sz w:val="14"/>
                <w:szCs w:val="14"/>
              </w:rPr>
            </w:pPr>
            <w:r>
              <w:rPr>
                <w:noProof/>
                <w:sz w:val="14"/>
                <w:szCs w:val="14"/>
              </w:rPr>
              <w:t>136.41</w:t>
            </w:r>
          </w:p>
        </w:tc>
        <w:tc>
          <w:tcPr>
            <w:tcW w:w="366" w:type="pct"/>
          </w:tcPr>
          <w:p w:rsidR="00DE38A2" w:rsidRPr="005E12E5" w:rsidRDefault="00DE38A2" w:rsidP="00227FC2">
            <w:pPr>
              <w:jc w:val="right"/>
              <w:rPr>
                <w:sz w:val="14"/>
                <w:szCs w:val="14"/>
              </w:rPr>
            </w:pPr>
            <w:r>
              <w:rPr>
                <w:noProof/>
                <w:sz w:val="14"/>
                <w:szCs w:val="14"/>
              </w:rPr>
              <w:t>296.59</w:t>
            </w:r>
          </w:p>
        </w:tc>
        <w:tc>
          <w:tcPr>
            <w:tcW w:w="368" w:type="pct"/>
          </w:tcPr>
          <w:p w:rsidR="00DE38A2" w:rsidRPr="005E12E5" w:rsidRDefault="00DE38A2" w:rsidP="00227FC2">
            <w:pPr>
              <w:jc w:val="right"/>
              <w:rPr>
                <w:sz w:val="14"/>
                <w:szCs w:val="14"/>
              </w:rPr>
            </w:pPr>
            <w:r>
              <w:rPr>
                <w:noProof/>
                <w:sz w:val="14"/>
                <w:szCs w:val="14"/>
              </w:rPr>
              <w:t>161.77</w:t>
            </w:r>
          </w:p>
        </w:tc>
        <w:tc>
          <w:tcPr>
            <w:tcW w:w="395" w:type="pct"/>
          </w:tcPr>
          <w:p w:rsidR="00DE38A2" w:rsidRPr="005E12E5" w:rsidRDefault="00DE38A2" w:rsidP="00227FC2">
            <w:pPr>
              <w:jc w:val="right"/>
              <w:rPr>
                <w:sz w:val="14"/>
                <w:szCs w:val="14"/>
              </w:rPr>
            </w:pPr>
            <w:r>
              <w:rPr>
                <w:noProof/>
                <w:sz w:val="14"/>
                <w:szCs w:val="14"/>
              </w:rPr>
              <w:t>271.23</w:t>
            </w:r>
          </w:p>
        </w:tc>
      </w:tr>
      <w:tr w:rsidR="00E80AD9" w:rsidTr="00E80AD9">
        <w:trPr>
          <w:cnfStyle w:val="000000010000" w:firstRow="0" w:lastRow="0" w:firstColumn="0" w:lastColumn="0" w:oddVBand="0" w:evenVBand="0" w:oddHBand="0" w:evenHBand="1" w:firstRowFirstColumn="0" w:firstRowLastColumn="0" w:lastRowFirstColumn="0" w:lastRowLastColumn="0"/>
        </w:trPr>
        <w:tc>
          <w:tcPr>
            <w:tcW w:w="251" w:type="pct"/>
          </w:tcPr>
          <w:p w:rsidR="00DE38A2" w:rsidRPr="005E12E5" w:rsidRDefault="00DE38A2" w:rsidP="00DE38A2">
            <w:pPr>
              <w:rPr>
                <w:sz w:val="14"/>
                <w:szCs w:val="14"/>
              </w:rPr>
            </w:pPr>
            <w:r>
              <w:rPr>
                <w:noProof/>
                <w:sz w:val="14"/>
                <w:szCs w:val="14"/>
              </w:rPr>
              <w:t>Бурение ГЗД</w:t>
            </w:r>
          </w:p>
        </w:tc>
        <w:tc>
          <w:tcPr>
            <w:tcW w:w="211" w:type="pct"/>
            <w:vAlign w:val="center"/>
          </w:tcPr>
          <w:p w:rsidR="00DE38A2" w:rsidRPr="005E12E5" w:rsidRDefault="00DE38A2" w:rsidP="009254A8">
            <w:pPr>
              <w:jc w:val="center"/>
              <w:rPr>
                <w:sz w:val="14"/>
                <w:szCs w:val="14"/>
              </w:rPr>
            </w:pPr>
          </w:p>
        </w:tc>
        <w:tc>
          <w:tcPr>
            <w:tcW w:w="194" w:type="pct"/>
            <w:vAlign w:val="center"/>
          </w:tcPr>
          <w:p w:rsidR="00DE38A2" w:rsidRPr="005E12E5" w:rsidRDefault="00DE38A2" w:rsidP="009254A8">
            <w:pPr>
              <w:jc w:val="center"/>
              <w:rPr>
                <w:sz w:val="14"/>
                <w:szCs w:val="14"/>
              </w:rPr>
            </w:pPr>
          </w:p>
        </w:tc>
        <w:tc>
          <w:tcPr>
            <w:tcW w:w="204" w:type="pct"/>
            <w:vAlign w:val="center"/>
          </w:tcPr>
          <w:p w:rsidR="00DE38A2" w:rsidRPr="005E12E5" w:rsidRDefault="00DE38A2" w:rsidP="009254A8">
            <w:pPr>
              <w:jc w:val="center"/>
              <w:rPr>
                <w:sz w:val="14"/>
                <w:szCs w:val="14"/>
              </w:rPr>
            </w:pPr>
          </w:p>
        </w:tc>
        <w:tc>
          <w:tcPr>
            <w:tcW w:w="236" w:type="pct"/>
            <w:vAlign w:val="center"/>
          </w:tcPr>
          <w:p w:rsidR="00DE38A2" w:rsidRPr="005E12E5" w:rsidRDefault="00DE38A2" w:rsidP="009254A8">
            <w:pPr>
              <w:jc w:val="center"/>
              <w:rPr>
                <w:sz w:val="14"/>
                <w:szCs w:val="14"/>
              </w:rPr>
            </w:pPr>
          </w:p>
        </w:tc>
        <w:tc>
          <w:tcPr>
            <w:tcW w:w="200" w:type="pct"/>
            <w:vAlign w:val="center"/>
          </w:tcPr>
          <w:p w:rsidR="00DE38A2" w:rsidRPr="005E12E5" w:rsidRDefault="00DE38A2" w:rsidP="009254A8">
            <w:pPr>
              <w:jc w:val="center"/>
              <w:rPr>
                <w:sz w:val="14"/>
                <w:szCs w:val="14"/>
              </w:rPr>
            </w:pPr>
          </w:p>
        </w:tc>
        <w:tc>
          <w:tcPr>
            <w:tcW w:w="202" w:type="pct"/>
            <w:vAlign w:val="center"/>
          </w:tcPr>
          <w:p w:rsidR="00DE38A2" w:rsidRPr="005E12E5" w:rsidRDefault="00DE38A2" w:rsidP="009254A8">
            <w:pPr>
              <w:jc w:val="center"/>
              <w:rPr>
                <w:sz w:val="14"/>
                <w:szCs w:val="14"/>
              </w:rPr>
            </w:pPr>
          </w:p>
        </w:tc>
        <w:tc>
          <w:tcPr>
            <w:tcW w:w="266" w:type="pct"/>
            <w:vAlign w:val="center"/>
          </w:tcPr>
          <w:p w:rsidR="00DE38A2" w:rsidRPr="005E12E5" w:rsidRDefault="00DE38A2" w:rsidP="009254A8">
            <w:pPr>
              <w:jc w:val="center"/>
              <w:rPr>
                <w:sz w:val="14"/>
                <w:szCs w:val="14"/>
              </w:rPr>
            </w:pPr>
          </w:p>
        </w:tc>
        <w:tc>
          <w:tcPr>
            <w:tcW w:w="319" w:type="pct"/>
          </w:tcPr>
          <w:p w:rsidR="00DE38A2" w:rsidRPr="005E12E5" w:rsidRDefault="00DE38A2" w:rsidP="00227FC2">
            <w:pPr>
              <w:jc w:val="right"/>
              <w:rPr>
                <w:sz w:val="14"/>
                <w:szCs w:val="14"/>
              </w:rPr>
            </w:pPr>
            <w:r>
              <w:rPr>
                <w:noProof/>
                <w:sz w:val="14"/>
                <w:szCs w:val="14"/>
              </w:rPr>
              <w:t>0.0000</w:t>
            </w:r>
          </w:p>
        </w:tc>
        <w:tc>
          <w:tcPr>
            <w:tcW w:w="354" w:type="pct"/>
          </w:tcPr>
          <w:p w:rsidR="00DE38A2" w:rsidRPr="005E12E5" w:rsidRDefault="00DE38A2" w:rsidP="00227FC2">
            <w:pPr>
              <w:jc w:val="right"/>
              <w:rPr>
                <w:sz w:val="14"/>
                <w:szCs w:val="14"/>
              </w:rPr>
            </w:pPr>
            <w:r>
              <w:rPr>
                <w:noProof/>
                <w:sz w:val="14"/>
                <w:szCs w:val="14"/>
              </w:rPr>
              <w:t>0.0</w:t>
            </w:r>
          </w:p>
        </w:tc>
        <w:tc>
          <w:tcPr>
            <w:tcW w:w="390" w:type="pct"/>
          </w:tcPr>
          <w:p w:rsidR="00DE38A2" w:rsidRPr="005E12E5" w:rsidRDefault="00DE38A2" w:rsidP="00227FC2">
            <w:pPr>
              <w:jc w:val="right"/>
              <w:rPr>
                <w:sz w:val="14"/>
                <w:szCs w:val="14"/>
              </w:rPr>
            </w:pPr>
            <w:r>
              <w:rPr>
                <w:noProof/>
                <w:sz w:val="14"/>
                <w:szCs w:val="14"/>
              </w:rPr>
              <w:t>0.0</w:t>
            </w:r>
          </w:p>
        </w:tc>
        <w:tc>
          <w:tcPr>
            <w:tcW w:w="343" w:type="pct"/>
          </w:tcPr>
          <w:p w:rsidR="00DE38A2" w:rsidRPr="005E12E5" w:rsidRDefault="00DE38A2" w:rsidP="00227FC2">
            <w:pPr>
              <w:jc w:val="right"/>
              <w:rPr>
                <w:sz w:val="14"/>
                <w:szCs w:val="14"/>
              </w:rPr>
            </w:pPr>
            <w:r>
              <w:rPr>
                <w:noProof/>
                <w:sz w:val="14"/>
                <w:szCs w:val="14"/>
              </w:rPr>
              <w:t>21.28</w:t>
            </w:r>
          </w:p>
        </w:tc>
        <w:tc>
          <w:tcPr>
            <w:tcW w:w="300" w:type="pct"/>
          </w:tcPr>
          <w:p w:rsidR="00DE38A2" w:rsidRPr="005E12E5" w:rsidRDefault="00DE38A2" w:rsidP="00227FC2">
            <w:pPr>
              <w:jc w:val="right"/>
              <w:rPr>
                <w:sz w:val="14"/>
                <w:szCs w:val="14"/>
              </w:rPr>
            </w:pPr>
            <w:r>
              <w:rPr>
                <w:noProof/>
                <w:sz w:val="14"/>
                <w:szCs w:val="14"/>
              </w:rPr>
              <w:t>-0.11</w:t>
            </w:r>
          </w:p>
        </w:tc>
        <w:tc>
          <w:tcPr>
            <w:tcW w:w="401" w:type="pct"/>
          </w:tcPr>
          <w:p w:rsidR="00DE38A2" w:rsidRPr="005E12E5" w:rsidRDefault="00DE38A2" w:rsidP="00227FC2">
            <w:pPr>
              <w:jc w:val="right"/>
              <w:rPr>
                <w:sz w:val="14"/>
                <w:szCs w:val="14"/>
              </w:rPr>
            </w:pPr>
            <w:r>
              <w:rPr>
                <w:noProof/>
                <w:sz w:val="14"/>
                <w:szCs w:val="14"/>
              </w:rPr>
              <w:t>113.39</w:t>
            </w:r>
          </w:p>
        </w:tc>
        <w:tc>
          <w:tcPr>
            <w:tcW w:w="366" w:type="pct"/>
          </w:tcPr>
          <w:p w:rsidR="00DE38A2" w:rsidRPr="005E12E5" w:rsidRDefault="00DE38A2" w:rsidP="00227FC2">
            <w:pPr>
              <w:jc w:val="right"/>
              <w:rPr>
                <w:sz w:val="14"/>
                <w:szCs w:val="14"/>
              </w:rPr>
            </w:pPr>
            <w:r>
              <w:rPr>
                <w:noProof/>
                <w:sz w:val="14"/>
                <w:szCs w:val="14"/>
              </w:rPr>
              <w:t>319.61</w:t>
            </w:r>
          </w:p>
        </w:tc>
        <w:tc>
          <w:tcPr>
            <w:tcW w:w="368" w:type="pct"/>
          </w:tcPr>
          <w:p w:rsidR="00DE38A2" w:rsidRPr="005E12E5" w:rsidRDefault="00DE38A2" w:rsidP="00227FC2">
            <w:pPr>
              <w:jc w:val="right"/>
              <w:rPr>
                <w:sz w:val="14"/>
                <w:szCs w:val="14"/>
              </w:rPr>
            </w:pPr>
            <w:r>
              <w:rPr>
                <w:noProof/>
                <w:sz w:val="14"/>
                <w:szCs w:val="14"/>
              </w:rPr>
              <w:t>135.05</w:t>
            </w:r>
          </w:p>
        </w:tc>
        <w:tc>
          <w:tcPr>
            <w:tcW w:w="395" w:type="pct"/>
          </w:tcPr>
          <w:p w:rsidR="00DE38A2" w:rsidRPr="005E12E5" w:rsidRDefault="00DE38A2" w:rsidP="00227FC2">
            <w:pPr>
              <w:jc w:val="right"/>
              <w:rPr>
                <w:sz w:val="14"/>
                <w:szCs w:val="14"/>
              </w:rPr>
            </w:pPr>
            <w:r>
              <w:rPr>
                <w:noProof/>
                <w:sz w:val="14"/>
                <w:szCs w:val="14"/>
              </w:rPr>
              <w:t>297.95</w:t>
            </w:r>
          </w:p>
        </w:tc>
      </w:tr>
      <w:tr w:rsidR="00E80AD9" w:rsidTr="00E80AD9">
        <w:tc>
          <w:tcPr>
            <w:tcW w:w="251" w:type="pct"/>
          </w:tcPr>
          <w:p w:rsidR="00DE38A2" w:rsidRPr="005E12E5" w:rsidRDefault="00DE38A2" w:rsidP="00DE38A2">
            <w:pPr>
              <w:rPr>
                <w:sz w:val="14"/>
                <w:szCs w:val="14"/>
              </w:rPr>
            </w:pPr>
            <w:r>
              <w:rPr>
                <w:noProof/>
                <w:sz w:val="14"/>
                <w:szCs w:val="14"/>
              </w:rPr>
              <w:t>Вращение над забоем</w:t>
            </w:r>
          </w:p>
        </w:tc>
        <w:tc>
          <w:tcPr>
            <w:tcW w:w="211" w:type="pct"/>
            <w:vAlign w:val="center"/>
          </w:tcPr>
          <w:p w:rsidR="00DE38A2" w:rsidRPr="005E12E5" w:rsidRDefault="00DE38A2" w:rsidP="009254A8">
            <w:pPr>
              <w:jc w:val="center"/>
              <w:rPr>
                <w:sz w:val="14"/>
                <w:szCs w:val="14"/>
              </w:rPr>
            </w:pPr>
          </w:p>
        </w:tc>
        <w:tc>
          <w:tcPr>
            <w:tcW w:w="194" w:type="pct"/>
            <w:vAlign w:val="center"/>
          </w:tcPr>
          <w:p w:rsidR="00DE38A2" w:rsidRPr="005E12E5" w:rsidRDefault="00DE38A2" w:rsidP="009254A8">
            <w:pPr>
              <w:jc w:val="center"/>
              <w:rPr>
                <w:sz w:val="14"/>
                <w:szCs w:val="14"/>
              </w:rPr>
            </w:pPr>
          </w:p>
        </w:tc>
        <w:tc>
          <w:tcPr>
            <w:tcW w:w="204" w:type="pct"/>
            <w:vAlign w:val="center"/>
          </w:tcPr>
          <w:p w:rsidR="00DE38A2" w:rsidRPr="005E12E5" w:rsidRDefault="00DE38A2" w:rsidP="009254A8">
            <w:pPr>
              <w:jc w:val="center"/>
              <w:rPr>
                <w:sz w:val="14"/>
                <w:szCs w:val="14"/>
              </w:rPr>
            </w:pPr>
          </w:p>
        </w:tc>
        <w:tc>
          <w:tcPr>
            <w:tcW w:w="236" w:type="pct"/>
            <w:vAlign w:val="center"/>
          </w:tcPr>
          <w:p w:rsidR="00DE38A2" w:rsidRPr="005E12E5" w:rsidRDefault="00DE38A2" w:rsidP="009254A8">
            <w:pPr>
              <w:jc w:val="center"/>
              <w:rPr>
                <w:sz w:val="14"/>
                <w:szCs w:val="14"/>
              </w:rPr>
            </w:pPr>
          </w:p>
        </w:tc>
        <w:tc>
          <w:tcPr>
            <w:tcW w:w="200" w:type="pct"/>
            <w:vAlign w:val="center"/>
          </w:tcPr>
          <w:p w:rsidR="00DE38A2" w:rsidRPr="005E12E5" w:rsidRDefault="00DE38A2" w:rsidP="009254A8">
            <w:pPr>
              <w:jc w:val="center"/>
              <w:rPr>
                <w:sz w:val="14"/>
                <w:szCs w:val="14"/>
              </w:rPr>
            </w:pPr>
          </w:p>
        </w:tc>
        <w:tc>
          <w:tcPr>
            <w:tcW w:w="202" w:type="pct"/>
            <w:vAlign w:val="center"/>
          </w:tcPr>
          <w:p w:rsidR="00DE38A2" w:rsidRPr="005E12E5" w:rsidRDefault="00DE38A2" w:rsidP="009254A8">
            <w:pPr>
              <w:jc w:val="center"/>
              <w:rPr>
                <w:sz w:val="14"/>
                <w:szCs w:val="14"/>
              </w:rPr>
            </w:pPr>
          </w:p>
        </w:tc>
        <w:tc>
          <w:tcPr>
            <w:tcW w:w="266" w:type="pct"/>
            <w:vAlign w:val="center"/>
          </w:tcPr>
          <w:p w:rsidR="00DE38A2" w:rsidRPr="005E12E5" w:rsidRDefault="00DE38A2" w:rsidP="009254A8">
            <w:pPr>
              <w:jc w:val="center"/>
              <w:rPr>
                <w:sz w:val="14"/>
                <w:szCs w:val="14"/>
              </w:rPr>
            </w:pPr>
          </w:p>
        </w:tc>
        <w:tc>
          <w:tcPr>
            <w:tcW w:w="319" w:type="pct"/>
          </w:tcPr>
          <w:p w:rsidR="00DE38A2" w:rsidRPr="005E12E5" w:rsidRDefault="00DE38A2" w:rsidP="00227FC2">
            <w:pPr>
              <w:jc w:val="right"/>
              <w:rPr>
                <w:sz w:val="14"/>
                <w:szCs w:val="14"/>
              </w:rPr>
            </w:pPr>
            <w:r>
              <w:rPr>
                <w:noProof/>
                <w:sz w:val="14"/>
                <w:szCs w:val="14"/>
              </w:rPr>
              <w:t>2.8841</w:t>
            </w:r>
          </w:p>
        </w:tc>
        <w:tc>
          <w:tcPr>
            <w:tcW w:w="354" w:type="pct"/>
          </w:tcPr>
          <w:p w:rsidR="00DE38A2" w:rsidRPr="005E12E5" w:rsidRDefault="00DE38A2" w:rsidP="00227FC2">
            <w:pPr>
              <w:jc w:val="right"/>
              <w:rPr>
                <w:sz w:val="14"/>
                <w:szCs w:val="14"/>
              </w:rPr>
            </w:pPr>
            <w:r>
              <w:rPr>
                <w:noProof/>
                <w:sz w:val="14"/>
                <w:szCs w:val="14"/>
              </w:rPr>
              <w:t>0.1</w:t>
            </w:r>
          </w:p>
        </w:tc>
        <w:tc>
          <w:tcPr>
            <w:tcW w:w="390" w:type="pct"/>
          </w:tcPr>
          <w:p w:rsidR="00DE38A2" w:rsidRPr="005E12E5" w:rsidRDefault="00DE38A2" w:rsidP="00227FC2">
            <w:pPr>
              <w:jc w:val="right"/>
              <w:rPr>
                <w:sz w:val="14"/>
                <w:szCs w:val="14"/>
              </w:rPr>
            </w:pPr>
            <w:r>
              <w:rPr>
                <w:noProof/>
                <w:sz w:val="14"/>
                <w:szCs w:val="14"/>
              </w:rPr>
              <w:t>0.1</w:t>
            </w:r>
          </w:p>
        </w:tc>
        <w:tc>
          <w:tcPr>
            <w:tcW w:w="343" w:type="pct"/>
          </w:tcPr>
          <w:p w:rsidR="00DE38A2" w:rsidRPr="005E12E5" w:rsidRDefault="00DE38A2" w:rsidP="00227FC2">
            <w:pPr>
              <w:jc w:val="right"/>
              <w:rPr>
                <w:sz w:val="14"/>
                <w:szCs w:val="14"/>
              </w:rPr>
            </w:pPr>
            <w:r>
              <w:rPr>
                <w:noProof/>
                <w:sz w:val="14"/>
                <w:szCs w:val="14"/>
              </w:rPr>
              <w:t>27.96</w:t>
            </w:r>
          </w:p>
        </w:tc>
        <w:tc>
          <w:tcPr>
            <w:tcW w:w="300" w:type="pct"/>
          </w:tcPr>
          <w:p w:rsidR="00DE38A2" w:rsidRPr="005E12E5" w:rsidRDefault="00DE38A2" w:rsidP="00227FC2">
            <w:pPr>
              <w:jc w:val="right"/>
              <w:rPr>
                <w:sz w:val="14"/>
                <w:szCs w:val="14"/>
              </w:rPr>
            </w:pPr>
            <w:r>
              <w:rPr>
                <w:noProof/>
                <w:sz w:val="14"/>
                <w:szCs w:val="14"/>
              </w:rPr>
              <w:t>-0.08</w:t>
            </w:r>
          </w:p>
        </w:tc>
        <w:tc>
          <w:tcPr>
            <w:tcW w:w="401" w:type="pct"/>
          </w:tcPr>
          <w:p w:rsidR="00DE38A2" w:rsidRPr="005E12E5" w:rsidRDefault="00DE38A2" w:rsidP="00227FC2">
            <w:pPr>
              <w:jc w:val="right"/>
              <w:rPr>
                <w:sz w:val="14"/>
                <w:szCs w:val="14"/>
              </w:rPr>
            </w:pPr>
            <w:r>
              <w:rPr>
                <w:noProof/>
                <w:sz w:val="14"/>
                <w:szCs w:val="14"/>
              </w:rPr>
              <w:t>224.41</w:t>
            </w:r>
          </w:p>
        </w:tc>
        <w:tc>
          <w:tcPr>
            <w:tcW w:w="366" w:type="pct"/>
          </w:tcPr>
          <w:p w:rsidR="00DE38A2" w:rsidRPr="005E12E5" w:rsidRDefault="00DE38A2" w:rsidP="00227FC2">
            <w:pPr>
              <w:jc w:val="right"/>
              <w:rPr>
                <w:sz w:val="14"/>
                <w:szCs w:val="14"/>
              </w:rPr>
            </w:pPr>
            <w:r>
              <w:rPr>
                <w:noProof/>
                <w:sz w:val="14"/>
                <w:szCs w:val="14"/>
              </w:rPr>
              <w:t>208.59</w:t>
            </w:r>
          </w:p>
        </w:tc>
        <w:tc>
          <w:tcPr>
            <w:tcW w:w="368" w:type="pct"/>
          </w:tcPr>
          <w:p w:rsidR="00DE38A2" w:rsidRPr="005E12E5" w:rsidRDefault="00DE38A2" w:rsidP="00227FC2">
            <w:pPr>
              <w:jc w:val="right"/>
              <w:rPr>
                <w:sz w:val="14"/>
                <w:szCs w:val="14"/>
              </w:rPr>
            </w:pPr>
            <w:r>
              <w:rPr>
                <w:noProof/>
                <w:sz w:val="14"/>
                <w:szCs w:val="14"/>
              </w:rPr>
              <w:t>433.00</w:t>
            </w:r>
          </w:p>
        </w:tc>
        <w:tc>
          <w:tcPr>
            <w:tcW w:w="395" w:type="pct"/>
          </w:tcPr>
          <w:p w:rsidR="00DE38A2" w:rsidRPr="005E12E5" w:rsidRDefault="00DE38A2" w:rsidP="00227FC2">
            <w:pPr>
              <w:jc w:val="right"/>
              <w:rPr>
                <w:sz w:val="14"/>
                <w:szCs w:val="14"/>
              </w:rPr>
            </w:pPr>
            <w:r>
              <w:rPr>
                <w:noProof/>
                <w:sz w:val="14"/>
                <w:szCs w:val="14"/>
              </w:rPr>
              <w:t>0.00</w:t>
            </w:r>
          </w:p>
        </w:tc>
      </w:tr>
    </w:tbl>
    <w:p w:rsidR="00750759" w:rsidRPr="002268CB" w:rsidRDefault="00F74468" w:rsidP="00731706">
      <w:pPr>
        <w:pStyle w:val="1"/>
        <w:pageBreakBefore/>
        <w:numPr>
          <w:ilvl w:val="0"/>
          <w:numId w:val="4"/>
        </w:numPr>
        <w:shd w:val="clear" w:color="auto" w:fill="C00000"/>
        <w:spacing w:before="0" w:after="24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 xml:space="preserve">Torque </w:t>
      </w:r>
      <w:r w:rsidR="00634005" w:rsidRPr="002268CB">
        <w:rPr>
          <w:rFonts w:asciiTheme="minorHAnsi" w:hAnsiTheme="minorHAnsi"/>
          <w:b w:val="0"/>
          <w:color w:val="FFFFFF" w:themeColor="background1"/>
        </w:rPr>
        <w:t>and</w:t>
      </w:r>
      <w:r w:rsidRPr="002268CB">
        <w:rPr>
          <w:rFonts w:asciiTheme="minorHAnsi" w:hAnsiTheme="minorHAnsi"/>
          <w:b w:val="0"/>
          <w:color w:val="FFFFFF" w:themeColor="background1"/>
        </w:rPr>
        <w:t xml:space="preserve"> Drag Plots</w:t>
      </w:r>
    </w:p>
    <w:tbl>
      <w:tblPr>
        <w:tblStyle w:val="TableGridLight1"/>
        <w:tblW w:w="5000" w:type="pct"/>
        <w:tblLook w:val="0420" w:firstRow="1" w:lastRow="0" w:firstColumn="0" w:lastColumn="0" w:noHBand="0" w:noVBand="1"/>
        <w:tblCaption w:val="Qry_PlotOrder_TnD"/>
      </w:tblPr>
      <w:tblGrid>
        <w:gridCol w:w="10790"/>
      </w:tblGrid>
      <w:tr w:rsidR="00B7037E" w:rsidRPr="002268CB" w:rsidTr="00525CA7">
        <w:trPr>
          <w:trHeight w:val="17"/>
        </w:trPr>
        <w:tc>
          <w:tcPr>
            <w:tcW w:w="5000" w:type="pct"/>
            <w:tcBorders>
              <w:bottom w:val="single" w:sz="4" w:space="0" w:color="auto"/>
            </w:tcBorders>
          </w:tcPr>
          <w:p w:rsidR="00B7037E" w:rsidRPr="002268CB" w:rsidRDefault="00B7037E" w:rsidP="001D5412">
            <w:pPr>
              <w:rPr>
                <w:rFonts w:asciiTheme="minorHAnsi" w:hAnsiTheme="minorHAnsi"/>
                <w:sz w:val="2"/>
                <w:szCs w:val="2"/>
              </w:rPr>
            </w:pPr>
          </w:p>
        </w:tc>
      </w:tr>
      <w:tr w:rsidR="00E80AD9">
        <w:trPr>
          <w:cantSplit/>
          <w:trHeight w:val="5693"/>
        </w:trPr>
        <w:tc>
          <w:tcPr>
            <w:tcW w:w="5000" w:type="pct"/>
            <w:tcBorders>
              <w:top w:val="single" w:sz="4" w:space="0" w:color="auto"/>
              <w:left w:val="single" w:sz="4" w:space="0" w:color="auto"/>
              <w:bottom w:val="single" w:sz="4" w:space="0" w:color="auto"/>
              <w:right w:val="single" w:sz="4" w:space="0" w:color="auto"/>
            </w:tcBorders>
            <w:shd w:val="clear" w:color="auto" w:fill="auto"/>
          </w:tcPr>
          <w:p w:rsidR="00B7037E"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t>Эффективное натяжение</w:t>
            </w:r>
          </w:p>
          <w:p w:rsidR="00B7037E" w:rsidRPr="002268CB" w:rsidRDefault="00B7037E" w:rsidP="001D5412">
            <w:pPr>
              <w:rPr>
                <w:rFonts w:asciiTheme="minorHAnsi" w:hAnsiTheme="minorHAnsi"/>
              </w:rPr>
            </w:pPr>
            <w:r w:rsidRPr="002268CB">
              <w:rPr>
                <w:rFonts w:asciiTheme="minorHAnsi" w:hAnsiTheme="minorHAnsi"/>
                <w:noProof/>
              </w:rPr>
              <w:drawing>
                <wp:inline distT="0" distB="0" distL="0" distR="0" wp14:anchorId="61C2E7C3" wp14:editId="0D4204A7">
                  <wp:extent cx="6744428" cy="7458977"/>
                  <wp:effectExtent l="0" t="0" r="0" b="4445"/>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4428" cy="7458977"/>
                          </a:xfrm>
                          <a:prstGeom prst="rect">
                            <a:avLst/>
                          </a:prstGeom>
                        </pic:spPr>
                      </pic:pic>
                    </a:graphicData>
                  </a:graphic>
                </wp:inline>
              </w:drawing>
            </w:r>
          </w:p>
        </w:tc>
      </w:tr>
      <w:tr w:rsidR="00E80AD9">
        <w:trPr>
          <w:cantSplit/>
          <w:trHeight w:val="5693"/>
        </w:trPr>
        <w:tc>
          <w:tcPr>
            <w:tcW w:w="5000" w:type="pct"/>
            <w:tcBorders>
              <w:top w:val="single" w:sz="4" w:space="0" w:color="auto"/>
              <w:left w:val="single" w:sz="4" w:space="0" w:color="auto"/>
              <w:bottom w:val="single" w:sz="4" w:space="0" w:color="auto"/>
              <w:right w:val="single" w:sz="4" w:space="0" w:color="auto"/>
            </w:tcBorders>
            <w:shd w:val="clear" w:color="auto" w:fill="auto"/>
          </w:tcPr>
          <w:p w:rsidR="00B7037E"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lastRenderedPageBreak/>
              <w:t>Вес на крюке</w:t>
            </w:r>
          </w:p>
          <w:p w:rsidR="00B7037E" w:rsidRPr="002268CB" w:rsidRDefault="00B7037E" w:rsidP="001D5412">
            <w:pPr>
              <w:rPr>
                <w:rFonts w:asciiTheme="minorHAnsi" w:hAnsiTheme="minorHAnsi"/>
              </w:rPr>
            </w:pPr>
            <w:r w:rsidRPr="002268CB">
              <w:rPr>
                <w:rFonts w:asciiTheme="minorHAnsi" w:hAnsiTheme="minorHAnsi"/>
                <w:noProof/>
              </w:rPr>
              <w:drawing>
                <wp:inline distT="0" distB="0" distL="0" distR="0" wp14:anchorId="61C2E7C3" wp14:editId="0D4204A7">
                  <wp:extent cx="6744428" cy="7458977"/>
                  <wp:effectExtent l="0" t="0" r="0" b="4445"/>
                  <wp:docPr id="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44428" cy="7458977"/>
                          </a:xfrm>
                          <a:prstGeom prst="rect">
                            <a:avLst/>
                          </a:prstGeom>
                        </pic:spPr>
                      </pic:pic>
                    </a:graphicData>
                  </a:graphic>
                </wp:inline>
              </w:drawing>
            </w:r>
          </w:p>
        </w:tc>
      </w:tr>
      <w:tr w:rsidR="00E80AD9">
        <w:trPr>
          <w:cantSplit/>
          <w:trHeight w:val="5693"/>
        </w:trPr>
        <w:tc>
          <w:tcPr>
            <w:tcW w:w="5000" w:type="pct"/>
            <w:tcBorders>
              <w:top w:val="single" w:sz="4" w:space="0" w:color="auto"/>
              <w:left w:val="single" w:sz="4" w:space="0" w:color="auto"/>
              <w:bottom w:val="single" w:sz="4" w:space="0" w:color="auto"/>
              <w:right w:val="single" w:sz="4" w:space="0" w:color="auto"/>
            </w:tcBorders>
            <w:shd w:val="clear" w:color="auto" w:fill="auto"/>
          </w:tcPr>
          <w:p w:rsidR="00B7037E"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lastRenderedPageBreak/>
              <w:t>Момент</w:t>
            </w:r>
          </w:p>
          <w:p w:rsidR="00B7037E" w:rsidRPr="002268CB" w:rsidRDefault="00B7037E" w:rsidP="001D5412">
            <w:pPr>
              <w:rPr>
                <w:rFonts w:asciiTheme="minorHAnsi" w:hAnsiTheme="minorHAnsi"/>
              </w:rPr>
            </w:pPr>
            <w:r w:rsidRPr="002268CB">
              <w:rPr>
                <w:rFonts w:asciiTheme="minorHAnsi" w:hAnsiTheme="minorHAnsi"/>
                <w:noProof/>
              </w:rPr>
              <w:drawing>
                <wp:inline distT="0" distB="0" distL="0" distR="0" wp14:anchorId="61C2E7C3" wp14:editId="0D4204A7">
                  <wp:extent cx="6744428" cy="7458977"/>
                  <wp:effectExtent l="0" t="0" r="0" b="4445"/>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4428" cy="7458977"/>
                          </a:xfrm>
                          <a:prstGeom prst="rect">
                            <a:avLst/>
                          </a:prstGeom>
                        </pic:spPr>
                      </pic:pic>
                    </a:graphicData>
                  </a:graphic>
                </wp:inline>
              </w:drawing>
            </w:r>
          </w:p>
        </w:tc>
      </w:tr>
      <w:tr w:rsidR="00E80AD9">
        <w:trPr>
          <w:cantSplit/>
          <w:trHeight w:val="5693"/>
        </w:trPr>
        <w:tc>
          <w:tcPr>
            <w:tcW w:w="5000" w:type="pct"/>
            <w:tcBorders>
              <w:top w:val="single" w:sz="4" w:space="0" w:color="auto"/>
              <w:left w:val="single" w:sz="4" w:space="0" w:color="auto"/>
              <w:bottom w:val="single" w:sz="4" w:space="0" w:color="auto"/>
              <w:right w:val="single" w:sz="4" w:space="0" w:color="auto"/>
            </w:tcBorders>
            <w:shd w:val="clear" w:color="auto" w:fill="auto"/>
          </w:tcPr>
          <w:p w:rsidR="00B7037E"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lastRenderedPageBreak/>
              <w:t>Мин. вес на долоте</w:t>
            </w:r>
            <w:bookmarkStart w:id="19" w:name="_Toc405811741"/>
            <w:bookmarkEnd w:id="19"/>
          </w:p>
          <w:p w:rsidR="00B7037E" w:rsidRPr="002268CB" w:rsidRDefault="00B7037E" w:rsidP="001D5412">
            <w:pPr>
              <w:rPr>
                <w:rFonts w:asciiTheme="minorHAnsi" w:hAnsiTheme="minorHAnsi"/>
              </w:rPr>
            </w:pPr>
            <w:r w:rsidRPr="002268CB">
              <w:rPr>
                <w:rFonts w:asciiTheme="minorHAnsi" w:hAnsiTheme="minorHAnsi"/>
                <w:noProof/>
              </w:rPr>
              <w:drawing>
                <wp:inline distT="0" distB="0" distL="0" distR="0" wp14:anchorId="61C2E7C3" wp14:editId="0D4204A7">
                  <wp:extent cx="6744428" cy="7458977"/>
                  <wp:effectExtent l="0" t="0" r="0" b="4445"/>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44428" cy="7458977"/>
                          </a:xfrm>
                          <a:prstGeom prst="rect">
                            <a:avLst/>
                          </a:prstGeom>
                        </pic:spPr>
                      </pic:pic>
                    </a:graphicData>
                  </a:graphic>
                </wp:inline>
              </w:drawing>
            </w:r>
          </w:p>
        </w:tc>
      </w:tr>
    </w:tbl>
    <w:p w:rsidR="007C4895" w:rsidRPr="002268CB" w:rsidRDefault="0010557C" w:rsidP="00FD2E30">
      <w:pPr>
        <w:pStyle w:val="1"/>
        <w:pageBreakBefore/>
        <w:numPr>
          <w:ilvl w:val="0"/>
          <w:numId w:val="4"/>
        </w:numPr>
        <w:shd w:val="clear" w:color="auto" w:fill="C00000"/>
        <w:spacing w:before="0" w:after="24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Hydraulics Setup Data</w:t>
      </w:r>
    </w:p>
    <w:p w:rsidR="00533398" w:rsidRPr="00533398" w:rsidRDefault="00533398" w:rsidP="00533398">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lang w:val="en-US"/>
        </w:rPr>
        <w:t xml:space="preserve">Calculation </w:t>
      </w:r>
      <w:r w:rsidR="008F312C">
        <w:rPr>
          <w:rFonts w:asciiTheme="minorHAnsi" w:hAnsiTheme="minorHAnsi"/>
          <w:b/>
          <w:lang w:val="en-US"/>
        </w:rPr>
        <w:t>E</w:t>
      </w:r>
      <w:r>
        <w:rPr>
          <w:rFonts w:asciiTheme="minorHAnsi" w:hAnsiTheme="minorHAnsi"/>
          <w:b/>
          <w:lang w:val="en-US"/>
        </w:rPr>
        <w:t>ngine</w:t>
      </w:r>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663"/>
        <w:gridCol w:w="2732"/>
        <w:gridCol w:w="5395"/>
      </w:tblGrid>
      <w:tr w:rsidR="00D76024" w:rsidRPr="005E12E5" w:rsidTr="00F83355">
        <w:tc>
          <w:tcPr>
            <w:cnfStyle w:val="001000000000" w:firstRow="0" w:lastRow="0" w:firstColumn="1" w:lastColumn="0" w:oddVBand="0" w:evenVBand="0" w:oddHBand="0" w:evenHBand="0" w:firstRowFirstColumn="0" w:firstRowLastColumn="0" w:lastRowFirstColumn="0" w:lastRowLastColumn="0"/>
            <w:tcW w:w="1234" w:type="pct"/>
            <w:shd w:val="clear" w:color="BFBFBF" w:themeColor="background1" w:themeShade="BF" w:fill="BFBFBF" w:themeFill="background1" w:themeFillShade="BF"/>
          </w:tcPr>
          <w:p w:rsidR="00D76024" w:rsidRPr="005E12E5" w:rsidRDefault="00D76024" w:rsidP="008F312C">
            <w:pPr>
              <w:rPr>
                <w:rFonts w:asciiTheme="minorHAnsi" w:hAnsiTheme="minorHAnsi"/>
                <w:sz w:val="14"/>
                <w:szCs w:val="18"/>
              </w:rPr>
            </w:pPr>
            <w:r>
              <w:rPr>
                <w:rFonts w:asciiTheme="minorHAnsi" w:hAnsiTheme="minorHAnsi"/>
                <w:sz w:val="14"/>
                <w:szCs w:val="18"/>
              </w:rPr>
              <w:t xml:space="preserve">Model </w:t>
            </w:r>
            <w:r w:rsidR="008F312C">
              <w:rPr>
                <w:rFonts w:asciiTheme="minorHAnsi" w:hAnsiTheme="minorHAnsi"/>
                <w:sz w:val="14"/>
                <w:szCs w:val="18"/>
              </w:rPr>
              <w:t>U</w:t>
            </w:r>
            <w:r>
              <w:rPr>
                <w:rFonts w:asciiTheme="minorHAnsi" w:hAnsiTheme="minorHAnsi"/>
                <w:sz w:val="14"/>
                <w:szCs w:val="18"/>
              </w:rPr>
              <w:t>sed</w:t>
            </w:r>
          </w:p>
        </w:tc>
        <w:tc>
          <w:tcPr>
            <w:tcW w:w="1266" w:type="pct"/>
          </w:tcPr>
          <w:p w:rsidR="00D76024" w:rsidRPr="00004751" w:rsidRDefault="00290254" w:rsidP="004A1008">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4"/>
                <w:szCs w:val="18"/>
              </w:rPr>
            </w:pPr>
            <w:r>
              <w:rPr>
                <w:rFonts w:asciiTheme="minorHAnsi" w:hAnsiTheme="minorHAnsi"/>
                <w:noProof/>
                <w:sz w:val="14"/>
                <w:szCs w:val="18"/>
              </w:rPr>
              <w:t>WellPlan</w:t>
            </w:r>
          </w:p>
        </w:tc>
        <w:tc>
          <w:tcPr>
            <w:tcW w:w="2500" w:type="pct"/>
            <w:shd w:val="clear" w:color="auto" w:fill="auto"/>
          </w:tcPr>
          <w:p w:rsidR="00D76024" w:rsidRPr="005E12E5" w:rsidRDefault="00D76024" w:rsidP="004A1008">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p>
        </w:tc>
      </w:tr>
    </w:tbl>
    <w:p w:rsidR="00E15B37" w:rsidRDefault="00E15B37" w:rsidP="007C4895">
      <w:pPr>
        <w:rPr>
          <w:rFonts w:asciiTheme="minorHAnsi" w:hAnsiTheme="minorHAnsi"/>
          <w:noProof/>
          <w:sz w:val="16"/>
          <w:szCs w:val="16"/>
        </w:rPr>
      </w:pPr>
    </w:p>
    <w:p w:rsidR="00F74401" w:rsidRPr="00F74401" w:rsidRDefault="00F74401" w:rsidP="00F74401">
      <w:pPr>
        <w:pStyle w:val="Heading2SubSectionHeader-Fluids"/>
        <w:numPr>
          <w:ilvl w:val="1"/>
          <w:numId w:val="4"/>
        </w:numPr>
        <w:spacing w:before="0" w:line="240" w:lineRule="auto"/>
        <w:ind w:left="720" w:right="-90" w:hanging="810"/>
        <w:rPr>
          <w:rFonts w:asciiTheme="minorHAnsi" w:hAnsiTheme="minorHAnsi"/>
          <w:b/>
        </w:rPr>
      </w:pPr>
      <w:bookmarkStart w:id="20" w:name="_Toc405811742"/>
      <w:r w:rsidRPr="00DD341F">
        <w:rPr>
          <w:rFonts w:asciiTheme="minorHAnsi" w:hAnsiTheme="minorHAnsi"/>
          <w:b/>
        </w:rPr>
        <w:t>Cuttings Loading Calculation Option</w:t>
      </w:r>
      <w:bookmarkEnd w:id="20"/>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24"/>
        <w:gridCol w:w="2771"/>
        <w:gridCol w:w="2732"/>
        <w:gridCol w:w="2663"/>
      </w:tblGrid>
      <w:tr w:rsidR="003023E8" w:rsidRPr="005E12E5" w:rsidTr="00F83355">
        <w:tc>
          <w:tcPr>
            <w:cnfStyle w:val="001000000000" w:firstRow="0" w:lastRow="0" w:firstColumn="1" w:lastColumn="0" w:oddVBand="0" w:evenVBand="0" w:oddHBand="0" w:evenHBand="0" w:firstRowFirstColumn="0" w:firstRowLastColumn="0" w:lastRowFirstColumn="0" w:lastRowLastColumn="0"/>
            <w:tcW w:w="1216" w:type="pct"/>
            <w:shd w:val="clear" w:color="BFBFBF" w:themeColor="background1" w:themeShade="BF" w:fill="BFBFBF" w:themeFill="background1" w:themeFillShade="BF"/>
          </w:tcPr>
          <w:p w:rsidR="003023E8" w:rsidRPr="005E12E5" w:rsidRDefault="003023E8" w:rsidP="00F74468">
            <w:pPr>
              <w:rPr>
                <w:rFonts w:asciiTheme="minorHAnsi" w:hAnsiTheme="minorHAnsi"/>
                <w:sz w:val="14"/>
                <w:szCs w:val="18"/>
              </w:rPr>
            </w:pPr>
            <w:r w:rsidRPr="005E12E5">
              <w:rPr>
                <w:rFonts w:asciiTheme="minorHAnsi" w:hAnsiTheme="minorHAnsi"/>
                <w:sz w:val="14"/>
                <w:szCs w:val="18"/>
              </w:rPr>
              <w:t>Rate of Penetration</w:t>
            </w:r>
          </w:p>
        </w:tc>
        <w:tc>
          <w:tcPr>
            <w:tcW w:w="1284" w:type="pct"/>
          </w:tcPr>
          <w:p w:rsidR="003023E8"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r>
              <w:rPr>
                <w:rFonts w:asciiTheme="minorHAnsi" w:hAnsiTheme="minorHAnsi"/>
                <w:noProof/>
                <w:sz w:val="14"/>
                <w:szCs w:val="18"/>
              </w:rPr>
              <w:t>15.00</w:t>
            </w:r>
            <w:r w:rsidR="0036561A" w:rsidRPr="005E12E5">
              <w:rPr>
                <w:rFonts w:asciiTheme="minorHAnsi" w:hAnsiTheme="minorHAnsi"/>
                <w:sz w:val="14"/>
                <w:szCs w:val="18"/>
              </w:rPr>
              <w:t xml:space="preserve"> </w:t>
            </w:r>
            <w:r>
              <w:rPr>
                <w:rFonts w:asciiTheme="minorHAnsi" w:hAnsiTheme="minorHAnsi"/>
                <w:noProof/>
                <w:sz w:val="14"/>
                <w:szCs w:val="18"/>
              </w:rPr>
              <w:t>m/hr</w:t>
            </w:r>
          </w:p>
        </w:tc>
        <w:tc>
          <w:tcPr>
            <w:tcW w:w="1266" w:type="pct"/>
            <w:shd w:val="clear" w:color="auto" w:fill="BFBFBF" w:themeFill="background1" w:themeFillShade="BF"/>
          </w:tcPr>
          <w:p w:rsidR="003023E8" w:rsidRPr="005E12E5" w:rsidRDefault="003023E8"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r w:rsidRPr="005E12E5">
              <w:rPr>
                <w:rFonts w:asciiTheme="minorHAnsi" w:hAnsiTheme="minorHAnsi"/>
                <w:b/>
                <w:sz w:val="14"/>
                <w:szCs w:val="18"/>
              </w:rPr>
              <w:t>Rotary Speed</w:t>
            </w:r>
          </w:p>
        </w:tc>
        <w:tc>
          <w:tcPr>
            <w:tcW w:w="1234" w:type="pct"/>
          </w:tcPr>
          <w:p w:rsidR="003023E8"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r>
              <w:rPr>
                <w:rFonts w:asciiTheme="minorHAnsi" w:hAnsiTheme="minorHAnsi"/>
                <w:noProof/>
                <w:sz w:val="14"/>
                <w:szCs w:val="18"/>
              </w:rPr>
              <w:t>40</w:t>
            </w:r>
            <w:r w:rsidR="004A2283" w:rsidRPr="005E12E5">
              <w:rPr>
                <w:rFonts w:asciiTheme="minorHAnsi" w:hAnsiTheme="minorHAnsi"/>
                <w:sz w:val="14"/>
                <w:szCs w:val="18"/>
              </w:rPr>
              <w:t xml:space="preserve"> </w:t>
            </w:r>
            <w:r>
              <w:rPr>
                <w:rFonts w:asciiTheme="minorHAnsi" w:hAnsiTheme="minorHAnsi"/>
                <w:noProof/>
                <w:sz w:val="14"/>
                <w:szCs w:val="18"/>
              </w:rPr>
              <w:t>rpm</w:t>
            </w:r>
          </w:p>
        </w:tc>
      </w:tr>
      <w:tr w:rsidR="00BB2CCD" w:rsidRPr="005E12E5" w:rsidTr="00F83355">
        <w:tc>
          <w:tcPr>
            <w:cnfStyle w:val="001000000000" w:firstRow="0" w:lastRow="0" w:firstColumn="1" w:lastColumn="0" w:oddVBand="0" w:evenVBand="0" w:oddHBand="0" w:evenHBand="0" w:firstRowFirstColumn="0" w:firstRowLastColumn="0" w:lastRowFirstColumn="0" w:lastRowLastColumn="0"/>
            <w:tcW w:w="1216" w:type="pct"/>
            <w:shd w:val="clear" w:color="BFBFBF" w:themeColor="background1" w:themeShade="BF" w:fill="BFBFBF" w:themeFill="background1" w:themeFillShade="BF"/>
          </w:tcPr>
          <w:p w:rsidR="00BB2CCD" w:rsidRPr="005E12E5" w:rsidRDefault="00BB2CCD" w:rsidP="00BB2CCD">
            <w:pPr>
              <w:rPr>
                <w:rFonts w:asciiTheme="minorHAnsi" w:hAnsiTheme="minorHAnsi"/>
                <w:sz w:val="14"/>
                <w:szCs w:val="18"/>
              </w:rPr>
            </w:pPr>
            <w:r w:rsidRPr="005E12E5">
              <w:rPr>
                <w:rFonts w:asciiTheme="minorHAnsi" w:hAnsiTheme="minorHAnsi"/>
                <w:sz w:val="14"/>
                <w:szCs w:val="18"/>
              </w:rPr>
              <w:t>Cuttings Diameter</w:t>
            </w:r>
          </w:p>
        </w:tc>
        <w:tc>
          <w:tcPr>
            <w:tcW w:w="1284" w:type="pct"/>
          </w:tcPr>
          <w:p w:rsidR="00BB2CCD" w:rsidRPr="005E12E5" w:rsidRDefault="00BB2CCD" w:rsidP="00BB2CCD">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Pr>
                <w:rFonts w:asciiTheme="minorHAnsi" w:hAnsiTheme="minorHAnsi"/>
                <w:noProof/>
                <w:sz w:val="14"/>
                <w:szCs w:val="18"/>
              </w:rPr>
              <w:t>3.00</w:t>
            </w:r>
            <w:r w:rsidRPr="005E12E5">
              <w:rPr>
                <w:rFonts w:asciiTheme="minorHAnsi" w:hAnsiTheme="minorHAnsi"/>
                <w:sz w:val="14"/>
                <w:szCs w:val="18"/>
              </w:rPr>
              <w:t xml:space="preserve"> </w:t>
            </w:r>
            <w:r>
              <w:rPr>
                <w:rFonts w:asciiTheme="minorHAnsi" w:hAnsiTheme="minorHAnsi"/>
                <w:noProof/>
                <w:sz w:val="14"/>
                <w:szCs w:val="18"/>
              </w:rPr>
              <w:t>mm</w:t>
            </w:r>
          </w:p>
        </w:tc>
        <w:tc>
          <w:tcPr>
            <w:tcW w:w="1266" w:type="pct"/>
            <w:shd w:val="clear" w:color="auto" w:fill="BFBFBF" w:themeFill="background1" w:themeFillShade="BF"/>
          </w:tcPr>
          <w:p w:rsidR="00BB2CCD" w:rsidRPr="005E12E5" w:rsidRDefault="00BB2CCD" w:rsidP="00BB2CCD">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sidRPr="005E12E5">
              <w:rPr>
                <w:rFonts w:asciiTheme="minorHAnsi" w:hAnsiTheme="minorHAnsi"/>
                <w:b/>
                <w:sz w:val="14"/>
                <w:szCs w:val="18"/>
              </w:rPr>
              <w:t>Cuttings Density</w:t>
            </w:r>
          </w:p>
        </w:tc>
        <w:tc>
          <w:tcPr>
            <w:tcW w:w="1234" w:type="pct"/>
          </w:tcPr>
          <w:p w:rsidR="00BB2CCD" w:rsidRPr="005E12E5" w:rsidRDefault="00BB2CCD" w:rsidP="00BB2CCD">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Pr>
                <w:rFonts w:asciiTheme="minorHAnsi" w:hAnsiTheme="minorHAnsi"/>
                <w:noProof/>
                <w:sz w:val="14"/>
                <w:szCs w:val="18"/>
              </w:rPr>
              <w:t>2.500</w:t>
            </w:r>
            <w:r w:rsidRPr="005E12E5">
              <w:rPr>
                <w:rFonts w:asciiTheme="minorHAnsi" w:hAnsiTheme="minorHAnsi"/>
                <w:sz w:val="14"/>
                <w:szCs w:val="18"/>
              </w:rPr>
              <w:t xml:space="preserve"> </w:t>
            </w:r>
            <w:r>
              <w:rPr>
                <w:rFonts w:asciiTheme="minorHAnsi" w:hAnsiTheme="minorHAnsi"/>
                <w:noProof/>
                <w:sz w:val="14"/>
                <w:szCs w:val="18"/>
              </w:rPr>
              <w:t>sg</w:t>
            </w:r>
          </w:p>
        </w:tc>
      </w:tr>
      <w:tr w:rsidR="00BB2CCD" w:rsidRPr="005E12E5" w:rsidTr="00F83355">
        <w:tc>
          <w:tcPr>
            <w:cnfStyle w:val="001000000000" w:firstRow="0" w:lastRow="0" w:firstColumn="1" w:lastColumn="0" w:oddVBand="0" w:evenVBand="0" w:oddHBand="0" w:evenHBand="0" w:firstRowFirstColumn="0" w:firstRowLastColumn="0" w:lastRowFirstColumn="0" w:lastRowLastColumn="0"/>
            <w:tcW w:w="1216" w:type="pct"/>
            <w:shd w:val="clear" w:color="BFBFBF" w:themeColor="background1" w:themeShade="BF" w:fill="BFBFBF" w:themeFill="background1" w:themeFillShade="BF"/>
          </w:tcPr>
          <w:p w:rsidR="00BB2CCD" w:rsidRPr="005E12E5" w:rsidRDefault="00BB2CCD" w:rsidP="00BB2CCD">
            <w:pPr>
              <w:rPr>
                <w:rFonts w:asciiTheme="minorHAnsi" w:hAnsiTheme="minorHAnsi"/>
                <w:sz w:val="14"/>
                <w:szCs w:val="18"/>
              </w:rPr>
            </w:pPr>
            <w:r w:rsidRPr="005E12E5">
              <w:rPr>
                <w:rFonts w:asciiTheme="minorHAnsi" w:hAnsiTheme="minorHAnsi"/>
                <w:sz w:val="14"/>
                <w:szCs w:val="18"/>
              </w:rPr>
              <w:t>Bed Porosity</w:t>
            </w:r>
          </w:p>
        </w:tc>
        <w:tc>
          <w:tcPr>
            <w:tcW w:w="1284" w:type="pct"/>
          </w:tcPr>
          <w:p w:rsidR="00BB2CCD" w:rsidRPr="005E12E5" w:rsidRDefault="00BB2CCD" w:rsidP="00BB2CCD">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Pr>
                <w:rFonts w:asciiTheme="minorHAnsi" w:hAnsiTheme="minorHAnsi"/>
                <w:noProof/>
                <w:sz w:val="14"/>
                <w:szCs w:val="18"/>
              </w:rPr>
              <w:t>36.00</w:t>
            </w:r>
            <w:r w:rsidRPr="005E12E5">
              <w:rPr>
                <w:rFonts w:asciiTheme="minorHAnsi" w:hAnsiTheme="minorHAnsi"/>
                <w:sz w:val="14"/>
                <w:szCs w:val="18"/>
              </w:rPr>
              <w:t xml:space="preserve"> </w:t>
            </w:r>
            <w:r>
              <w:rPr>
                <w:rFonts w:asciiTheme="minorHAnsi" w:hAnsiTheme="minorHAnsi"/>
                <w:noProof/>
                <w:sz w:val="14"/>
                <w:szCs w:val="18"/>
              </w:rPr>
              <w:t>%</w:t>
            </w:r>
          </w:p>
        </w:tc>
        <w:tc>
          <w:tcPr>
            <w:tcW w:w="1266" w:type="pct"/>
            <w:shd w:val="clear" w:color="auto" w:fill="BFBFBF" w:themeFill="background1" w:themeFillShade="BF"/>
          </w:tcPr>
          <w:p w:rsidR="00BB2CCD" w:rsidRPr="005E12E5" w:rsidRDefault="00BB2CCD" w:rsidP="00BB2CCD">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sidRPr="005E12E5">
              <w:rPr>
                <w:rFonts w:asciiTheme="minorHAnsi" w:hAnsiTheme="minorHAnsi"/>
                <w:b/>
                <w:sz w:val="14"/>
                <w:szCs w:val="18"/>
              </w:rPr>
              <w:t>MD Calculation Interval</w:t>
            </w:r>
          </w:p>
        </w:tc>
        <w:tc>
          <w:tcPr>
            <w:tcW w:w="1234" w:type="pct"/>
          </w:tcPr>
          <w:p w:rsidR="00BB2CCD" w:rsidRPr="005E12E5" w:rsidRDefault="00BB2CCD" w:rsidP="00BB2CCD">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Pr>
                <w:rFonts w:asciiTheme="minorHAnsi" w:hAnsiTheme="minorHAnsi"/>
                <w:noProof/>
                <w:sz w:val="14"/>
                <w:szCs w:val="18"/>
              </w:rPr>
              <w:t>10.00</w:t>
            </w:r>
            <w:r w:rsidRPr="005E12E5">
              <w:rPr>
                <w:rFonts w:asciiTheme="minorHAnsi" w:hAnsiTheme="minorHAnsi"/>
                <w:sz w:val="14"/>
                <w:szCs w:val="18"/>
              </w:rPr>
              <w:t xml:space="preserve"> </w:t>
            </w:r>
            <w:r>
              <w:rPr>
                <w:rFonts w:asciiTheme="minorHAnsi" w:hAnsiTheme="minorHAnsi"/>
                <w:noProof/>
                <w:sz w:val="14"/>
                <w:szCs w:val="18"/>
              </w:rPr>
              <w:t>m</w:t>
            </w:r>
          </w:p>
          <w:p w:rsidR="00BB2CCD" w:rsidRPr="005E12E5" w:rsidRDefault="00BB2CCD" w:rsidP="00BB2CCD">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p>
        </w:tc>
      </w:tr>
    </w:tbl>
    <w:p w:rsidR="00E61DA5" w:rsidRPr="00DD341F" w:rsidRDefault="00E61DA5" w:rsidP="00DD341F">
      <w:pPr>
        <w:pStyle w:val="Heading2SubSectionHeader-Fluids"/>
        <w:keepNext/>
        <w:numPr>
          <w:ilvl w:val="1"/>
          <w:numId w:val="4"/>
        </w:numPr>
        <w:spacing w:line="240" w:lineRule="auto"/>
        <w:ind w:left="720" w:right="-86" w:hanging="810"/>
        <w:rPr>
          <w:rFonts w:asciiTheme="minorHAnsi" w:hAnsiTheme="minorHAnsi"/>
          <w:b/>
        </w:rPr>
      </w:pPr>
      <w:bookmarkStart w:id="21" w:name="_Toc405811743"/>
      <w:r w:rsidRPr="00DD341F">
        <w:rPr>
          <w:rFonts w:asciiTheme="minorHAnsi" w:hAnsiTheme="minorHAnsi"/>
          <w:b/>
        </w:rPr>
        <w:t>Surface Equipment Information</w:t>
      </w:r>
      <w:bookmarkEnd w:id="21"/>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7"/>
        <w:gridCol w:w="2697"/>
        <w:gridCol w:w="2698"/>
        <w:gridCol w:w="2698"/>
      </w:tblGrid>
      <w:tr w:rsidR="00E61DA5"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E61DA5" w:rsidRPr="005E12E5" w:rsidRDefault="00E61DA5" w:rsidP="00F74468">
            <w:pPr>
              <w:rPr>
                <w:rFonts w:asciiTheme="minorHAnsi" w:hAnsiTheme="minorHAnsi"/>
                <w:sz w:val="14"/>
                <w:szCs w:val="14"/>
              </w:rPr>
            </w:pPr>
            <w:r w:rsidRPr="005E12E5">
              <w:rPr>
                <w:rFonts w:asciiTheme="minorHAnsi" w:hAnsiTheme="minorHAnsi"/>
                <w:sz w:val="14"/>
                <w:szCs w:val="14"/>
              </w:rPr>
              <w:t>Pressure Loss Calculation</w:t>
            </w:r>
          </w:p>
        </w:tc>
        <w:tc>
          <w:tcPr>
            <w:tcW w:w="1250" w:type="pct"/>
          </w:tcPr>
          <w:p w:rsidR="00E61DA5" w:rsidRPr="005E12E5" w:rsidRDefault="003D7C30" w:rsidP="006634A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Pr>
                <w:rFonts w:asciiTheme="minorHAnsi" w:hAnsiTheme="minorHAnsi"/>
                <w:sz w:val="14"/>
                <w:szCs w:val="14"/>
              </w:rPr>
              <w:t>Specify Pressure loss</w:t>
            </w:r>
          </w:p>
        </w:tc>
        <w:tc>
          <w:tcPr>
            <w:tcW w:w="1250" w:type="pct"/>
            <w:shd w:val="clear" w:color="auto" w:fill="BFBFBF" w:themeFill="background1" w:themeFillShade="BF"/>
          </w:tcPr>
          <w:p w:rsidR="00E61DA5" w:rsidRPr="005E12E5" w:rsidRDefault="00E61DA5"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Maximum Working Pressure</w:t>
            </w:r>
          </w:p>
        </w:tc>
        <w:tc>
          <w:tcPr>
            <w:tcW w:w="1250" w:type="pct"/>
          </w:tcPr>
          <w:p w:rsidR="00E61DA5" w:rsidRPr="005E12E5" w:rsidRDefault="00B45B9E"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Pr>
                <w:rFonts w:asciiTheme="minorHAnsi" w:hAnsiTheme="minorHAnsi"/>
                <w:sz w:val="14"/>
                <w:szCs w:val="14"/>
              </w:rPr>
              <w:t>340.0000</w:t>
            </w:r>
            <w:r w:rsidRPr="005E12E5">
              <w:rPr>
                <w:rFonts w:asciiTheme="minorHAnsi" w:hAnsiTheme="minorHAnsi"/>
                <w:sz w:val="14"/>
                <w:szCs w:val="14"/>
              </w:rPr>
              <w:t xml:space="preserve"> </w:t>
            </w:r>
            <w:proofErr w:type="spellStart"/>
            <w:r>
              <w:rPr>
                <w:rFonts w:asciiTheme="minorHAnsi" w:hAnsiTheme="minorHAnsi"/>
                <w:sz w:val="14"/>
                <w:szCs w:val="14"/>
              </w:rPr>
              <w:t>atm</w:t>
            </w:r>
            <w:proofErr w:type="spellEnd"/>
          </w:p>
        </w:tc>
      </w:tr>
      <w:tr w:rsidR="00E61DA5"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E61DA5" w:rsidRPr="005E12E5" w:rsidRDefault="00E61DA5" w:rsidP="00F74468">
            <w:pPr>
              <w:rPr>
                <w:rFonts w:asciiTheme="minorHAnsi" w:hAnsiTheme="minorHAnsi"/>
                <w:sz w:val="14"/>
                <w:szCs w:val="14"/>
              </w:rPr>
            </w:pPr>
            <w:r w:rsidRPr="005E12E5">
              <w:rPr>
                <w:rFonts w:asciiTheme="minorHAnsi" w:hAnsiTheme="minorHAnsi"/>
                <w:sz w:val="14"/>
                <w:szCs w:val="14"/>
              </w:rPr>
              <w:t>Equipment Mode</w:t>
            </w:r>
          </w:p>
        </w:tc>
        <w:tc>
          <w:tcPr>
            <w:tcW w:w="1250" w:type="pct"/>
          </w:tcPr>
          <w:p w:rsidR="00E61DA5" w:rsidRPr="005E12E5" w:rsidRDefault="003D7C30" w:rsidP="00C51BF2">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NA</w:t>
            </w:r>
            <w:r w:rsidR="00436C49" w:rsidRPr="005E12E5">
              <w:rPr>
                <w:rFonts w:asciiTheme="minorHAnsi" w:hAnsiTheme="minorHAnsi"/>
                <w:sz w:val="14"/>
                <w:szCs w:val="14"/>
              </w:rPr>
              <w:t xml:space="preserve"> </w:t>
            </w:r>
          </w:p>
        </w:tc>
        <w:tc>
          <w:tcPr>
            <w:tcW w:w="1250" w:type="pct"/>
            <w:shd w:val="clear" w:color="auto" w:fill="BFBFBF" w:themeFill="background1" w:themeFillShade="BF"/>
          </w:tcPr>
          <w:p w:rsidR="00E61DA5" w:rsidRPr="005E12E5" w:rsidRDefault="00E61DA5"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Surface Pressure Loss</w:t>
            </w:r>
          </w:p>
        </w:tc>
        <w:tc>
          <w:tcPr>
            <w:tcW w:w="1250" w:type="pct"/>
          </w:tcPr>
          <w:p w:rsidR="00E61DA5" w:rsidRPr="005E12E5" w:rsidRDefault="00547DA3" w:rsidP="0087492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7.0000 </w:t>
            </w:r>
            <w:proofErr w:type="spellStart"/>
            <w:r>
              <w:rPr>
                <w:rFonts w:asciiTheme="minorHAnsi" w:hAnsiTheme="minorHAnsi"/>
                <w:sz w:val="14"/>
                <w:szCs w:val="14"/>
              </w:rPr>
              <w:t>atm</w:t>
            </w:r>
            <w:proofErr w:type="spellEnd"/>
            <w:r w:rsidRPr="005E12E5">
              <w:rPr>
                <w:rFonts w:asciiTheme="minorHAnsi" w:hAnsiTheme="minorHAnsi"/>
                <w:sz w:val="14"/>
                <w:szCs w:val="14"/>
              </w:rPr>
              <w:t xml:space="preserve"> </w:t>
            </w:r>
          </w:p>
        </w:tc>
      </w:tr>
      <w:tr w:rsidR="00E61DA5"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E61DA5" w:rsidRPr="005E12E5" w:rsidRDefault="00E61DA5" w:rsidP="00E61DA5">
            <w:pPr>
              <w:rPr>
                <w:rFonts w:asciiTheme="minorHAnsi" w:hAnsiTheme="minorHAnsi"/>
                <w:sz w:val="14"/>
                <w:szCs w:val="14"/>
              </w:rPr>
            </w:pPr>
            <w:r w:rsidRPr="005E12E5">
              <w:rPr>
                <w:rFonts w:asciiTheme="minorHAnsi" w:hAnsiTheme="minorHAnsi"/>
                <w:sz w:val="14"/>
                <w:szCs w:val="14"/>
              </w:rPr>
              <w:t>Equipment Type</w:t>
            </w:r>
          </w:p>
        </w:tc>
        <w:tc>
          <w:tcPr>
            <w:tcW w:w="1250" w:type="pct"/>
          </w:tcPr>
          <w:p w:rsidR="00E61DA5" w:rsidRPr="005E12E5" w:rsidRDefault="00242E2B" w:rsidP="006634AE">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NA</w:t>
            </w:r>
          </w:p>
        </w:tc>
        <w:tc>
          <w:tcPr>
            <w:tcW w:w="1250" w:type="pct"/>
            <w:shd w:val="clear" w:color="auto" w:fill="BFBFBF" w:themeFill="background1" w:themeFillShade="BF"/>
          </w:tcPr>
          <w:p w:rsidR="00E61DA5" w:rsidRPr="005E12E5" w:rsidRDefault="00E61DA5"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c>
          <w:tcPr>
            <w:tcW w:w="1250" w:type="pct"/>
          </w:tcPr>
          <w:p w:rsidR="00E61DA5" w:rsidRPr="005E12E5" w:rsidRDefault="00E61DA5"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r>
    </w:tbl>
    <w:p w:rsidR="00AC0425" w:rsidRPr="00DD341F" w:rsidRDefault="00AC0425" w:rsidP="00DD341F">
      <w:pPr>
        <w:pStyle w:val="Heading2SubSectionHeader-Fluids"/>
        <w:keepNext/>
        <w:numPr>
          <w:ilvl w:val="1"/>
          <w:numId w:val="4"/>
        </w:numPr>
        <w:spacing w:line="240" w:lineRule="auto"/>
        <w:ind w:left="720" w:right="-86" w:hanging="810"/>
        <w:rPr>
          <w:rFonts w:asciiTheme="minorHAnsi" w:hAnsiTheme="minorHAnsi"/>
          <w:b/>
        </w:rPr>
      </w:pPr>
      <w:bookmarkStart w:id="22" w:name="_Toc405811744"/>
      <w:r w:rsidRPr="00DD341F">
        <w:rPr>
          <w:rFonts w:asciiTheme="minorHAnsi" w:hAnsiTheme="minorHAnsi"/>
          <w:b/>
        </w:rPr>
        <w:t>Pump Pressure Information</w:t>
      </w:r>
      <w:bookmarkEnd w:id="22"/>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7"/>
        <w:gridCol w:w="2697"/>
        <w:gridCol w:w="2698"/>
        <w:gridCol w:w="2698"/>
      </w:tblGrid>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Maximum Surface Pressure</w:t>
            </w:r>
          </w:p>
        </w:tc>
        <w:tc>
          <w:tcPr>
            <w:tcW w:w="1250" w:type="pct"/>
          </w:tcPr>
          <w:p w:rsidR="005235E9"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0.0000</w:t>
            </w:r>
            <w:r w:rsidRPr="005E12E5">
              <w:rPr>
                <w:rFonts w:asciiTheme="minorHAnsi" w:hAnsiTheme="minorHAnsi"/>
                <w:sz w:val="14"/>
                <w:szCs w:val="14"/>
              </w:rPr>
              <w:t xml:space="preserve"> </w:t>
            </w:r>
            <w:proofErr w:type="spellStart"/>
            <w:r>
              <w:rPr>
                <w:rFonts w:asciiTheme="minorHAnsi" w:hAnsiTheme="minorHAnsi"/>
                <w:sz w:val="14"/>
                <w:szCs w:val="14"/>
              </w:rPr>
              <w:t>atm</w:t>
            </w:r>
            <w:proofErr w:type="spellEnd"/>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Pump Rate</w:t>
            </w:r>
          </w:p>
        </w:tc>
        <w:tc>
          <w:tcPr>
            <w:tcW w:w="1250" w:type="pct"/>
          </w:tcPr>
          <w:p w:rsidR="005235E9"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noProof/>
                <w:sz w:val="14"/>
                <w:szCs w:val="14"/>
              </w:rPr>
              <w:t>32.000</w:t>
            </w:r>
            <w:r w:rsidRPr="005E12E5">
              <w:rPr>
                <w:rFonts w:asciiTheme="minorHAnsi" w:hAnsiTheme="minorHAnsi"/>
                <w:sz w:val="14"/>
                <w:szCs w:val="14"/>
              </w:rPr>
              <w:t xml:space="preserve"> </w:t>
            </w:r>
            <w:r>
              <w:rPr>
                <w:rFonts w:asciiTheme="minorHAnsi" w:hAnsiTheme="minorHAnsi"/>
                <w:noProof/>
                <w:sz w:val="14"/>
                <w:szCs w:val="14"/>
              </w:rPr>
              <w:t>L/sec</w:t>
            </w:r>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Maximum Pump Power</w:t>
            </w:r>
          </w:p>
        </w:tc>
        <w:tc>
          <w:tcPr>
            <w:tcW w:w="1250" w:type="pct"/>
          </w:tcPr>
          <w:p w:rsidR="005235E9"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0.00</w:t>
            </w:r>
            <w:r w:rsidRPr="005E12E5">
              <w:rPr>
                <w:rFonts w:asciiTheme="minorHAnsi" w:hAnsiTheme="minorHAnsi"/>
                <w:sz w:val="14"/>
                <w:szCs w:val="14"/>
              </w:rPr>
              <w:t xml:space="preserve"> </w:t>
            </w:r>
            <w:proofErr w:type="spellStart"/>
            <w:r>
              <w:rPr>
                <w:rFonts w:asciiTheme="minorHAnsi" w:hAnsiTheme="minorHAnsi"/>
                <w:sz w:val="14"/>
                <w:szCs w:val="14"/>
              </w:rPr>
              <w:t>hp</w:t>
            </w:r>
            <w:proofErr w:type="spellEnd"/>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Maximum Allowable Pump Rate</w:t>
            </w:r>
          </w:p>
        </w:tc>
        <w:tc>
          <w:tcPr>
            <w:tcW w:w="1250" w:type="pct"/>
          </w:tcPr>
          <w:p w:rsidR="005235E9" w:rsidRPr="005E12E5" w:rsidRDefault="00703A9F"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0.000</w:t>
            </w:r>
            <w:r w:rsidRPr="005E12E5">
              <w:rPr>
                <w:rFonts w:asciiTheme="minorHAnsi" w:hAnsiTheme="minorHAnsi"/>
                <w:sz w:val="14"/>
                <w:szCs w:val="14"/>
              </w:rPr>
              <w:t xml:space="preserve"> </w:t>
            </w:r>
            <w:r>
              <w:rPr>
                <w:rFonts w:asciiTheme="minorHAnsi" w:hAnsiTheme="minorHAnsi"/>
                <w:sz w:val="14"/>
                <w:szCs w:val="14"/>
              </w:rPr>
              <w:t>L/sec</w:t>
            </w:r>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Use Roughness</w:t>
            </w:r>
          </w:p>
        </w:tc>
        <w:tc>
          <w:tcPr>
            <w:tcW w:w="1250" w:type="pct"/>
          </w:tcPr>
          <w:p w:rsidR="005235E9" w:rsidRPr="005E12E5" w:rsidRDefault="00B11F66" w:rsidP="0080393F">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w:t>
            </w:r>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p>
        </w:tc>
        <w:tc>
          <w:tcPr>
            <w:tcW w:w="1250" w:type="pct"/>
          </w:tcPr>
          <w:p w:rsidR="005235E9"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r>
      <w:tr w:rsidR="003C5C82"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3C5C82" w:rsidRPr="005E12E5" w:rsidRDefault="003C5C82" w:rsidP="00F74468">
            <w:pPr>
              <w:rPr>
                <w:rFonts w:asciiTheme="minorHAnsi" w:hAnsiTheme="minorHAnsi"/>
                <w:sz w:val="14"/>
                <w:szCs w:val="14"/>
              </w:rPr>
            </w:pPr>
            <w:r w:rsidRPr="005E12E5">
              <w:rPr>
                <w:rFonts w:asciiTheme="minorHAnsi" w:hAnsiTheme="minorHAnsi"/>
                <w:sz w:val="14"/>
                <w:szCs w:val="14"/>
              </w:rPr>
              <w:t>Pipe Roughness</w:t>
            </w:r>
          </w:p>
        </w:tc>
        <w:tc>
          <w:tcPr>
            <w:tcW w:w="1250" w:type="pct"/>
          </w:tcPr>
          <w:p w:rsidR="003C5C82" w:rsidRPr="005E12E5" w:rsidRDefault="00FF60EF" w:rsidP="0087492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NA</w:t>
            </w:r>
            <w:r w:rsidR="003C5C82" w:rsidRPr="005E12E5">
              <w:rPr>
                <w:rFonts w:asciiTheme="minorHAnsi" w:hAnsiTheme="minorHAnsi"/>
                <w:sz w:val="14"/>
                <w:szCs w:val="14"/>
              </w:rPr>
              <w:t xml:space="preserve"> </w:t>
            </w:r>
          </w:p>
        </w:tc>
        <w:tc>
          <w:tcPr>
            <w:tcW w:w="1250" w:type="pct"/>
            <w:shd w:val="clear" w:color="auto" w:fill="BFBFBF" w:themeFill="background1" w:themeFillShade="BF"/>
          </w:tcPr>
          <w:p w:rsidR="003C5C82" w:rsidRPr="005E12E5" w:rsidRDefault="003C5C82"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b/>
                <w:bCs/>
                <w:sz w:val="14"/>
                <w:szCs w:val="14"/>
              </w:rPr>
              <w:t>Annulus Roughness</w:t>
            </w:r>
          </w:p>
        </w:tc>
        <w:tc>
          <w:tcPr>
            <w:tcW w:w="1250" w:type="pct"/>
          </w:tcPr>
          <w:p w:rsidR="003C5C82" w:rsidRPr="005E12E5" w:rsidRDefault="00FF60EF" w:rsidP="0087492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NA</w:t>
            </w:r>
            <w:r w:rsidRPr="005E12E5">
              <w:rPr>
                <w:rFonts w:asciiTheme="minorHAnsi" w:hAnsiTheme="minorHAnsi"/>
                <w:sz w:val="14"/>
                <w:szCs w:val="14"/>
              </w:rPr>
              <w:t xml:space="preserve"> </w:t>
            </w:r>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Booster Pump</w:t>
            </w:r>
          </w:p>
        </w:tc>
        <w:tc>
          <w:tcPr>
            <w:tcW w:w="1250" w:type="pct"/>
          </w:tcPr>
          <w:p w:rsidR="005235E9" w:rsidRPr="005E12E5" w:rsidRDefault="005235E9" w:rsidP="0080393F">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b/>
                <w:sz w:val="14"/>
                <w:szCs w:val="14"/>
              </w:rPr>
              <w:t>Injection Depth</w:t>
            </w:r>
          </w:p>
        </w:tc>
        <w:tc>
          <w:tcPr>
            <w:tcW w:w="1250" w:type="pct"/>
          </w:tcPr>
          <w:p w:rsidR="005235E9" w:rsidRPr="005E12E5" w:rsidRDefault="00E65B18" w:rsidP="00752A5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sz w:val="14"/>
                <w:szCs w:val="14"/>
              </w:rPr>
              <w:t xml:space="preserve"> </w:t>
            </w:r>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Injection Temperature</w:t>
            </w:r>
          </w:p>
        </w:tc>
        <w:tc>
          <w:tcPr>
            <w:tcW w:w="1250" w:type="pct"/>
          </w:tcPr>
          <w:p w:rsidR="005235E9" w:rsidRPr="005E12E5" w:rsidRDefault="00E65B18" w:rsidP="0087492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sz w:val="14"/>
                <w:szCs w:val="14"/>
              </w:rPr>
              <w:t xml:space="preserve"> </w:t>
            </w:r>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b/>
                <w:sz w:val="14"/>
                <w:szCs w:val="14"/>
              </w:rPr>
              <w:t>Injection Rate</w:t>
            </w:r>
          </w:p>
        </w:tc>
        <w:tc>
          <w:tcPr>
            <w:tcW w:w="1250" w:type="pct"/>
          </w:tcPr>
          <w:p w:rsidR="005235E9" w:rsidRPr="005E12E5" w:rsidRDefault="00680E9E" w:rsidP="00A5554B">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sz w:val="14"/>
                <w:szCs w:val="14"/>
              </w:rPr>
              <w:t xml:space="preserve">     </w:t>
            </w:r>
            <w:r w:rsidR="00E65B18" w:rsidRPr="005E12E5">
              <w:rPr>
                <w:rFonts w:asciiTheme="minorHAnsi" w:hAnsiTheme="minorHAnsi"/>
                <w:sz w:val="14"/>
                <w:szCs w:val="14"/>
              </w:rPr>
              <w:t xml:space="preserve">                         </w:t>
            </w:r>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Include Tool Joint Pressure Losses</w:t>
            </w:r>
          </w:p>
        </w:tc>
        <w:tc>
          <w:tcPr>
            <w:tcW w:w="1250" w:type="pct"/>
          </w:tcPr>
          <w:p w:rsidR="005235E9" w:rsidRPr="005E12E5" w:rsidRDefault="005235E9" w:rsidP="0080393F">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c>
          <w:tcPr>
            <w:tcW w:w="1250" w:type="pct"/>
          </w:tcPr>
          <w:p w:rsidR="005235E9"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Include Back Pressure</w:t>
            </w:r>
          </w:p>
        </w:tc>
        <w:tc>
          <w:tcPr>
            <w:tcW w:w="1250" w:type="pct"/>
          </w:tcPr>
          <w:p w:rsidR="005235E9" w:rsidRPr="005E12E5" w:rsidRDefault="005235E9" w:rsidP="0080393F">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c>
          <w:tcPr>
            <w:tcW w:w="1250" w:type="pct"/>
            <w:shd w:val="clear" w:color="auto" w:fill="BFBFBF" w:themeFill="background1" w:themeFillShade="BF"/>
          </w:tcPr>
          <w:p w:rsidR="005235E9" w:rsidRPr="005E12E5" w:rsidRDefault="005235E9"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Back Pressure</w:t>
            </w:r>
          </w:p>
        </w:tc>
        <w:tc>
          <w:tcPr>
            <w:tcW w:w="1250" w:type="pct"/>
          </w:tcPr>
          <w:p w:rsidR="005235E9"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sidRPr="005E12E5">
              <w:rPr>
                <w:rFonts w:asciiTheme="minorHAnsi" w:hAnsiTheme="minorHAnsi"/>
                <w:sz w:val="14"/>
                <w:szCs w:val="14"/>
              </w:rPr>
              <w:t xml:space="preserve"> </w:t>
            </w:r>
            <w:proofErr w:type="spellStart"/>
            <w:r>
              <w:rPr>
                <w:rFonts w:asciiTheme="minorHAnsi" w:hAnsiTheme="minorHAnsi"/>
                <w:sz w:val="14"/>
                <w:szCs w:val="14"/>
              </w:rPr>
              <w:t>atm</w:t>
            </w:r>
            <w:proofErr w:type="spellEnd"/>
          </w:p>
        </w:tc>
      </w:tr>
      <w:tr w:rsidR="005235E9"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235E9" w:rsidRPr="005E12E5" w:rsidRDefault="005235E9" w:rsidP="00F74468">
            <w:pPr>
              <w:rPr>
                <w:rFonts w:asciiTheme="minorHAnsi" w:hAnsiTheme="minorHAnsi"/>
                <w:sz w:val="14"/>
                <w:szCs w:val="14"/>
              </w:rPr>
            </w:pPr>
            <w:r w:rsidRPr="005E12E5">
              <w:rPr>
                <w:rFonts w:asciiTheme="minorHAnsi" w:hAnsiTheme="minorHAnsi"/>
                <w:sz w:val="14"/>
                <w:szCs w:val="14"/>
              </w:rPr>
              <w:t>Sea Floor Returns</w:t>
            </w:r>
          </w:p>
        </w:tc>
        <w:tc>
          <w:tcPr>
            <w:tcW w:w="1250" w:type="pct"/>
          </w:tcPr>
          <w:p w:rsidR="005235E9" w:rsidRPr="005E12E5" w:rsidRDefault="00DD3629" w:rsidP="0080393F">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w:t>
            </w:r>
          </w:p>
        </w:tc>
        <w:tc>
          <w:tcPr>
            <w:tcW w:w="1250" w:type="pct"/>
            <w:shd w:val="clear" w:color="auto" w:fill="BFBFBF" w:themeFill="background1" w:themeFillShade="BF"/>
          </w:tcPr>
          <w:p w:rsidR="005235E9" w:rsidRPr="005E12E5" w:rsidRDefault="007E2F27"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Sea Water</w:t>
            </w:r>
            <w:r w:rsidR="00DD3629" w:rsidRPr="005E12E5">
              <w:rPr>
                <w:rFonts w:asciiTheme="minorHAnsi" w:hAnsiTheme="minorHAnsi"/>
                <w:b/>
                <w:sz w:val="14"/>
                <w:szCs w:val="14"/>
              </w:rPr>
              <w:t xml:space="preserve"> Density</w:t>
            </w:r>
          </w:p>
        </w:tc>
        <w:tc>
          <w:tcPr>
            <w:tcW w:w="1250" w:type="pct"/>
          </w:tcPr>
          <w:p w:rsidR="0056608F" w:rsidRPr="005E12E5" w:rsidRDefault="009D5B00" w:rsidP="00A5554B">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NA</w:t>
            </w:r>
            <w:r w:rsidR="00E6392E" w:rsidRPr="005E12E5">
              <w:rPr>
                <w:rFonts w:asciiTheme="minorHAnsi" w:hAnsiTheme="minorHAnsi"/>
                <w:sz w:val="14"/>
                <w:szCs w:val="14"/>
              </w:rPr>
              <w:t xml:space="preserve"> </w:t>
            </w:r>
          </w:p>
        </w:tc>
      </w:tr>
    </w:tbl>
    <w:p w:rsidR="0032560B" w:rsidRPr="00DD341F" w:rsidRDefault="00546C12" w:rsidP="00DD341F">
      <w:pPr>
        <w:pStyle w:val="Heading2SubSectionHeader-Fluids"/>
        <w:keepNext/>
        <w:numPr>
          <w:ilvl w:val="1"/>
          <w:numId w:val="4"/>
        </w:numPr>
        <w:spacing w:line="240" w:lineRule="auto"/>
        <w:ind w:left="720" w:right="-86" w:hanging="810"/>
        <w:rPr>
          <w:rFonts w:asciiTheme="minorHAnsi" w:hAnsiTheme="minorHAnsi"/>
          <w:b/>
        </w:rPr>
      </w:pPr>
      <w:bookmarkStart w:id="23" w:name="_Toc405811745"/>
      <w:r w:rsidRPr="00DD341F">
        <w:rPr>
          <w:rFonts w:asciiTheme="minorHAnsi" w:hAnsiTheme="minorHAnsi"/>
          <w:b/>
        </w:rPr>
        <w:t>Run Parameter</w:t>
      </w:r>
      <w:r w:rsidR="0032560B" w:rsidRPr="00DD341F">
        <w:rPr>
          <w:rFonts w:asciiTheme="minorHAnsi" w:hAnsiTheme="minorHAnsi"/>
          <w:b/>
        </w:rPr>
        <w:t>s</w:t>
      </w:r>
      <w:bookmarkEnd w:id="23"/>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7"/>
        <w:gridCol w:w="2697"/>
        <w:gridCol w:w="2698"/>
        <w:gridCol w:w="2698"/>
      </w:tblGrid>
      <w:tr w:rsidR="0032560B"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32560B" w:rsidRPr="005E12E5" w:rsidRDefault="003157F0" w:rsidP="00F74468">
            <w:pPr>
              <w:rPr>
                <w:rFonts w:asciiTheme="minorHAnsi" w:hAnsiTheme="minorHAnsi"/>
                <w:sz w:val="14"/>
                <w:szCs w:val="14"/>
              </w:rPr>
            </w:pPr>
            <w:r w:rsidRPr="005E12E5">
              <w:rPr>
                <w:rFonts w:asciiTheme="minorHAnsi" w:hAnsiTheme="minorHAnsi"/>
                <w:sz w:val="14"/>
                <w:szCs w:val="14"/>
              </w:rPr>
              <w:t>Start MD</w:t>
            </w:r>
          </w:p>
        </w:tc>
        <w:tc>
          <w:tcPr>
            <w:tcW w:w="1250" w:type="pct"/>
          </w:tcPr>
          <w:p w:rsidR="0032560B" w:rsidRPr="005E12E5" w:rsidRDefault="0032560B"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0.00</w:t>
            </w:r>
            <w:r w:rsidR="006E7A36" w:rsidRPr="005E12E5">
              <w:rPr>
                <w:rFonts w:asciiTheme="minorHAnsi" w:hAnsiTheme="minorHAnsi"/>
                <w:sz w:val="14"/>
                <w:szCs w:val="14"/>
              </w:rPr>
              <w:t xml:space="preserve"> </w:t>
            </w:r>
            <w:r>
              <w:rPr>
                <w:rFonts w:asciiTheme="minorHAnsi" w:hAnsiTheme="minorHAnsi"/>
                <w:sz w:val="14"/>
                <w:szCs w:val="14"/>
              </w:rPr>
              <w:t>m</w:t>
            </w:r>
          </w:p>
        </w:tc>
        <w:tc>
          <w:tcPr>
            <w:tcW w:w="1250" w:type="pct"/>
            <w:shd w:val="clear" w:color="auto" w:fill="BFBFBF" w:themeFill="background1" w:themeFillShade="BF"/>
          </w:tcPr>
          <w:p w:rsidR="0032560B" w:rsidRPr="005E12E5" w:rsidRDefault="003157F0"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4"/>
              </w:rPr>
            </w:pPr>
            <w:r w:rsidRPr="005E12E5">
              <w:rPr>
                <w:rFonts w:asciiTheme="minorHAnsi" w:hAnsiTheme="minorHAnsi"/>
                <w:b/>
                <w:sz w:val="14"/>
                <w:szCs w:val="14"/>
              </w:rPr>
              <w:t>End MD</w:t>
            </w:r>
          </w:p>
        </w:tc>
        <w:tc>
          <w:tcPr>
            <w:tcW w:w="1250" w:type="pct"/>
          </w:tcPr>
          <w:p w:rsidR="0032560B" w:rsidRPr="005E12E5" w:rsidRDefault="006E7A36"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433.00</w:t>
            </w:r>
            <w:r w:rsidRPr="005E12E5">
              <w:rPr>
                <w:rFonts w:asciiTheme="minorHAnsi" w:hAnsiTheme="minorHAnsi"/>
                <w:sz w:val="14"/>
                <w:szCs w:val="14"/>
              </w:rPr>
              <w:t xml:space="preserve"> </w:t>
            </w:r>
            <w:r>
              <w:rPr>
                <w:rFonts w:asciiTheme="minorHAnsi" w:hAnsiTheme="minorHAnsi"/>
                <w:sz w:val="14"/>
                <w:szCs w:val="14"/>
              </w:rPr>
              <w:t>m</w:t>
            </w:r>
          </w:p>
        </w:tc>
      </w:tr>
      <w:tr w:rsidR="0032560B"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32560B" w:rsidRPr="005E12E5" w:rsidRDefault="0032560B" w:rsidP="00F74468">
            <w:pPr>
              <w:rPr>
                <w:rFonts w:asciiTheme="minorHAnsi" w:hAnsiTheme="minorHAnsi"/>
                <w:sz w:val="14"/>
                <w:szCs w:val="14"/>
              </w:rPr>
            </w:pPr>
            <w:r w:rsidRPr="005E12E5">
              <w:rPr>
                <w:rFonts w:asciiTheme="minorHAnsi" w:hAnsiTheme="minorHAnsi"/>
                <w:sz w:val="14"/>
                <w:szCs w:val="14"/>
              </w:rPr>
              <w:t>Step Size</w:t>
            </w:r>
          </w:p>
        </w:tc>
        <w:tc>
          <w:tcPr>
            <w:tcW w:w="1250" w:type="pct"/>
          </w:tcPr>
          <w:p w:rsidR="0032560B" w:rsidRPr="005E12E5" w:rsidRDefault="005235E9"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noProof/>
                <w:sz w:val="14"/>
                <w:szCs w:val="14"/>
              </w:rPr>
              <w:t>20.00</w:t>
            </w:r>
            <w:r w:rsidR="006E7A36" w:rsidRPr="005E12E5">
              <w:rPr>
                <w:rFonts w:asciiTheme="minorHAnsi" w:hAnsiTheme="minorHAnsi"/>
                <w:sz w:val="14"/>
                <w:szCs w:val="14"/>
              </w:rPr>
              <w:t xml:space="preserve"> </w:t>
            </w:r>
            <w:r>
              <w:rPr>
                <w:rFonts w:asciiTheme="minorHAnsi" w:hAnsiTheme="minorHAnsi"/>
                <w:noProof/>
                <w:sz w:val="14"/>
                <w:szCs w:val="14"/>
              </w:rPr>
              <w:t>m</w:t>
            </w:r>
          </w:p>
        </w:tc>
        <w:tc>
          <w:tcPr>
            <w:tcW w:w="1250" w:type="pct"/>
            <w:shd w:val="clear" w:color="auto" w:fill="BFBFBF" w:themeFill="background1" w:themeFillShade="BF"/>
          </w:tcPr>
          <w:p w:rsidR="0032560B" w:rsidRPr="005E12E5" w:rsidRDefault="0032560B"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c>
          <w:tcPr>
            <w:tcW w:w="1250" w:type="pct"/>
          </w:tcPr>
          <w:p w:rsidR="0032560B" w:rsidRPr="005E12E5" w:rsidRDefault="0032560B"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4"/>
              </w:rPr>
            </w:pPr>
          </w:p>
        </w:tc>
      </w:tr>
    </w:tbl>
    <w:p w:rsidR="00BE2C24" w:rsidRPr="00DD341F" w:rsidRDefault="00BE2C24" w:rsidP="00DD341F">
      <w:pPr>
        <w:pStyle w:val="Heading2SubSectionHeader-Fluids"/>
        <w:keepNext/>
        <w:numPr>
          <w:ilvl w:val="1"/>
          <w:numId w:val="4"/>
        </w:numPr>
        <w:spacing w:line="240" w:lineRule="auto"/>
        <w:ind w:left="720" w:right="-86" w:hanging="810"/>
        <w:rPr>
          <w:rFonts w:asciiTheme="minorHAnsi" w:hAnsiTheme="minorHAnsi"/>
          <w:b/>
        </w:rPr>
      </w:pPr>
      <w:bookmarkStart w:id="24" w:name="_Toc405811747"/>
      <w:r w:rsidRPr="00DD341F">
        <w:rPr>
          <w:rFonts w:asciiTheme="minorHAnsi" w:hAnsiTheme="minorHAnsi"/>
          <w:b/>
        </w:rPr>
        <w:t>Flow Rate</w:t>
      </w:r>
      <w:bookmarkEnd w:id="24"/>
      <w:r w:rsidR="007F4E24" w:rsidRPr="00DD341F">
        <w:rPr>
          <w:rFonts w:asciiTheme="minorHAnsi" w:hAnsiTheme="minorHAnsi"/>
          <w:b/>
        </w:rPr>
        <w:t xml:space="preserve"> (Q= </w:t>
      </w:r>
      <w:r>
        <w:rPr>
          <w:rFonts w:asciiTheme="minorHAnsi" w:hAnsiTheme="minorHAnsi"/>
          <w:b/>
        </w:rPr>
        <w:t>32.000</w:t>
      </w:r>
      <w:r w:rsidR="007F4E24" w:rsidRPr="00DD341F">
        <w:rPr>
          <w:rFonts w:asciiTheme="minorHAnsi" w:hAnsiTheme="minorHAnsi"/>
          <w:b/>
        </w:rPr>
        <w:t xml:space="preserve"> </w:t>
      </w:r>
      <w:r>
        <w:rPr>
          <w:rFonts w:asciiTheme="minorHAnsi" w:hAnsiTheme="minorHAnsi"/>
          <w:b/>
        </w:rPr>
        <w:t>L/sec</w:t>
      </w:r>
      <w:r w:rsidR="007F4E24" w:rsidRPr="00DD341F">
        <w:rPr>
          <w:rFonts w:asciiTheme="minorHAnsi" w:hAnsiTheme="minorHAnsi"/>
          <w:b/>
        </w:rPr>
        <w:t>)</w:t>
      </w:r>
    </w:p>
    <w:p w:rsidR="00BE2C24" w:rsidRPr="00787620" w:rsidRDefault="00BE2C24" w:rsidP="00787620">
      <w:pPr>
        <w:pStyle w:val="3"/>
        <w:keepNext/>
        <w:numPr>
          <w:ilvl w:val="2"/>
          <w:numId w:val="4"/>
        </w:numPr>
        <w:tabs>
          <w:tab w:val="clear" w:pos="440"/>
          <w:tab w:val="left" w:pos="630"/>
        </w:tabs>
        <w:ind w:right="-86" w:hanging="1170"/>
        <w:rPr>
          <w:rFonts w:asciiTheme="minorHAnsi" w:hAnsiTheme="minorHAnsi"/>
          <w:b/>
          <w:sz w:val="22"/>
        </w:rPr>
      </w:pPr>
      <w:bookmarkStart w:id="25" w:name="_Toc405811748"/>
      <w:r w:rsidRPr="00787620">
        <w:rPr>
          <w:rFonts w:asciiTheme="minorHAnsi" w:hAnsiTheme="minorHAnsi"/>
          <w:b/>
          <w:sz w:val="22"/>
        </w:rPr>
        <w:t>Bit Parameters</w:t>
      </w:r>
      <w:bookmarkEnd w:id="25"/>
    </w:p>
    <w:tbl>
      <w:tblPr>
        <w:tblStyle w:val="af0"/>
        <w:tblW w:w="5000" w:type="pct"/>
        <w:tblBorders>
          <w:left w:val="single" w:sz="4" w:space="0" w:color="auto"/>
          <w:right w:val="single" w:sz="4" w:space="0" w:color="auto"/>
          <w:insideV w:val="single" w:sz="4" w:space="0" w:color="auto"/>
        </w:tblBorders>
        <w:tblLook w:val="0480" w:firstRow="0" w:lastRow="0" w:firstColumn="1" w:lastColumn="0" w:noHBand="0" w:noVBand="1"/>
      </w:tblPr>
      <w:tblGrid>
        <w:gridCol w:w="2284"/>
        <w:gridCol w:w="3338"/>
        <w:gridCol w:w="2270"/>
        <w:gridCol w:w="2898"/>
      </w:tblGrid>
      <w:tr w:rsidR="002D57E8" w:rsidRPr="005E12E5" w:rsidTr="00525CA7">
        <w:tc>
          <w:tcPr>
            <w:tcW w:w="1058" w:type="pct"/>
            <w:shd w:val="clear" w:color="auto" w:fill="BFBFBF" w:themeFill="background1" w:themeFillShade="BF"/>
          </w:tcPr>
          <w:p w:rsidR="002D57E8" w:rsidRPr="005E12E5" w:rsidRDefault="002D57E8" w:rsidP="005235E9">
            <w:pPr>
              <w:rPr>
                <w:rFonts w:asciiTheme="minorHAnsi" w:hAnsiTheme="minorHAnsi"/>
                <w:b/>
                <w:sz w:val="14"/>
                <w:szCs w:val="18"/>
              </w:rPr>
            </w:pPr>
            <w:r w:rsidRPr="005E12E5">
              <w:rPr>
                <w:rFonts w:asciiTheme="minorHAnsi" w:hAnsiTheme="minorHAnsi"/>
                <w:b/>
                <w:sz w:val="14"/>
                <w:szCs w:val="18"/>
              </w:rPr>
              <w:t>Pump Rate</w:t>
            </w:r>
          </w:p>
        </w:tc>
        <w:tc>
          <w:tcPr>
            <w:tcW w:w="1547" w:type="pct"/>
          </w:tcPr>
          <w:p w:rsidR="002D57E8" w:rsidRPr="005E12E5" w:rsidRDefault="00A47E93" w:rsidP="00185F37">
            <w:pPr>
              <w:jc w:val="right"/>
              <w:rPr>
                <w:rFonts w:asciiTheme="minorHAnsi" w:hAnsiTheme="minorHAnsi"/>
                <w:sz w:val="14"/>
                <w:szCs w:val="18"/>
              </w:rPr>
            </w:pPr>
            <w:r>
              <w:rPr>
                <w:rFonts w:asciiTheme="minorHAnsi" w:hAnsiTheme="minorHAnsi"/>
                <w:sz w:val="14"/>
                <w:szCs w:val="18"/>
              </w:rPr>
              <w:t>32.000</w:t>
            </w:r>
            <w:r w:rsidRPr="005E12E5">
              <w:rPr>
                <w:rFonts w:asciiTheme="minorHAnsi" w:hAnsiTheme="minorHAnsi"/>
                <w:sz w:val="14"/>
                <w:szCs w:val="18"/>
              </w:rPr>
              <w:t xml:space="preserve"> </w:t>
            </w:r>
            <w:r>
              <w:rPr>
                <w:rFonts w:asciiTheme="minorHAnsi" w:hAnsiTheme="minorHAnsi"/>
                <w:sz w:val="14"/>
                <w:szCs w:val="18"/>
              </w:rPr>
              <w:t>L/sec</w:t>
            </w:r>
          </w:p>
        </w:tc>
        <w:tc>
          <w:tcPr>
            <w:tcW w:w="1052" w:type="pct"/>
            <w:shd w:val="clear" w:color="auto" w:fill="BFBFBF" w:themeFill="background1" w:themeFillShade="BF"/>
          </w:tcPr>
          <w:p w:rsidR="002D57E8" w:rsidRPr="005E12E5" w:rsidRDefault="002D57E8" w:rsidP="005235E9">
            <w:pPr>
              <w:rPr>
                <w:rFonts w:asciiTheme="minorHAnsi" w:hAnsiTheme="minorHAnsi"/>
                <w:b/>
                <w:sz w:val="14"/>
                <w:szCs w:val="18"/>
              </w:rPr>
            </w:pPr>
            <w:r w:rsidRPr="005E12E5">
              <w:rPr>
                <w:rFonts w:asciiTheme="minorHAnsi" w:hAnsiTheme="minorHAnsi"/>
                <w:b/>
                <w:sz w:val="14"/>
                <w:szCs w:val="18"/>
              </w:rPr>
              <w:t>Stand Pipe Pressure</w:t>
            </w:r>
          </w:p>
        </w:tc>
        <w:tc>
          <w:tcPr>
            <w:tcW w:w="1343" w:type="pct"/>
          </w:tcPr>
          <w:p w:rsidR="00025B5A" w:rsidRPr="005E12E5" w:rsidRDefault="00025B5A" w:rsidP="00A47E93">
            <w:pPr>
              <w:jc w:val="right"/>
              <w:rPr>
                <w:rFonts w:asciiTheme="minorHAnsi" w:hAnsiTheme="minorHAnsi"/>
                <w:sz w:val="14"/>
                <w:szCs w:val="18"/>
              </w:rPr>
            </w:pPr>
            <w:r>
              <w:rPr>
                <w:rFonts w:asciiTheme="minorHAnsi" w:hAnsiTheme="minorHAnsi"/>
                <w:sz w:val="14"/>
                <w:szCs w:val="18"/>
              </w:rPr>
              <w:t>78.1421</w:t>
            </w:r>
            <w:r w:rsidRPr="005E12E5">
              <w:rPr>
                <w:rFonts w:asciiTheme="minorHAnsi" w:hAnsiTheme="minorHAnsi"/>
                <w:sz w:val="14"/>
                <w:szCs w:val="18"/>
              </w:rPr>
              <w:t xml:space="preserve"> </w:t>
            </w:r>
            <w:proofErr w:type="spellStart"/>
            <w:r>
              <w:rPr>
                <w:rFonts w:asciiTheme="minorHAnsi" w:hAnsiTheme="minorHAnsi"/>
                <w:sz w:val="14"/>
                <w:szCs w:val="18"/>
              </w:rPr>
              <w:t>atm</w:t>
            </w:r>
            <w:proofErr w:type="spellEnd"/>
          </w:p>
        </w:tc>
      </w:tr>
      <w:tr w:rsidR="002D57E8" w:rsidRPr="005E12E5" w:rsidTr="00525CA7">
        <w:tc>
          <w:tcPr>
            <w:tcW w:w="1058" w:type="pct"/>
            <w:shd w:val="clear" w:color="auto" w:fill="BFBFBF" w:themeFill="background1" w:themeFillShade="BF"/>
          </w:tcPr>
          <w:p w:rsidR="002D57E8" w:rsidRPr="005E12E5" w:rsidRDefault="002D57E8" w:rsidP="005235E9">
            <w:pPr>
              <w:rPr>
                <w:rFonts w:asciiTheme="minorHAnsi" w:hAnsiTheme="minorHAnsi"/>
                <w:b/>
                <w:sz w:val="14"/>
                <w:szCs w:val="18"/>
              </w:rPr>
            </w:pPr>
            <w:r w:rsidRPr="005E12E5">
              <w:rPr>
                <w:rFonts w:asciiTheme="minorHAnsi" w:hAnsiTheme="minorHAnsi"/>
                <w:b/>
                <w:sz w:val="14"/>
                <w:szCs w:val="18"/>
              </w:rPr>
              <w:t>Bit Pressure Loss</w:t>
            </w:r>
          </w:p>
        </w:tc>
        <w:tc>
          <w:tcPr>
            <w:tcW w:w="1547" w:type="pct"/>
          </w:tcPr>
          <w:p w:rsidR="00025B5A" w:rsidRPr="005E12E5" w:rsidRDefault="00025B5A" w:rsidP="00185F37">
            <w:pPr>
              <w:jc w:val="right"/>
              <w:rPr>
                <w:rFonts w:asciiTheme="minorHAnsi" w:hAnsiTheme="minorHAnsi"/>
                <w:sz w:val="14"/>
                <w:szCs w:val="18"/>
              </w:rPr>
            </w:pPr>
            <w:r>
              <w:rPr>
                <w:rFonts w:asciiTheme="minorHAnsi" w:hAnsiTheme="minorHAnsi"/>
                <w:sz w:val="14"/>
                <w:szCs w:val="18"/>
              </w:rPr>
              <w:t>13.9699</w:t>
            </w:r>
            <w:r w:rsidRPr="005E12E5">
              <w:rPr>
                <w:rFonts w:asciiTheme="minorHAnsi" w:hAnsiTheme="minorHAnsi"/>
                <w:sz w:val="14"/>
                <w:szCs w:val="18"/>
              </w:rPr>
              <w:t xml:space="preserve"> </w:t>
            </w:r>
            <w:proofErr w:type="spellStart"/>
            <w:r>
              <w:rPr>
                <w:rFonts w:asciiTheme="minorHAnsi" w:hAnsiTheme="minorHAnsi"/>
                <w:sz w:val="14"/>
                <w:szCs w:val="18"/>
              </w:rPr>
              <w:t>atm</w:t>
            </w:r>
            <w:proofErr w:type="spellEnd"/>
          </w:p>
        </w:tc>
        <w:tc>
          <w:tcPr>
            <w:tcW w:w="1052" w:type="pct"/>
            <w:shd w:val="clear" w:color="auto" w:fill="BFBFBF" w:themeFill="background1" w:themeFillShade="BF"/>
          </w:tcPr>
          <w:p w:rsidR="002D57E8" w:rsidRPr="005E12E5" w:rsidRDefault="002D57E8" w:rsidP="005235E9">
            <w:pPr>
              <w:rPr>
                <w:rFonts w:asciiTheme="minorHAnsi" w:hAnsiTheme="minorHAnsi"/>
                <w:b/>
                <w:sz w:val="14"/>
                <w:szCs w:val="18"/>
              </w:rPr>
            </w:pPr>
            <w:r w:rsidRPr="005E12E5">
              <w:rPr>
                <w:rFonts w:asciiTheme="minorHAnsi" w:hAnsiTheme="minorHAnsi"/>
                <w:b/>
                <w:sz w:val="14"/>
                <w:szCs w:val="18"/>
              </w:rPr>
              <w:t>Percent Power at Bit</w:t>
            </w:r>
          </w:p>
        </w:tc>
        <w:tc>
          <w:tcPr>
            <w:tcW w:w="1343" w:type="pct"/>
          </w:tcPr>
          <w:p w:rsidR="00025B5A" w:rsidRPr="005E12E5" w:rsidRDefault="00025B5A" w:rsidP="00185F37">
            <w:pPr>
              <w:jc w:val="right"/>
              <w:rPr>
                <w:rFonts w:asciiTheme="minorHAnsi" w:hAnsiTheme="minorHAnsi"/>
                <w:sz w:val="14"/>
                <w:szCs w:val="18"/>
              </w:rPr>
            </w:pPr>
            <w:r>
              <w:rPr>
                <w:rFonts w:asciiTheme="minorHAnsi" w:hAnsiTheme="minorHAnsi"/>
                <w:sz w:val="14"/>
                <w:szCs w:val="18"/>
              </w:rPr>
              <w:t>17.88</w:t>
            </w:r>
            <w:r w:rsidRPr="005E12E5">
              <w:rPr>
                <w:rFonts w:asciiTheme="minorHAnsi" w:hAnsiTheme="minorHAnsi"/>
                <w:sz w:val="14"/>
                <w:szCs w:val="18"/>
              </w:rPr>
              <w:t xml:space="preserve"> </w:t>
            </w:r>
            <w:r>
              <w:rPr>
                <w:rFonts w:asciiTheme="minorHAnsi" w:hAnsiTheme="minorHAnsi"/>
                <w:sz w:val="14"/>
                <w:szCs w:val="18"/>
              </w:rPr>
              <w:t>%</w:t>
            </w:r>
          </w:p>
        </w:tc>
      </w:tr>
      <w:tr w:rsidR="00A47E93" w:rsidRPr="005E12E5" w:rsidTr="00525CA7">
        <w:tc>
          <w:tcPr>
            <w:tcW w:w="1058" w:type="pct"/>
            <w:shd w:val="clear" w:color="auto" w:fill="BFBFBF" w:themeFill="background1" w:themeFillShade="BF"/>
          </w:tcPr>
          <w:p w:rsidR="00A47E93" w:rsidRPr="005E12E5" w:rsidRDefault="00A47E93" w:rsidP="00A47E93">
            <w:pPr>
              <w:rPr>
                <w:rFonts w:asciiTheme="minorHAnsi" w:hAnsiTheme="minorHAnsi"/>
                <w:b/>
                <w:sz w:val="14"/>
                <w:szCs w:val="18"/>
              </w:rPr>
            </w:pPr>
            <w:r w:rsidRPr="005E12E5">
              <w:rPr>
                <w:rFonts w:asciiTheme="minorHAnsi" w:hAnsiTheme="minorHAnsi"/>
                <w:b/>
                <w:sz w:val="14"/>
                <w:szCs w:val="18"/>
              </w:rPr>
              <w:t>Bit Hydraulic Power / Area (HSI)</w:t>
            </w:r>
          </w:p>
        </w:tc>
        <w:tc>
          <w:tcPr>
            <w:tcW w:w="1547" w:type="pct"/>
          </w:tcPr>
          <w:p w:rsidR="00025B5A" w:rsidRPr="005E12E5" w:rsidRDefault="00025B5A" w:rsidP="00A47E93">
            <w:pPr>
              <w:jc w:val="right"/>
              <w:rPr>
                <w:rFonts w:asciiTheme="minorHAnsi" w:hAnsiTheme="minorHAnsi"/>
                <w:sz w:val="14"/>
                <w:szCs w:val="18"/>
              </w:rPr>
            </w:pPr>
            <w:r>
              <w:rPr>
                <w:rFonts w:asciiTheme="minorHAnsi" w:hAnsiTheme="minorHAnsi"/>
                <w:sz w:val="14"/>
                <w:szCs w:val="18"/>
              </w:rPr>
              <w:t>1.1</w:t>
            </w:r>
            <w:r w:rsidRPr="005E12E5">
              <w:rPr>
                <w:rFonts w:asciiTheme="minorHAnsi" w:hAnsiTheme="minorHAnsi"/>
                <w:sz w:val="14"/>
                <w:szCs w:val="18"/>
              </w:rPr>
              <w:t xml:space="preserve"> </w:t>
            </w:r>
            <w:proofErr w:type="spellStart"/>
            <w:r>
              <w:rPr>
                <w:rFonts w:asciiTheme="minorHAnsi" w:hAnsiTheme="minorHAnsi"/>
                <w:sz w:val="14"/>
                <w:szCs w:val="18"/>
              </w:rPr>
              <w:t>hp</w:t>
            </w:r>
            <w:proofErr w:type="spellEnd"/>
            <w:r>
              <w:rPr>
                <w:rFonts w:asciiTheme="minorHAnsi" w:hAnsiTheme="minorHAnsi"/>
                <w:sz w:val="14"/>
                <w:szCs w:val="18"/>
              </w:rPr>
              <w:t>/in²</w:t>
            </w:r>
          </w:p>
        </w:tc>
        <w:tc>
          <w:tcPr>
            <w:tcW w:w="1052" w:type="pct"/>
            <w:shd w:val="clear" w:color="auto" w:fill="BFBFBF" w:themeFill="background1" w:themeFillShade="BF"/>
          </w:tcPr>
          <w:p w:rsidR="00A47E93" w:rsidRPr="005E12E5" w:rsidRDefault="00A47E93" w:rsidP="00A47E93">
            <w:pPr>
              <w:rPr>
                <w:rFonts w:asciiTheme="minorHAnsi" w:hAnsiTheme="minorHAnsi"/>
                <w:b/>
                <w:sz w:val="14"/>
                <w:szCs w:val="18"/>
              </w:rPr>
            </w:pPr>
            <w:r w:rsidRPr="005E12E5">
              <w:rPr>
                <w:rFonts w:asciiTheme="minorHAnsi" w:hAnsiTheme="minorHAnsi"/>
                <w:b/>
                <w:sz w:val="14"/>
                <w:szCs w:val="18"/>
              </w:rPr>
              <w:t>Bit Nozzle Velocity</w:t>
            </w:r>
          </w:p>
        </w:tc>
        <w:tc>
          <w:tcPr>
            <w:tcW w:w="1343" w:type="pct"/>
          </w:tcPr>
          <w:p w:rsidR="00025B5A" w:rsidRPr="005E12E5" w:rsidRDefault="00025B5A" w:rsidP="00A47E93">
            <w:pPr>
              <w:jc w:val="right"/>
              <w:rPr>
                <w:rFonts w:asciiTheme="minorHAnsi" w:hAnsiTheme="minorHAnsi"/>
                <w:sz w:val="14"/>
                <w:szCs w:val="18"/>
              </w:rPr>
            </w:pPr>
            <w:r>
              <w:rPr>
                <w:rFonts w:asciiTheme="minorHAnsi" w:hAnsiTheme="minorHAnsi"/>
                <w:sz w:val="14"/>
                <w:szCs w:val="18"/>
              </w:rPr>
              <w:t>47.55</w:t>
            </w:r>
            <w:r w:rsidRPr="005E12E5">
              <w:rPr>
                <w:rFonts w:asciiTheme="minorHAnsi" w:hAnsiTheme="minorHAnsi"/>
                <w:sz w:val="14"/>
                <w:szCs w:val="18"/>
              </w:rPr>
              <w:t xml:space="preserve"> </w:t>
            </w:r>
            <w:r>
              <w:rPr>
                <w:rFonts w:asciiTheme="minorHAnsi" w:hAnsiTheme="minorHAnsi"/>
                <w:sz w:val="14"/>
                <w:szCs w:val="18"/>
              </w:rPr>
              <w:t>m/s</w:t>
            </w:r>
          </w:p>
        </w:tc>
      </w:tr>
      <w:tr w:rsidR="00A47E93" w:rsidRPr="005E12E5" w:rsidTr="00525CA7">
        <w:tc>
          <w:tcPr>
            <w:tcW w:w="1058" w:type="pct"/>
            <w:shd w:val="clear" w:color="auto" w:fill="BFBFBF" w:themeFill="background1" w:themeFillShade="BF"/>
          </w:tcPr>
          <w:p w:rsidR="00A47E93" w:rsidRPr="005E12E5" w:rsidRDefault="00A47E93" w:rsidP="00A47E93">
            <w:pPr>
              <w:rPr>
                <w:rFonts w:asciiTheme="minorHAnsi" w:hAnsiTheme="minorHAnsi"/>
                <w:b/>
                <w:sz w:val="14"/>
                <w:szCs w:val="18"/>
              </w:rPr>
            </w:pPr>
            <w:r w:rsidRPr="005E12E5">
              <w:rPr>
                <w:rFonts w:asciiTheme="minorHAnsi" w:hAnsiTheme="minorHAnsi"/>
                <w:b/>
                <w:sz w:val="14"/>
                <w:szCs w:val="18"/>
              </w:rPr>
              <w:t>Bit Hydraulic Power</w:t>
            </w:r>
          </w:p>
        </w:tc>
        <w:tc>
          <w:tcPr>
            <w:tcW w:w="1547" w:type="pct"/>
          </w:tcPr>
          <w:p w:rsidR="00A47E93" w:rsidRPr="005E12E5" w:rsidRDefault="00A47E93" w:rsidP="00A47E93">
            <w:pPr>
              <w:jc w:val="right"/>
              <w:rPr>
                <w:rFonts w:asciiTheme="minorHAnsi" w:hAnsiTheme="minorHAnsi"/>
                <w:sz w:val="14"/>
                <w:szCs w:val="18"/>
              </w:rPr>
            </w:pPr>
          </w:p>
          <w:p w:rsidR="00025B5A" w:rsidRPr="005E12E5" w:rsidRDefault="00025B5A" w:rsidP="00A47E93">
            <w:pPr>
              <w:jc w:val="right"/>
              <w:rPr>
                <w:rFonts w:asciiTheme="minorHAnsi" w:hAnsiTheme="minorHAnsi"/>
                <w:sz w:val="14"/>
                <w:szCs w:val="18"/>
              </w:rPr>
            </w:pPr>
            <w:r>
              <w:rPr>
                <w:rFonts w:asciiTheme="minorHAnsi" w:hAnsiTheme="minorHAnsi"/>
                <w:sz w:val="14"/>
                <w:szCs w:val="18"/>
              </w:rPr>
              <w:t>60.74</w:t>
            </w:r>
            <w:r w:rsidRPr="005E12E5">
              <w:rPr>
                <w:rFonts w:asciiTheme="minorHAnsi" w:hAnsiTheme="minorHAnsi"/>
                <w:sz w:val="14"/>
                <w:szCs w:val="18"/>
              </w:rPr>
              <w:t xml:space="preserve"> </w:t>
            </w:r>
            <w:proofErr w:type="spellStart"/>
            <w:r>
              <w:rPr>
                <w:rFonts w:asciiTheme="minorHAnsi" w:hAnsiTheme="minorHAnsi"/>
                <w:sz w:val="14"/>
                <w:szCs w:val="18"/>
              </w:rPr>
              <w:t>hp</w:t>
            </w:r>
            <w:proofErr w:type="spellEnd"/>
          </w:p>
        </w:tc>
        <w:tc>
          <w:tcPr>
            <w:tcW w:w="1052" w:type="pct"/>
            <w:shd w:val="clear" w:color="auto" w:fill="BFBFBF" w:themeFill="background1" w:themeFillShade="BF"/>
          </w:tcPr>
          <w:p w:rsidR="00A47E93" w:rsidRPr="005E12E5" w:rsidRDefault="00A47E93" w:rsidP="00A47E93">
            <w:pPr>
              <w:rPr>
                <w:rFonts w:asciiTheme="minorHAnsi" w:hAnsiTheme="minorHAnsi"/>
                <w:b/>
                <w:sz w:val="14"/>
                <w:szCs w:val="18"/>
              </w:rPr>
            </w:pPr>
            <w:r w:rsidRPr="005E12E5">
              <w:rPr>
                <w:rFonts w:asciiTheme="minorHAnsi" w:hAnsiTheme="minorHAnsi"/>
                <w:b/>
                <w:sz w:val="14"/>
                <w:szCs w:val="18"/>
              </w:rPr>
              <w:t>Bit Impact Force</w:t>
            </w:r>
          </w:p>
        </w:tc>
        <w:tc>
          <w:tcPr>
            <w:tcW w:w="1343" w:type="pct"/>
          </w:tcPr>
          <w:p w:rsidR="00025B5A" w:rsidRPr="005E12E5" w:rsidRDefault="00025B5A" w:rsidP="00025B5A">
            <w:pPr>
              <w:tabs>
                <w:tab w:val="left" w:pos="503"/>
                <w:tab w:val="right" w:pos="2548"/>
              </w:tabs>
              <w:jc w:val="right"/>
              <w:rPr>
                <w:rFonts w:asciiTheme="minorHAnsi" w:hAnsiTheme="minorHAnsi"/>
                <w:sz w:val="14"/>
                <w:szCs w:val="18"/>
              </w:rPr>
            </w:pPr>
            <w:r>
              <w:rPr>
                <w:rFonts w:asciiTheme="minorHAnsi" w:hAnsiTheme="minorHAnsi"/>
                <w:sz w:val="14"/>
                <w:szCs w:val="18"/>
              </w:rPr>
              <w:t>175.33</w:t>
            </w:r>
            <w:r w:rsidRPr="005E12E5">
              <w:rPr>
                <w:rFonts w:asciiTheme="minorHAnsi" w:hAnsiTheme="minorHAnsi"/>
                <w:sz w:val="14"/>
                <w:szCs w:val="18"/>
              </w:rPr>
              <w:t xml:space="preserve"> </w:t>
            </w:r>
            <w:proofErr w:type="spellStart"/>
            <w:r>
              <w:rPr>
                <w:rFonts w:asciiTheme="minorHAnsi" w:hAnsiTheme="minorHAnsi"/>
                <w:sz w:val="14"/>
                <w:szCs w:val="18"/>
              </w:rPr>
              <w:t>kgf</w:t>
            </w:r>
            <w:proofErr w:type="spellEnd"/>
          </w:p>
        </w:tc>
      </w:tr>
      <w:tr w:rsidR="00A47E93" w:rsidRPr="005E12E5" w:rsidTr="00525CA7">
        <w:tc>
          <w:tcPr>
            <w:tcW w:w="1058" w:type="pct"/>
            <w:shd w:val="clear" w:color="auto" w:fill="BFBFBF" w:themeFill="background1" w:themeFillShade="BF"/>
          </w:tcPr>
          <w:p w:rsidR="00A47E93" w:rsidRPr="005E12E5" w:rsidRDefault="00A47E93" w:rsidP="00A47E93">
            <w:pPr>
              <w:rPr>
                <w:rFonts w:asciiTheme="minorHAnsi" w:hAnsiTheme="minorHAnsi"/>
                <w:b/>
                <w:sz w:val="14"/>
                <w:szCs w:val="18"/>
              </w:rPr>
            </w:pPr>
            <w:r w:rsidRPr="005E12E5">
              <w:rPr>
                <w:rFonts w:asciiTheme="minorHAnsi" w:hAnsiTheme="minorHAnsi"/>
                <w:b/>
                <w:sz w:val="14"/>
                <w:szCs w:val="18"/>
              </w:rPr>
              <w:t>Surface Equip. Pressure Loss</w:t>
            </w:r>
          </w:p>
        </w:tc>
        <w:tc>
          <w:tcPr>
            <w:tcW w:w="1547" w:type="pct"/>
          </w:tcPr>
          <w:p w:rsidR="00025B5A" w:rsidRPr="005E12E5" w:rsidRDefault="00025B5A" w:rsidP="00A47E93">
            <w:pPr>
              <w:jc w:val="right"/>
              <w:rPr>
                <w:rFonts w:asciiTheme="minorHAnsi" w:hAnsiTheme="minorHAnsi"/>
                <w:sz w:val="14"/>
                <w:szCs w:val="18"/>
              </w:rPr>
            </w:pPr>
            <w:r>
              <w:rPr>
                <w:rFonts w:asciiTheme="minorHAnsi" w:hAnsiTheme="minorHAnsi"/>
                <w:sz w:val="14"/>
                <w:szCs w:val="18"/>
              </w:rPr>
              <w:t>7.0000</w:t>
            </w:r>
            <w:r w:rsidRPr="005E12E5">
              <w:rPr>
                <w:rFonts w:asciiTheme="minorHAnsi" w:hAnsiTheme="minorHAnsi"/>
                <w:sz w:val="14"/>
                <w:szCs w:val="18"/>
              </w:rPr>
              <w:t xml:space="preserve"> </w:t>
            </w:r>
            <w:proofErr w:type="spellStart"/>
            <w:r>
              <w:rPr>
                <w:rFonts w:asciiTheme="minorHAnsi" w:hAnsiTheme="minorHAnsi"/>
                <w:sz w:val="14"/>
                <w:szCs w:val="18"/>
              </w:rPr>
              <w:t>atm</w:t>
            </w:r>
            <w:proofErr w:type="spellEnd"/>
          </w:p>
        </w:tc>
        <w:tc>
          <w:tcPr>
            <w:tcW w:w="1052" w:type="pct"/>
            <w:shd w:val="clear" w:color="auto" w:fill="BFBFBF" w:themeFill="background1" w:themeFillShade="BF"/>
          </w:tcPr>
          <w:p w:rsidR="00A47E93" w:rsidRPr="005E12E5" w:rsidRDefault="00A47E93" w:rsidP="00A47E93">
            <w:pPr>
              <w:rPr>
                <w:rFonts w:asciiTheme="minorHAnsi" w:hAnsiTheme="minorHAnsi"/>
                <w:b/>
                <w:sz w:val="14"/>
                <w:szCs w:val="18"/>
              </w:rPr>
            </w:pPr>
            <w:r w:rsidRPr="005E12E5">
              <w:rPr>
                <w:rFonts w:asciiTheme="minorHAnsi" w:hAnsiTheme="minorHAnsi"/>
                <w:b/>
                <w:sz w:val="14"/>
                <w:szCs w:val="18"/>
              </w:rPr>
              <w:t>Total Bit Flow Area</w:t>
            </w:r>
          </w:p>
        </w:tc>
        <w:tc>
          <w:tcPr>
            <w:tcW w:w="1343" w:type="pct"/>
          </w:tcPr>
          <w:p w:rsidR="00A47E93" w:rsidRPr="005E12E5" w:rsidRDefault="007D0E4C" w:rsidP="00A47E93">
            <w:pPr>
              <w:jc w:val="right"/>
              <w:rPr>
                <w:rFonts w:asciiTheme="minorHAnsi" w:hAnsiTheme="minorHAnsi"/>
                <w:sz w:val="14"/>
                <w:szCs w:val="18"/>
              </w:rPr>
            </w:pPr>
            <w:r>
              <w:rPr>
                <w:rFonts w:asciiTheme="minorHAnsi" w:hAnsiTheme="minorHAnsi"/>
                <w:sz w:val="14"/>
                <w:szCs w:val="18"/>
              </w:rPr>
              <w:t>1.043</w:t>
            </w:r>
            <w:r w:rsidR="00471A0D" w:rsidRPr="005E12E5">
              <w:rPr>
                <w:rFonts w:asciiTheme="minorHAnsi" w:hAnsiTheme="minorHAnsi"/>
                <w:sz w:val="14"/>
                <w:szCs w:val="18"/>
              </w:rPr>
              <w:t xml:space="preserve"> </w:t>
            </w:r>
            <w:r>
              <w:rPr>
                <w:rFonts w:asciiTheme="minorHAnsi" w:hAnsiTheme="minorHAnsi"/>
                <w:sz w:val="14"/>
                <w:szCs w:val="18"/>
              </w:rPr>
              <w:t>in²</w:t>
            </w:r>
          </w:p>
        </w:tc>
      </w:tr>
    </w:tbl>
    <w:p w:rsidR="00BE2C24" w:rsidRPr="00DD341F" w:rsidRDefault="00BE2C24" w:rsidP="00DD341F">
      <w:pPr>
        <w:pStyle w:val="Heading2SubSectionHeader-Fluids"/>
        <w:keepNext/>
        <w:numPr>
          <w:ilvl w:val="1"/>
          <w:numId w:val="4"/>
        </w:numPr>
        <w:spacing w:line="240" w:lineRule="auto"/>
        <w:ind w:left="720" w:right="-86" w:hanging="810"/>
        <w:rPr>
          <w:rFonts w:asciiTheme="minorHAnsi" w:hAnsiTheme="minorHAnsi"/>
          <w:b/>
        </w:rPr>
      </w:pPr>
      <w:bookmarkStart w:id="26" w:name="_Toc405811749"/>
      <w:r w:rsidRPr="00DD341F">
        <w:rPr>
          <w:rFonts w:asciiTheme="minorHAnsi" w:hAnsiTheme="minorHAnsi"/>
          <w:b/>
        </w:rPr>
        <w:t>Gel Strength</w:t>
      </w:r>
      <w:bookmarkEnd w:id="26"/>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7"/>
        <w:gridCol w:w="2700"/>
        <w:gridCol w:w="2698"/>
        <w:gridCol w:w="2695"/>
      </w:tblGrid>
      <w:tr w:rsidR="00B9094C"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B9094C" w:rsidRPr="005E12E5" w:rsidRDefault="00B9094C" w:rsidP="00F74468">
            <w:pPr>
              <w:rPr>
                <w:rFonts w:asciiTheme="minorHAnsi" w:hAnsiTheme="minorHAnsi"/>
                <w:sz w:val="14"/>
                <w:szCs w:val="18"/>
              </w:rPr>
            </w:pPr>
            <w:r w:rsidRPr="005E12E5">
              <w:rPr>
                <w:rFonts w:asciiTheme="minorHAnsi" w:hAnsiTheme="minorHAnsi"/>
                <w:sz w:val="14"/>
                <w:szCs w:val="18"/>
              </w:rPr>
              <w:t>0 Second</w:t>
            </w:r>
          </w:p>
        </w:tc>
        <w:tc>
          <w:tcPr>
            <w:tcW w:w="1251" w:type="pct"/>
          </w:tcPr>
          <w:p w:rsidR="00B9094C" w:rsidRPr="005E12E5" w:rsidRDefault="007B6B50"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4"/>
                <w:szCs w:val="18"/>
              </w:rPr>
            </w:pPr>
            <w:r w:rsidRPr="005E12E5">
              <w:rPr>
                <w:rFonts w:asciiTheme="minorHAnsi" w:hAnsiTheme="minorHAnsi"/>
                <w:noProof/>
                <w:sz w:val="14"/>
                <w:szCs w:val="18"/>
              </w:rPr>
              <w:t xml:space="preserve"> </w:t>
            </w:r>
            <w:r w:rsidR="00B9094C">
              <w:rPr>
                <w:rFonts w:asciiTheme="minorHAnsi" w:hAnsiTheme="minorHAnsi"/>
                <w:noProof/>
                <w:sz w:val="14"/>
                <w:szCs w:val="18"/>
              </w:rPr>
              <w:t>lbf/100ft²</w:t>
            </w:r>
          </w:p>
        </w:tc>
        <w:tc>
          <w:tcPr>
            <w:tcW w:w="1250" w:type="pct"/>
            <w:shd w:val="clear" w:color="auto" w:fill="BFBFBF" w:themeFill="background1" w:themeFillShade="BF"/>
          </w:tcPr>
          <w:p w:rsidR="00B9094C" w:rsidRPr="005E12E5" w:rsidRDefault="00B9094C"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r w:rsidRPr="005E12E5">
              <w:rPr>
                <w:rFonts w:asciiTheme="minorHAnsi" w:hAnsiTheme="minorHAnsi"/>
                <w:b/>
                <w:sz w:val="14"/>
                <w:szCs w:val="18"/>
              </w:rPr>
              <w:t>10 Second</w:t>
            </w:r>
          </w:p>
        </w:tc>
        <w:tc>
          <w:tcPr>
            <w:tcW w:w="1250" w:type="pct"/>
          </w:tcPr>
          <w:p w:rsidR="00B9094C" w:rsidRPr="005E12E5" w:rsidRDefault="007B6B50" w:rsidP="007B6B5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sidRPr="005E12E5">
              <w:rPr>
                <w:rFonts w:asciiTheme="minorHAnsi" w:hAnsiTheme="minorHAnsi"/>
                <w:sz w:val="14"/>
                <w:szCs w:val="18"/>
              </w:rPr>
              <w:t xml:space="preserve"> </w:t>
            </w:r>
            <w:proofErr w:type="spellStart"/>
            <w:r w:rsidR="00B9094C">
              <w:rPr>
                <w:rFonts w:asciiTheme="minorHAnsi" w:hAnsiTheme="minorHAnsi"/>
                <w:sz w:val="14"/>
                <w:szCs w:val="18"/>
              </w:rPr>
              <w:t>lbf</w:t>
            </w:r>
            <w:proofErr w:type="spellEnd"/>
            <w:r w:rsidR="00B9094C">
              <w:rPr>
                <w:rFonts w:asciiTheme="minorHAnsi" w:hAnsiTheme="minorHAnsi"/>
                <w:sz w:val="14"/>
                <w:szCs w:val="18"/>
              </w:rPr>
              <w:t>/100ft²</w:t>
            </w:r>
          </w:p>
        </w:tc>
      </w:tr>
      <w:tr w:rsidR="00B9094C"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B9094C" w:rsidRPr="005E12E5" w:rsidRDefault="00B9094C" w:rsidP="00F74468">
            <w:pPr>
              <w:rPr>
                <w:rFonts w:asciiTheme="minorHAnsi" w:hAnsiTheme="minorHAnsi"/>
                <w:sz w:val="14"/>
                <w:szCs w:val="18"/>
              </w:rPr>
            </w:pPr>
            <w:r w:rsidRPr="005E12E5">
              <w:rPr>
                <w:rFonts w:asciiTheme="minorHAnsi" w:hAnsiTheme="minorHAnsi"/>
                <w:sz w:val="14"/>
                <w:szCs w:val="18"/>
              </w:rPr>
              <w:t>10 Minute</w:t>
            </w:r>
          </w:p>
        </w:tc>
        <w:tc>
          <w:tcPr>
            <w:tcW w:w="1251" w:type="pct"/>
          </w:tcPr>
          <w:p w:rsidR="00B9094C" w:rsidRPr="005E12E5" w:rsidRDefault="007B6B50"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sidRPr="005E12E5">
              <w:rPr>
                <w:rFonts w:asciiTheme="minorHAnsi" w:hAnsiTheme="minorHAnsi"/>
                <w:sz w:val="14"/>
                <w:szCs w:val="18"/>
              </w:rPr>
              <w:t xml:space="preserve"> </w:t>
            </w:r>
            <w:proofErr w:type="spellStart"/>
            <w:r w:rsidR="00B9094C">
              <w:rPr>
                <w:rFonts w:asciiTheme="minorHAnsi" w:hAnsiTheme="minorHAnsi"/>
                <w:sz w:val="14"/>
                <w:szCs w:val="18"/>
              </w:rPr>
              <w:t>lbf</w:t>
            </w:r>
            <w:proofErr w:type="spellEnd"/>
            <w:r w:rsidR="00B9094C">
              <w:rPr>
                <w:rFonts w:asciiTheme="minorHAnsi" w:hAnsiTheme="minorHAnsi"/>
                <w:sz w:val="14"/>
                <w:szCs w:val="18"/>
              </w:rPr>
              <w:t>/100ft²</w:t>
            </w:r>
          </w:p>
        </w:tc>
        <w:tc>
          <w:tcPr>
            <w:tcW w:w="1250" w:type="pct"/>
            <w:shd w:val="clear" w:color="auto" w:fill="BFBFBF" w:themeFill="background1" w:themeFillShade="BF"/>
          </w:tcPr>
          <w:p w:rsidR="00B9094C" w:rsidRPr="005E12E5" w:rsidRDefault="00B9094C"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r w:rsidRPr="005E12E5">
              <w:rPr>
                <w:rFonts w:asciiTheme="minorHAnsi" w:hAnsiTheme="minorHAnsi"/>
                <w:b/>
                <w:sz w:val="14"/>
                <w:szCs w:val="18"/>
              </w:rPr>
              <w:t>30 Minute</w:t>
            </w:r>
          </w:p>
        </w:tc>
        <w:tc>
          <w:tcPr>
            <w:tcW w:w="1250" w:type="pct"/>
          </w:tcPr>
          <w:p w:rsidR="00B9094C" w:rsidRPr="005E12E5" w:rsidRDefault="007B6B50" w:rsidP="007B6B5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sidRPr="005E12E5">
              <w:rPr>
                <w:rFonts w:asciiTheme="minorHAnsi" w:hAnsiTheme="minorHAnsi"/>
                <w:sz w:val="14"/>
                <w:szCs w:val="18"/>
              </w:rPr>
              <w:t xml:space="preserve"> </w:t>
            </w:r>
            <w:proofErr w:type="spellStart"/>
            <w:r w:rsidR="00B9094C">
              <w:rPr>
                <w:rFonts w:asciiTheme="minorHAnsi" w:hAnsiTheme="minorHAnsi"/>
                <w:sz w:val="14"/>
                <w:szCs w:val="18"/>
              </w:rPr>
              <w:t>lbf</w:t>
            </w:r>
            <w:proofErr w:type="spellEnd"/>
            <w:r w:rsidR="00B9094C">
              <w:rPr>
                <w:rFonts w:asciiTheme="minorHAnsi" w:hAnsiTheme="minorHAnsi"/>
                <w:sz w:val="14"/>
                <w:szCs w:val="18"/>
              </w:rPr>
              <w:t>/100ft²</w:t>
            </w:r>
          </w:p>
        </w:tc>
      </w:tr>
      <w:tr w:rsidR="004F2C30"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4F2C30" w:rsidRPr="005E12E5" w:rsidRDefault="004F2C30" w:rsidP="00F74468">
            <w:pPr>
              <w:rPr>
                <w:rFonts w:asciiTheme="minorHAnsi" w:hAnsiTheme="minorHAnsi"/>
                <w:sz w:val="14"/>
                <w:szCs w:val="18"/>
              </w:rPr>
            </w:pPr>
            <w:r w:rsidRPr="005E12E5">
              <w:rPr>
                <w:rFonts w:asciiTheme="minorHAnsi" w:hAnsiTheme="minorHAnsi"/>
                <w:sz w:val="14"/>
                <w:szCs w:val="18"/>
              </w:rPr>
              <w:t>Maximum</w:t>
            </w:r>
          </w:p>
        </w:tc>
        <w:tc>
          <w:tcPr>
            <w:tcW w:w="1251" w:type="pct"/>
          </w:tcPr>
          <w:p w:rsidR="004F2C30" w:rsidRPr="005E12E5" w:rsidRDefault="007B6B50" w:rsidP="004F2C3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sidRPr="005E12E5">
              <w:rPr>
                <w:rFonts w:asciiTheme="minorHAnsi" w:hAnsiTheme="minorHAnsi"/>
                <w:sz w:val="14"/>
                <w:szCs w:val="18"/>
              </w:rPr>
              <w:t xml:space="preserve"> </w:t>
            </w:r>
            <w:proofErr w:type="spellStart"/>
            <w:r w:rsidR="004F2C30">
              <w:rPr>
                <w:rFonts w:asciiTheme="minorHAnsi" w:hAnsiTheme="minorHAnsi"/>
                <w:sz w:val="14"/>
                <w:szCs w:val="18"/>
              </w:rPr>
              <w:t>lbf</w:t>
            </w:r>
            <w:proofErr w:type="spellEnd"/>
            <w:r w:rsidR="004F2C30">
              <w:rPr>
                <w:rFonts w:asciiTheme="minorHAnsi" w:hAnsiTheme="minorHAnsi"/>
                <w:sz w:val="14"/>
                <w:szCs w:val="18"/>
              </w:rPr>
              <w:t>/100ft²</w:t>
            </w:r>
          </w:p>
        </w:tc>
        <w:tc>
          <w:tcPr>
            <w:tcW w:w="2499" w:type="pct"/>
            <w:gridSpan w:val="2"/>
          </w:tcPr>
          <w:p w:rsidR="004F2C30" w:rsidRPr="005E12E5" w:rsidRDefault="004F2C30" w:rsidP="004F2C30">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p>
        </w:tc>
      </w:tr>
    </w:tbl>
    <w:p w:rsidR="00BE2C24" w:rsidRPr="00DD341F" w:rsidRDefault="00BE2C24" w:rsidP="00DD341F">
      <w:pPr>
        <w:pStyle w:val="Heading2SubSectionHeader-Fluids"/>
        <w:keepNext/>
        <w:numPr>
          <w:ilvl w:val="1"/>
          <w:numId w:val="4"/>
        </w:numPr>
        <w:spacing w:line="240" w:lineRule="auto"/>
        <w:ind w:left="720" w:right="-86" w:hanging="810"/>
        <w:rPr>
          <w:rFonts w:asciiTheme="minorHAnsi" w:hAnsiTheme="minorHAnsi"/>
          <w:b/>
        </w:rPr>
      </w:pPr>
      <w:bookmarkStart w:id="27" w:name="_Toc405811750"/>
      <w:r w:rsidRPr="00DD341F">
        <w:rPr>
          <w:rFonts w:asciiTheme="minorHAnsi" w:hAnsiTheme="minorHAnsi"/>
          <w:b/>
        </w:rPr>
        <w:t>Mud Temperature Information</w:t>
      </w:r>
      <w:bookmarkEnd w:id="27"/>
    </w:p>
    <w:tbl>
      <w:tblPr>
        <w:tblStyle w:val="GridTable1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7"/>
        <w:gridCol w:w="2697"/>
        <w:gridCol w:w="2698"/>
        <w:gridCol w:w="2698"/>
      </w:tblGrid>
      <w:tr w:rsidR="005B11A3" w:rsidRPr="005E12E5" w:rsidTr="00525CA7">
        <w:tc>
          <w:tcPr>
            <w:cnfStyle w:val="001000000000" w:firstRow="0" w:lastRow="0" w:firstColumn="1" w:lastColumn="0" w:oddVBand="0" w:evenVBand="0" w:oddHBand="0" w:evenHBand="0" w:firstRowFirstColumn="0" w:firstRowLastColumn="0" w:lastRowFirstColumn="0" w:lastRowLastColumn="0"/>
            <w:tcW w:w="1250" w:type="pct"/>
            <w:shd w:val="clear" w:color="auto" w:fill="BFBFBF" w:themeFill="background1" w:themeFillShade="BF"/>
          </w:tcPr>
          <w:p w:rsidR="005B11A3" w:rsidRPr="005E12E5" w:rsidRDefault="005B11A3" w:rsidP="00F74468">
            <w:pPr>
              <w:rPr>
                <w:rFonts w:asciiTheme="minorHAnsi" w:hAnsiTheme="minorHAnsi"/>
                <w:sz w:val="14"/>
                <w:szCs w:val="18"/>
              </w:rPr>
            </w:pPr>
            <w:r w:rsidRPr="005E12E5">
              <w:rPr>
                <w:rFonts w:asciiTheme="minorHAnsi" w:hAnsiTheme="minorHAnsi"/>
                <w:sz w:val="14"/>
                <w:szCs w:val="18"/>
              </w:rPr>
              <w:t>Include Mud Temperature Effects</w:t>
            </w:r>
          </w:p>
        </w:tc>
        <w:tc>
          <w:tcPr>
            <w:tcW w:w="1250" w:type="pct"/>
          </w:tcPr>
          <w:p w:rsidR="005B11A3" w:rsidRPr="005E12E5" w:rsidRDefault="001B7C02" w:rsidP="0080393F">
            <w:pPr>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Pr>
                <w:rFonts w:asciiTheme="minorHAnsi" w:hAnsiTheme="minorHAnsi"/>
                <w:sz w:val="14"/>
                <w:szCs w:val="18"/>
              </w:rPr>
              <w:t>N</w:t>
            </w:r>
          </w:p>
        </w:tc>
        <w:tc>
          <w:tcPr>
            <w:tcW w:w="1250" w:type="pct"/>
            <w:shd w:val="clear" w:color="auto" w:fill="BFBFBF" w:themeFill="background1" w:themeFillShade="BF"/>
          </w:tcPr>
          <w:p w:rsidR="005B11A3" w:rsidRPr="005E12E5" w:rsidRDefault="005B11A3" w:rsidP="00F74468">
            <w:pPr>
              <w:cnfStyle w:val="000000000000" w:firstRow="0" w:lastRow="0" w:firstColumn="0" w:lastColumn="0" w:oddVBand="0" w:evenVBand="0" w:oddHBand="0" w:evenHBand="0" w:firstRowFirstColumn="0" w:firstRowLastColumn="0" w:lastRowFirstColumn="0" w:lastRowLastColumn="0"/>
              <w:rPr>
                <w:rFonts w:asciiTheme="minorHAnsi" w:hAnsiTheme="minorHAnsi"/>
                <w:b/>
                <w:sz w:val="14"/>
                <w:szCs w:val="18"/>
              </w:rPr>
            </w:pPr>
            <w:r w:rsidRPr="005E12E5">
              <w:rPr>
                <w:rFonts w:asciiTheme="minorHAnsi" w:hAnsiTheme="minorHAnsi"/>
                <w:b/>
                <w:sz w:val="14"/>
                <w:szCs w:val="18"/>
              </w:rPr>
              <w:t>Circulation Time</w:t>
            </w:r>
          </w:p>
        </w:tc>
        <w:tc>
          <w:tcPr>
            <w:tcW w:w="1250" w:type="pct"/>
          </w:tcPr>
          <w:p w:rsidR="005B11A3" w:rsidRPr="005E12E5" w:rsidRDefault="0005623A" w:rsidP="00752A5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14"/>
                <w:szCs w:val="18"/>
              </w:rPr>
            </w:pPr>
            <w:r>
              <w:rPr>
                <w:rFonts w:asciiTheme="minorHAnsi" w:hAnsiTheme="minorHAnsi"/>
                <w:sz w:val="14"/>
                <w:szCs w:val="18"/>
              </w:rPr>
              <w:t>NA</w:t>
            </w:r>
            <w:r w:rsidRPr="005E12E5">
              <w:rPr>
                <w:rFonts w:asciiTheme="minorHAnsi" w:hAnsiTheme="minorHAnsi"/>
                <w:sz w:val="14"/>
                <w:szCs w:val="18"/>
              </w:rPr>
              <w:t xml:space="preserve"> </w:t>
            </w:r>
          </w:p>
        </w:tc>
      </w:tr>
    </w:tbl>
    <w:p w:rsidR="0037124F" w:rsidRPr="002268CB" w:rsidRDefault="0010557C" w:rsidP="00731706">
      <w:pPr>
        <w:pStyle w:val="1"/>
        <w:pageBreakBefore/>
        <w:numPr>
          <w:ilvl w:val="0"/>
          <w:numId w:val="4"/>
        </w:numPr>
        <w:shd w:val="clear" w:color="auto" w:fill="C00000"/>
        <w:spacing w:before="0" w:after="240"/>
        <w:ind w:left="274" w:right="-86"/>
        <w:rPr>
          <w:rFonts w:asciiTheme="minorHAnsi" w:hAnsiTheme="minorHAnsi"/>
          <w:b w:val="0"/>
          <w:color w:val="FFFFFF" w:themeColor="background1"/>
        </w:rPr>
      </w:pPr>
      <w:r w:rsidRPr="002268CB">
        <w:rPr>
          <w:rFonts w:asciiTheme="minorHAnsi" w:hAnsiTheme="minorHAnsi"/>
          <w:b w:val="0"/>
          <w:color w:val="FFFFFF" w:themeColor="background1"/>
        </w:rPr>
        <w:lastRenderedPageBreak/>
        <w:t>Hydraulics Plots</w:t>
      </w:r>
    </w:p>
    <w:tbl>
      <w:tblPr>
        <w:tblStyle w:val="customtablestyle"/>
        <w:tblW w:w="5000" w:type="pct"/>
        <w:tblLook w:val="0420" w:firstRow="1" w:lastRow="0" w:firstColumn="0" w:lastColumn="0" w:noHBand="0" w:noVBand="1"/>
        <w:tblCaption w:val="Qry_PlotOrder_Hyd"/>
      </w:tblPr>
      <w:tblGrid>
        <w:gridCol w:w="10800"/>
      </w:tblGrid>
      <w:tr w:rsidR="001D5412" w:rsidRPr="002268CB" w:rsidTr="00F76B21">
        <w:tc>
          <w:tcPr>
            <w:tcW w:w="5000" w:type="pct"/>
            <w:tcBorders>
              <w:bottom w:val="single" w:sz="4" w:space="0" w:color="auto"/>
            </w:tcBorders>
          </w:tcPr>
          <w:p w:rsidR="001D5412" w:rsidRPr="002268CB" w:rsidRDefault="001D5412" w:rsidP="0010557C">
            <w:pPr>
              <w:rPr>
                <w:rFonts w:asciiTheme="minorHAnsi" w:hAnsiTheme="minorHAnsi"/>
                <w:sz w:val="2"/>
                <w:szCs w:val="2"/>
              </w:rPr>
            </w:pPr>
          </w:p>
        </w:tc>
      </w:tr>
      <w:tr w:rsidR="00E80AD9">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E77EB"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t>Мин. расход по глубине</w:t>
            </w:r>
          </w:p>
          <w:p w:rsidR="001D5412" w:rsidRPr="002268CB" w:rsidRDefault="001D5412" w:rsidP="0010557C">
            <w:pPr>
              <w:rPr>
                <w:rFonts w:asciiTheme="minorHAnsi" w:hAnsiTheme="minorHAnsi"/>
              </w:rPr>
            </w:pPr>
            <w:r w:rsidRPr="002268CB">
              <w:rPr>
                <w:rFonts w:asciiTheme="minorHAnsi" w:hAnsiTheme="minorHAnsi"/>
                <w:noProof/>
              </w:rPr>
              <w:drawing>
                <wp:inline distT="0" distB="0" distL="0" distR="0" wp14:anchorId="38B921DB" wp14:editId="3154A853">
                  <wp:extent cx="6692010" cy="740100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92010" cy="7401006"/>
                          </a:xfrm>
                          <a:prstGeom prst="rect">
                            <a:avLst/>
                          </a:prstGeom>
                        </pic:spPr>
                      </pic:pic>
                    </a:graphicData>
                  </a:graphic>
                </wp:inline>
              </w:drawing>
            </w:r>
          </w:p>
        </w:tc>
      </w:tr>
      <w:tr w:rsidR="00E80AD9">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E77EB"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lastRenderedPageBreak/>
              <w:t>Высота шламовой подушки по глубине</w:t>
            </w:r>
          </w:p>
          <w:p w:rsidR="001D5412" w:rsidRPr="002268CB" w:rsidRDefault="001D5412" w:rsidP="0010557C">
            <w:pPr>
              <w:rPr>
                <w:rFonts w:asciiTheme="minorHAnsi" w:hAnsiTheme="minorHAnsi"/>
              </w:rPr>
            </w:pPr>
            <w:r w:rsidRPr="002268CB">
              <w:rPr>
                <w:rFonts w:asciiTheme="minorHAnsi" w:hAnsiTheme="minorHAnsi"/>
                <w:noProof/>
              </w:rPr>
              <w:drawing>
                <wp:inline distT="0" distB="0" distL="0" distR="0" wp14:anchorId="38B921DB" wp14:editId="3154A853">
                  <wp:extent cx="6692010" cy="7401006"/>
                  <wp:effectExtent l="0" t="0" r="0" b="0"/>
                  <wp:docPr id="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92010" cy="7401006"/>
                          </a:xfrm>
                          <a:prstGeom prst="rect">
                            <a:avLst/>
                          </a:prstGeom>
                        </pic:spPr>
                      </pic:pic>
                    </a:graphicData>
                  </a:graphic>
                </wp:inline>
              </w:drawing>
            </w:r>
          </w:p>
        </w:tc>
      </w:tr>
      <w:tr w:rsidR="00E80AD9">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E77EB"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lastRenderedPageBreak/>
              <w:t>Потери давления компонента</w:t>
            </w:r>
          </w:p>
          <w:p w:rsidR="001D5412" w:rsidRPr="002268CB" w:rsidRDefault="001D5412" w:rsidP="0010557C">
            <w:pPr>
              <w:rPr>
                <w:rFonts w:asciiTheme="minorHAnsi" w:hAnsiTheme="minorHAnsi"/>
              </w:rPr>
            </w:pPr>
            <w:r w:rsidRPr="002268CB">
              <w:rPr>
                <w:rFonts w:asciiTheme="minorHAnsi" w:hAnsiTheme="minorHAnsi"/>
                <w:noProof/>
              </w:rPr>
              <w:drawing>
                <wp:inline distT="0" distB="0" distL="0" distR="0" wp14:anchorId="38B921DB" wp14:editId="3154A853">
                  <wp:extent cx="6692010" cy="7401006"/>
                  <wp:effectExtent l="0" t="0" r="0" b="0"/>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92010" cy="7401006"/>
                          </a:xfrm>
                          <a:prstGeom prst="rect">
                            <a:avLst/>
                          </a:prstGeom>
                        </pic:spPr>
                      </pic:pic>
                    </a:graphicData>
                  </a:graphic>
                </wp:inline>
              </w:drawing>
            </w:r>
          </w:p>
        </w:tc>
      </w:tr>
      <w:tr w:rsidR="00E80AD9">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E77EB" w:rsidRPr="00DD341F" w:rsidRDefault="007515EB" w:rsidP="00DD341F">
            <w:pPr>
              <w:pStyle w:val="Heading2SubSectionHeader-Fluids"/>
              <w:numPr>
                <w:ilvl w:val="1"/>
                <w:numId w:val="4"/>
              </w:numPr>
              <w:spacing w:before="0" w:line="240" w:lineRule="auto"/>
              <w:ind w:left="720" w:right="-90" w:hanging="810"/>
              <w:rPr>
                <w:rFonts w:asciiTheme="minorHAnsi" w:hAnsiTheme="minorHAnsi"/>
                <w:b/>
              </w:rPr>
            </w:pPr>
            <w:r>
              <w:rPr>
                <w:rFonts w:asciiTheme="minorHAnsi" w:hAnsiTheme="minorHAnsi"/>
                <w:b/>
              </w:rPr>
              <w:lastRenderedPageBreak/>
              <w:t>Потери мощности компонента</w:t>
            </w:r>
          </w:p>
          <w:p w:rsidR="001D5412" w:rsidRPr="002268CB" w:rsidRDefault="001D5412" w:rsidP="0010557C">
            <w:pPr>
              <w:rPr>
                <w:rFonts w:asciiTheme="minorHAnsi" w:hAnsiTheme="minorHAnsi"/>
              </w:rPr>
            </w:pPr>
            <w:r w:rsidRPr="002268CB">
              <w:rPr>
                <w:rFonts w:asciiTheme="minorHAnsi" w:hAnsiTheme="minorHAnsi"/>
                <w:noProof/>
              </w:rPr>
              <w:drawing>
                <wp:inline distT="0" distB="0" distL="0" distR="0" wp14:anchorId="38B921DB" wp14:editId="3154A853">
                  <wp:extent cx="6692010" cy="7401006"/>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92010" cy="7401006"/>
                          </a:xfrm>
                          <a:prstGeom prst="rect">
                            <a:avLst/>
                          </a:prstGeom>
                        </pic:spPr>
                      </pic:pic>
                    </a:graphicData>
                  </a:graphic>
                </wp:inline>
              </w:drawing>
            </w:r>
          </w:p>
        </w:tc>
      </w:tr>
    </w:tbl>
    <w:p w:rsidR="000C4AD4" w:rsidRPr="004359FD" w:rsidRDefault="000C4AD4" w:rsidP="006A6895">
      <w:pPr>
        <w:pStyle w:val="Heading2SubSectionHeader-Fluids"/>
        <w:keepNext/>
        <w:numPr>
          <w:ilvl w:val="0"/>
          <w:numId w:val="0"/>
        </w:numPr>
        <w:spacing w:line="240" w:lineRule="auto"/>
        <w:ind w:right="-86"/>
        <w:rPr>
          <w:rFonts w:asciiTheme="minorHAnsi" w:hAnsiTheme="minorHAnsi"/>
          <w:b/>
          <w:lang w:val="en-US"/>
        </w:rPr>
      </w:pPr>
    </w:p>
    <w:sectPr w:rsidR="000C4AD4" w:rsidRPr="004359FD" w:rsidSect="00E440E7">
      <w:headerReference w:type="default" r:id="rId19"/>
      <w:footerReference w:type="default" r:id="rId20"/>
      <w:headerReference w:type="first" r:id="rId21"/>
      <w:footerReference w:type="first" r:id="rId22"/>
      <w:pgSz w:w="12240" w:h="15840"/>
      <w:pgMar w:top="720" w:right="720" w:bottom="720" w:left="720" w:header="360" w:footer="2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FB3" w:rsidRDefault="00E81FB3" w:rsidP="0083774D">
      <w:r>
        <w:separator/>
      </w:r>
    </w:p>
    <w:p w:rsidR="00E81FB3" w:rsidRDefault="00E81FB3"/>
    <w:p w:rsidR="00E81FB3" w:rsidRDefault="00E81FB3"/>
    <w:p w:rsidR="00E81FB3" w:rsidRDefault="00E81FB3" w:rsidP="006D09DA"/>
    <w:p w:rsidR="00E81FB3" w:rsidRDefault="00E81FB3" w:rsidP="00521590"/>
    <w:p w:rsidR="00E81FB3" w:rsidRDefault="00E81FB3"/>
    <w:p w:rsidR="00E81FB3" w:rsidRDefault="00E81FB3"/>
    <w:p w:rsidR="00E81FB3" w:rsidRDefault="00E81FB3"/>
    <w:p w:rsidR="00E81FB3" w:rsidRDefault="00E81FB3"/>
    <w:p w:rsidR="00E81FB3" w:rsidRDefault="00E81FB3"/>
    <w:p w:rsidR="00E81FB3" w:rsidRDefault="00E81FB3"/>
    <w:p w:rsidR="00E81FB3" w:rsidRDefault="00E81FB3"/>
  </w:endnote>
  <w:endnote w:type="continuationSeparator" w:id="0">
    <w:p w:rsidR="00E81FB3" w:rsidRDefault="00E81FB3" w:rsidP="0083774D">
      <w:r>
        <w:continuationSeparator/>
      </w:r>
    </w:p>
    <w:p w:rsidR="00E81FB3" w:rsidRDefault="00E81FB3"/>
    <w:p w:rsidR="00E81FB3" w:rsidRDefault="00E81FB3"/>
    <w:p w:rsidR="00E81FB3" w:rsidRDefault="00E81FB3" w:rsidP="006D09DA"/>
    <w:p w:rsidR="00E81FB3" w:rsidRDefault="00E81FB3" w:rsidP="00521590"/>
    <w:p w:rsidR="00E81FB3" w:rsidRDefault="00E81FB3"/>
    <w:p w:rsidR="00E81FB3" w:rsidRDefault="00E81FB3"/>
    <w:p w:rsidR="00E81FB3" w:rsidRDefault="00E81FB3"/>
    <w:p w:rsidR="00E81FB3" w:rsidRDefault="00E81FB3"/>
    <w:p w:rsidR="00E81FB3" w:rsidRDefault="00E81FB3"/>
    <w:p w:rsidR="00E81FB3" w:rsidRDefault="00E81FB3"/>
    <w:p w:rsidR="00E81FB3" w:rsidRDefault="00E81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4D" w:rsidRPr="008E5CA3" w:rsidRDefault="008A6E4D" w:rsidP="00E56589">
    <w:pPr>
      <w:pBdr>
        <w:bottom w:val="single" w:sz="12" w:space="1" w:color="auto"/>
      </w:pBdr>
      <w:tabs>
        <w:tab w:val="left" w:pos="720"/>
        <w:tab w:val="left" w:pos="1440"/>
        <w:tab w:val="left" w:pos="2160"/>
        <w:tab w:val="left" w:pos="7388"/>
      </w:tabs>
      <w:rPr>
        <w:sz w:val="6"/>
      </w:rPr>
    </w:pPr>
  </w:p>
  <w:p w:rsidR="008A6E4D" w:rsidRDefault="008A6E4D" w:rsidP="00E56589">
    <w:pPr>
      <w:tabs>
        <w:tab w:val="left" w:pos="720"/>
        <w:tab w:val="left" w:pos="1440"/>
        <w:tab w:val="left" w:pos="2160"/>
        <w:tab w:val="left" w:pos="7388"/>
      </w:tabs>
      <w:rPr>
        <w:sz w:val="16"/>
      </w:rPr>
    </w:pPr>
    <w:r>
      <w:rPr>
        <w:sz w:val="16"/>
      </w:rPr>
      <w:fldChar w:fldCharType="begin"/>
    </w:r>
    <w:r>
      <w:rPr>
        <w:sz w:val="16"/>
      </w:rPr>
      <w:instrText xml:space="preserve"> DATE  \@ "MMMM d, yyyy at h:mm am/pm"  \* MERGEFORMAT </w:instrText>
    </w:r>
    <w:r>
      <w:rPr>
        <w:sz w:val="16"/>
      </w:rPr>
      <w:fldChar w:fldCharType="separate"/>
    </w:r>
    <w:r w:rsidR="0092479F">
      <w:rPr>
        <w:noProof/>
        <w:sz w:val="16"/>
      </w:rPr>
      <w:t>October 5, 2023 at 11:23 AM</w:t>
    </w:r>
    <w:r>
      <w:rPr>
        <w:sz w:val="16"/>
      </w:rPr>
      <w:fldChar w:fldCharType="end"/>
    </w:r>
    <w:r w:rsidRPr="00672E20">
      <w:rPr>
        <w:sz w:val="16"/>
      </w:rPr>
      <w:ptab w:relativeTo="margin" w:alignment="center" w:leader="none"/>
    </w:r>
    <w:r w:rsidRPr="00672E20">
      <w:rPr>
        <w:sz w:val="16"/>
      </w:rPr>
      <w:fldChar w:fldCharType="begin"/>
    </w:r>
    <w:r w:rsidRPr="00672E20">
      <w:rPr>
        <w:sz w:val="16"/>
      </w:rPr>
      <w:instrText xml:space="preserve"> PAGE   \* MERGEFORMAT </w:instrText>
    </w:r>
    <w:r w:rsidRPr="00672E20">
      <w:rPr>
        <w:sz w:val="16"/>
      </w:rPr>
      <w:fldChar w:fldCharType="separate"/>
    </w:r>
    <w:r w:rsidR="0092479F">
      <w:rPr>
        <w:noProof/>
        <w:sz w:val="16"/>
      </w:rPr>
      <w:t>17</w:t>
    </w:r>
    <w:r w:rsidRPr="00672E20">
      <w:rPr>
        <w:noProof/>
        <w:sz w:val="16"/>
      </w:rPr>
      <w:fldChar w:fldCharType="end"/>
    </w:r>
    <w:r w:rsidRPr="00672E20">
      <w:rPr>
        <w:sz w:val="16"/>
      </w:rPr>
      <w:ptab w:relativeTo="margin" w:alignment="right" w:leader="none"/>
    </w:r>
    <w:proofErr w:type="spellStart"/>
    <w:r>
      <w:rPr>
        <w:sz w:val="16"/>
      </w:rPr>
      <w:t>WellPlan</w:t>
    </w:r>
    <w:r w:rsidRPr="004565D9">
      <w:rPr>
        <w:sz w:val="16"/>
        <w:vertAlign w:val="superscript"/>
      </w:rPr>
      <w:t>TM</w:t>
    </w:r>
    <w:proofErr w:type="spellEnd"/>
    <w:r w:rsidRPr="00672E20">
      <w:rPr>
        <w:sz w:val="16"/>
      </w:rPr>
      <w:t xml:space="preserve"> </w:t>
    </w:r>
    <w:r>
      <w:rPr>
        <w:noProof/>
        <w:sz w:val="16"/>
      </w:rPr>
      <w:t>17.2.01</w:t>
    </w:r>
  </w:p>
  <w:p w:rsidR="008A6E4D" w:rsidRPr="00672E20" w:rsidRDefault="008A6E4D" w:rsidP="00E56589">
    <w:pPr>
      <w:tabs>
        <w:tab w:val="left" w:pos="720"/>
        <w:tab w:val="left" w:pos="1440"/>
        <w:tab w:val="left" w:pos="2160"/>
        <w:tab w:val="left" w:pos="7388"/>
      </w:tabs>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4D" w:rsidRDefault="008A6E4D" w:rsidP="007C0BA4">
    <w:pPr>
      <w:pBdr>
        <w:bottom w:val="single" w:sz="12" w:space="1" w:color="auto"/>
      </w:pBdr>
      <w:autoSpaceDE w:val="0"/>
      <w:autoSpaceDN w:val="0"/>
      <w:adjustRightInd w:val="0"/>
      <w:rPr>
        <w:rFonts w:ascii="Arial" w:hAnsi="Arial" w:cs="Arial"/>
        <w:sz w:val="14"/>
        <w:szCs w:val="14"/>
      </w:rPr>
    </w:pPr>
  </w:p>
  <w:p w:rsidR="008A6E4D" w:rsidRPr="00873527" w:rsidRDefault="008A6E4D" w:rsidP="007C0BA4">
    <w:pPr>
      <w:autoSpaceDE w:val="0"/>
      <w:autoSpaceDN w:val="0"/>
      <w:adjustRightInd w:val="0"/>
      <w:rPr>
        <w:rFonts w:ascii="Arial" w:hAnsi="Arial" w:cs="Arial"/>
        <w:sz w:val="2"/>
        <w:szCs w:val="14"/>
      </w:rPr>
    </w:pPr>
  </w:p>
  <w:p w:rsidR="008A6E4D" w:rsidRDefault="008A6E4D" w:rsidP="007C0BA4">
    <w:pPr>
      <w:autoSpaceDE w:val="0"/>
      <w:autoSpaceDN w:val="0"/>
      <w:adjustRightInd w:val="0"/>
    </w:pPr>
    <w:r>
      <w:rPr>
        <w:rFonts w:ascii="Arial" w:hAnsi="Arial" w:cs="Arial"/>
        <w:sz w:val="14"/>
        <w:szCs w:val="14"/>
      </w:rPr>
      <w:t>Disclaimer: Although the information contained in this report is based on sound engineering practices, the copyright owner(s) does (do) not accept any responsibility whatsoever, in negligence or otherwise, for any loss or damage arising from the possession or use of the report whether in terms of correctness or otherwise. The application, therefore, by the user of this report or any part thereof, is solely at the user’s own risk.</w:t>
    </w:r>
  </w:p>
  <w:p w:rsidR="008A6E4D" w:rsidRDefault="008A6E4D" w:rsidP="003145F9">
    <w:pPr>
      <w:tabs>
        <w:tab w:val="left" w:pos="720"/>
        <w:tab w:val="left" w:pos="1440"/>
        <w:tab w:val="left" w:pos="2160"/>
        <w:tab w:val="left" w:pos="7388"/>
      </w:tabs>
      <w:rPr>
        <w:sz w:val="16"/>
      </w:rPr>
    </w:pPr>
  </w:p>
  <w:p w:rsidR="008A6E4D" w:rsidRDefault="008A6E4D" w:rsidP="003145F9">
    <w:pPr>
      <w:tabs>
        <w:tab w:val="left" w:pos="720"/>
        <w:tab w:val="left" w:pos="1440"/>
        <w:tab w:val="left" w:pos="2160"/>
        <w:tab w:val="left" w:pos="7388"/>
      </w:tabs>
      <w:rPr>
        <w:sz w:val="16"/>
      </w:rPr>
    </w:pPr>
  </w:p>
  <w:p w:rsidR="008A6E4D" w:rsidRPr="00672E20" w:rsidRDefault="008A6E4D" w:rsidP="003145F9">
    <w:pPr>
      <w:tabs>
        <w:tab w:val="left" w:pos="720"/>
        <w:tab w:val="left" w:pos="1440"/>
        <w:tab w:val="left" w:pos="2160"/>
        <w:tab w:val="left" w:pos="7388"/>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FB3" w:rsidRDefault="00E81FB3" w:rsidP="0083774D">
      <w:r>
        <w:separator/>
      </w:r>
    </w:p>
    <w:p w:rsidR="00E81FB3" w:rsidRDefault="00E81FB3"/>
    <w:p w:rsidR="00E81FB3" w:rsidRDefault="00E81FB3"/>
    <w:p w:rsidR="00E81FB3" w:rsidRDefault="00E81FB3" w:rsidP="006D09DA"/>
    <w:p w:rsidR="00E81FB3" w:rsidRDefault="00E81FB3" w:rsidP="00521590"/>
    <w:p w:rsidR="00E81FB3" w:rsidRDefault="00E81FB3"/>
    <w:p w:rsidR="00E81FB3" w:rsidRDefault="00E81FB3"/>
    <w:p w:rsidR="00E81FB3" w:rsidRDefault="00E81FB3"/>
    <w:p w:rsidR="00E81FB3" w:rsidRDefault="00E81FB3"/>
    <w:p w:rsidR="00E81FB3" w:rsidRDefault="00E81FB3"/>
    <w:p w:rsidR="00E81FB3" w:rsidRDefault="00E81FB3"/>
    <w:p w:rsidR="00E81FB3" w:rsidRDefault="00E81FB3"/>
  </w:footnote>
  <w:footnote w:type="continuationSeparator" w:id="0">
    <w:p w:rsidR="00E81FB3" w:rsidRDefault="00E81FB3" w:rsidP="0083774D">
      <w:r>
        <w:continuationSeparator/>
      </w:r>
    </w:p>
    <w:p w:rsidR="00E81FB3" w:rsidRDefault="00E81FB3"/>
    <w:p w:rsidR="00E81FB3" w:rsidRDefault="00E81FB3"/>
    <w:p w:rsidR="00E81FB3" w:rsidRDefault="00E81FB3" w:rsidP="006D09DA"/>
    <w:p w:rsidR="00E81FB3" w:rsidRDefault="00E81FB3" w:rsidP="00521590"/>
    <w:p w:rsidR="00E81FB3" w:rsidRDefault="00E81FB3"/>
    <w:p w:rsidR="00E81FB3" w:rsidRDefault="00E81FB3"/>
    <w:p w:rsidR="00E81FB3" w:rsidRDefault="00E81FB3"/>
    <w:p w:rsidR="00E81FB3" w:rsidRDefault="00E81FB3"/>
    <w:p w:rsidR="00E81FB3" w:rsidRDefault="00E81FB3"/>
    <w:p w:rsidR="00E81FB3" w:rsidRDefault="00E81FB3"/>
    <w:p w:rsidR="00E81FB3" w:rsidRDefault="00E81FB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4D" w:rsidRDefault="008A6E4D" w:rsidP="00E56589">
    <w:pPr>
      <w:jc w:val="right"/>
      <w:rPr>
        <w:sz w:val="24"/>
      </w:rPr>
    </w:pPr>
    <w:r>
      <w:rPr>
        <w:sz w:val="24"/>
      </w:rPr>
      <w:t xml:space="preserve"> </w:t>
    </w:r>
    <w:r w:rsidRPr="0005766C">
      <w:rPr>
        <w:sz w:val="24"/>
      </w:rPr>
      <w:ptab w:relativeTo="margin" w:alignment="center" w:leader="none"/>
    </w:r>
    <w:r>
      <w:rPr>
        <w:sz w:val="24"/>
      </w:rPr>
      <w:t xml:space="preserve"> </w:t>
    </w:r>
    <w:r w:rsidRPr="0005766C">
      <w:rPr>
        <w:sz w:val="24"/>
      </w:rPr>
      <w:ptab w:relativeTo="margin" w:alignment="right" w:leader="none"/>
    </w:r>
  </w:p>
  <w:p w:rsidR="008A6E4D" w:rsidRDefault="008A6E4D" w:rsidP="00750ADD">
    <w:pPr>
      <w:pBdr>
        <w:bottom w:val="single" w:sz="12" w:space="1" w:color="auto"/>
      </w:pBdr>
      <w:jc w:val="right"/>
      <w:rPr>
        <w:sz w:val="18"/>
      </w:rPr>
    </w:pPr>
    <w:r w:rsidRPr="0005766C">
      <w:rPr>
        <w:sz w:val="24"/>
      </w:rPr>
      <w:ptab w:relativeTo="margin" w:alignment="center" w:leader="none"/>
    </w:r>
    <w:r>
      <w:rPr>
        <w:sz w:val="24"/>
      </w:rPr>
      <w:t xml:space="preserve"> </w:t>
    </w:r>
    <w:r w:rsidRPr="0005766C">
      <w:rPr>
        <w:sz w:val="24"/>
      </w:rPr>
      <w:ptab w:relativeTo="margin" w:alignment="right" w:leader="none"/>
    </w:r>
    <w:r>
      <w:rPr>
        <w:noProof/>
        <w:sz w:val="16"/>
      </w:rPr>
      <w:t>2758 - Copy Of 215,9мм (1)</w:t>
    </w:r>
  </w:p>
  <w:p w:rsidR="008A6E4D" w:rsidRPr="00331F65" w:rsidRDefault="008A6E4D" w:rsidP="00750ADD">
    <w:pPr>
      <w:jc w:val="right"/>
      <w:rPr>
        <w:sz w:val="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4D" w:rsidRPr="00EB45FA" w:rsidRDefault="008A6E4D" w:rsidP="00EB45FA">
    <w:pPr>
      <w:pStyle w:val="a5"/>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3EEB"/>
    <w:multiLevelType w:val="multilevel"/>
    <w:tmpl w:val="361C5D46"/>
    <w:lvl w:ilvl="0">
      <w:start w:val="1"/>
      <w:numFmt w:val="decimal"/>
      <w:lvlText w:val="%1."/>
      <w:lvlJc w:val="left"/>
      <w:pPr>
        <w:ind w:left="720" w:hanging="360"/>
      </w:pPr>
    </w:lvl>
    <w:lvl w:ilvl="1">
      <w:start w:val="1"/>
      <w:numFmt w:val="decimal"/>
      <w:isLgl/>
      <w:lvlText w:val="%1.%2"/>
      <w:lvlJc w:val="left"/>
      <w:pPr>
        <w:ind w:left="1080" w:hanging="720"/>
      </w:pPr>
      <w:rPr>
        <w:rFonts w:hint="default"/>
        <w:b/>
        <w:color w:val="auto"/>
        <w:sz w:val="22"/>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95D5EEA"/>
    <w:multiLevelType w:val="multilevel"/>
    <w:tmpl w:val="361C5D46"/>
    <w:lvl w:ilvl="0">
      <w:start w:val="1"/>
      <w:numFmt w:val="decimal"/>
      <w:lvlText w:val="%1."/>
      <w:lvlJc w:val="left"/>
      <w:pPr>
        <w:ind w:left="720" w:hanging="360"/>
      </w:pPr>
    </w:lvl>
    <w:lvl w:ilvl="1">
      <w:start w:val="1"/>
      <w:numFmt w:val="decimal"/>
      <w:isLgl/>
      <w:lvlText w:val="%1.%2"/>
      <w:lvlJc w:val="left"/>
      <w:pPr>
        <w:ind w:left="1080" w:hanging="720"/>
      </w:pPr>
      <w:rPr>
        <w:rFonts w:hint="default"/>
        <w:b/>
        <w:color w:val="auto"/>
        <w:sz w:val="22"/>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EB2367F"/>
    <w:multiLevelType w:val="multilevel"/>
    <w:tmpl w:val="D6B2E404"/>
    <w:lvl w:ilvl="0">
      <w:start w:val="1"/>
      <w:numFmt w:val="bullet"/>
      <w:pStyle w:val="Bullet2"/>
      <w:lvlText w:val=""/>
      <w:lvlJc w:val="left"/>
      <w:pPr>
        <w:tabs>
          <w:tab w:val="num" w:pos="360"/>
        </w:tabs>
        <w:ind w:left="360" w:hanging="360"/>
      </w:pPr>
      <w:rPr>
        <w:rFonts w:ascii="Symbol" w:eastAsia="Symbol" w:hAnsi="Symbol" w:cs="Symbol"/>
        <w:lang w:val="en-US" w:eastAsia="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92A58DE"/>
    <w:multiLevelType w:val="multilevel"/>
    <w:tmpl w:val="7EA043FC"/>
    <w:lvl w:ilvl="0">
      <w:start w:val="1"/>
      <w:numFmt w:val="decimal"/>
      <w:pStyle w:val="SectionHeader"/>
      <w:lvlText w:val="%1.0"/>
      <w:lvlJc w:val="left"/>
      <w:pPr>
        <w:tabs>
          <w:tab w:val="num" w:pos="4230"/>
        </w:tabs>
        <w:ind w:left="4230" w:hanging="720"/>
      </w:pPr>
    </w:lvl>
    <w:lvl w:ilvl="1">
      <w:start w:val="1"/>
      <w:numFmt w:val="decimal"/>
      <w:pStyle w:val="2"/>
      <w:lvlText w:val="%1.%2"/>
      <w:lvlJc w:val="left"/>
      <w:pPr>
        <w:tabs>
          <w:tab w:val="num" w:pos="900"/>
        </w:tabs>
        <w:ind w:left="900" w:hanging="720"/>
      </w:pPr>
      <w:rPr>
        <w:rFonts w:cs="Times New Roman"/>
        <w:b w:val="0"/>
        <w:bCs w:val="0"/>
        <w:i w:val="0"/>
        <w:iCs w:val="0"/>
        <w:caps w:val="0"/>
        <w:smallCaps w:val="0"/>
        <w:strike w:val="0"/>
        <w:dstrike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2705"/>
        </w:tabs>
        <w:ind w:left="2705" w:hanging="720"/>
      </w:pPr>
      <w:rPr>
        <w:b w:val="0"/>
      </w:rPr>
    </w:lvl>
    <w:lvl w:ilvl="3">
      <w:start w:val="1"/>
      <w:numFmt w:val="decimal"/>
      <w:pStyle w:val="4"/>
      <w:lvlText w:val="%1.%2.%3.%4"/>
      <w:lvlJc w:val="left"/>
      <w:pPr>
        <w:tabs>
          <w:tab w:val="num" w:pos="2160"/>
        </w:tabs>
        <w:ind w:left="1728" w:hanging="1008"/>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5EA8220A"/>
    <w:multiLevelType w:val="multilevel"/>
    <w:tmpl w:val="361C5D46"/>
    <w:lvl w:ilvl="0">
      <w:start w:val="1"/>
      <w:numFmt w:val="decimal"/>
      <w:lvlText w:val="%1."/>
      <w:lvlJc w:val="left"/>
      <w:pPr>
        <w:ind w:left="1080" w:hanging="360"/>
      </w:pPr>
    </w:lvl>
    <w:lvl w:ilvl="1">
      <w:start w:val="1"/>
      <w:numFmt w:val="decimal"/>
      <w:isLgl/>
      <w:lvlText w:val="%1.%2"/>
      <w:lvlJc w:val="left"/>
      <w:pPr>
        <w:ind w:left="1080" w:hanging="720"/>
      </w:pPr>
      <w:rPr>
        <w:rFonts w:hint="default"/>
        <w:b/>
        <w:color w:val="auto"/>
        <w:sz w:val="22"/>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40"/>
    <w:rsid w:val="0000063C"/>
    <w:rsid w:val="00000DD7"/>
    <w:rsid w:val="00001056"/>
    <w:rsid w:val="00001502"/>
    <w:rsid w:val="00001764"/>
    <w:rsid w:val="00002CB8"/>
    <w:rsid w:val="0000337A"/>
    <w:rsid w:val="0000347C"/>
    <w:rsid w:val="00003C80"/>
    <w:rsid w:val="0000437D"/>
    <w:rsid w:val="000045DF"/>
    <w:rsid w:val="000046A5"/>
    <w:rsid w:val="00004751"/>
    <w:rsid w:val="00004831"/>
    <w:rsid w:val="00004C14"/>
    <w:rsid w:val="00004C1E"/>
    <w:rsid w:val="00004DF9"/>
    <w:rsid w:val="00004E89"/>
    <w:rsid w:val="000054C4"/>
    <w:rsid w:val="00005C9C"/>
    <w:rsid w:val="00005DD2"/>
    <w:rsid w:val="00006A74"/>
    <w:rsid w:val="00006AD8"/>
    <w:rsid w:val="000073CF"/>
    <w:rsid w:val="00007A17"/>
    <w:rsid w:val="00010BB1"/>
    <w:rsid w:val="00010CCF"/>
    <w:rsid w:val="00010E07"/>
    <w:rsid w:val="00010FBE"/>
    <w:rsid w:val="00011B4C"/>
    <w:rsid w:val="00012206"/>
    <w:rsid w:val="000125C2"/>
    <w:rsid w:val="00012813"/>
    <w:rsid w:val="00012C4E"/>
    <w:rsid w:val="00013628"/>
    <w:rsid w:val="00015618"/>
    <w:rsid w:val="00015C27"/>
    <w:rsid w:val="0001649C"/>
    <w:rsid w:val="00016702"/>
    <w:rsid w:val="00017918"/>
    <w:rsid w:val="00020B5B"/>
    <w:rsid w:val="00021571"/>
    <w:rsid w:val="000215E3"/>
    <w:rsid w:val="0002185B"/>
    <w:rsid w:val="00021E0E"/>
    <w:rsid w:val="00021F78"/>
    <w:rsid w:val="000226BF"/>
    <w:rsid w:val="000227CE"/>
    <w:rsid w:val="00023D2D"/>
    <w:rsid w:val="00024009"/>
    <w:rsid w:val="000240AC"/>
    <w:rsid w:val="00025253"/>
    <w:rsid w:val="0002540B"/>
    <w:rsid w:val="0002587B"/>
    <w:rsid w:val="00025B5A"/>
    <w:rsid w:val="00025D17"/>
    <w:rsid w:val="00025DCF"/>
    <w:rsid w:val="00025E3B"/>
    <w:rsid w:val="000262D8"/>
    <w:rsid w:val="000263DC"/>
    <w:rsid w:val="000266A4"/>
    <w:rsid w:val="00027978"/>
    <w:rsid w:val="00030413"/>
    <w:rsid w:val="000308E1"/>
    <w:rsid w:val="00031149"/>
    <w:rsid w:val="00031454"/>
    <w:rsid w:val="00031B66"/>
    <w:rsid w:val="00031F6E"/>
    <w:rsid w:val="000328D1"/>
    <w:rsid w:val="00033AA0"/>
    <w:rsid w:val="0003465F"/>
    <w:rsid w:val="000348FE"/>
    <w:rsid w:val="00034AF9"/>
    <w:rsid w:val="00034B0A"/>
    <w:rsid w:val="00035824"/>
    <w:rsid w:val="00035C22"/>
    <w:rsid w:val="0003608F"/>
    <w:rsid w:val="00036CA5"/>
    <w:rsid w:val="00036F2D"/>
    <w:rsid w:val="00037269"/>
    <w:rsid w:val="00037800"/>
    <w:rsid w:val="0003792B"/>
    <w:rsid w:val="000404BB"/>
    <w:rsid w:val="000408F6"/>
    <w:rsid w:val="0004112D"/>
    <w:rsid w:val="00041F97"/>
    <w:rsid w:val="00042585"/>
    <w:rsid w:val="000429EA"/>
    <w:rsid w:val="00042C12"/>
    <w:rsid w:val="00042D02"/>
    <w:rsid w:val="00042F58"/>
    <w:rsid w:val="00043902"/>
    <w:rsid w:val="0004478A"/>
    <w:rsid w:val="00044BA1"/>
    <w:rsid w:val="000454D2"/>
    <w:rsid w:val="00045B36"/>
    <w:rsid w:val="00045B64"/>
    <w:rsid w:val="00045EE3"/>
    <w:rsid w:val="00050608"/>
    <w:rsid w:val="00050659"/>
    <w:rsid w:val="00050A84"/>
    <w:rsid w:val="00050C80"/>
    <w:rsid w:val="00050EBF"/>
    <w:rsid w:val="00051089"/>
    <w:rsid w:val="00051C5F"/>
    <w:rsid w:val="00051F4D"/>
    <w:rsid w:val="000528BA"/>
    <w:rsid w:val="00053123"/>
    <w:rsid w:val="000535CA"/>
    <w:rsid w:val="00053AB9"/>
    <w:rsid w:val="0005447E"/>
    <w:rsid w:val="00055DD4"/>
    <w:rsid w:val="0005623A"/>
    <w:rsid w:val="0005686F"/>
    <w:rsid w:val="00056934"/>
    <w:rsid w:val="00056E17"/>
    <w:rsid w:val="0005766C"/>
    <w:rsid w:val="00060E5A"/>
    <w:rsid w:val="00060F9C"/>
    <w:rsid w:val="000617D1"/>
    <w:rsid w:val="0006293E"/>
    <w:rsid w:val="00062FE3"/>
    <w:rsid w:val="000630E2"/>
    <w:rsid w:val="000630EE"/>
    <w:rsid w:val="00063DF5"/>
    <w:rsid w:val="0006422A"/>
    <w:rsid w:val="000642A5"/>
    <w:rsid w:val="00064907"/>
    <w:rsid w:val="00064E44"/>
    <w:rsid w:val="00064E68"/>
    <w:rsid w:val="0006581E"/>
    <w:rsid w:val="000659AD"/>
    <w:rsid w:val="00065DD5"/>
    <w:rsid w:val="000660ED"/>
    <w:rsid w:val="0006612B"/>
    <w:rsid w:val="00066883"/>
    <w:rsid w:val="00066A39"/>
    <w:rsid w:val="0006731C"/>
    <w:rsid w:val="000673A6"/>
    <w:rsid w:val="0006763C"/>
    <w:rsid w:val="000676B8"/>
    <w:rsid w:val="00067988"/>
    <w:rsid w:val="00067F0F"/>
    <w:rsid w:val="00070429"/>
    <w:rsid w:val="00070F53"/>
    <w:rsid w:val="000719C0"/>
    <w:rsid w:val="000721E1"/>
    <w:rsid w:val="0007297F"/>
    <w:rsid w:val="00073AB4"/>
    <w:rsid w:val="00073CFF"/>
    <w:rsid w:val="00073D98"/>
    <w:rsid w:val="000740F0"/>
    <w:rsid w:val="00074415"/>
    <w:rsid w:val="000750AA"/>
    <w:rsid w:val="0007596C"/>
    <w:rsid w:val="000759BB"/>
    <w:rsid w:val="00076C3D"/>
    <w:rsid w:val="00077733"/>
    <w:rsid w:val="000777DE"/>
    <w:rsid w:val="00077D36"/>
    <w:rsid w:val="00077FE3"/>
    <w:rsid w:val="00080DE2"/>
    <w:rsid w:val="000810B5"/>
    <w:rsid w:val="00081581"/>
    <w:rsid w:val="00081865"/>
    <w:rsid w:val="00081B24"/>
    <w:rsid w:val="00084200"/>
    <w:rsid w:val="0008475E"/>
    <w:rsid w:val="0008476D"/>
    <w:rsid w:val="00084CA8"/>
    <w:rsid w:val="00085610"/>
    <w:rsid w:val="00085805"/>
    <w:rsid w:val="00087E6E"/>
    <w:rsid w:val="00087E9E"/>
    <w:rsid w:val="00090C8D"/>
    <w:rsid w:val="00091464"/>
    <w:rsid w:val="0009247C"/>
    <w:rsid w:val="000936D6"/>
    <w:rsid w:val="0009422B"/>
    <w:rsid w:val="0009473C"/>
    <w:rsid w:val="00095381"/>
    <w:rsid w:val="00097036"/>
    <w:rsid w:val="000A057B"/>
    <w:rsid w:val="000A067E"/>
    <w:rsid w:val="000A1469"/>
    <w:rsid w:val="000A1E49"/>
    <w:rsid w:val="000A27FF"/>
    <w:rsid w:val="000A2C1B"/>
    <w:rsid w:val="000A2FD6"/>
    <w:rsid w:val="000A31F1"/>
    <w:rsid w:val="000A51AA"/>
    <w:rsid w:val="000A567D"/>
    <w:rsid w:val="000A56D3"/>
    <w:rsid w:val="000A57B0"/>
    <w:rsid w:val="000A61ED"/>
    <w:rsid w:val="000A7009"/>
    <w:rsid w:val="000A73AF"/>
    <w:rsid w:val="000A7A96"/>
    <w:rsid w:val="000A7E47"/>
    <w:rsid w:val="000B0167"/>
    <w:rsid w:val="000B0628"/>
    <w:rsid w:val="000B0754"/>
    <w:rsid w:val="000B0D2A"/>
    <w:rsid w:val="000B1DAE"/>
    <w:rsid w:val="000B264F"/>
    <w:rsid w:val="000B298A"/>
    <w:rsid w:val="000B2B58"/>
    <w:rsid w:val="000B341F"/>
    <w:rsid w:val="000B40F0"/>
    <w:rsid w:val="000B4C06"/>
    <w:rsid w:val="000B4F95"/>
    <w:rsid w:val="000B5E5C"/>
    <w:rsid w:val="000B6261"/>
    <w:rsid w:val="000B7475"/>
    <w:rsid w:val="000B7714"/>
    <w:rsid w:val="000C0517"/>
    <w:rsid w:val="000C0DAF"/>
    <w:rsid w:val="000C1003"/>
    <w:rsid w:val="000C1480"/>
    <w:rsid w:val="000C1976"/>
    <w:rsid w:val="000C22AE"/>
    <w:rsid w:val="000C2727"/>
    <w:rsid w:val="000C2799"/>
    <w:rsid w:val="000C293C"/>
    <w:rsid w:val="000C2FEB"/>
    <w:rsid w:val="000C3F6F"/>
    <w:rsid w:val="000C4917"/>
    <w:rsid w:val="000C4AD4"/>
    <w:rsid w:val="000C5579"/>
    <w:rsid w:val="000C5896"/>
    <w:rsid w:val="000C6282"/>
    <w:rsid w:val="000C63BE"/>
    <w:rsid w:val="000C64AD"/>
    <w:rsid w:val="000C7270"/>
    <w:rsid w:val="000C7732"/>
    <w:rsid w:val="000C7BF5"/>
    <w:rsid w:val="000D03AA"/>
    <w:rsid w:val="000D1937"/>
    <w:rsid w:val="000D293D"/>
    <w:rsid w:val="000D2E32"/>
    <w:rsid w:val="000D2F46"/>
    <w:rsid w:val="000D2FA1"/>
    <w:rsid w:val="000D3E6D"/>
    <w:rsid w:val="000D3F79"/>
    <w:rsid w:val="000D41EF"/>
    <w:rsid w:val="000D4D17"/>
    <w:rsid w:val="000D5660"/>
    <w:rsid w:val="000D5AE9"/>
    <w:rsid w:val="000D5FE0"/>
    <w:rsid w:val="000D6227"/>
    <w:rsid w:val="000D6462"/>
    <w:rsid w:val="000D66EB"/>
    <w:rsid w:val="000D6D2F"/>
    <w:rsid w:val="000D6E4F"/>
    <w:rsid w:val="000D7273"/>
    <w:rsid w:val="000E0B50"/>
    <w:rsid w:val="000E0E4E"/>
    <w:rsid w:val="000E0E88"/>
    <w:rsid w:val="000E1A30"/>
    <w:rsid w:val="000E2194"/>
    <w:rsid w:val="000E2FB4"/>
    <w:rsid w:val="000E3A33"/>
    <w:rsid w:val="000E42D6"/>
    <w:rsid w:val="000E46B2"/>
    <w:rsid w:val="000E4A31"/>
    <w:rsid w:val="000E4DB9"/>
    <w:rsid w:val="000E4FA0"/>
    <w:rsid w:val="000E7DF9"/>
    <w:rsid w:val="000F0F1D"/>
    <w:rsid w:val="000F16AC"/>
    <w:rsid w:val="000F195C"/>
    <w:rsid w:val="000F25B5"/>
    <w:rsid w:val="000F2EE8"/>
    <w:rsid w:val="000F2F36"/>
    <w:rsid w:val="000F316A"/>
    <w:rsid w:val="000F3253"/>
    <w:rsid w:val="000F36C8"/>
    <w:rsid w:val="000F36D2"/>
    <w:rsid w:val="000F3B58"/>
    <w:rsid w:val="000F3B91"/>
    <w:rsid w:val="000F5712"/>
    <w:rsid w:val="000F588F"/>
    <w:rsid w:val="000F5C31"/>
    <w:rsid w:val="000F5FDE"/>
    <w:rsid w:val="000F6202"/>
    <w:rsid w:val="000F672D"/>
    <w:rsid w:val="000F68AA"/>
    <w:rsid w:val="000F73CA"/>
    <w:rsid w:val="000F7C48"/>
    <w:rsid w:val="0010065A"/>
    <w:rsid w:val="001013DD"/>
    <w:rsid w:val="001022BB"/>
    <w:rsid w:val="00102906"/>
    <w:rsid w:val="00102BE9"/>
    <w:rsid w:val="00103216"/>
    <w:rsid w:val="00103442"/>
    <w:rsid w:val="0010427E"/>
    <w:rsid w:val="0010496D"/>
    <w:rsid w:val="00104C3D"/>
    <w:rsid w:val="0010557C"/>
    <w:rsid w:val="00105D68"/>
    <w:rsid w:val="00106240"/>
    <w:rsid w:val="00106BB7"/>
    <w:rsid w:val="00106E23"/>
    <w:rsid w:val="00106E4D"/>
    <w:rsid w:val="00106E9B"/>
    <w:rsid w:val="00107563"/>
    <w:rsid w:val="0010788B"/>
    <w:rsid w:val="00107F5F"/>
    <w:rsid w:val="0011009F"/>
    <w:rsid w:val="001104EA"/>
    <w:rsid w:val="00110C2C"/>
    <w:rsid w:val="00110F92"/>
    <w:rsid w:val="00111255"/>
    <w:rsid w:val="001122F8"/>
    <w:rsid w:val="0011296F"/>
    <w:rsid w:val="00112EF6"/>
    <w:rsid w:val="0011396B"/>
    <w:rsid w:val="00113D09"/>
    <w:rsid w:val="0011400D"/>
    <w:rsid w:val="001153D2"/>
    <w:rsid w:val="001156C0"/>
    <w:rsid w:val="00115AA2"/>
    <w:rsid w:val="001162FE"/>
    <w:rsid w:val="001163EB"/>
    <w:rsid w:val="0011661B"/>
    <w:rsid w:val="00116F3A"/>
    <w:rsid w:val="00117383"/>
    <w:rsid w:val="00117676"/>
    <w:rsid w:val="00117767"/>
    <w:rsid w:val="0011783A"/>
    <w:rsid w:val="00117894"/>
    <w:rsid w:val="00117AB5"/>
    <w:rsid w:val="00120A2F"/>
    <w:rsid w:val="001210AA"/>
    <w:rsid w:val="00121314"/>
    <w:rsid w:val="00122517"/>
    <w:rsid w:val="00122523"/>
    <w:rsid w:val="0012288B"/>
    <w:rsid w:val="00123C76"/>
    <w:rsid w:val="00124366"/>
    <w:rsid w:val="00125192"/>
    <w:rsid w:val="00125693"/>
    <w:rsid w:val="00126749"/>
    <w:rsid w:val="00126D0C"/>
    <w:rsid w:val="001273EC"/>
    <w:rsid w:val="00130953"/>
    <w:rsid w:val="00131073"/>
    <w:rsid w:val="00131D58"/>
    <w:rsid w:val="00131E87"/>
    <w:rsid w:val="00131F35"/>
    <w:rsid w:val="0013270A"/>
    <w:rsid w:val="00132AA0"/>
    <w:rsid w:val="00133B9B"/>
    <w:rsid w:val="00133BA0"/>
    <w:rsid w:val="00133D0C"/>
    <w:rsid w:val="0013401C"/>
    <w:rsid w:val="001342C9"/>
    <w:rsid w:val="00134779"/>
    <w:rsid w:val="00136572"/>
    <w:rsid w:val="0013698A"/>
    <w:rsid w:val="00136A41"/>
    <w:rsid w:val="00136BDF"/>
    <w:rsid w:val="00136E0F"/>
    <w:rsid w:val="00140412"/>
    <w:rsid w:val="00140CE5"/>
    <w:rsid w:val="00140E85"/>
    <w:rsid w:val="00141224"/>
    <w:rsid w:val="001426B6"/>
    <w:rsid w:val="001435B1"/>
    <w:rsid w:val="001436CC"/>
    <w:rsid w:val="00143FC6"/>
    <w:rsid w:val="0014505E"/>
    <w:rsid w:val="001453D0"/>
    <w:rsid w:val="00145CBF"/>
    <w:rsid w:val="00146064"/>
    <w:rsid w:val="00146364"/>
    <w:rsid w:val="001468C9"/>
    <w:rsid w:val="00147459"/>
    <w:rsid w:val="0014787C"/>
    <w:rsid w:val="00147974"/>
    <w:rsid w:val="001504F8"/>
    <w:rsid w:val="001514DA"/>
    <w:rsid w:val="001520DB"/>
    <w:rsid w:val="00152B8D"/>
    <w:rsid w:val="00152E1F"/>
    <w:rsid w:val="00152F8F"/>
    <w:rsid w:val="00153570"/>
    <w:rsid w:val="00153887"/>
    <w:rsid w:val="00153D2A"/>
    <w:rsid w:val="00154A72"/>
    <w:rsid w:val="00155551"/>
    <w:rsid w:val="00155C0A"/>
    <w:rsid w:val="001577E5"/>
    <w:rsid w:val="00157888"/>
    <w:rsid w:val="001608C4"/>
    <w:rsid w:val="00160DBB"/>
    <w:rsid w:val="00161475"/>
    <w:rsid w:val="001614E5"/>
    <w:rsid w:val="00161641"/>
    <w:rsid w:val="0016167A"/>
    <w:rsid w:val="001621F0"/>
    <w:rsid w:val="00162E02"/>
    <w:rsid w:val="001632E0"/>
    <w:rsid w:val="00163841"/>
    <w:rsid w:val="00163A3E"/>
    <w:rsid w:val="0016440C"/>
    <w:rsid w:val="00164580"/>
    <w:rsid w:val="0016498D"/>
    <w:rsid w:val="00164DFC"/>
    <w:rsid w:val="00165746"/>
    <w:rsid w:val="0016610A"/>
    <w:rsid w:val="00166AD4"/>
    <w:rsid w:val="00166AF4"/>
    <w:rsid w:val="001706DA"/>
    <w:rsid w:val="00170BA8"/>
    <w:rsid w:val="00172362"/>
    <w:rsid w:val="00172661"/>
    <w:rsid w:val="0017366C"/>
    <w:rsid w:val="0017395E"/>
    <w:rsid w:val="0017421A"/>
    <w:rsid w:val="0017469B"/>
    <w:rsid w:val="00174932"/>
    <w:rsid w:val="00174DA4"/>
    <w:rsid w:val="001753D0"/>
    <w:rsid w:val="00175D84"/>
    <w:rsid w:val="00176049"/>
    <w:rsid w:val="00176E3A"/>
    <w:rsid w:val="001772B6"/>
    <w:rsid w:val="00177900"/>
    <w:rsid w:val="00177E0F"/>
    <w:rsid w:val="00182701"/>
    <w:rsid w:val="00182981"/>
    <w:rsid w:val="001831F6"/>
    <w:rsid w:val="0018330F"/>
    <w:rsid w:val="001833F0"/>
    <w:rsid w:val="00183921"/>
    <w:rsid w:val="00183B4E"/>
    <w:rsid w:val="0018456A"/>
    <w:rsid w:val="00184C08"/>
    <w:rsid w:val="00185F37"/>
    <w:rsid w:val="00186110"/>
    <w:rsid w:val="0018618C"/>
    <w:rsid w:val="00187257"/>
    <w:rsid w:val="00187953"/>
    <w:rsid w:val="00187AFB"/>
    <w:rsid w:val="00190059"/>
    <w:rsid w:val="001902F1"/>
    <w:rsid w:val="001908FB"/>
    <w:rsid w:val="0019162B"/>
    <w:rsid w:val="00192187"/>
    <w:rsid w:val="00192C90"/>
    <w:rsid w:val="00192D58"/>
    <w:rsid w:val="0019453A"/>
    <w:rsid w:val="00194695"/>
    <w:rsid w:val="001948BC"/>
    <w:rsid w:val="00194C77"/>
    <w:rsid w:val="00195E94"/>
    <w:rsid w:val="00196149"/>
    <w:rsid w:val="00196341"/>
    <w:rsid w:val="0019637E"/>
    <w:rsid w:val="001967D2"/>
    <w:rsid w:val="00196864"/>
    <w:rsid w:val="00196DB4"/>
    <w:rsid w:val="00196E0F"/>
    <w:rsid w:val="00197217"/>
    <w:rsid w:val="00197947"/>
    <w:rsid w:val="001A023A"/>
    <w:rsid w:val="001A0FB3"/>
    <w:rsid w:val="001A16F4"/>
    <w:rsid w:val="001A18AD"/>
    <w:rsid w:val="001A1D90"/>
    <w:rsid w:val="001A2772"/>
    <w:rsid w:val="001A280F"/>
    <w:rsid w:val="001A2A75"/>
    <w:rsid w:val="001A42AE"/>
    <w:rsid w:val="001A4599"/>
    <w:rsid w:val="001A4B17"/>
    <w:rsid w:val="001A4B52"/>
    <w:rsid w:val="001A4B83"/>
    <w:rsid w:val="001A4F0F"/>
    <w:rsid w:val="001A4FB4"/>
    <w:rsid w:val="001A5812"/>
    <w:rsid w:val="001A69AE"/>
    <w:rsid w:val="001A6BCE"/>
    <w:rsid w:val="001A6E10"/>
    <w:rsid w:val="001B013A"/>
    <w:rsid w:val="001B01CF"/>
    <w:rsid w:val="001B1C9A"/>
    <w:rsid w:val="001B1D36"/>
    <w:rsid w:val="001B2518"/>
    <w:rsid w:val="001B2671"/>
    <w:rsid w:val="001B3EAB"/>
    <w:rsid w:val="001B3F79"/>
    <w:rsid w:val="001B4EBA"/>
    <w:rsid w:val="001B5B35"/>
    <w:rsid w:val="001B5DAA"/>
    <w:rsid w:val="001B5F0D"/>
    <w:rsid w:val="001B6C0B"/>
    <w:rsid w:val="001B7328"/>
    <w:rsid w:val="001B7A93"/>
    <w:rsid w:val="001B7C02"/>
    <w:rsid w:val="001C0525"/>
    <w:rsid w:val="001C1D5E"/>
    <w:rsid w:val="001C218E"/>
    <w:rsid w:val="001C2195"/>
    <w:rsid w:val="001C242B"/>
    <w:rsid w:val="001C2A1A"/>
    <w:rsid w:val="001C3C5B"/>
    <w:rsid w:val="001C5E2E"/>
    <w:rsid w:val="001C709B"/>
    <w:rsid w:val="001C72E2"/>
    <w:rsid w:val="001C75C6"/>
    <w:rsid w:val="001C7AE7"/>
    <w:rsid w:val="001C7DD6"/>
    <w:rsid w:val="001D08BB"/>
    <w:rsid w:val="001D2C67"/>
    <w:rsid w:val="001D2DDC"/>
    <w:rsid w:val="001D2EE6"/>
    <w:rsid w:val="001D4947"/>
    <w:rsid w:val="001D4CF6"/>
    <w:rsid w:val="001D5412"/>
    <w:rsid w:val="001D57B4"/>
    <w:rsid w:val="001D5BB7"/>
    <w:rsid w:val="001D6808"/>
    <w:rsid w:val="001D6B05"/>
    <w:rsid w:val="001D7065"/>
    <w:rsid w:val="001D736D"/>
    <w:rsid w:val="001D7849"/>
    <w:rsid w:val="001E13D0"/>
    <w:rsid w:val="001E1413"/>
    <w:rsid w:val="001E2231"/>
    <w:rsid w:val="001E250F"/>
    <w:rsid w:val="001E2BB3"/>
    <w:rsid w:val="001E30AD"/>
    <w:rsid w:val="001E382E"/>
    <w:rsid w:val="001E3C3C"/>
    <w:rsid w:val="001E3F20"/>
    <w:rsid w:val="001E4444"/>
    <w:rsid w:val="001E4B28"/>
    <w:rsid w:val="001E558C"/>
    <w:rsid w:val="001E57D8"/>
    <w:rsid w:val="001E7AC0"/>
    <w:rsid w:val="001F018B"/>
    <w:rsid w:val="001F0736"/>
    <w:rsid w:val="001F09F6"/>
    <w:rsid w:val="001F270E"/>
    <w:rsid w:val="001F4969"/>
    <w:rsid w:val="001F4A0F"/>
    <w:rsid w:val="001F5A1E"/>
    <w:rsid w:val="001F5DF0"/>
    <w:rsid w:val="001F6146"/>
    <w:rsid w:val="001F722A"/>
    <w:rsid w:val="001F72ED"/>
    <w:rsid w:val="0020064C"/>
    <w:rsid w:val="00200683"/>
    <w:rsid w:val="0020272C"/>
    <w:rsid w:val="00202F6B"/>
    <w:rsid w:val="00203655"/>
    <w:rsid w:val="00203E37"/>
    <w:rsid w:val="0020442D"/>
    <w:rsid w:val="00204731"/>
    <w:rsid w:val="002059F6"/>
    <w:rsid w:val="00206FFD"/>
    <w:rsid w:val="002073E2"/>
    <w:rsid w:val="0020771A"/>
    <w:rsid w:val="00207B03"/>
    <w:rsid w:val="00207D83"/>
    <w:rsid w:val="00207DE5"/>
    <w:rsid w:val="00210CB8"/>
    <w:rsid w:val="002112A7"/>
    <w:rsid w:val="00211388"/>
    <w:rsid w:val="00211856"/>
    <w:rsid w:val="002131CC"/>
    <w:rsid w:val="00213243"/>
    <w:rsid w:val="002135E8"/>
    <w:rsid w:val="00213976"/>
    <w:rsid w:val="00214610"/>
    <w:rsid w:val="0021602B"/>
    <w:rsid w:val="00216F9A"/>
    <w:rsid w:val="00217F0E"/>
    <w:rsid w:val="0022034D"/>
    <w:rsid w:val="0022065F"/>
    <w:rsid w:val="00220ADC"/>
    <w:rsid w:val="00220E25"/>
    <w:rsid w:val="00220E3A"/>
    <w:rsid w:val="00220E92"/>
    <w:rsid w:val="00222A97"/>
    <w:rsid w:val="00223A18"/>
    <w:rsid w:val="00224925"/>
    <w:rsid w:val="002257DC"/>
    <w:rsid w:val="00226163"/>
    <w:rsid w:val="002268C2"/>
    <w:rsid w:val="002268CB"/>
    <w:rsid w:val="002278A7"/>
    <w:rsid w:val="00227FC2"/>
    <w:rsid w:val="0023059E"/>
    <w:rsid w:val="00231018"/>
    <w:rsid w:val="00232074"/>
    <w:rsid w:val="00232316"/>
    <w:rsid w:val="002327E1"/>
    <w:rsid w:val="00232A0A"/>
    <w:rsid w:val="00233984"/>
    <w:rsid w:val="002339D0"/>
    <w:rsid w:val="002342ED"/>
    <w:rsid w:val="0023432D"/>
    <w:rsid w:val="0023433F"/>
    <w:rsid w:val="00234486"/>
    <w:rsid w:val="00234B09"/>
    <w:rsid w:val="00235271"/>
    <w:rsid w:val="00235447"/>
    <w:rsid w:val="00235BAF"/>
    <w:rsid w:val="00236B55"/>
    <w:rsid w:val="00237191"/>
    <w:rsid w:val="002377B3"/>
    <w:rsid w:val="0023784E"/>
    <w:rsid w:val="00237A5C"/>
    <w:rsid w:val="00237CB6"/>
    <w:rsid w:val="002402FB"/>
    <w:rsid w:val="002407A1"/>
    <w:rsid w:val="00240FD5"/>
    <w:rsid w:val="00241257"/>
    <w:rsid w:val="00241390"/>
    <w:rsid w:val="00241523"/>
    <w:rsid w:val="002419DE"/>
    <w:rsid w:val="0024223C"/>
    <w:rsid w:val="00242B94"/>
    <w:rsid w:val="00242BA0"/>
    <w:rsid w:val="00242E2B"/>
    <w:rsid w:val="0024378F"/>
    <w:rsid w:val="00243C53"/>
    <w:rsid w:val="00243D0D"/>
    <w:rsid w:val="002446D4"/>
    <w:rsid w:val="002446FA"/>
    <w:rsid w:val="00244EBC"/>
    <w:rsid w:val="00245535"/>
    <w:rsid w:val="00245A2A"/>
    <w:rsid w:val="00245A9F"/>
    <w:rsid w:val="00245B13"/>
    <w:rsid w:val="00245C9F"/>
    <w:rsid w:val="00245CA8"/>
    <w:rsid w:val="00246061"/>
    <w:rsid w:val="00246912"/>
    <w:rsid w:val="00247BE3"/>
    <w:rsid w:val="00250679"/>
    <w:rsid w:val="00251CED"/>
    <w:rsid w:val="002528BB"/>
    <w:rsid w:val="00252BA7"/>
    <w:rsid w:val="00253CCC"/>
    <w:rsid w:val="00253E38"/>
    <w:rsid w:val="002540A9"/>
    <w:rsid w:val="002544E5"/>
    <w:rsid w:val="00255BC0"/>
    <w:rsid w:val="002562F7"/>
    <w:rsid w:val="00256A92"/>
    <w:rsid w:val="00257048"/>
    <w:rsid w:val="002571D2"/>
    <w:rsid w:val="002579B8"/>
    <w:rsid w:val="00260F5B"/>
    <w:rsid w:val="00261540"/>
    <w:rsid w:val="00261A98"/>
    <w:rsid w:val="00261CF6"/>
    <w:rsid w:val="00261DFB"/>
    <w:rsid w:val="0026242A"/>
    <w:rsid w:val="002629D1"/>
    <w:rsid w:val="00262BBD"/>
    <w:rsid w:val="00264905"/>
    <w:rsid w:val="00264B71"/>
    <w:rsid w:val="00264BA7"/>
    <w:rsid w:val="00264BE1"/>
    <w:rsid w:val="00264C85"/>
    <w:rsid w:val="00264D85"/>
    <w:rsid w:val="00264D8E"/>
    <w:rsid w:val="002653A0"/>
    <w:rsid w:val="00265B86"/>
    <w:rsid w:val="00265E1D"/>
    <w:rsid w:val="00266D2F"/>
    <w:rsid w:val="00266EAE"/>
    <w:rsid w:val="00267053"/>
    <w:rsid w:val="0026754A"/>
    <w:rsid w:val="002705F3"/>
    <w:rsid w:val="00270EB5"/>
    <w:rsid w:val="00271ECB"/>
    <w:rsid w:val="00271FC6"/>
    <w:rsid w:val="00272468"/>
    <w:rsid w:val="00272948"/>
    <w:rsid w:val="00272D16"/>
    <w:rsid w:val="0027306F"/>
    <w:rsid w:val="00273A48"/>
    <w:rsid w:val="00273AA8"/>
    <w:rsid w:val="002743BE"/>
    <w:rsid w:val="00274EE8"/>
    <w:rsid w:val="0027578E"/>
    <w:rsid w:val="00275D1D"/>
    <w:rsid w:val="00276432"/>
    <w:rsid w:val="0027649B"/>
    <w:rsid w:val="00276936"/>
    <w:rsid w:val="00276C25"/>
    <w:rsid w:val="00276CFB"/>
    <w:rsid w:val="00276DC5"/>
    <w:rsid w:val="00277307"/>
    <w:rsid w:val="00277E3F"/>
    <w:rsid w:val="00277F19"/>
    <w:rsid w:val="002802D9"/>
    <w:rsid w:val="00280FD3"/>
    <w:rsid w:val="00281E6A"/>
    <w:rsid w:val="00281F39"/>
    <w:rsid w:val="00282290"/>
    <w:rsid w:val="0028353F"/>
    <w:rsid w:val="00283714"/>
    <w:rsid w:val="00283AA3"/>
    <w:rsid w:val="00283D46"/>
    <w:rsid w:val="002844DC"/>
    <w:rsid w:val="002845A2"/>
    <w:rsid w:val="00284714"/>
    <w:rsid w:val="00284E23"/>
    <w:rsid w:val="0028504F"/>
    <w:rsid w:val="00286475"/>
    <w:rsid w:val="00286B8F"/>
    <w:rsid w:val="00287365"/>
    <w:rsid w:val="00287382"/>
    <w:rsid w:val="00290254"/>
    <w:rsid w:val="002909F0"/>
    <w:rsid w:val="00290C5E"/>
    <w:rsid w:val="00290E38"/>
    <w:rsid w:val="00291296"/>
    <w:rsid w:val="0029268D"/>
    <w:rsid w:val="00292B19"/>
    <w:rsid w:val="00292F67"/>
    <w:rsid w:val="00293BD3"/>
    <w:rsid w:val="00293F05"/>
    <w:rsid w:val="00294D0A"/>
    <w:rsid w:val="00295F99"/>
    <w:rsid w:val="0029692A"/>
    <w:rsid w:val="00297739"/>
    <w:rsid w:val="002A1487"/>
    <w:rsid w:val="002A180D"/>
    <w:rsid w:val="002A2232"/>
    <w:rsid w:val="002A25C5"/>
    <w:rsid w:val="002A373A"/>
    <w:rsid w:val="002A3A2B"/>
    <w:rsid w:val="002A3EBD"/>
    <w:rsid w:val="002A3F8D"/>
    <w:rsid w:val="002A4099"/>
    <w:rsid w:val="002A48ED"/>
    <w:rsid w:val="002A4C3D"/>
    <w:rsid w:val="002A4C4D"/>
    <w:rsid w:val="002A50C9"/>
    <w:rsid w:val="002A51E0"/>
    <w:rsid w:val="002A666B"/>
    <w:rsid w:val="002A68A4"/>
    <w:rsid w:val="002A6DA2"/>
    <w:rsid w:val="002A71A9"/>
    <w:rsid w:val="002A790D"/>
    <w:rsid w:val="002A7F22"/>
    <w:rsid w:val="002B020A"/>
    <w:rsid w:val="002B0686"/>
    <w:rsid w:val="002B0B88"/>
    <w:rsid w:val="002B0D42"/>
    <w:rsid w:val="002B1286"/>
    <w:rsid w:val="002B1598"/>
    <w:rsid w:val="002B3906"/>
    <w:rsid w:val="002B4EA3"/>
    <w:rsid w:val="002B66BD"/>
    <w:rsid w:val="002B6B7B"/>
    <w:rsid w:val="002C0898"/>
    <w:rsid w:val="002C0933"/>
    <w:rsid w:val="002C0D8E"/>
    <w:rsid w:val="002C1461"/>
    <w:rsid w:val="002C2A90"/>
    <w:rsid w:val="002C34E5"/>
    <w:rsid w:val="002C4AEF"/>
    <w:rsid w:val="002C50A3"/>
    <w:rsid w:val="002C53FA"/>
    <w:rsid w:val="002C5B7B"/>
    <w:rsid w:val="002C6E68"/>
    <w:rsid w:val="002C7722"/>
    <w:rsid w:val="002C7BDC"/>
    <w:rsid w:val="002D013C"/>
    <w:rsid w:val="002D02F2"/>
    <w:rsid w:val="002D0625"/>
    <w:rsid w:val="002D0BD4"/>
    <w:rsid w:val="002D1A5A"/>
    <w:rsid w:val="002D1E55"/>
    <w:rsid w:val="002D1F37"/>
    <w:rsid w:val="002D264C"/>
    <w:rsid w:val="002D2C29"/>
    <w:rsid w:val="002D2F79"/>
    <w:rsid w:val="002D30A7"/>
    <w:rsid w:val="002D37AC"/>
    <w:rsid w:val="002D3976"/>
    <w:rsid w:val="002D3BFC"/>
    <w:rsid w:val="002D3FF8"/>
    <w:rsid w:val="002D4E03"/>
    <w:rsid w:val="002D4F07"/>
    <w:rsid w:val="002D4F74"/>
    <w:rsid w:val="002D57E8"/>
    <w:rsid w:val="002D5B17"/>
    <w:rsid w:val="002D66DF"/>
    <w:rsid w:val="002D689D"/>
    <w:rsid w:val="002D698C"/>
    <w:rsid w:val="002D6A30"/>
    <w:rsid w:val="002D7296"/>
    <w:rsid w:val="002D76F5"/>
    <w:rsid w:val="002D7925"/>
    <w:rsid w:val="002E0A4B"/>
    <w:rsid w:val="002E11C4"/>
    <w:rsid w:val="002E1DFC"/>
    <w:rsid w:val="002E28C7"/>
    <w:rsid w:val="002E3E8E"/>
    <w:rsid w:val="002E3EB1"/>
    <w:rsid w:val="002E47AA"/>
    <w:rsid w:val="002E50CD"/>
    <w:rsid w:val="002E54E3"/>
    <w:rsid w:val="002E6206"/>
    <w:rsid w:val="002E6ABA"/>
    <w:rsid w:val="002F0212"/>
    <w:rsid w:val="002F0297"/>
    <w:rsid w:val="002F1293"/>
    <w:rsid w:val="002F4CA0"/>
    <w:rsid w:val="002F6BFC"/>
    <w:rsid w:val="00301274"/>
    <w:rsid w:val="00301483"/>
    <w:rsid w:val="00301940"/>
    <w:rsid w:val="00302385"/>
    <w:rsid w:val="003023E8"/>
    <w:rsid w:val="00302997"/>
    <w:rsid w:val="00302F64"/>
    <w:rsid w:val="00303055"/>
    <w:rsid w:val="00303A2E"/>
    <w:rsid w:val="00303F83"/>
    <w:rsid w:val="003040FF"/>
    <w:rsid w:val="00304744"/>
    <w:rsid w:val="00304A3E"/>
    <w:rsid w:val="003055CA"/>
    <w:rsid w:val="00305DFF"/>
    <w:rsid w:val="00306081"/>
    <w:rsid w:val="00306B68"/>
    <w:rsid w:val="00306E7E"/>
    <w:rsid w:val="00306EC4"/>
    <w:rsid w:val="003074A0"/>
    <w:rsid w:val="003074ED"/>
    <w:rsid w:val="003103AD"/>
    <w:rsid w:val="00310E30"/>
    <w:rsid w:val="00311308"/>
    <w:rsid w:val="00311E4E"/>
    <w:rsid w:val="003121FF"/>
    <w:rsid w:val="003123F6"/>
    <w:rsid w:val="00313426"/>
    <w:rsid w:val="00313F07"/>
    <w:rsid w:val="003145F9"/>
    <w:rsid w:val="003146C2"/>
    <w:rsid w:val="00314B41"/>
    <w:rsid w:val="00314C04"/>
    <w:rsid w:val="00314C5C"/>
    <w:rsid w:val="00315222"/>
    <w:rsid w:val="00315255"/>
    <w:rsid w:val="003157F0"/>
    <w:rsid w:val="0031598F"/>
    <w:rsid w:val="00315B86"/>
    <w:rsid w:val="0031614B"/>
    <w:rsid w:val="003166B4"/>
    <w:rsid w:val="00316AAB"/>
    <w:rsid w:val="00317B21"/>
    <w:rsid w:val="00317C22"/>
    <w:rsid w:val="00321704"/>
    <w:rsid w:val="00321A01"/>
    <w:rsid w:val="0032261B"/>
    <w:rsid w:val="003227B6"/>
    <w:rsid w:val="0032298E"/>
    <w:rsid w:val="00322B3C"/>
    <w:rsid w:val="00322C25"/>
    <w:rsid w:val="003232D4"/>
    <w:rsid w:val="00323EF8"/>
    <w:rsid w:val="0032444E"/>
    <w:rsid w:val="0032513D"/>
    <w:rsid w:val="0032560B"/>
    <w:rsid w:val="00326657"/>
    <w:rsid w:val="00327359"/>
    <w:rsid w:val="00327570"/>
    <w:rsid w:val="003276F8"/>
    <w:rsid w:val="00327937"/>
    <w:rsid w:val="0033049E"/>
    <w:rsid w:val="00331191"/>
    <w:rsid w:val="00331387"/>
    <w:rsid w:val="00331ECB"/>
    <w:rsid w:val="00331F65"/>
    <w:rsid w:val="00332420"/>
    <w:rsid w:val="0033293D"/>
    <w:rsid w:val="0033305F"/>
    <w:rsid w:val="003332FE"/>
    <w:rsid w:val="003339EC"/>
    <w:rsid w:val="00334153"/>
    <w:rsid w:val="00334A52"/>
    <w:rsid w:val="00334CE0"/>
    <w:rsid w:val="00334D30"/>
    <w:rsid w:val="00334E4E"/>
    <w:rsid w:val="00335D01"/>
    <w:rsid w:val="003376A7"/>
    <w:rsid w:val="00337A2C"/>
    <w:rsid w:val="00337DE2"/>
    <w:rsid w:val="00340288"/>
    <w:rsid w:val="0034085B"/>
    <w:rsid w:val="00340EDD"/>
    <w:rsid w:val="00341125"/>
    <w:rsid w:val="003426F2"/>
    <w:rsid w:val="00342701"/>
    <w:rsid w:val="00342770"/>
    <w:rsid w:val="00342B0C"/>
    <w:rsid w:val="00342D35"/>
    <w:rsid w:val="00342DA4"/>
    <w:rsid w:val="00342DAE"/>
    <w:rsid w:val="0034326C"/>
    <w:rsid w:val="003435C1"/>
    <w:rsid w:val="003443CB"/>
    <w:rsid w:val="00344C0F"/>
    <w:rsid w:val="00345144"/>
    <w:rsid w:val="00345182"/>
    <w:rsid w:val="00345191"/>
    <w:rsid w:val="003452EE"/>
    <w:rsid w:val="00345AE6"/>
    <w:rsid w:val="00345B91"/>
    <w:rsid w:val="003465E0"/>
    <w:rsid w:val="003468FA"/>
    <w:rsid w:val="00346D56"/>
    <w:rsid w:val="00346DBE"/>
    <w:rsid w:val="00347DAE"/>
    <w:rsid w:val="0035022C"/>
    <w:rsid w:val="00351466"/>
    <w:rsid w:val="00351712"/>
    <w:rsid w:val="00353259"/>
    <w:rsid w:val="00354049"/>
    <w:rsid w:val="00354E73"/>
    <w:rsid w:val="003552CA"/>
    <w:rsid w:val="003558C6"/>
    <w:rsid w:val="00355FB8"/>
    <w:rsid w:val="003600FE"/>
    <w:rsid w:val="00360F44"/>
    <w:rsid w:val="00361ED9"/>
    <w:rsid w:val="00361FE9"/>
    <w:rsid w:val="00362664"/>
    <w:rsid w:val="00362C6F"/>
    <w:rsid w:val="00362F41"/>
    <w:rsid w:val="0036334F"/>
    <w:rsid w:val="0036352B"/>
    <w:rsid w:val="00363C41"/>
    <w:rsid w:val="00363E2B"/>
    <w:rsid w:val="00363FF7"/>
    <w:rsid w:val="00364D2A"/>
    <w:rsid w:val="0036526B"/>
    <w:rsid w:val="00365350"/>
    <w:rsid w:val="0036561A"/>
    <w:rsid w:val="00365726"/>
    <w:rsid w:val="00365762"/>
    <w:rsid w:val="00366AED"/>
    <w:rsid w:val="0036720B"/>
    <w:rsid w:val="003709C8"/>
    <w:rsid w:val="00370C3F"/>
    <w:rsid w:val="00370C56"/>
    <w:rsid w:val="00370FC9"/>
    <w:rsid w:val="0037121B"/>
    <w:rsid w:val="0037124F"/>
    <w:rsid w:val="0037152F"/>
    <w:rsid w:val="00371824"/>
    <w:rsid w:val="003718F2"/>
    <w:rsid w:val="00371BAD"/>
    <w:rsid w:val="00372402"/>
    <w:rsid w:val="003725BD"/>
    <w:rsid w:val="00372F29"/>
    <w:rsid w:val="00372FA5"/>
    <w:rsid w:val="00373380"/>
    <w:rsid w:val="003739CE"/>
    <w:rsid w:val="00373C63"/>
    <w:rsid w:val="00374317"/>
    <w:rsid w:val="003748C7"/>
    <w:rsid w:val="00374983"/>
    <w:rsid w:val="00374ABB"/>
    <w:rsid w:val="00374C4D"/>
    <w:rsid w:val="00374F11"/>
    <w:rsid w:val="00375E0B"/>
    <w:rsid w:val="00376F6F"/>
    <w:rsid w:val="003771D6"/>
    <w:rsid w:val="00377DA5"/>
    <w:rsid w:val="00380055"/>
    <w:rsid w:val="003802FF"/>
    <w:rsid w:val="0038049F"/>
    <w:rsid w:val="003809FE"/>
    <w:rsid w:val="00380BB8"/>
    <w:rsid w:val="00380F13"/>
    <w:rsid w:val="0038147E"/>
    <w:rsid w:val="00381EEF"/>
    <w:rsid w:val="00381F46"/>
    <w:rsid w:val="003833A1"/>
    <w:rsid w:val="00383734"/>
    <w:rsid w:val="00383743"/>
    <w:rsid w:val="003841D4"/>
    <w:rsid w:val="003847DA"/>
    <w:rsid w:val="0038498E"/>
    <w:rsid w:val="00384FC2"/>
    <w:rsid w:val="003850C6"/>
    <w:rsid w:val="003853DE"/>
    <w:rsid w:val="00385749"/>
    <w:rsid w:val="00385B48"/>
    <w:rsid w:val="00385BF8"/>
    <w:rsid w:val="0038625A"/>
    <w:rsid w:val="0038636D"/>
    <w:rsid w:val="0038689F"/>
    <w:rsid w:val="0038765F"/>
    <w:rsid w:val="003878DF"/>
    <w:rsid w:val="00387F2A"/>
    <w:rsid w:val="00390C24"/>
    <w:rsid w:val="003924E6"/>
    <w:rsid w:val="003927F3"/>
    <w:rsid w:val="00392BC3"/>
    <w:rsid w:val="003936E1"/>
    <w:rsid w:val="00393CBF"/>
    <w:rsid w:val="0039533B"/>
    <w:rsid w:val="003953EA"/>
    <w:rsid w:val="00395ACE"/>
    <w:rsid w:val="00396411"/>
    <w:rsid w:val="003968E6"/>
    <w:rsid w:val="00396B63"/>
    <w:rsid w:val="00396CCA"/>
    <w:rsid w:val="00396DD7"/>
    <w:rsid w:val="003A08EA"/>
    <w:rsid w:val="003A2540"/>
    <w:rsid w:val="003A26C6"/>
    <w:rsid w:val="003A3424"/>
    <w:rsid w:val="003A3F52"/>
    <w:rsid w:val="003A40A1"/>
    <w:rsid w:val="003A5276"/>
    <w:rsid w:val="003A5913"/>
    <w:rsid w:val="003A5BBE"/>
    <w:rsid w:val="003A7DF7"/>
    <w:rsid w:val="003B02B4"/>
    <w:rsid w:val="003B0E4D"/>
    <w:rsid w:val="003B19C6"/>
    <w:rsid w:val="003B1F5B"/>
    <w:rsid w:val="003B33E6"/>
    <w:rsid w:val="003B4CD0"/>
    <w:rsid w:val="003B580C"/>
    <w:rsid w:val="003B61AD"/>
    <w:rsid w:val="003B6335"/>
    <w:rsid w:val="003B65BF"/>
    <w:rsid w:val="003B6D2E"/>
    <w:rsid w:val="003B70E5"/>
    <w:rsid w:val="003C0017"/>
    <w:rsid w:val="003C07B2"/>
    <w:rsid w:val="003C10A5"/>
    <w:rsid w:val="003C1D58"/>
    <w:rsid w:val="003C25DF"/>
    <w:rsid w:val="003C3759"/>
    <w:rsid w:val="003C37B8"/>
    <w:rsid w:val="003C4E52"/>
    <w:rsid w:val="003C5219"/>
    <w:rsid w:val="003C5C82"/>
    <w:rsid w:val="003C60FB"/>
    <w:rsid w:val="003C63F3"/>
    <w:rsid w:val="003C652A"/>
    <w:rsid w:val="003C6B12"/>
    <w:rsid w:val="003C7F26"/>
    <w:rsid w:val="003D01FF"/>
    <w:rsid w:val="003D0839"/>
    <w:rsid w:val="003D13E7"/>
    <w:rsid w:val="003D14D1"/>
    <w:rsid w:val="003D1D7D"/>
    <w:rsid w:val="003D2CD0"/>
    <w:rsid w:val="003D2D63"/>
    <w:rsid w:val="003D3851"/>
    <w:rsid w:val="003D41E4"/>
    <w:rsid w:val="003D42C4"/>
    <w:rsid w:val="003D482B"/>
    <w:rsid w:val="003D4865"/>
    <w:rsid w:val="003D4C36"/>
    <w:rsid w:val="003D570A"/>
    <w:rsid w:val="003D5AFB"/>
    <w:rsid w:val="003D5D23"/>
    <w:rsid w:val="003D65EF"/>
    <w:rsid w:val="003D6D90"/>
    <w:rsid w:val="003D7724"/>
    <w:rsid w:val="003D7C30"/>
    <w:rsid w:val="003E0015"/>
    <w:rsid w:val="003E094A"/>
    <w:rsid w:val="003E0AE0"/>
    <w:rsid w:val="003E18DD"/>
    <w:rsid w:val="003E18DF"/>
    <w:rsid w:val="003E2400"/>
    <w:rsid w:val="003E29B3"/>
    <w:rsid w:val="003E3229"/>
    <w:rsid w:val="003E3FEB"/>
    <w:rsid w:val="003E521A"/>
    <w:rsid w:val="003E5D67"/>
    <w:rsid w:val="003E6737"/>
    <w:rsid w:val="003E76A6"/>
    <w:rsid w:val="003F0622"/>
    <w:rsid w:val="003F0DA3"/>
    <w:rsid w:val="003F13BE"/>
    <w:rsid w:val="003F168E"/>
    <w:rsid w:val="003F1784"/>
    <w:rsid w:val="003F186B"/>
    <w:rsid w:val="003F1B75"/>
    <w:rsid w:val="003F1BA0"/>
    <w:rsid w:val="003F213B"/>
    <w:rsid w:val="003F236E"/>
    <w:rsid w:val="003F27B1"/>
    <w:rsid w:val="003F2DFB"/>
    <w:rsid w:val="003F4507"/>
    <w:rsid w:val="003F4E6B"/>
    <w:rsid w:val="003F5B7E"/>
    <w:rsid w:val="003F5D36"/>
    <w:rsid w:val="003F5E35"/>
    <w:rsid w:val="003F6659"/>
    <w:rsid w:val="003F6C4E"/>
    <w:rsid w:val="003F6E3A"/>
    <w:rsid w:val="003F7C17"/>
    <w:rsid w:val="003F7C81"/>
    <w:rsid w:val="00400789"/>
    <w:rsid w:val="004012E6"/>
    <w:rsid w:val="00401446"/>
    <w:rsid w:val="00401722"/>
    <w:rsid w:val="00401AD0"/>
    <w:rsid w:val="00401C22"/>
    <w:rsid w:val="00402647"/>
    <w:rsid w:val="00402A89"/>
    <w:rsid w:val="00402BD7"/>
    <w:rsid w:val="0040316D"/>
    <w:rsid w:val="00403E83"/>
    <w:rsid w:val="0040428E"/>
    <w:rsid w:val="00405C15"/>
    <w:rsid w:val="00406700"/>
    <w:rsid w:val="00406FDD"/>
    <w:rsid w:val="0040726B"/>
    <w:rsid w:val="004074DC"/>
    <w:rsid w:val="004078DE"/>
    <w:rsid w:val="00407BD2"/>
    <w:rsid w:val="004114B0"/>
    <w:rsid w:val="00411AC4"/>
    <w:rsid w:val="004121C9"/>
    <w:rsid w:val="00412715"/>
    <w:rsid w:val="00413A6C"/>
    <w:rsid w:val="00413EC0"/>
    <w:rsid w:val="004143F7"/>
    <w:rsid w:val="004143FB"/>
    <w:rsid w:val="00414840"/>
    <w:rsid w:val="00414B5C"/>
    <w:rsid w:val="00414E9A"/>
    <w:rsid w:val="00414FF7"/>
    <w:rsid w:val="00415FF1"/>
    <w:rsid w:val="004179EC"/>
    <w:rsid w:val="00417D13"/>
    <w:rsid w:val="0042028A"/>
    <w:rsid w:val="0042042F"/>
    <w:rsid w:val="004204E8"/>
    <w:rsid w:val="00420683"/>
    <w:rsid w:val="004207C5"/>
    <w:rsid w:val="00420C9B"/>
    <w:rsid w:val="00420F21"/>
    <w:rsid w:val="00420F5C"/>
    <w:rsid w:val="0042146B"/>
    <w:rsid w:val="004228C5"/>
    <w:rsid w:val="00422D37"/>
    <w:rsid w:val="00423047"/>
    <w:rsid w:val="004239C8"/>
    <w:rsid w:val="00425723"/>
    <w:rsid w:val="004259D8"/>
    <w:rsid w:val="004265E8"/>
    <w:rsid w:val="00426AD7"/>
    <w:rsid w:val="00427871"/>
    <w:rsid w:val="00427C4D"/>
    <w:rsid w:val="00427F1D"/>
    <w:rsid w:val="00431135"/>
    <w:rsid w:val="00431AB8"/>
    <w:rsid w:val="00431AE1"/>
    <w:rsid w:val="00431BCE"/>
    <w:rsid w:val="00432ECD"/>
    <w:rsid w:val="004332A6"/>
    <w:rsid w:val="00433364"/>
    <w:rsid w:val="00433764"/>
    <w:rsid w:val="00433BF6"/>
    <w:rsid w:val="00434843"/>
    <w:rsid w:val="00434C64"/>
    <w:rsid w:val="00435532"/>
    <w:rsid w:val="004357D0"/>
    <w:rsid w:val="004359FD"/>
    <w:rsid w:val="00435D23"/>
    <w:rsid w:val="00436453"/>
    <w:rsid w:val="00436C49"/>
    <w:rsid w:val="00436D2E"/>
    <w:rsid w:val="004375ED"/>
    <w:rsid w:val="00437A9F"/>
    <w:rsid w:val="0044064A"/>
    <w:rsid w:val="00441085"/>
    <w:rsid w:val="00442738"/>
    <w:rsid w:val="00442ABC"/>
    <w:rsid w:val="00443B41"/>
    <w:rsid w:val="00444561"/>
    <w:rsid w:val="00445262"/>
    <w:rsid w:val="004459EE"/>
    <w:rsid w:val="00445D90"/>
    <w:rsid w:val="00446097"/>
    <w:rsid w:val="00446889"/>
    <w:rsid w:val="00446D8B"/>
    <w:rsid w:val="0044707F"/>
    <w:rsid w:val="00447D6B"/>
    <w:rsid w:val="004505D6"/>
    <w:rsid w:val="004506AD"/>
    <w:rsid w:val="00450BA7"/>
    <w:rsid w:val="00451835"/>
    <w:rsid w:val="004529D8"/>
    <w:rsid w:val="004533B9"/>
    <w:rsid w:val="00453CE7"/>
    <w:rsid w:val="00454066"/>
    <w:rsid w:val="0045477D"/>
    <w:rsid w:val="00454E06"/>
    <w:rsid w:val="0045511C"/>
    <w:rsid w:val="0045558C"/>
    <w:rsid w:val="004558E1"/>
    <w:rsid w:val="00455CD2"/>
    <w:rsid w:val="00455EF6"/>
    <w:rsid w:val="004565D9"/>
    <w:rsid w:val="0045670F"/>
    <w:rsid w:val="00456768"/>
    <w:rsid w:val="00456B2B"/>
    <w:rsid w:val="00457431"/>
    <w:rsid w:val="00457912"/>
    <w:rsid w:val="004601AC"/>
    <w:rsid w:val="004602A1"/>
    <w:rsid w:val="00461548"/>
    <w:rsid w:val="00461738"/>
    <w:rsid w:val="00461876"/>
    <w:rsid w:val="00461F6C"/>
    <w:rsid w:val="00461FB5"/>
    <w:rsid w:val="00461FC0"/>
    <w:rsid w:val="0046207C"/>
    <w:rsid w:val="00462753"/>
    <w:rsid w:val="00462F78"/>
    <w:rsid w:val="004630A1"/>
    <w:rsid w:val="004630D3"/>
    <w:rsid w:val="00463428"/>
    <w:rsid w:val="0046362B"/>
    <w:rsid w:val="00463C49"/>
    <w:rsid w:val="00463C85"/>
    <w:rsid w:val="004645F5"/>
    <w:rsid w:val="0046476D"/>
    <w:rsid w:val="004668E7"/>
    <w:rsid w:val="004668EB"/>
    <w:rsid w:val="00466E22"/>
    <w:rsid w:val="004670A3"/>
    <w:rsid w:val="004705BE"/>
    <w:rsid w:val="00470887"/>
    <w:rsid w:val="00471676"/>
    <w:rsid w:val="00471A0D"/>
    <w:rsid w:val="00471AF9"/>
    <w:rsid w:val="00472C63"/>
    <w:rsid w:val="0047340D"/>
    <w:rsid w:val="00473645"/>
    <w:rsid w:val="004739EE"/>
    <w:rsid w:val="00473A3A"/>
    <w:rsid w:val="004742BD"/>
    <w:rsid w:val="0047449E"/>
    <w:rsid w:val="0047629C"/>
    <w:rsid w:val="004763C8"/>
    <w:rsid w:val="00476E92"/>
    <w:rsid w:val="00476F62"/>
    <w:rsid w:val="004774C3"/>
    <w:rsid w:val="00477726"/>
    <w:rsid w:val="00477816"/>
    <w:rsid w:val="004807C6"/>
    <w:rsid w:val="004807FB"/>
    <w:rsid w:val="00480FB1"/>
    <w:rsid w:val="00481877"/>
    <w:rsid w:val="00482CE5"/>
    <w:rsid w:val="0048381F"/>
    <w:rsid w:val="004838F2"/>
    <w:rsid w:val="00483E9D"/>
    <w:rsid w:val="00483FA8"/>
    <w:rsid w:val="0048413B"/>
    <w:rsid w:val="004843CC"/>
    <w:rsid w:val="00484736"/>
    <w:rsid w:val="00484B80"/>
    <w:rsid w:val="0048544B"/>
    <w:rsid w:val="00486425"/>
    <w:rsid w:val="00486685"/>
    <w:rsid w:val="00486880"/>
    <w:rsid w:val="0048738C"/>
    <w:rsid w:val="004875BC"/>
    <w:rsid w:val="00487680"/>
    <w:rsid w:val="00490015"/>
    <w:rsid w:val="004900D6"/>
    <w:rsid w:val="004908BC"/>
    <w:rsid w:val="00491420"/>
    <w:rsid w:val="00491BD6"/>
    <w:rsid w:val="0049200E"/>
    <w:rsid w:val="0049248D"/>
    <w:rsid w:val="00492EAE"/>
    <w:rsid w:val="00492EF2"/>
    <w:rsid w:val="00493A9D"/>
    <w:rsid w:val="00493B96"/>
    <w:rsid w:val="00493C5D"/>
    <w:rsid w:val="00493D22"/>
    <w:rsid w:val="004940F7"/>
    <w:rsid w:val="004946C1"/>
    <w:rsid w:val="00494CFB"/>
    <w:rsid w:val="00495005"/>
    <w:rsid w:val="00495DB2"/>
    <w:rsid w:val="0049605D"/>
    <w:rsid w:val="00496412"/>
    <w:rsid w:val="00496D2E"/>
    <w:rsid w:val="00496D5B"/>
    <w:rsid w:val="00497169"/>
    <w:rsid w:val="00497AA6"/>
    <w:rsid w:val="004A0965"/>
    <w:rsid w:val="004A1008"/>
    <w:rsid w:val="004A12D3"/>
    <w:rsid w:val="004A1E20"/>
    <w:rsid w:val="004A2283"/>
    <w:rsid w:val="004A23DB"/>
    <w:rsid w:val="004A2D64"/>
    <w:rsid w:val="004A2EA9"/>
    <w:rsid w:val="004A312C"/>
    <w:rsid w:val="004A37B8"/>
    <w:rsid w:val="004A3B33"/>
    <w:rsid w:val="004A3C22"/>
    <w:rsid w:val="004A548B"/>
    <w:rsid w:val="004A5EB1"/>
    <w:rsid w:val="004A65C7"/>
    <w:rsid w:val="004A7F8D"/>
    <w:rsid w:val="004B0018"/>
    <w:rsid w:val="004B08E5"/>
    <w:rsid w:val="004B1540"/>
    <w:rsid w:val="004B29ED"/>
    <w:rsid w:val="004B3871"/>
    <w:rsid w:val="004B3F27"/>
    <w:rsid w:val="004B4214"/>
    <w:rsid w:val="004B422B"/>
    <w:rsid w:val="004B4A57"/>
    <w:rsid w:val="004B5352"/>
    <w:rsid w:val="004B5699"/>
    <w:rsid w:val="004B64A7"/>
    <w:rsid w:val="004B64D8"/>
    <w:rsid w:val="004B73BD"/>
    <w:rsid w:val="004B774D"/>
    <w:rsid w:val="004B77DE"/>
    <w:rsid w:val="004B785B"/>
    <w:rsid w:val="004C0785"/>
    <w:rsid w:val="004C124F"/>
    <w:rsid w:val="004C2C26"/>
    <w:rsid w:val="004C2CC1"/>
    <w:rsid w:val="004C4472"/>
    <w:rsid w:val="004C58CB"/>
    <w:rsid w:val="004C645B"/>
    <w:rsid w:val="004C680D"/>
    <w:rsid w:val="004C6D58"/>
    <w:rsid w:val="004C700C"/>
    <w:rsid w:val="004C7514"/>
    <w:rsid w:val="004C75F0"/>
    <w:rsid w:val="004C7D6C"/>
    <w:rsid w:val="004D016D"/>
    <w:rsid w:val="004D0596"/>
    <w:rsid w:val="004D1163"/>
    <w:rsid w:val="004D20DD"/>
    <w:rsid w:val="004D2A6D"/>
    <w:rsid w:val="004D3392"/>
    <w:rsid w:val="004D3567"/>
    <w:rsid w:val="004D3914"/>
    <w:rsid w:val="004D3CF9"/>
    <w:rsid w:val="004D3D71"/>
    <w:rsid w:val="004D4D02"/>
    <w:rsid w:val="004D6FA1"/>
    <w:rsid w:val="004D744A"/>
    <w:rsid w:val="004D7A15"/>
    <w:rsid w:val="004D7DC2"/>
    <w:rsid w:val="004E031A"/>
    <w:rsid w:val="004E1F5F"/>
    <w:rsid w:val="004E2418"/>
    <w:rsid w:val="004E248E"/>
    <w:rsid w:val="004E24A4"/>
    <w:rsid w:val="004E261A"/>
    <w:rsid w:val="004E296F"/>
    <w:rsid w:val="004E29EB"/>
    <w:rsid w:val="004E2B8D"/>
    <w:rsid w:val="004E303A"/>
    <w:rsid w:val="004E3CCE"/>
    <w:rsid w:val="004E3CE3"/>
    <w:rsid w:val="004E4089"/>
    <w:rsid w:val="004E41DB"/>
    <w:rsid w:val="004E43BD"/>
    <w:rsid w:val="004E43BE"/>
    <w:rsid w:val="004E4624"/>
    <w:rsid w:val="004E57C1"/>
    <w:rsid w:val="004E6909"/>
    <w:rsid w:val="004E6D6C"/>
    <w:rsid w:val="004E760A"/>
    <w:rsid w:val="004E77EB"/>
    <w:rsid w:val="004E790F"/>
    <w:rsid w:val="004E7FD4"/>
    <w:rsid w:val="004F0073"/>
    <w:rsid w:val="004F0FC5"/>
    <w:rsid w:val="004F1169"/>
    <w:rsid w:val="004F13E4"/>
    <w:rsid w:val="004F16B0"/>
    <w:rsid w:val="004F2027"/>
    <w:rsid w:val="004F240C"/>
    <w:rsid w:val="004F29ED"/>
    <w:rsid w:val="004F2C30"/>
    <w:rsid w:val="004F2D1A"/>
    <w:rsid w:val="004F31FB"/>
    <w:rsid w:val="004F4437"/>
    <w:rsid w:val="004F47FA"/>
    <w:rsid w:val="004F5654"/>
    <w:rsid w:val="004F568A"/>
    <w:rsid w:val="004F5FFB"/>
    <w:rsid w:val="004F6F21"/>
    <w:rsid w:val="004F7D96"/>
    <w:rsid w:val="005006B2"/>
    <w:rsid w:val="00500D5F"/>
    <w:rsid w:val="00501BCB"/>
    <w:rsid w:val="005020F4"/>
    <w:rsid w:val="005021B0"/>
    <w:rsid w:val="005032B8"/>
    <w:rsid w:val="0050372B"/>
    <w:rsid w:val="0050381B"/>
    <w:rsid w:val="00503F85"/>
    <w:rsid w:val="005043F4"/>
    <w:rsid w:val="0050497C"/>
    <w:rsid w:val="00505368"/>
    <w:rsid w:val="005059A5"/>
    <w:rsid w:val="005060CA"/>
    <w:rsid w:val="005061D0"/>
    <w:rsid w:val="005067BE"/>
    <w:rsid w:val="00506BE1"/>
    <w:rsid w:val="00506D6D"/>
    <w:rsid w:val="00506E6D"/>
    <w:rsid w:val="00507C95"/>
    <w:rsid w:val="0051154E"/>
    <w:rsid w:val="00511FD3"/>
    <w:rsid w:val="005121F9"/>
    <w:rsid w:val="005125BB"/>
    <w:rsid w:val="005129A6"/>
    <w:rsid w:val="00512DF5"/>
    <w:rsid w:val="00513D8C"/>
    <w:rsid w:val="00514827"/>
    <w:rsid w:val="00515B34"/>
    <w:rsid w:val="0051618C"/>
    <w:rsid w:val="00516192"/>
    <w:rsid w:val="00516BDB"/>
    <w:rsid w:val="005176CA"/>
    <w:rsid w:val="00520286"/>
    <w:rsid w:val="00520A4A"/>
    <w:rsid w:val="00520C79"/>
    <w:rsid w:val="00521590"/>
    <w:rsid w:val="0052181D"/>
    <w:rsid w:val="00521A76"/>
    <w:rsid w:val="00522193"/>
    <w:rsid w:val="0052220D"/>
    <w:rsid w:val="00522822"/>
    <w:rsid w:val="00522975"/>
    <w:rsid w:val="00522B88"/>
    <w:rsid w:val="00522FF1"/>
    <w:rsid w:val="00523490"/>
    <w:rsid w:val="005235E9"/>
    <w:rsid w:val="005237C4"/>
    <w:rsid w:val="00523C5E"/>
    <w:rsid w:val="00524610"/>
    <w:rsid w:val="00524E8E"/>
    <w:rsid w:val="0052507C"/>
    <w:rsid w:val="005255E9"/>
    <w:rsid w:val="00525642"/>
    <w:rsid w:val="00525CA7"/>
    <w:rsid w:val="00525D39"/>
    <w:rsid w:val="00525F51"/>
    <w:rsid w:val="00526B5F"/>
    <w:rsid w:val="00527428"/>
    <w:rsid w:val="005276C5"/>
    <w:rsid w:val="0053058E"/>
    <w:rsid w:val="0053099C"/>
    <w:rsid w:val="00530D7B"/>
    <w:rsid w:val="00530E39"/>
    <w:rsid w:val="00531365"/>
    <w:rsid w:val="00531658"/>
    <w:rsid w:val="00532A40"/>
    <w:rsid w:val="00532C50"/>
    <w:rsid w:val="00533398"/>
    <w:rsid w:val="00533747"/>
    <w:rsid w:val="00533920"/>
    <w:rsid w:val="00533BCC"/>
    <w:rsid w:val="00533E05"/>
    <w:rsid w:val="00534142"/>
    <w:rsid w:val="00535365"/>
    <w:rsid w:val="0053539C"/>
    <w:rsid w:val="0053762D"/>
    <w:rsid w:val="005377AC"/>
    <w:rsid w:val="00537DBA"/>
    <w:rsid w:val="005405B5"/>
    <w:rsid w:val="0054166B"/>
    <w:rsid w:val="005416C8"/>
    <w:rsid w:val="00541ECE"/>
    <w:rsid w:val="0054277A"/>
    <w:rsid w:val="00542984"/>
    <w:rsid w:val="00543BDD"/>
    <w:rsid w:val="00544011"/>
    <w:rsid w:val="0054432E"/>
    <w:rsid w:val="0054566F"/>
    <w:rsid w:val="00545817"/>
    <w:rsid w:val="0054587C"/>
    <w:rsid w:val="0054597C"/>
    <w:rsid w:val="005459A1"/>
    <w:rsid w:val="00546690"/>
    <w:rsid w:val="00546716"/>
    <w:rsid w:val="005469AA"/>
    <w:rsid w:val="00546C12"/>
    <w:rsid w:val="00546DDF"/>
    <w:rsid w:val="00546E6D"/>
    <w:rsid w:val="00546FDF"/>
    <w:rsid w:val="005475A6"/>
    <w:rsid w:val="0054783B"/>
    <w:rsid w:val="00547B3D"/>
    <w:rsid w:val="00547DA3"/>
    <w:rsid w:val="005503F8"/>
    <w:rsid w:val="00550B8D"/>
    <w:rsid w:val="00551764"/>
    <w:rsid w:val="005519BD"/>
    <w:rsid w:val="005531D2"/>
    <w:rsid w:val="00553A70"/>
    <w:rsid w:val="00554257"/>
    <w:rsid w:val="005546ED"/>
    <w:rsid w:val="00554900"/>
    <w:rsid w:val="00554D0C"/>
    <w:rsid w:val="00555808"/>
    <w:rsid w:val="00556FE0"/>
    <w:rsid w:val="0055719C"/>
    <w:rsid w:val="00557855"/>
    <w:rsid w:val="005579CF"/>
    <w:rsid w:val="0056138F"/>
    <w:rsid w:val="0056196B"/>
    <w:rsid w:val="00561F98"/>
    <w:rsid w:val="0056298A"/>
    <w:rsid w:val="005635A9"/>
    <w:rsid w:val="00563CB8"/>
    <w:rsid w:val="00563F8A"/>
    <w:rsid w:val="00564066"/>
    <w:rsid w:val="00564A90"/>
    <w:rsid w:val="00564AA1"/>
    <w:rsid w:val="0056500C"/>
    <w:rsid w:val="005653EE"/>
    <w:rsid w:val="005657C1"/>
    <w:rsid w:val="0056608F"/>
    <w:rsid w:val="0056739F"/>
    <w:rsid w:val="0056768C"/>
    <w:rsid w:val="005706BF"/>
    <w:rsid w:val="00570B94"/>
    <w:rsid w:val="00570FEE"/>
    <w:rsid w:val="0057152F"/>
    <w:rsid w:val="00571DBE"/>
    <w:rsid w:val="00571EED"/>
    <w:rsid w:val="00571F23"/>
    <w:rsid w:val="0057202D"/>
    <w:rsid w:val="005729D1"/>
    <w:rsid w:val="005732A7"/>
    <w:rsid w:val="00574840"/>
    <w:rsid w:val="00575466"/>
    <w:rsid w:val="005757BA"/>
    <w:rsid w:val="005757D1"/>
    <w:rsid w:val="00575A2B"/>
    <w:rsid w:val="00577009"/>
    <w:rsid w:val="005770B2"/>
    <w:rsid w:val="0057739A"/>
    <w:rsid w:val="00577927"/>
    <w:rsid w:val="00577FA9"/>
    <w:rsid w:val="00580063"/>
    <w:rsid w:val="00580321"/>
    <w:rsid w:val="0058091C"/>
    <w:rsid w:val="005813CE"/>
    <w:rsid w:val="00582315"/>
    <w:rsid w:val="00582B04"/>
    <w:rsid w:val="00582C47"/>
    <w:rsid w:val="0058365B"/>
    <w:rsid w:val="00584184"/>
    <w:rsid w:val="005849E6"/>
    <w:rsid w:val="00585406"/>
    <w:rsid w:val="00585528"/>
    <w:rsid w:val="005858B7"/>
    <w:rsid w:val="00586D3E"/>
    <w:rsid w:val="00587A04"/>
    <w:rsid w:val="00590382"/>
    <w:rsid w:val="00590660"/>
    <w:rsid w:val="00590BE3"/>
    <w:rsid w:val="00591755"/>
    <w:rsid w:val="0059201D"/>
    <w:rsid w:val="00593167"/>
    <w:rsid w:val="005938E6"/>
    <w:rsid w:val="00593D01"/>
    <w:rsid w:val="005940D3"/>
    <w:rsid w:val="00594E97"/>
    <w:rsid w:val="005959E4"/>
    <w:rsid w:val="00595F1E"/>
    <w:rsid w:val="0059608C"/>
    <w:rsid w:val="0059621E"/>
    <w:rsid w:val="00596668"/>
    <w:rsid w:val="00596B05"/>
    <w:rsid w:val="0059744E"/>
    <w:rsid w:val="0059753A"/>
    <w:rsid w:val="005979ED"/>
    <w:rsid w:val="00597FC6"/>
    <w:rsid w:val="005A071C"/>
    <w:rsid w:val="005A0ADC"/>
    <w:rsid w:val="005A205D"/>
    <w:rsid w:val="005A2079"/>
    <w:rsid w:val="005A245E"/>
    <w:rsid w:val="005A2512"/>
    <w:rsid w:val="005A26FE"/>
    <w:rsid w:val="005A2BE9"/>
    <w:rsid w:val="005A2F21"/>
    <w:rsid w:val="005A309B"/>
    <w:rsid w:val="005A341A"/>
    <w:rsid w:val="005A42B2"/>
    <w:rsid w:val="005A479A"/>
    <w:rsid w:val="005A5171"/>
    <w:rsid w:val="005A56A4"/>
    <w:rsid w:val="005A6156"/>
    <w:rsid w:val="005A68D1"/>
    <w:rsid w:val="005A777E"/>
    <w:rsid w:val="005A780A"/>
    <w:rsid w:val="005A7D1E"/>
    <w:rsid w:val="005B0F7B"/>
    <w:rsid w:val="005B1176"/>
    <w:rsid w:val="005B11A3"/>
    <w:rsid w:val="005B137E"/>
    <w:rsid w:val="005B1930"/>
    <w:rsid w:val="005B19F6"/>
    <w:rsid w:val="005B2150"/>
    <w:rsid w:val="005B3CEB"/>
    <w:rsid w:val="005B3E97"/>
    <w:rsid w:val="005B6052"/>
    <w:rsid w:val="005B624F"/>
    <w:rsid w:val="005B6E2B"/>
    <w:rsid w:val="005B703F"/>
    <w:rsid w:val="005B704F"/>
    <w:rsid w:val="005B7222"/>
    <w:rsid w:val="005B7790"/>
    <w:rsid w:val="005C0290"/>
    <w:rsid w:val="005C033E"/>
    <w:rsid w:val="005C0F1E"/>
    <w:rsid w:val="005C0FB2"/>
    <w:rsid w:val="005C1C56"/>
    <w:rsid w:val="005C2E79"/>
    <w:rsid w:val="005C3103"/>
    <w:rsid w:val="005C4E36"/>
    <w:rsid w:val="005C5123"/>
    <w:rsid w:val="005C5391"/>
    <w:rsid w:val="005C5700"/>
    <w:rsid w:val="005C6033"/>
    <w:rsid w:val="005C6618"/>
    <w:rsid w:val="005C69DA"/>
    <w:rsid w:val="005C738F"/>
    <w:rsid w:val="005C7E93"/>
    <w:rsid w:val="005D0128"/>
    <w:rsid w:val="005D012E"/>
    <w:rsid w:val="005D055E"/>
    <w:rsid w:val="005D08B2"/>
    <w:rsid w:val="005D0DFF"/>
    <w:rsid w:val="005D147C"/>
    <w:rsid w:val="005D19CC"/>
    <w:rsid w:val="005D1C4D"/>
    <w:rsid w:val="005D216D"/>
    <w:rsid w:val="005D2208"/>
    <w:rsid w:val="005D264E"/>
    <w:rsid w:val="005D3C32"/>
    <w:rsid w:val="005D3D3B"/>
    <w:rsid w:val="005D40F7"/>
    <w:rsid w:val="005D4AB7"/>
    <w:rsid w:val="005D4D23"/>
    <w:rsid w:val="005D5293"/>
    <w:rsid w:val="005D5809"/>
    <w:rsid w:val="005D5AF3"/>
    <w:rsid w:val="005D6504"/>
    <w:rsid w:val="005D68F9"/>
    <w:rsid w:val="005D6ABD"/>
    <w:rsid w:val="005D6C13"/>
    <w:rsid w:val="005D7A8F"/>
    <w:rsid w:val="005E01F9"/>
    <w:rsid w:val="005E0580"/>
    <w:rsid w:val="005E0613"/>
    <w:rsid w:val="005E12E5"/>
    <w:rsid w:val="005E18EB"/>
    <w:rsid w:val="005E1AF9"/>
    <w:rsid w:val="005E2088"/>
    <w:rsid w:val="005E3117"/>
    <w:rsid w:val="005E41A9"/>
    <w:rsid w:val="005E48DC"/>
    <w:rsid w:val="005E4AA3"/>
    <w:rsid w:val="005E4B97"/>
    <w:rsid w:val="005E550E"/>
    <w:rsid w:val="005E5F69"/>
    <w:rsid w:val="005E644C"/>
    <w:rsid w:val="005E6868"/>
    <w:rsid w:val="005E6871"/>
    <w:rsid w:val="005E6ADF"/>
    <w:rsid w:val="005E6DE8"/>
    <w:rsid w:val="005E6F05"/>
    <w:rsid w:val="005E7DBA"/>
    <w:rsid w:val="005E7E5F"/>
    <w:rsid w:val="005E7E9B"/>
    <w:rsid w:val="005F1DE8"/>
    <w:rsid w:val="005F21C6"/>
    <w:rsid w:val="005F2FCB"/>
    <w:rsid w:val="005F3062"/>
    <w:rsid w:val="005F416B"/>
    <w:rsid w:val="005F512A"/>
    <w:rsid w:val="005F512E"/>
    <w:rsid w:val="005F5434"/>
    <w:rsid w:val="005F5BB2"/>
    <w:rsid w:val="005F68F2"/>
    <w:rsid w:val="005F6F08"/>
    <w:rsid w:val="005F797A"/>
    <w:rsid w:val="005F7FCE"/>
    <w:rsid w:val="006000F8"/>
    <w:rsid w:val="00601454"/>
    <w:rsid w:val="00601B6E"/>
    <w:rsid w:val="00601D36"/>
    <w:rsid w:val="00601DA4"/>
    <w:rsid w:val="006023BF"/>
    <w:rsid w:val="006027C6"/>
    <w:rsid w:val="006038FE"/>
    <w:rsid w:val="00603F61"/>
    <w:rsid w:val="0060446F"/>
    <w:rsid w:val="00604962"/>
    <w:rsid w:val="00605666"/>
    <w:rsid w:val="006063F6"/>
    <w:rsid w:val="00607B2F"/>
    <w:rsid w:val="00610865"/>
    <w:rsid w:val="00610B94"/>
    <w:rsid w:val="00611277"/>
    <w:rsid w:val="006121C5"/>
    <w:rsid w:val="00612D17"/>
    <w:rsid w:val="00614144"/>
    <w:rsid w:val="006147B6"/>
    <w:rsid w:val="00615394"/>
    <w:rsid w:val="006153B7"/>
    <w:rsid w:val="00615D92"/>
    <w:rsid w:val="0061699F"/>
    <w:rsid w:val="00617015"/>
    <w:rsid w:val="006170E9"/>
    <w:rsid w:val="006173E0"/>
    <w:rsid w:val="00617EB7"/>
    <w:rsid w:val="00620244"/>
    <w:rsid w:val="006221D8"/>
    <w:rsid w:val="006229E1"/>
    <w:rsid w:val="00622AA8"/>
    <w:rsid w:val="006231C9"/>
    <w:rsid w:val="006232E9"/>
    <w:rsid w:val="00623B29"/>
    <w:rsid w:val="00624301"/>
    <w:rsid w:val="006245E6"/>
    <w:rsid w:val="0062481D"/>
    <w:rsid w:val="00624B09"/>
    <w:rsid w:val="006263C5"/>
    <w:rsid w:val="006264B1"/>
    <w:rsid w:val="006268CF"/>
    <w:rsid w:val="00626D47"/>
    <w:rsid w:val="006274C9"/>
    <w:rsid w:val="00627BB4"/>
    <w:rsid w:val="00627C00"/>
    <w:rsid w:val="00627DFA"/>
    <w:rsid w:val="00630050"/>
    <w:rsid w:val="00630D2C"/>
    <w:rsid w:val="00630EBE"/>
    <w:rsid w:val="00631708"/>
    <w:rsid w:val="006317A9"/>
    <w:rsid w:val="00632EFD"/>
    <w:rsid w:val="00633777"/>
    <w:rsid w:val="006338FC"/>
    <w:rsid w:val="00634005"/>
    <w:rsid w:val="00634209"/>
    <w:rsid w:val="00634428"/>
    <w:rsid w:val="006346B8"/>
    <w:rsid w:val="0063550E"/>
    <w:rsid w:val="0063620B"/>
    <w:rsid w:val="00636414"/>
    <w:rsid w:val="00637D41"/>
    <w:rsid w:val="00640401"/>
    <w:rsid w:val="006416CA"/>
    <w:rsid w:val="00642304"/>
    <w:rsid w:val="006433EE"/>
    <w:rsid w:val="00643DF8"/>
    <w:rsid w:val="006458F5"/>
    <w:rsid w:val="00645A6E"/>
    <w:rsid w:val="00645EFC"/>
    <w:rsid w:val="00645F0A"/>
    <w:rsid w:val="00645FA2"/>
    <w:rsid w:val="00646B81"/>
    <w:rsid w:val="00646CAA"/>
    <w:rsid w:val="00647431"/>
    <w:rsid w:val="00647804"/>
    <w:rsid w:val="00647FB4"/>
    <w:rsid w:val="00650703"/>
    <w:rsid w:val="00650F1E"/>
    <w:rsid w:val="006513F4"/>
    <w:rsid w:val="0065160B"/>
    <w:rsid w:val="006520DD"/>
    <w:rsid w:val="00652573"/>
    <w:rsid w:val="00652A3B"/>
    <w:rsid w:val="006532CA"/>
    <w:rsid w:val="006537EA"/>
    <w:rsid w:val="0065403E"/>
    <w:rsid w:val="0065412E"/>
    <w:rsid w:val="006541BD"/>
    <w:rsid w:val="00655693"/>
    <w:rsid w:val="00655C32"/>
    <w:rsid w:val="00656772"/>
    <w:rsid w:val="00656DE1"/>
    <w:rsid w:val="006571BF"/>
    <w:rsid w:val="006602C8"/>
    <w:rsid w:val="00660B27"/>
    <w:rsid w:val="006616CB"/>
    <w:rsid w:val="00661A96"/>
    <w:rsid w:val="00661E96"/>
    <w:rsid w:val="006620FB"/>
    <w:rsid w:val="00662E55"/>
    <w:rsid w:val="00663136"/>
    <w:rsid w:val="006634AE"/>
    <w:rsid w:val="006635E5"/>
    <w:rsid w:val="006635F4"/>
    <w:rsid w:val="006636E8"/>
    <w:rsid w:val="00664766"/>
    <w:rsid w:val="00665332"/>
    <w:rsid w:val="00665341"/>
    <w:rsid w:val="00665DE4"/>
    <w:rsid w:val="00665F0D"/>
    <w:rsid w:val="006662A5"/>
    <w:rsid w:val="00666393"/>
    <w:rsid w:val="00666599"/>
    <w:rsid w:val="00667D15"/>
    <w:rsid w:val="00670578"/>
    <w:rsid w:val="006707A2"/>
    <w:rsid w:val="00670BCE"/>
    <w:rsid w:val="00671269"/>
    <w:rsid w:val="0067143A"/>
    <w:rsid w:val="0067186D"/>
    <w:rsid w:val="00671B2D"/>
    <w:rsid w:val="00672137"/>
    <w:rsid w:val="0067226D"/>
    <w:rsid w:val="006722CD"/>
    <w:rsid w:val="00672C75"/>
    <w:rsid w:val="00672E20"/>
    <w:rsid w:val="006732CA"/>
    <w:rsid w:val="0067459A"/>
    <w:rsid w:val="00674660"/>
    <w:rsid w:val="00675B9C"/>
    <w:rsid w:val="00676256"/>
    <w:rsid w:val="00677050"/>
    <w:rsid w:val="00677E35"/>
    <w:rsid w:val="006800A3"/>
    <w:rsid w:val="0068030B"/>
    <w:rsid w:val="00680E9E"/>
    <w:rsid w:val="00680F0C"/>
    <w:rsid w:val="006817F2"/>
    <w:rsid w:val="00681AAD"/>
    <w:rsid w:val="00681E6D"/>
    <w:rsid w:val="006820A2"/>
    <w:rsid w:val="00682356"/>
    <w:rsid w:val="00682616"/>
    <w:rsid w:val="00685C54"/>
    <w:rsid w:val="00686275"/>
    <w:rsid w:val="00686297"/>
    <w:rsid w:val="006868B7"/>
    <w:rsid w:val="00686C9B"/>
    <w:rsid w:val="00686F21"/>
    <w:rsid w:val="00686F68"/>
    <w:rsid w:val="00687087"/>
    <w:rsid w:val="00687FC8"/>
    <w:rsid w:val="00690050"/>
    <w:rsid w:val="00690CFF"/>
    <w:rsid w:val="00690DAD"/>
    <w:rsid w:val="00691CD4"/>
    <w:rsid w:val="006920E9"/>
    <w:rsid w:val="0069229E"/>
    <w:rsid w:val="00693E8E"/>
    <w:rsid w:val="00694FEC"/>
    <w:rsid w:val="006950E7"/>
    <w:rsid w:val="00695679"/>
    <w:rsid w:val="006958CC"/>
    <w:rsid w:val="006958D1"/>
    <w:rsid w:val="00695D17"/>
    <w:rsid w:val="00695E82"/>
    <w:rsid w:val="00696094"/>
    <w:rsid w:val="00696357"/>
    <w:rsid w:val="0069676B"/>
    <w:rsid w:val="006967F0"/>
    <w:rsid w:val="00696898"/>
    <w:rsid w:val="00696D47"/>
    <w:rsid w:val="0069738A"/>
    <w:rsid w:val="00697EEB"/>
    <w:rsid w:val="006A091E"/>
    <w:rsid w:val="006A11B1"/>
    <w:rsid w:val="006A1BCB"/>
    <w:rsid w:val="006A2368"/>
    <w:rsid w:val="006A369B"/>
    <w:rsid w:val="006A3790"/>
    <w:rsid w:val="006A40CA"/>
    <w:rsid w:val="006A40D7"/>
    <w:rsid w:val="006A4A92"/>
    <w:rsid w:val="006A4DB8"/>
    <w:rsid w:val="006A58A4"/>
    <w:rsid w:val="006A60EE"/>
    <w:rsid w:val="006A630B"/>
    <w:rsid w:val="006A6895"/>
    <w:rsid w:val="006A6B18"/>
    <w:rsid w:val="006A7CE2"/>
    <w:rsid w:val="006A7F17"/>
    <w:rsid w:val="006A7F25"/>
    <w:rsid w:val="006B021C"/>
    <w:rsid w:val="006B1718"/>
    <w:rsid w:val="006B241C"/>
    <w:rsid w:val="006B28E4"/>
    <w:rsid w:val="006B2B7D"/>
    <w:rsid w:val="006B4C56"/>
    <w:rsid w:val="006B5A31"/>
    <w:rsid w:val="006B5A39"/>
    <w:rsid w:val="006B66D8"/>
    <w:rsid w:val="006B7844"/>
    <w:rsid w:val="006B79F5"/>
    <w:rsid w:val="006C003F"/>
    <w:rsid w:val="006C01A1"/>
    <w:rsid w:val="006C03BD"/>
    <w:rsid w:val="006C069A"/>
    <w:rsid w:val="006C081E"/>
    <w:rsid w:val="006C125A"/>
    <w:rsid w:val="006C1A9E"/>
    <w:rsid w:val="006C27B2"/>
    <w:rsid w:val="006C2BFB"/>
    <w:rsid w:val="006C365C"/>
    <w:rsid w:val="006C394B"/>
    <w:rsid w:val="006C3C73"/>
    <w:rsid w:val="006C4542"/>
    <w:rsid w:val="006C4ABE"/>
    <w:rsid w:val="006C6A31"/>
    <w:rsid w:val="006C6CD5"/>
    <w:rsid w:val="006C6D8B"/>
    <w:rsid w:val="006D00DA"/>
    <w:rsid w:val="006D08DE"/>
    <w:rsid w:val="006D09DA"/>
    <w:rsid w:val="006D1986"/>
    <w:rsid w:val="006D1C4C"/>
    <w:rsid w:val="006D2A90"/>
    <w:rsid w:val="006D3230"/>
    <w:rsid w:val="006D3767"/>
    <w:rsid w:val="006D3CDF"/>
    <w:rsid w:val="006D3D92"/>
    <w:rsid w:val="006D3FE9"/>
    <w:rsid w:val="006D40D6"/>
    <w:rsid w:val="006D44FF"/>
    <w:rsid w:val="006D4AE0"/>
    <w:rsid w:val="006D4C7A"/>
    <w:rsid w:val="006D50C1"/>
    <w:rsid w:val="006D58D0"/>
    <w:rsid w:val="006D5C72"/>
    <w:rsid w:val="006D5DEA"/>
    <w:rsid w:val="006D6620"/>
    <w:rsid w:val="006D6950"/>
    <w:rsid w:val="006D7117"/>
    <w:rsid w:val="006D7CBA"/>
    <w:rsid w:val="006E01CE"/>
    <w:rsid w:val="006E03B0"/>
    <w:rsid w:val="006E0FDC"/>
    <w:rsid w:val="006E0FF2"/>
    <w:rsid w:val="006E1289"/>
    <w:rsid w:val="006E146A"/>
    <w:rsid w:val="006E17D2"/>
    <w:rsid w:val="006E2110"/>
    <w:rsid w:val="006E3F1D"/>
    <w:rsid w:val="006E4025"/>
    <w:rsid w:val="006E41B6"/>
    <w:rsid w:val="006E4433"/>
    <w:rsid w:val="006E4507"/>
    <w:rsid w:val="006E539E"/>
    <w:rsid w:val="006E7172"/>
    <w:rsid w:val="006E74F9"/>
    <w:rsid w:val="006E7A36"/>
    <w:rsid w:val="006F017F"/>
    <w:rsid w:val="006F15B0"/>
    <w:rsid w:val="006F1AAB"/>
    <w:rsid w:val="006F2B36"/>
    <w:rsid w:val="006F3018"/>
    <w:rsid w:val="006F45DB"/>
    <w:rsid w:val="006F65BB"/>
    <w:rsid w:val="006F6A7A"/>
    <w:rsid w:val="006F7B96"/>
    <w:rsid w:val="00700522"/>
    <w:rsid w:val="00700827"/>
    <w:rsid w:val="00700937"/>
    <w:rsid w:val="00700DBA"/>
    <w:rsid w:val="00701187"/>
    <w:rsid w:val="00701A12"/>
    <w:rsid w:val="00701FB2"/>
    <w:rsid w:val="007022DD"/>
    <w:rsid w:val="00703A9F"/>
    <w:rsid w:val="00703BC1"/>
    <w:rsid w:val="00704CEE"/>
    <w:rsid w:val="00705291"/>
    <w:rsid w:val="007054AF"/>
    <w:rsid w:val="0070564B"/>
    <w:rsid w:val="007063A5"/>
    <w:rsid w:val="00706724"/>
    <w:rsid w:val="00706B66"/>
    <w:rsid w:val="00706DFD"/>
    <w:rsid w:val="00707521"/>
    <w:rsid w:val="007077DB"/>
    <w:rsid w:val="007100C3"/>
    <w:rsid w:val="00710769"/>
    <w:rsid w:val="007114DD"/>
    <w:rsid w:val="00711DFE"/>
    <w:rsid w:val="007126E7"/>
    <w:rsid w:val="0071449D"/>
    <w:rsid w:val="00714591"/>
    <w:rsid w:val="00714A16"/>
    <w:rsid w:val="00715043"/>
    <w:rsid w:val="007150C5"/>
    <w:rsid w:val="007154D0"/>
    <w:rsid w:val="00716850"/>
    <w:rsid w:val="007173D7"/>
    <w:rsid w:val="00720D87"/>
    <w:rsid w:val="00722761"/>
    <w:rsid w:val="00723002"/>
    <w:rsid w:val="007246F9"/>
    <w:rsid w:val="0072527E"/>
    <w:rsid w:val="00725C62"/>
    <w:rsid w:val="00727409"/>
    <w:rsid w:val="00727801"/>
    <w:rsid w:val="007279A6"/>
    <w:rsid w:val="00727A8A"/>
    <w:rsid w:val="00730A47"/>
    <w:rsid w:val="007312AC"/>
    <w:rsid w:val="00731706"/>
    <w:rsid w:val="0073197A"/>
    <w:rsid w:val="00731B76"/>
    <w:rsid w:val="00732075"/>
    <w:rsid w:val="00732121"/>
    <w:rsid w:val="00732183"/>
    <w:rsid w:val="00734CC3"/>
    <w:rsid w:val="0073579A"/>
    <w:rsid w:val="007373FB"/>
    <w:rsid w:val="0073781E"/>
    <w:rsid w:val="007413A5"/>
    <w:rsid w:val="00741A7B"/>
    <w:rsid w:val="00741BCE"/>
    <w:rsid w:val="00741D53"/>
    <w:rsid w:val="00741D69"/>
    <w:rsid w:val="007427B8"/>
    <w:rsid w:val="00742DC1"/>
    <w:rsid w:val="0074366D"/>
    <w:rsid w:val="00743962"/>
    <w:rsid w:val="00743A0C"/>
    <w:rsid w:val="007442ED"/>
    <w:rsid w:val="00745377"/>
    <w:rsid w:val="00745B51"/>
    <w:rsid w:val="00745CC9"/>
    <w:rsid w:val="00745E89"/>
    <w:rsid w:val="00745ED8"/>
    <w:rsid w:val="00746030"/>
    <w:rsid w:val="0074698A"/>
    <w:rsid w:val="0074738C"/>
    <w:rsid w:val="007501C3"/>
    <w:rsid w:val="00750666"/>
    <w:rsid w:val="00750759"/>
    <w:rsid w:val="00750ADD"/>
    <w:rsid w:val="007515EB"/>
    <w:rsid w:val="00751AE6"/>
    <w:rsid w:val="00751D57"/>
    <w:rsid w:val="00752800"/>
    <w:rsid w:val="00752A5E"/>
    <w:rsid w:val="00753023"/>
    <w:rsid w:val="007537FA"/>
    <w:rsid w:val="007538BA"/>
    <w:rsid w:val="00753B3A"/>
    <w:rsid w:val="00754598"/>
    <w:rsid w:val="00754B0D"/>
    <w:rsid w:val="007551F9"/>
    <w:rsid w:val="0075549D"/>
    <w:rsid w:val="00755528"/>
    <w:rsid w:val="00755EC0"/>
    <w:rsid w:val="00756574"/>
    <w:rsid w:val="00756A7E"/>
    <w:rsid w:val="00756BB2"/>
    <w:rsid w:val="0076001C"/>
    <w:rsid w:val="0076124C"/>
    <w:rsid w:val="007615A5"/>
    <w:rsid w:val="007615C0"/>
    <w:rsid w:val="00761DF0"/>
    <w:rsid w:val="0076289C"/>
    <w:rsid w:val="007629ED"/>
    <w:rsid w:val="00762FC2"/>
    <w:rsid w:val="0076336C"/>
    <w:rsid w:val="00763E85"/>
    <w:rsid w:val="007642B9"/>
    <w:rsid w:val="00764D2E"/>
    <w:rsid w:val="00764D3E"/>
    <w:rsid w:val="00765DA1"/>
    <w:rsid w:val="007669D7"/>
    <w:rsid w:val="00767434"/>
    <w:rsid w:val="00767713"/>
    <w:rsid w:val="00767813"/>
    <w:rsid w:val="00767C4C"/>
    <w:rsid w:val="007703AD"/>
    <w:rsid w:val="00771118"/>
    <w:rsid w:val="007731C9"/>
    <w:rsid w:val="007732C2"/>
    <w:rsid w:val="00773499"/>
    <w:rsid w:val="007735C1"/>
    <w:rsid w:val="007740E7"/>
    <w:rsid w:val="00774E74"/>
    <w:rsid w:val="007758F0"/>
    <w:rsid w:val="00776606"/>
    <w:rsid w:val="007768CA"/>
    <w:rsid w:val="00776F9F"/>
    <w:rsid w:val="00777136"/>
    <w:rsid w:val="00777330"/>
    <w:rsid w:val="00777816"/>
    <w:rsid w:val="00777A1F"/>
    <w:rsid w:val="00777F8F"/>
    <w:rsid w:val="007803BF"/>
    <w:rsid w:val="00780607"/>
    <w:rsid w:val="00781789"/>
    <w:rsid w:val="007819F5"/>
    <w:rsid w:val="00781DDA"/>
    <w:rsid w:val="00783468"/>
    <w:rsid w:val="00784B38"/>
    <w:rsid w:val="00784E2A"/>
    <w:rsid w:val="00785AB4"/>
    <w:rsid w:val="007865BB"/>
    <w:rsid w:val="00786C91"/>
    <w:rsid w:val="00787620"/>
    <w:rsid w:val="0078792B"/>
    <w:rsid w:val="00787C55"/>
    <w:rsid w:val="00791299"/>
    <w:rsid w:val="007925D7"/>
    <w:rsid w:val="00792BC9"/>
    <w:rsid w:val="00793821"/>
    <w:rsid w:val="0079404C"/>
    <w:rsid w:val="00794BBF"/>
    <w:rsid w:val="00794D00"/>
    <w:rsid w:val="00796451"/>
    <w:rsid w:val="00797DA1"/>
    <w:rsid w:val="00797DE8"/>
    <w:rsid w:val="007A043B"/>
    <w:rsid w:val="007A04E7"/>
    <w:rsid w:val="007A061A"/>
    <w:rsid w:val="007A1391"/>
    <w:rsid w:val="007A1FE5"/>
    <w:rsid w:val="007A2087"/>
    <w:rsid w:val="007A2FB1"/>
    <w:rsid w:val="007A3B52"/>
    <w:rsid w:val="007A3CE3"/>
    <w:rsid w:val="007A4B24"/>
    <w:rsid w:val="007A5DE2"/>
    <w:rsid w:val="007A5ED1"/>
    <w:rsid w:val="007A60ED"/>
    <w:rsid w:val="007A6977"/>
    <w:rsid w:val="007A7F43"/>
    <w:rsid w:val="007B0093"/>
    <w:rsid w:val="007B042E"/>
    <w:rsid w:val="007B0A47"/>
    <w:rsid w:val="007B1718"/>
    <w:rsid w:val="007B18CD"/>
    <w:rsid w:val="007B2A5C"/>
    <w:rsid w:val="007B38C4"/>
    <w:rsid w:val="007B406F"/>
    <w:rsid w:val="007B48F9"/>
    <w:rsid w:val="007B4E6F"/>
    <w:rsid w:val="007B5E74"/>
    <w:rsid w:val="007B6714"/>
    <w:rsid w:val="007B6B50"/>
    <w:rsid w:val="007B6EBD"/>
    <w:rsid w:val="007B780F"/>
    <w:rsid w:val="007B7EA7"/>
    <w:rsid w:val="007C0855"/>
    <w:rsid w:val="007C0A78"/>
    <w:rsid w:val="007C0B80"/>
    <w:rsid w:val="007C0BA4"/>
    <w:rsid w:val="007C1977"/>
    <w:rsid w:val="007C29FB"/>
    <w:rsid w:val="007C2FE2"/>
    <w:rsid w:val="007C3455"/>
    <w:rsid w:val="007C3E34"/>
    <w:rsid w:val="007C41BB"/>
    <w:rsid w:val="007C451F"/>
    <w:rsid w:val="007C456F"/>
    <w:rsid w:val="007C4895"/>
    <w:rsid w:val="007C4D8F"/>
    <w:rsid w:val="007C58CB"/>
    <w:rsid w:val="007C658D"/>
    <w:rsid w:val="007C673E"/>
    <w:rsid w:val="007C6B11"/>
    <w:rsid w:val="007C76F0"/>
    <w:rsid w:val="007C7EFB"/>
    <w:rsid w:val="007D0294"/>
    <w:rsid w:val="007D0700"/>
    <w:rsid w:val="007D0AF5"/>
    <w:rsid w:val="007D0E4C"/>
    <w:rsid w:val="007D126D"/>
    <w:rsid w:val="007D13B7"/>
    <w:rsid w:val="007D1691"/>
    <w:rsid w:val="007D1D5D"/>
    <w:rsid w:val="007D1EFA"/>
    <w:rsid w:val="007D233E"/>
    <w:rsid w:val="007D335E"/>
    <w:rsid w:val="007D339B"/>
    <w:rsid w:val="007D39C0"/>
    <w:rsid w:val="007D3A74"/>
    <w:rsid w:val="007D4040"/>
    <w:rsid w:val="007D4174"/>
    <w:rsid w:val="007D436C"/>
    <w:rsid w:val="007D4650"/>
    <w:rsid w:val="007D7127"/>
    <w:rsid w:val="007D785C"/>
    <w:rsid w:val="007D7AD6"/>
    <w:rsid w:val="007E00AB"/>
    <w:rsid w:val="007E2489"/>
    <w:rsid w:val="007E2BA3"/>
    <w:rsid w:val="007E2E2C"/>
    <w:rsid w:val="007E2F27"/>
    <w:rsid w:val="007E3A34"/>
    <w:rsid w:val="007E461E"/>
    <w:rsid w:val="007E48F2"/>
    <w:rsid w:val="007E4A1A"/>
    <w:rsid w:val="007E4FA0"/>
    <w:rsid w:val="007E516F"/>
    <w:rsid w:val="007E51B7"/>
    <w:rsid w:val="007E56AE"/>
    <w:rsid w:val="007E5F33"/>
    <w:rsid w:val="007E6507"/>
    <w:rsid w:val="007E7CAA"/>
    <w:rsid w:val="007F0266"/>
    <w:rsid w:val="007F079C"/>
    <w:rsid w:val="007F15AD"/>
    <w:rsid w:val="007F1978"/>
    <w:rsid w:val="007F27B1"/>
    <w:rsid w:val="007F2CE5"/>
    <w:rsid w:val="007F2DE6"/>
    <w:rsid w:val="007F37F4"/>
    <w:rsid w:val="007F3B55"/>
    <w:rsid w:val="007F3D7F"/>
    <w:rsid w:val="007F4BE8"/>
    <w:rsid w:val="007F4E24"/>
    <w:rsid w:val="007F538C"/>
    <w:rsid w:val="007F57B6"/>
    <w:rsid w:val="007F5DBD"/>
    <w:rsid w:val="007F6534"/>
    <w:rsid w:val="007F7090"/>
    <w:rsid w:val="007F7174"/>
    <w:rsid w:val="007F7AC7"/>
    <w:rsid w:val="007F7F89"/>
    <w:rsid w:val="00800316"/>
    <w:rsid w:val="00800ACC"/>
    <w:rsid w:val="008015F3"/>
    <w:rsid w:val="00802561"/>
    <w:rsid w:val="00802FEC"/>
    <w:rsid w:val="0080393F"/>
    <w:rsid w:val="00803E80"/>
    <w:rsid w:val="00803FAD"/>
    <w:rsid w:val="008044C7"/>
    <w:rsid w:val="00804646"/>
    <w:rsid w:val="0080493E"/>
    <w:rsid w:val="00804ADD"/>
    <w:rsid w:val="00804E88"/>
    <w:rsid w:val="00804FF6"/>
    <w:rsid w:val="008053F2"/>
    <w:rsid w:val="0080595F"/>
    <w:rsid w:val="00806362"/>
    <w:rsid w:val="00806442"/>
    <w:rsid w:val="0080709A"/>
    <w:rsid w:val="0080741D"/>
    <w:rsid w:val="008079CA"/>
    <w:rsid w:val="008105F5"/>
    <w:rsid w:val="0081188E"/>
    <w:rsid w:val="00811C71"/>
    <w:rsid w:val="0081209B"/>
    <w:rsid w:val="0081217E"/>
    <w:rsid w:val="00812604"/>
    <w:rsid w:val="008137BF"/>
    <w:rsid w:val="0081392C"/>
    <w:rsid w:val="008139CD"/>
    <w:rsid w:val="0081407B"/>
    <w:rsid w:val="00814826"/>
    <w:rsid w:val="00814D75"/>
    <w:rsid w:val="00815EC6"/>
    <w:rsid w:val="00816777"/>
    <w:rsid w:val="0081696E"/>
    <w:rsid w:val="00816D30"/>
    <w:rsid w:val="00816EDB"/>
    <w:rsid w:val="00816FF4"/>
    <w:rsid w:val="0081766B"/>
    <w:rsid w:val="00817897"/>
    <w:rsid w:val="00817F74"/>
    <w:rsid w:val="008205D2"/>
    <w:rsid w:val="008206E4"/>
    <w:rsid w:val="00820727"/>
    <w:rsid w:val="00820983"/>
    <w:rsid w:val="00820E3E"/>
    <w:rsid w:val="008219CE"/>
    <w:rsid w:val="00821FE2"/>
    <w:rsid w:val="008221C2"/>
    <w:rsid w:val="008221E5"/>
    <w:rsid w:val="00822446"/>
    <w:rsid w:val="0082477F"/>
    <w:rsid w:val="00824DDE"/>
    <w:rsid w:val="00824FEA"/>
    <w:rsid w:val="00825354"/>
    <w:rsid w:val="008257B3"/>
    <w:rsid w:val="00825D2E"/>
    <w:rsid w:val="00825DDD"/>
    <w:rsid w:val="00826C60"/>
    <w:rsid w:val="0082783C"/>
    <w:rsid w:val="008303B1"/>
    <w:rsid w:val="008305DA"/>
    <w:rsid w:val="00831858"/>
    <w:rsid w:val="00832A54"/>
    <w:rsid w:val="00833923"/>
    <w:rsid w:val="00833975"/>
    <w:rsid w:val="00833C20"/>
    <w:rsid w:val="00833C87"/>
    <w:rsid w:val="00834360"/>
    <w:rsid w:val="00834635"/>
    <w:rsid w:val="00834BA1"/>
    <w:rsid w:val="00834F12"/>
    <w:rsid w:val="008357C4"/>
    <w:rsid w:val="0083586F"/>
    <w:rsid w:val="0083774D"/>
    <w:rsid w:val="008379FD"/>
    <w:rsid w:val="00837A27"/>
    <w:rsid w:val="00837F3D"/>
    <w:rsid w:val="00837F6A"/>
    <w:rsid w:val="0084028A"/>
    <w:rsid w:val="0084038B"/>
    <w:rsid w:val="00840390"/>
    <w:rsid w:val="00840C48"/>
    <w:rsid w:val="00840C6C"/>
    <w:rsid w:val="00841229"/>
    <w:rsid w:val="00841569"/>
    <w:rsid w:val="00841A69"/>
    <w:rsid w:val="008426D6"/>
    <w:rsid w:val="008431BE"/>
    <w:rsid w:val="00843CD4"/>
    <w:rsid w:val="0084476C"/>
    <w:rsid w:val="008455F2"/>
    <w:rsid w:val="00845B57"/>
    <w:rsid w:val="008460D5"/>
    <w:rsid w:val="00846877"/>
    <w:rsid w:val="008473E3"/>
    <w:rsid w:val="0084765F"/>
    <w:rsid w:val="008514A4"/>
    <w:rsid w:val="008521BF"/>
    <w:rsid w:val="00852D5E"/>
    <w:rsid w:val="00852F66"/>
    <w:rsid w:val="0085335C"/>
    <w:rsid w:val="008545B5"/>
    <w:rsid w:val="008548D6"/>
    <w:rsid w:val="00854D43"/>
    <w:rsid w:val="008558A1"/>
    <w:rsid w:val="00855CBA"/>
    <w:rsid w:val="00855D75"/>
    <w:rsid w:val="00856380"/>
    <w:rsid w:val="0085671A"/>
    <w:rsid w:val="0085698C"/>
    <w:rsid w:val="00857182"/>
    <w:rsid w:val="008575BD"/>
    <w:rsid w:val="0085760F"/>
    <w:rsid w:val="008577AB"/>
    <w:rsid w:val="008610EA"/>
    <w:rsid w:val="008614FA"/>
    <w:rsid w:val="00861556"/>
    <w:rsid w:val="00861B9A"/>
    <w:rsid w:val="00861C6B"/>
    <w:rsid w:val="00861F4D"/>
    <w:rsid w:val="0086242B"/>
    <w:rsid w:val="008625DD"/>
    <w:rsid w:val="00862F8C"/>
    <w:rsid w:val="0086394D"/>
    <w:rsid w:val="00863CE7"/>
    <w:rsid w:val="00863E7E"/>
    <w:rsid w:val="0086439D"/>
    <w:rsid w:val="00864D1E"/>
    <w:rsid w:val="0086549C"/>
    <w:rsid w:val="00865C82"/>
    <w:rsid w:val="00865E2E"/>
    <w:rsid w:val="0086619B"/>
    <w:rsid w:val="008663B4"/>
    <w:rsid w:val="0086654B"/>
    <w:rsid w:val="00866BAB"/>
    <w:rsid w:val="00866D2A"/>
    <w:rsid w:val="00866EC4"/>
    <w:rsid w:val="00866ECA"/>
    <w:rsid w:val="00866FC5"/>
    <w:rsid w:val="00870962"/>
    <w:rsid w:val="0087102E"/>
    <w:rsid w:val="00871706"/>
    <w:rsid w:val="0087210A"/>
    <w:rsid w:val="00872381"/>
    <w:rsid w:val="008724D4"/>
    <w:rsid w:val="00872D18"/>
    <w:rsid w:val="00872F08"/>
    <w:rsid w:val="00873087"/>
    <w:rsid w:val="00873231"/>
    <w:rsid w:val="0087323F"/>
    <w:rsid w:val="00873527"/>
    <w:rsid w:val="00873735"/>
    <w:rsid w:val="0087399E"/>
    <w:rsid w:val="0087408C"/>
    <w:rsid w:val="00874921"/>
    <w:rsid w:val="00874B03"/>
    <w:rsid w:val="00874F40"/>
    <w:rsid w:val="008755A1"/>
    <w:rsid w:val="008759F9"/>
    <w:rsid w:val="00876530"/>
    <w:rsid w:val="00876649"/>
    <w:rsid w:val="008767C1"/>
    <w:rsid w:val="0087735C"/>
    <w:rsid w:val="00880032"/>
    <w:rsid w:val="0088017A"/>
    <w:rsid w:val="00880C25"/>
    <w:rsid w:val="00880DE8"/>
    <w:rsid w:val="00881345"/>
    <w:rsid w:val="008813D8"/>
    <w:rsid w:val="00881834"/>
    <w:rsid w:val="00881839"/>
    <w:rsid w:val="00881D49"/>
    <w:rsid w:val="008820E5"/>
    <w:rsid w:val="00882909"/>
    <w:rsid w:val="00882BEB"/>
    <w:rsid w:val="00882E51"/>
    <w:rsid w:val="008835D6"/>
    <w:rsid w:val="00883E29"/>
    <w:rsid w:val="00883F7C"/>
    <w:rsid w:val="00884C16"/>
    <w:rsid w:val="008856A1"/>
    <w:rsid w:val="008858F9"/>
    <w:rsid w:val="008864F3"/>
    <w:rsid w:val="00886EFF"/>
    <w:rsid w:val="00886FC0"/>
    <w:rsid w:val="0088734C"/>
    <w:rsid w:val="00887BD0"/>
    <w:rsid w:val="00890637"/>
    <w:rsid w:val="008907DB"/>
    <w:rsid w:val="0089137F"/>
    <w:rsid w:val="00891B7D"/>
    <w:rsid w:val="008927D7"/>
    <w:rsid w:val="00892982"/>
    <w:rsid w:val="00893157"/>
    <w:rsid w:val="00893CBD"/>
    <w:rsid w:val="00893D6D"/>
    <w:rsid w:val="008959A2"/>
    <w:rsid w:val="00895A35"/>
    <w:rsid w:val="00895F50"/>
    <w:rsid w:val="008961B6"/>
    <w:rsid w:val="00896A2B"/>
    <w:rsid w:val="00896A44"/>
    <w:rsid w:val="008972F1"/>
    <w:rsid w:val="00897C7D"/>
    <w:rsid w:val="008A08BB"/>
    <w:rsid w:val="008A097B"/>
    <w:rsid w:val="008A0AE0"/>
    <w:rsid w:val="008A0BFB"/>
    <w:rsid w:val="008A119E"/>
    <w:rsid w:val="008A17A8"/>
    <w:rsid w:val="008A17B4"/>
    <w:rsid w:val="008A1CAF"/>
    <w:rsid w:val="008A2438"/>
    <w:rsid w:val="008A2F97"/>
    <w:rsid w:val="008A3912"/>
    <w:rsid w:val="008A47F2"/>
    <w:rsid w:val="008A4C16"/>
    <w:rsid w:val="008A618C"/>
    <w:rsid w:val="008A6BC3"/>
    <w:rsid w:val="008A6E4D"/>
    <w:rsid w:val="008A6EBC"/>
    <w:rsid w:val="008A77C3"/>
    <w:rsid w:val="008B0259"/>
    <w:rsid w:val="008B0BDC"/>
    <w:rsid w:val="008B1056"/>
    <w:rsid w:val="008B208C"/>
    <w:rsid w:val="008B31B4"/>
    <w:rsid w:val="008B3229"/>
    <w:rsid w:val="008B32B5"/>
    <w:rsid w:val="008B3302"/>
    <w:rsid w:val="008B37E6"/>
    <w:rsid w:val="008B3A2E"/>
    <w:rsid w:val="008B62B5"/>
    <w:rsid w:val="008B664B"/>
    <w:rsid w:val="008B69A5"/>
    <w:rsid w:val="008B6B1F"/>
    <w:rsid w:val="008B6CBA"/>
    <w:rsid w:val="008B704C"/>
    <w:rsid w:val="008B7D81"/>
    <w:rsid w:val="008B7E52"/>
    <w:rsid w:val="008C24D8"/>
    <w:rsid w:val="008C24F4"/>
    <w:rsid w:val="008C3D6E"/>
    <w:rsid w:val="008C4249"/>
    <w:rsid w:val="008C44F2"/>
    <w:rsid w:val="008C4C05"/>
    <w:rsid w:val="008C563C"/>
    <w:rsid w:val="008C5AC8"/>
    <w:rsid w:val="008C68A2"/>
    <w:rsid w:val="008C72F4"/>
    <w:rsid w:val="008C731E"/>
    <w:rsid w:val="008D1DE8"/>
    <w:rsid w:val="008D1F39"/>
    <w:rsid w:val="008D24AC"/>
    <w:rsid w:val="008D2679"/>
    <w:rsid w:val="008D344F"/>
    <w:rsid w:val="008D3B05"/>
    <w:rsid w:val="008D40CA"/>
    <w:rsid w:val="008D55DA"/>
    <w:rsid w:val="008D564A"/>
    <w:rsid w:val="008D6356"/>
    <w:rsid w:val="008D7336"/>
    <w:rsid w:val="008D7729"/>
    <w:rsid w:val="008D7A69"/>
    <w:rsid w:val="008E00CA"/>
    <w:rsid w:val="008E05DC"/>
    <w:rsid w:val="008E17EA"/>
    <w:rsid w:val="008E2910"/>
    <w:rsid w:val="008E3810"/>
    <w:rsid w:val="008E3C5B"/>
    <w:rsid w:val="008E47D3"/>
    <w:rsid w:val="008E545E"/>
    <w:rsid w:val="008E5545"/>
    <w:rsid w:val="008E5B80"/>
    <w:rsid w:val="008E5CA3"/>
    <w:rsid w:val="008E62D9"/>
    <w:rsid w:val="008E6BDB"/>
    <w:rsid w:val="008E76D3"/>
    <w:rsid w:val="008E7EBA"/>
    <w:rsid w:val="008F00EC"/>
    <w:rsid w:val="008F05C0"/>
    <w:rsid w:val="008F0C38"/>
    <w:rsid w:val="008F1C7F"/>
    <w:rsid w:val="008F2867"/>
    <w:rsid w:val="008F28FA"/>
    <w:rsid w:val="008F312C"/>
    <w:rsid w:val="008F34CD"/>
    <w:rsid w:val="008F4252"/>
    <w:rsid w:val="008F432A"/>
    <w:rsid w:val="008F453B"/>
    <w:rsid w:val="008F4EBA"/>
    <w:rsid w:val="008F5074"/>
    <w:rsid w:val="008F5357"/>
    <w:rsid w:val="008F586E"/>
    <w:rsid w:val="008F58C9"/>
    <w:rsid w:val="008F5916"/>
    <w:rsid w:val="008F5B44"/>
    <w:rsid w:val="008F7A32"/>
    <w:rsid w:val="00900271"/>
    <w:rsid w:val="00900AB8"/>
    <w:rsid w:val="00901E15"/>
    <w:rsid w:val="00901F8F"/>
    <w:rsid w:val="00902327"/>
    <w:rsid w:val="00902DD2"/>
    <w:rsid w:val="00903DC1"/>
    <w:rsid w:val="00903FA7"/>
    <w:rsid w:val="00904651"/>
    <w:rsid w:val="00904A5D"/>
    <w:rsid w:val="00904B07"/>
    <w:rsid w:val="00904CD5"/>
    <w:rsid w:val="00905120"/>
    <w:rsid w:val="00905446"/>
    <w:rsid w:val="00905B76"/>
    <w:rsid w:val="00905BEC"/>
    <w:rsid w:val="00906086"/>
    <w:rsid w:val="00906747"/>
    <w:rsid w:val="0090678F"/>
    <w:rsid w:val="00907300"/>
    <w:rsid w:val="00907777"/>
    <w:rsid w:val="00907954"/>
    <w:rsid w:val="00907C78"/>
    <w:rsid w:val="00907DAF"/>
    <w:rsid w:val="009102E0"/>
    <w:rsid w:val="0091037D"/>
    <w:rsid w:val="00910487"/>
    <w:rsid w:val="009105CE"/>
    <w:rsid w:val="009110A4"/>
    <w:rsid w:val="009111BD"/>
    <w:rsid w:val="009124BE"/>
    <w:rsid w:val="009125A8"/>
    <w:rsid w:val="00912A70"/>
    <w:rsid w:val="00912BC9"/>
    <w:rsid w:val="00912CFF"/>
    <w:rsid w:val="00913C77"/>
    <w:rsid w:val="00913D88"/>
    <w:rsid w:val="00914FD9"/>
    <w:rsid w:val="0091550F"/>
    <w:rsid w:val="009155E7"/>
    <w:rsid w:val="00915DF1"/>
    <w:rsid w:val="009166A4"/>
    <w:rsid w:val="00916BEC"/>
    <w:rsid w:val="00916DA2"/>
    <w:rsid w:val="00921E6C"/>
    <w:rsid w:val="00922255"/>
    <w:rsid w:val="009225C4"/>
    <w:rsid w:val="00923093"/>
    <w:rsid w:val="0092398C"/>
    <w:rsid w:val="00923E46"/>
    <w:rsid w:val="0092479F"/>
    <w:rsid w:val="00924F95"/>
    <w:rsid w:val="009254A8"/>
    <w:rsid w:val="00925CE9"/>
    <w:rsid w:val="00926792"/>
    <w:rsid w:val="00926F34"/>
    <w:rsid w:val="009270CA"/>
    <w:rsid w:val="009277CA"/>
    <w:rsid w:val="009278AD"/>
    <w:rsid w:val="009278C7"/>
    <w:rsid w:val="00927B25"/>
    <w:rsid w:val="00930B85"/>
    <w:rsid w:val="00930CAC"/>
    <w:rsid w:val="00930DEB"/>
    <w:rsid w:val="00931054"/>
    <w:rsid w:val="00931319"/>
    <w:rsid w:val="00931981"/>
    <w:rsid w:val="009327B9"/>
    <w:rsid w:val="00932DB9"/>
    <w:rsid w:val="00932F20"/>
    <w:rsid w:val="0093405C"/>
    <w:rsid w:val="009342D2"/>
    <w:rsid w:val="0093468E"/>
    <w:rsid w:val="00934843"/>
    <w:rsid w:val="00934DBA"/>
    <w:rsid w:val="0093529A"/>
    <w:rsid w:val="009354B2"/>
    <w:rsid w:val="00935CF7"/>
    <w:rsid w:val="0093671B"/>
    <w:rsid w:val="00936B67"/>
    <w:rsid w:val="00940209"/>
    <w:rsid w:val="0094129A"/>
    <w:rsid w:val="00941FF2"/>
    <w:rsid w:val="0094295E"/>
    <w:rsid w:val="00943A08"/>
    <w:rsid w:val="00943A21"/>
    <w:rsid w:val="0094406E"/>
    <w:rsid w:val="0094414C"/>
    <w:rsid w:val="009449E9"/>
    <w:rsid w:val="00945B49"/>
    <w:rsid w:val="0094628B"/>
    <w:rsid w:val="009469A8"/>
    <w:rsid w:val="00946E59"/>
    <w:rsid w:val="00947DA2"/>
    <w:rsid w:val="009507A8"/>
    <w:rsid w:val="00950C24"/>
    <w:rsid w:val="009510AC"/>
    <w:rsid w:val="009510D2"/>
    <w:rsid w:val="009512BF"/>
    <w:rsid w:val="00951B4E"/>
    <w:rsid w:val="00952480"/>
    <w:rsid w:val="0095299D"/>
    <w:rsid w:val="009533A6"/>
    <w:rsid w:val="00953E91"/>
    <w:rsid w:val="00954FEC"/>
    <w:rsid w:val="00955074"/>
    <w:rsid w:val="009556DE"/>
    <w:rsid w:val="00956AAA"/>
    <w:rsid w:val="00957399"/>
    <w:rsid w:val="009579F7"/>
    <w:rsid w:val="00957D3D"/>
    <w:rsid w:val="00960467"/>
    <w:rsid w:val="00960A57"/>
    <w:rsid w:val="00960E99"/>
    <w:rsid w:val="0096143F"/>
    <w:rsid w:val="00961A49"/>
    <w:rsid w:val="00961B8A"/>
    <w:rsid w:val="0096214F"/>
    <w:rsid w:val="00962DE4"/>
    <w:rsid w:val="00962E5B"/>
    <w:rsid w:val="00963960"/>
    <w:rsid w:val="00963AB5"/>
    <w:rsid w:val="00963F09"/>
    <w:rsid w:val="00965316"/>
    <w:rsid w:val="00965483"/>
    <w:rsid w:val="0096655F"/>
    <w:rsid w:val="00966D29"/>
    <w:rsid w:val="009679DC"/>
    <w:rsid w:val="00967AAA"/>
    <w:rsid w:val="00970C10"/>
    <w:rsid w:val="00971541"/>
    <w:rsid w:val="00971CE8"/>
    <w:rsid w:val="00972542"/>
    <w:rsid w:val="009728C6"/>
    <w:rsid w:val="00972B08"/>
    <w:rsid w:val="00974609"/>
    <w:rsid w:val="00974A1E"/>
    <w:rsid w:val="00974A69"/>
    <w:rsid w:val="009751CD"/>
    <w:rsid w:val="0097645B"/>
    <w:rsid w:val="009764B0"/>
    <w:rsid w:val="00977521"/>
    <w:rsid w:val="009777E1"/>
    <w:rsid w:val="00980D3E"/>
    <w:rsid w:val="00981908"/>
    <w:rsid w:val="00983165"/>
    <w:rsid w:val="009833D6"/>
    <w:rsid w:val="00983FA0"/>
    <w:rsid w:val="00984502"/>
    <w:rsid w:val="0098547F"/>
    <w:rsid w:val="009862D9"/>
    <w:rsid w:val="00986634"/>
    <w:rsid w:val="0098663A"/>
    <w:rsid w:val="00987878"/>
    <w:rsid w:val="00987A27"/>
    <w:rsid w:val="009901D3"/>
    <w:rsid w:val="00990E25"/>
    <w:rsid w:val="0099125B"/>
    <w:rsid w:val="00992BF4"/>
    <w:rsid w:val="00992DC3"/>
    <w:rsid w:val="00994B2B"/>
    <w:rsid w:val="00994CF1"/>
    <w:rsid w:val="009955E5"/>
    <w:rsid w:val="009957D5"/>
    <w:rsid w:val="0099585A"/>
    <w:rsid w:val="009966B3"/>
    <w:rsid w:val="0099683B"/>
    <w:rsid w:val="009969A3"/>
    <w:rsid w:val="00996BAA"/>
    <w:rsid w:val="00996E8C"/>
    <w:rsid w:val="009973BD"/>
    <w:rsid w:val="009A058A"/>
    <w:rsid w:val="009A17DD"/>
    <w:rsid w:val="009A2014"/>
    <w:rsid w:val="009A217B"/>
    <w:rsid w:val="009A23CD"/>
    <w:rsid w:val="009A2954"/>
    <w:rsid w:val="009A2E0F"/>
    <w:rsid w:val="009A38D4"/>
    <w:rsid w:val="009A397C"/>
    <w:rsid w:val="009A3AC2"/>
    <w:rsid w:val="009A50BA"/>
    <w:rsid w:val="009A569B"/>
    <w:rsid w:val="009A5D62"/>
    <w:rsid w:val="009A6473"/>
    <w:rsid w:val="009A6542"/>
    <w:rsid w:val="009A684D"/>
    <w:rsid w:val="009A71C7"/>
    <w:rsid w:val="009A73F6"/>
    <w:rsid w:val="009A7B63"/>
    <w:rsid w:val="009B0BAA"/>
    <w:rsid w:val="009B1F9C"/>
    <w:rsid w:val="009B1FD3"/>
    <w:rsid w:val="009B20E7"/>
    <w:rsid w:val="009B21A3"/>
    <w:rsid w:val="009B27F7"/>
    <w:rsid w:val="009B306C"/>
    <w:rsid w:val="009B31AB"/>
    <w:rsid w:val="009B348F"/>
    <w:rsid w:val="009B3998"/>
    <w:rsid w:val="009B44C8"/>
    <w:rsid w:val="009B44D1"/>
    <w:rsid w:val="009B4531"/>
    <w:rsid w:val="009B4633"/>
    <w:rsid w:val="009B4C54"/>
    <w:rsid w:val="009B4F33"/>
    <w:rsid w:val="009B4F50"/>
    <w:rsid w:val="009B5283"/>
    <w:rsid w:val="009B611B"/>
    <w:rsid w:val="009B611F"/>
    <w:rsid w:val="009B6122"/>
    <w:rsid w:val="009B61B2"/>
    <w:rsid w:val="009B61B5"/>
    <w:rsid w:val="009B6A8E"/>
    <w:rsid w:val="009B7630"/>
    <w:rsid w:val="009B7B55"/>
    <w:rsid w:val="009C0C66"/>
    <w:rsid w:val="009C0DA4"/>
    <w:rsid w:val="009C1175"/>
    <w:rsid w:val="009C119C"/>
    <w:rsid w:val="009C1269"/>
    <w:rsid w:val="009C1722"/>
    <w:rsid w:val="009C192A"/>
    <w:rsid w:val="009C1B30"/>
    <w:rsid w:val="009C1E88"/>
    <w:rsid w:val="009C3986"/>
    <w:rsid w:val="009C3F43"/>
    <w:rsid w:val="009C473C"/>
    <w:rsid w:val="009C5472"/>
    <w:rsid w:val="009C5E39"/>
    <w:rsid w:val="009C5FC4"/>
    <w:rsid w:val="009C6425"/>
    <w:rsid w:val="009C72B8"/>
    <w:rsid w:val="009C73D2"/>
    <w:rsid w:val="009C7782"/>
    <w:rsid w:val="009D06FF"/>
    <w:rsid w:val="009D0E25"/>
    <w:rsid w:val="009D0E6F"/>
    <w:rsid w:val="009D0F2F"/>
    <w:rsid w:val="009D2B9E"/>
    <w:rsid w:val="009D31E8"/>
    <w:rsid w:val="009D4A03"/>
    <w:rsid w:val="009D4CAC"/>
    <w:rsid w:val="009D5910"/>
    <w:rsid w:val="009D5B00"/>
    <w:rsid w:val="009D5F40"/>
    <w:rsid w:val="009D646A"/>
    <w:rsid w:val="009D6CB8"/>
    <w:rsid w:val="009D7B27"/>
    <w:rsid w:val="009D7E26"/>
    <w:rsid w:val="009E0262"/>
    <w:rsid w:val="009E0946"/>
    <w:rsid w:val="009E1191"/>
    <w:rsid w:val="009E1B9A"/>
    <w:rsid w:val="009E2416"/>
    <w:rsid w:val="009E27D7"/>
    <w:rsid w:val="009E2A17"/>
    <w:rsid w:val="009E42F8"/>
    <w:rsid w:val="009E43A7"/>
    <w:rsid w:val="009E5216"/>
    <w:rsid w:val="009E607D"/>
    <w:rsid w:val="009E65C0"/>
    <w:rsid w:val="009E69A6"/>
    <w:rsid w:val="009E70F9"/>
    <w:rsid w:val="009E739F"/>
    <w:rsid w:val="009E73BF"/>
    <w:rsid w:val="009F0F7E"/>
    <w:rsid w:val="009F15C1"/>
    <w:rsid w:val="009F17CB"/>
    <w:rsid w:val="009F2AC8"/>
    <w:rsid w:val="009F3619"/>
    <w:rsid w:val="009F4178"/>
    <w:rsid w:val="009F5CE1"/>
    <w:rsid w:val="009F5D17"/>
    <w:rsid w:val="009F635D"/>
    <w:rsid w:val="009F672D"/>
    <w:rsid w:val="009F7316"/>
    <w:rsid w:val="009F7507"/>
    <w:rsid w:val="009F77BB"/>
    <w:rsid w:val="009F7A7E"/>
    <w:rsid w:val="009F7B36"/>
    <w:rsid w:val="00A006C0"/>
    <w:rsid w:val="00A009F1"/>
    <w:rsid w:val="00A02886"/>
    <w:rsid w:val="00A0291A"/>
    <w:rsid w:val="00A03527"/>
    <w:rsid w:val="00A04919"/>
    <w:rsid w:val="00A0540E"/>
    <w:rsid w:val="00A05EC2"/>
    <w:rsid w:val="00A0762D"/>
    <w:rsid w:val="00A1024A"/>
    <w:rsid w:val="00A11186"/>
    <w:rsid w:val="00A111C5"/>
    <w:rsid w:val="00A11A04"/>
    <w:rsid w:val="00A12BBA"/>
    <w:rsid w:val="00A13F30"/>
    <w:rsid w:val="00A14B48"/>
    <w:rsid w:val="00A156F2"/>
    <w:rsid w:val="00A16637"/>
    <w:rsid w:val="00A16EC5"/>
    <w:rsid w:val="00A204D2"/>
    <w:rsid w:val="00A204EE"/>
    <w:rsid w:val="00A215F1"/>
    <w:rsid w:val="00A21AFF"/>
    <w:rsid w:val="00A22371"/>
    <w:rsid w:val="00A22AC5"/>
    <w:rsid w:val="00A236B5"/>
    <w:rsid w:val="00A24525"/>
    <w:rsid w:val="00A24945"/>
    <w:rsid w:val="00A24B49"/>
    <w:rsid w:val="00A26358"/>
    <w:rsid w:val="00A268A6"/>
    <w:rsid w:val="00A26E9C"/>
    <w:rsid w:val="00A30311"/>
    <w:rsid w:val="00A30594"/>
    <w:rsid w:val="00A30BCB"/>
    <w:rsid w:val="00A31D9F"/>
    <w:rsid w:val="00A32B1B"/>
    <w:rsid w:val="00A32F0B"/>
    <w:rsid w:val="00A3308F"/>
    <w:rsid w:val="00A34229"/>
    <w:rsid w:val="00A34C94"/>
    <w:rsid w:val="00A34D28"/>
    <w:rsid w:val="00A353F9"/>
    <w:rsid w:val="00A354A2"/>
    <w:rsid w:val="00A35E8E"/>
    <w:rsid w:val="00A368F0"/>
    <w:rsid w:val="00A374CC"/>
    <w:rsid w:val="00A379D9"/>
    <w:rsid w:val="00A37F8C"/>
    <w:rsid w:val="00A41388"/>
    <w:rsid w:val="00A41571"/>
    <w:rsid w:val="00A41B5A"/>
    <w:rsid w:val="00A42125"/>
    <w:rsid w:val="00A42B9B"/>
    <w:rsid w:val="00A42C08"/>
    <w:rsid w:val="00A439E7"/>
    <w:rsid w:val="00A443D4"/>
    <w:rsid w:val="00A44B0F"/>
    <w:rsid w:val="00A44C0B"/>
    <w:rsid w:val="00A45019"/>
    <w:rsid w:val="00A45ECA"/>
    <w:rsid w:val="00A45ECF"/>
    <w:rsid w:val="00A4632C"/>
    <w:rsid w:val="00A464E5"/>
    <w:rsid w:val="00A46DF6"/>
    <w:rsid w:val="00A473CC"/>
    <w:rsid w:val="00A4766A"/>
    <w:rsid w:val="00A47B0F"/>
    <w:rsid w:val="00A47CD2"/>
    <w:rsid w:val="00A47E93"/>
    <w:rsid w:val="00A5018C"/>
    <w:rsid w:val="00A51983"/>
    <w:rsid w:val="00A52436"/>
    <w:rsid w:val="00A524A8"/>
    <w:rsid w:val="00A52724"/>
    <w:rsid w:val="00A531C5"/>
    <w:rsid w:val="00A54FE1"/>
    <w:rsid w:val="00A5505D"/>
    <w:rsid w:val="00A55318"/>
    <w:rsid w:val="00A5554B"/>
    <w:rsid w:val="00A555DB"/>
    <w:rsid w:val="00A5590C"/>
    <w:rsid w:val="00A55A6C"/>
    <w:rsid w:val="00A55D26"/>
    <w:rsid w:val="00A56701"/>
    <w:rsid w:val="00A56F2F"/>
    <w:rsid w:val="00A57449"/>
    <w:rsid w:val="00A576AA"/>
    <w:rsid w:val="00A57A0F"/>
    <w:rsid w:val="00A57F5C"/>
    <w:rsid w:val="00A60101"/>
    <w:rsid w:val="00A607F5"/>
    <w:rsid w:val="00A60CEA"/>
    <w:rsid w:val="00A61634"/>
    <w:rsid w:val="00A61ADD"/>
    <w:rsid w:val="00A62C85"/>
    <w:rsid w:val="00A6371A"/>
    <w:rsid w:val="00A63FEA"/>
    <w:rsid w:val="00A6466A"/>
    <w:rsid w:val="00A647B2"/>
    <w:rsid w:val="00A647FC"/>
    <w:rsid w:val="00A64D4C"/>
    <w:rsid w:val="00A64E54"/>
    <w:rsid w:val="00A663AF"/>
    <w:rsid w:val="00A66B8A"/>
    <w:rsid w:val="00A66C9B"/>
    <w:rsid w:val="00A67064"/>
    <w:rsid w:val="00A6726B"/>
    <w:rsid w:val="00A67E36"/>
    <w:rsid w:val="00A700AE"/>
    <w:rsid w:val="00A70793"/>
    <w:rsid w:val="00A70C0D"/>
    <w:rsid w:val="00A70C60"/>
    <w:rsid w:val="00A70CF5"/>
    <w:rsid w:val="00A7112A"/>
    <w:rsid w:val="00A712FF"/>
    <w:rsid w:val="00A724AF"/>
    <w:rsid w:val="00A7261F"/>
    <w:rsid w:val="00A72AB3"/>
    <w:rsid w:val="00A72DB5"/>
    <w:rsid w:val="00A730CF"/>
    <w:rsid w:val="00A73308"/>
    <w:rsid w:val="00A73771"/>
    <w:rsid w:val="00A73BF8"/>
    <w:rsid w:val="00A73E1F"/>
    <w:rsid w:val="00A74449"/>
    <w:rsid w:val="00A746CE"/>
    <w:rsid w:val="00A74C7D"/>
    <w:rsid w:val="00A75A21"/>
    <w:rsid w:val="00A75E6A"/>
    <w:rsid w:val="00A765D9"/>
    <w:rsid w:val="00A76A70"/>
    <w:rsid w:val="00A774D1"/>
    <w:rsid w:val="00A80B48"/>
    <w:rsid w:val="00A810A2"/>
    <w:rsid w:val="00A811AF"/>
    <w:rsid w:val="00A81424"/>
    <w:rsid w:val="00A817E6"/>
    <w:rsid w:val="00A81CD9"/>
    <w:rsid w:val="00A81D85"/>
    <w:rsid w:val="00A824F8"/>
    <w:rsid w:val="00A82AC6"/>
    <w:rsid w:val="00A83482"/>
    <w:rsid w:val="00A841EB"/>
    <w:rsid w:val="00A84AE6"/>
    <w:rsid w:val="00A84C66"/>
    <w:rsid w:val="00A84CA7"/>
    <w:rsid w:val="00A857A1"/>
    <w:rsid w:val="00A85DE9"/>
    <w:rsid w:val="00A86B71"/>
    <w:rsid w:val="00A87879"/>
    <w:rsid w:val="00A87931"/>
    <w:rsid w:val="00A8797E"/>
    <w:rsid w:val="00A90053"/>
    <w:rsid w:val="00A90999"/>
    <w:rsid w:val="00A91446"/>
    <w:rsid w:val="00A919F6"/>
    <w:rsid w:val="00A91AB1"/>
    <w:rsid w:val="00A91BC4"/>
    <w:rsid w:val="00A91BCE"/>
    <w:rsid w:val="00A9220B"/>
    <w:rsid w:val="00A92B62"/>
    <w:rsid w:val="00A9336E"/>
    <w:rsid w:val="00A9351B"/>
    <w:rsid w:val="00A93A52"/>
    <w:rsid w:val="00A93DCA"/>
    <w:rsid w:val="00A96161"/>
    <w:rsid w:val="00A963D8"/>
    <w:rsid w:val="00A972A5"/>
    <w:rsid w:val="00A9747A"/>
    <w:rsid w:val="00A9773D"/>
    <w:rsid w:val="00A977C9"/>
    <w:rsid w:val="00A977D4"/>
    <w:rsid w:val="00A979CC"/>
    <w:rsid w:val="00AA0074"/>
    <w:rsid w:val="00AA046C"/>
    <w:rsid w:val="00AA0747"/>
    <w:rsid w:val="00AA1169"/>
    <w:rsid w:val="00AA1647"/>
    <w:rsid w:val="00AA2218"/>
    <w:rsid w:val="00AA2D1F"/>
    <w:rsid w:val="00AA2F9D"/>
    <w:rsid w:val="00AA33F4"/>
    <w:rsid w:val="00AA4703"/>
    <w:rsid w:val="00AA4E84"/>
    <w:rsid w:val="00AA52E1"/>
    <w:rsid w:val="00AA547C"/>
    <w:rsid w:val="00AA56EA"/>
    <w:rsid w:val="00AA5B7D"/>
    <w:rsid w:val="00AA5EBD"/>
    <w:rsid w:val="00AA65A0"/>
    <w:rsid w:val="00AA6FC9"/>
    <w:rsid w:val="00AA7C67"/>
    <w:rsid w:val="00AA7E8D"/>
    <w:rsid w:val="00AA7EFE"/>
    <w:rsid w:val="00AB0006"/>
    <w:rsid w:val="00AB0638"/>
    <w:rsid w:val="00AB0C59"/>
    <w:rsid w:val="00AB0F7D"/>
    <w:rsid w:val="00AB0FDB"/>
    <w:rsid w:val="00AB1224"/>
    <w:rsid w:val="00AB18EB"/>
    <w:rsid w:val="00AB22F2"/>
    <w:rsid w:val="00AB232E"/>
    <w:rsid w:val="00AB271E"/>
    <w:rsid w:val="00AB385C"/>
    <w:rsid w:val="00AB4115"/>
    <w:rsid w:val="00AB44BE"/>
    <w:rsid w:val="00AB4B15"/>
    <w:rsid w:val="00AB52EE"/>
    <w:rsid w:val="00AB55F5"/>
    <w:rsid w:val="00AB5E39"/>
    <w:rsid w:val="00AB6BA6"/>
    <w:rsid w:val="00AB747B"/>
    <w:rsid w:val="00AB7F5E"/>
    <w:rsid w:val="00AC00B7"/>
    <w:rsid w:val="00AC0425"/>
    <w:rsid w:val="00AC042C"/>
    <w:rsid w:val="00AC0C8A"/>
    <w:rsid w:val="00AC0CE0"/>
    <w:rsid w:val="00AC15FE"/>
    <w:rsid w:val="00AC171E"/>
    <w:rsid w:val="00AC1F22"/>
    <w:rsid w:val="00AC26ED"/>
    <w:rsid w:val="00AC2A71"/>
    <w:rsid w:val="00AC3E0B"/>
    <w:rsid w:val="00AC4204"/>
    <w:rsid w:val="00AC42EE"/>
    <w:rsid w:val="00AC4E23"/>
    <w:rsid w:val="00AC5041"/>
    <w:rsid w:val="00AC56C1"/>
    <w:rsid w:val="00AC5A0D"/>
    <w:rsid w:val="00AC5AB0"/>
    <w:rsid w:val="00AC7434"/>
    <w:rsid w:val="00AD0031"/>
    <w:rsid w:val="00AD038A"/>
    <w:rsid w:val="00AD0D39"/>
    <w:rsid w:val="00AD1066"/>
    <w:rsid w:val="00AD1AD4"/>
    <w:rsid w:val="00AD1BA9"/>
    <w:rsid w:val="00AD235C"/>
    <w:rsid w:val="00AD2BA2"/>
    <w:rsid w:val="00AD2D2C"/>
    <w:rsid w:val="00AD2E03"/>
    <w:rsid w:val="00AD3ACE"/>
    <w:rsid w:val="00AD3AE4"/>
    <w:rsid w:val="00AD4D02"/>
    <w:rsid w:val="00AD4DD3"/>
    <w:rsid w:val="00AD5396"/>
    <w:rsid w:val="00AD564C"/>
    <w:rsid w:val="00AD5D6F"/>
    <w:rsid w:val="00AD6414"/>
    <w:rsid w:val="00AD68F2"/>
    <w:rsid w:val="00AD6F8B"/>
    <w:rsid w:val="00AD7339"/>
    <w:rsid w:val="00AD783C"/>
    <w:rsid w:val="00AD7980"/>
    <w:rsid w:val="00AE00DA"/>
    <w:rsid w:val="00AE09C2"/>
    <w:rsid w:val="00AE4764"/>
    <w:rsid w:val="00AE4CEF"/>
    <w:rsid w:val="00AE7056"/>
    <w:rsid w:val="00AE713B"/>
    <w:rsid w:val="00AE71B0"/>
    <w:rsid w:val="00AE7732"/>
    <w:rsid w:val="00AF076E"/>
    <w:rsid w:val="00AF15C0"/>
    <w:rsid w:val="00AF1E97"/>
    <w:rsid w:val="00AF2642"/>
    <w:rsid w:val="00AF27BB"/>
    <w:rsid w:val="00AF2CE3"/>
    <w:rsid w:val="00AF33C7"/>
    <w:rsid w:val="00AF3ABC"/>
    <w:rsid w:val="00AF3CB2"/>
    <w:rsid w:val="00AF4259"/>
    <w:rsid w:val="00AF42D1"/>
    <w:rsid w:val="00AF4683"/>
    <w:rsid w:val="00AF6011"/>
    <w:rsid w:val="00AF64A7"/>
    <w:rsid w:val="00AF6753"/>
    <w:rsid w:val="00AF6D05"/>
    <w:rsid w:val="00AF7404"/>
    <w:rsid w:val="00AF7B74"/>
    <w:rsid w:val="00B00022"/>
    <w:rsid w:val="00B012A7"/>
    <w:rsid w:val="00B014D7"/>
    <w:rsid w:val="00B01B5C"/>
    <w:rsid w:val="00B01D64"/>
    <w:rsid w:val="00B025CE"/>
    <w:rsid w:val="00B0261F"/>
    <w:rsid w:val="00B031EA"/>
    <w:rsid w:val="00B036A4"/>
    <w:rsid w:val="00B0464F"/>
    <w:rsid w:val="00B04AA5"/>
    <w:rsid w:val="00B052E0"/>
    <w:rsid w:val="00B05576"/>
    <w:rsid w:val="00B0668B"/>
    <w:rsid w:val="00B10089"/>
    <w:rsid w:val="00B11326"/>
    <w:rsid w:val="00B11F66"/>
    <w:rsid w:val="00B12269"/>
    <w:rsid w:val="00B12F97"/>
    <w:rsid w:val="00B12FEC"/>
    <w:rsid w:val="00B13706"/>
    <w:rsid w:val="00B14519"/>
    <w:rsid w:val="00B14959"/>
    <w:rsid w:val="00B157E7"/>
    <w:rsid w:val="00B16110"/>
    <w:rsid w:val="00B16388"/>
    <w:rsid w:val="00B170BD"/>
    <w:rsid w:val="00B17433"/>
    <w:rsid w:val="00B2027A"/>
    <w:rsid w:val="00B21585"/>
    <w:rsid w:val="00B21C6A"/>
    <w:rsid w:val="00B22BD5"/>
    <w:rsid w:val="00B22E1C"/>
    <w:rsid w:val="00B23220"/>
    <w:rsid w:val="00B23B5D"/>
    <w:rsid w:val="00B23C55"/>
    <w:rsid w:val="00B23CBD"/>
    <w:rsid w:val="00B23DF7"/>
    <w:rsid w:val="00B24E21"/>
    <w:rsid w:val="00B25508"/>
    <w:rsid w:val="00B2572D"/>
    <w:rsid w:val="00B2593E"/>
    <w:rsid w:val="00B25972"/>
    <w:rsid w:val="00B25A5B"/>
    <w:rsid w:val="00B269AD"/>
    <w:rsid w:val="00B26A6F"/>
    <w:rsid w:val="00B27907"/>
    <w:rsid w:val="00B27910"/>
    <w:rsid w:val="00B30310"/>
    <w:rsid w:val="00B308D1"/>
    <w:rsid w:val="00B30E2D"/>
    <w:rsid w:val="00B30FC4"/>
    <w:rsid w:val="00B3103F"/>
    <w:rsid w:val="00B3110E"/>
    <w:rsid w:val="00B32168"/>
    <w:rsid w:val="00B32443"/>
    <w:rsid w:val="00B32EA0"/>
    <w:rsid w:val="00B33F8D"/>
    <w:rsid w:val="00B34A72"/>
    <w:rsid w:val="00B34AA0"/>
    <w:rsid w:val="00B34FA1"/>
    <w:rsid w:val="00B3584B"/>
    <w:rsid w:val="00B36107"/>
    <w:rsid w:val="00B3631D"/>
    <w:rsid w:val="00B37988"/>
    <w:rsid w:val="00B37A00"/>
    <w:rsid w:val="00B40486"/>
    <w:rsid w:val="00B408C0"/>
    <w:rsid w:val="00B40A83"/>
    <w:rsid w:val="00B41275"/>
    <w:rsid w:val="00B41E92"/>
    <w:rsid w:val="00B42AC2"/>
    <w:rsid w:val="00B4379B"/>
    <w:rsid w:val="00B43A8C"/>
    <w:rsid w:val="00B44925"/>
    <w:rsid w:val="00B44BE4"/>
    <w:rsid w:val="00B45386"/>
    <w:rsid w:val="00B4578B"/>
    <w:rsid w:val="00B4594C"/>
    <w:rsid w:val="00B45B9E"/>
    <w:rsid w:val="00B4637B"/>
    <w:rsid w:val="00B464A9"/>
    <w:rsid w:val="00B46735"/>
    <w:rsid w:val="00B46833"/>
    <w:rsid w:val="00B4706D"/>
    <w:rsid w:val="00B470F5"/>
    <w:rsid w:val="00B4757C"/>
    <w:rsid w:val="00B511CE"/>
    <w:rsid w:val="00B51A8A"/>
    <w:rsid w:val="00B51CC3"/>
    <w:rsid w:val="00B529A9"/>
    <w:rsid w:val="00B529EC"/>
    <w:rsid w:val="00B53A15"/>
    <w:rsid w:val="00B55D47"/>
    <w:rsid w:val="00B55F52"/>
    <w:rsid w:val="00B5603E"/>
    <w:rsid w:val="00B5636C"/>
    <w:rsid w:val="00B56DE6"/>
    <w:rsid w:val="00B6016C"/>
    <w:rsid w:val="00B60A07"/>
    <w:rsid w:val="00B61685"/>
    <w:rsid w:val="00B61C5E"/>
    <w:rsid w:val="00B62269"/>
    <w:rsid w:val="00B62EEF"/>
    <w:rsid w:val="00B63C11"/>
    <w:rsid w:val="00B64AE6"/>
    <w:rsid w:val="00B64DE0"/>
    <w:rsid w:val="00B64FFA"/>
    <w:rsid w:val="00B66838"/>
    <w:rsid w:val="00B67383"/>
    <w:rsid w:val="00B67697"/>
    <w:rsid w:val="00B67E38"/>
    <w:rsid w:val="00B7037E"/>
    <w:rsid w:val="00B706FF"/>
    <w:rsid w:val="00B707DE"/>
    <w:rsid w:val="00B712BB"/>
    <w:rsid w:val="00B71967"/>
    <w:rsid w:val="00B71CF5"/>
    <w:rsid w:val="00B7235D"/>
    <w:rsid w:val="00B725B6"/>
    <w:rsid w:val="00B72A6C"/>
    <w:rsid w:val="00B72CE4"/>
    <w:rsid w:val="00B72EC2"/>
    <w:rsid w:val="00B73D04"/>
    <w:rsid w:val="00B74115"/>
    <w:rsid w:val="00B75958"/>
    <w:rsid w:val="00B75B1A"/>
    <w:rsid w:val="00B76BBC"/>
    <w:rsid w:val="00B76C2D"/>
    <w:rsid w:val="00B77752"/>
    <w:rsid w:val="00B7776A"/>
    <w:rsid w:val="00B77D4F"/>
    <w:rsid w:val="00B80450"/>
    <w:rsid w:val="00B80730"/>
    <w:rsid w:val="00B80C01"/>
    <w:rsid w:val="00B80C88"/>
    <w:rsid w:val="00B8103A"/>
    <w:rsid w:val="00B82105"/>
    <w:rsid w:val="00B8214E"/>
    <w:rsid w:val="00B82F08"/>
    <w:rsid w:val="00B83ED3"/>
    <w:rsid w:val="00B84A7D"/>
    <w:rsid w:val="00B852A2"/>
    <w:rsid w:val="00B855B1"/>
    <w:rsid w:val="00B86811"/>
    <w:rsid w:val="00B86B7F"/>
    <w:rsid w:val="00B86CE9"/>
    <w:rsid w:val="00B87704"/>
    <w:rsid w:val="00B877F8"/>
    <w:rsid w:val="00B87991"/>
    <w:rsid w:val="00B90084"/>
    <w:rsid w:val="00B9027F"/>
    <w:rsid w:val="00B9094C"/>
    <w:rsid w:val="00B90BF7"/>
    <w:rsid w:val="00B90FEE"/>
    <w:rsid w:val="00B91108"/>
    <w:rsid w:val="00B91156"/>
    <w:rsid w:val="00B91638"/>
    <w:rsid w:val="00B91AAF"/>
    <w:rsid w:val="00B92BFD"/>
    <w:rsid w:val="00B94736"/>
    <w:rsid w:val="00B94972"/>
    <w:rsid w:val="00B94A94"/>
    <w:rsid w:val="00B965F3"/>
    <w:rsid w:val="00B97E9B"/>
    <w:rsid w:val="00BA01C7"/>
    <w:rsid w:val="00BA0623"/>
    <w:rsid w:val="00BA1776"/>
    <w:rsid w:val="00BA1D89"/>
    <w:rsid w:val="00BA2A8D"/>
    <w:rsid w:val="00BA44FD"/>
    <w:rsid w:val="00BA4838"/>
    <w:rsid w:val="00BA4C93"/>
    <w:rsid w:val="00BA4F50"/>
    <w:rsid w:val="00BA5126"/>
    <w:rsid w:val="00BA570B"/>
    <w:rsid w:val="00BA5EE2"/>
    <w:rsid w:val="00BA6306"/>
    <w:rsid w:val="00BA6506"/>
    <w:rsid w:val="00BA671B"/>
    <w:rsid w:val="00BA732F"/>
    <w:rsid w:val="00BA790D"/>
    <w:rsid w:val="00BA7F06"/>
    <w:rsid w:val="00BB023D"/>
    <w:rsid w:val="00BB044A"/>
    <w:rsid w:val="00BB0F61"/>
    <w:rsid w:val="00BB1C48"/>
    <w:rsid w:val="00BB2247"/>
    <w:rsid w:val="00BB2901"/>
    <w:rsid w:val="00BB2A12"/>
    <w:rsid w:val="00BB2B9F"/>
    <w:rsid w:val="00BB2CCD"/>
    <w:rsid w:val="00BB387C"/>
    <w:rsid w:val="00BB53A6"/>
    <w:rsid w:val="00BB5A61"/>
    <w:rsid w:val="00BB6491"/>
    <w:rsid w:val="00BB6EF1"/>
    <w:rsid w:val="00BB7111"/>
    <w:rsid w:val="00BB7373"/>
    <w:rsid w:val="00BB78F1"/>
    <w:rsid w:val="00BC0934"/>
    <w:rsid w:val="00BC0980"/>
    <w:rsid w:val="00BC0B9D"/>
    <w:rsid w:val="00BC0BB8"/>
    <w:rsid w:val="00BC0D78"/>
    <w:rsid w:val="00BC1D53"/>
    <w:rsid w:val="00BC30F1"/>
    <w:rsid w:val="00BC32F9"/>
    <w:rsid w:val="00BC3A67"/>
    <w:rsid w:val="00BC3AA2"/>
    <w:rsid w:val="00BC3F53"/>
    <w:rsid w:val="00BC4C36"/>
    <w:rsid w:val="00BC4F94"/>
    <w:rsid w:val="00BC52C9"/>
    <w:rsid w:val="00BC5757"/>
    <w:rsid w:val="00BC5B79"/>
    <w:rsid w:val="00BC5B94"/>
    <w:rsid w:val="00BC6FC7"/>
    <w:rsid w:val="00BD0302"/>
    <w:rsid w:val="00BD07AE"/>
    <w:rsid w:val="00BD09E2"/>
    <w:rsid w:val="00BD0A2C"/>
    <w:rsid w:val="00BD25C3"/>
    <w:rsid w:val="00BD28B3"/>
    <w:rsid w:val="00BD2C7B"/>
    <w:rsid w:val="00BD2D29"/>
    <w:rsid w:val="00BD2E2E"/>
    <w:rsid w:val="00BD369D"/>
    <w:rsid w:val="00BD48FB"/>
    <w:rsid w:val="00BD550F"/>
    <w:rsid w:val="00BD622E"/>
    <w:rsid w:val="00BD69A6"/>
    <w:rsid w:val="00BD7AB2"/>
    <w:rsid w:val="00BE0505"/>
    <w:rsid w:val="00BE08ED"/>
    <w:rsid w:val="00BE0E02"/>
    <w:rsid w:val="00BE2C24"/>
    <w:rsid w:val="00BE3195"/>
    <w:rsid w:val="00BE3197"/>
    <w:rsid w:val="00BE39A0"/>
    <w:rsid w:val="00BE3F8E"/>
    <w:rsid w:val="00BE42DD"/>
    <w:rsid w:val="00BE4C85"/>
    <w:rsid w:val="00BE529B"/>
    <w:rsid w:val="00BE5516"/>
    <w:rsid w:val="00BE588C"/>
    <w:rsid w:val="00BE5B2E"/>
    <w:rsid w:val="00BE613B"/>
    <w:rsid w:val="00BE6174"/>
    <w:rsid w:val="00BE7375"/>
    <w:rsid w:val="00BE7629"/>
    <w:rsid w:val="00BE7846"/>
    <w:rsid w:val="00BF1574"/>
    <w:rsid w:val="00BF172C"/>
    <w:rsid w:val="00BF2B68"/>
    <w:rsid w:val="00BF342A"/>
    <w:rsid w:val="00BF4947"/>
    <w:rsid w:val="00BF4E21"/>
    <w:rsid w:val="00BF54A9"/>
    <w:rsid w:val="00BF6B10"/>
    <w:rsid w:val="00BF7068"/>
    <w:rsid w:val="00BF7BC0"/>
    <w:rsid w:val="00C00AF4"/>
    <w:rsid w:val="00C00BD5"/>
    <w:rsid w:val="00C02FA9"/>
    <w:rsid w:val="00C03B8A"/>
    <w:rsid w:val="00C042DC"/>
    <w:rsid w:val="00C04613"/>
    <w:rsid w:val="00C046BE"/>
    <w:rsid w:val="00C04F2E"/>
    <w:rsid w:val="00C05C5B"/>
    <w:rsid w:val="00C06737"/>
    <w:rsid w:val="00C0703F"/>
    <w:rsid w:val="00C07C5D"/>
    <w:rsid w:val="00C07EAB"/>
    <w:rsid w:val="00C07F2D"/>
    <w:rsid w:val="00C11A96"/>
    <w:rsid w:val="00C11AAD"/>
    <w:rsid w:val="00C11E0C"/>
    <w:rsid w:val="00C1289D"/>
    <w:rsid w:val="00C1296D"/>
    <w:rsid w:val="00C1369F"/>
    <w:rsid w:val="00C14CAA"/>
    <w:rsid w:val="00C155B8"/>
    <w:rsid w:val="00C156C8"/>
    <w:rsid w:val="00C15886"/>
    <w:rsid w:val="00C15E8F"/>
    <w:rsid w:val="00C162E2"/>
    <w:rsid w:val="00C162EB"/>
    <w:rsid w:val="00C16402"/>
    <w:rsid w:val="00C168A9"/>
    <w:rsid w:val="00C17688"/>
    <w:rsid w:val="00C1774D"/>
    <w:rsid w:val="00C17AFD"/>
    <w:rsid w:val="00C17B9F"/>
    <w:rsid w:val="00C20103"/>
    <w:rsid w:val="00C20C03"/>
    <w:rsid w:val="00C20C9F"/>
    <w:rsid w:val="00C217AC"/>
    <w:rsid w:val="00C23310"/>
    <w:rsid w:val="00C237E5"/>
    <w:rsid w:val="00C23955"/>
    <w:rsid w:val="00C2425A"/>
    <w:rsid w:val="00C242A8"/>
    <w:rsid w:val="00C25A43"/>
    <w:rsid w:val="00C26783"/>
    <w:rsid w:val="00C27874"/>
    <w:rsid w:val="00C30E7E"/>
    <w:rsid w:val="00C3129C"/>
    <w:rsid w:val="00C3137C"/>
    <w:rsid w:val="00C3146D"/>
    <w:rsid w:val="00C31A8E"/>
    <w:rsid w:val="00C327A8"/>
    <w:rsid w:val="00C32D6F"/>
    <w:rsid w:val="00C332C4"/>
    <w:rsid w:val="00C338F2"/>
    <w:rsid w:val="00C340E6"/>
    <w:rsid w:val="00C34D54"/>
    <w:rsid w:val="00C3561F"/>
    <w:rsid w:val="00C35917"/>
    <w:rsid w:val="00C36A3D"/>
    <w:rsid w:val="00C36B56"/>
    <w:rsid w:val="00C36B8D"/>
    <w:rsid w:val="00C3711C"/>
    <w:rsid w:val="00C379F3"/>
    <w:rsid w:val="00C40105"/>
    <w:rsid w:val="00C409B9"/>
    <w:rsid w:val="00C412B3"/>
    <w:rsid w:val="00C418EC"/>
    <w:rsid w:val="00C426B8"/>
    <w:rsid w:val="00C4294C"/>
    <w:rsid w:val="00C42CDB"/>
    <w:rsid w:val="00C42E3E"/>
    <w:rsid w:val="00C43876"/>
    <w:rsid w:val="00C438F8"/>
    <w:rsid w:val="00C443AC"/>
    <w:rsid w:val="00C44879"/>
    <w:rsid w:val="00C4586F"/>
    <w:rsid w:val="00C4652F"/>
    <w:rsid w:val="00C46C68"/>
    <w:rsid w:val="00C474FE"/>
    <w:rsid w:val="00C47BDC"/>
    <w:rsid w:val="00C47E14"/>
    <w:rsid w:val="00C501D1"/>
    <w:rsid w:val="00C506B9"/>
    <w:rsid w:val="00C50B00"/>
    <w:rsid w:val="00C5129C"/>
    <w:rsid w:val="00C51BF2"/>
    <w:rsid w:val="00C520F2"/>
    <w:rsid w:val="00C5280F"/>
    <w:rsid w:val="00C52828"/>
    <w:rsid w:val="00C53F28"/>
    <w:rsid w:val="00C540BB"/>
    <w:rsid w:val="00C554AF"/>
    <w:rsid w:val="00C56078"/>
    <w:rsid w:val="00C56816"/>
    <w:rsid w:val="00C56BCF"/>
    <w:rsid w:val="00C576E6"/>
    <w:rsid w:val="00C5780B"/>
    <w:rsid w:val="00C60195"/>
    <w:rsid w:val="00C602DA"/>
    <w:rsid w:val="00C6036D"/>
    <w:rsid w:val="00C61702"/>
    <w:rsid w:val="00C61AEF"/>
    <w:rsid w:val="00C61C03"/>
    <w:rsid w:val="00C61E67"/>
    <w:rsid w:val="00C6283D"/>
    <w:rsid w:val="00C63948"/>
    <w:rsid w:val="00C6398F"/>
    <w:rsid w:val="00C63C49"/>
    <w:rsid w:val="00C63D78"/>
    <w:rsid w:val="00C63E99"/>
    <w:rsid w:val="00C6438E"/>
    <w:rsid w:val="00C64B35"/>
    <w:rsid w:val="00C65ED6"/>
    <w:rsid w:val="00C65F35"/>
    <w:rsid w:val="00C65FEE"/>
    <w:rsid w:val="00C6665F"/>
    <w:rsid w:val="00C66DD6"/>
    <w:rsid w:val="00C67985"/>
    <w:rsid w:val="00C67BA7"/>
    <w:rsid w:val="00C706BF"/>
    <w:rsid w:val="00C70FF5"/>
    <w:rsid w:val="00C718D2"/>
    <w:rsid w:val="00C722DA"/>
    <w:rsid w:val="00C72497"/>
    <w:rsid w:val="00C72C54"/>
    <w:rsid w:val="00C7335C"/>
    <w:rsid w:val="00C73CDC"/>
    <w:rsid w:val="00C74B10"/>
    <w:rsid w:val="00C74B84"/>
    <w:rsid w:val="00C7518B"/>
    <w:rsid w:val="00C75AED"/>
    <w:rsid w:val="00C75D4E"/>
    <w:rsid w:val="00C76674"/>
    <w:rsid w:val="00C76766"/>
    <w:rsid w:val="00C76D2D"/>
    <w:rsid w:val="00C77A9A"/>
    <w:rsid w:val="00C80F27"/>
    <w:rsid w:val="00C80F8A"/>
    <w:rsid w:val="00C818A3"/>
    <w:rsid w:val="00C83614"/>
    <w:rsid w:val="00C84674"/>
    <w:rsid w:val="00C8468F"/>
    <w:rsid w:val="00C84DA2"/>
    <w:rsid w:val="00C852E8"/>
    <w:rsid w:val="00C85393"/>
    <w:rsid w:val="00C862E5"/>
    <w:rsid w:val="00C867D6"/>
    <w:rsid w:val="00C868DC"/>
    <w:rsid w:val="00C86930"/>
    <w:rsid w:val="00C87275"/>
    <w:rsid w:val="00C8741E"/>
    <w:rsid w:val="00C87498"/>
    <w:rsid w:val="00C90351"/>
    <w:rsid w:val="00C90B52"/>
    <w:rsid w:val="00C90C0F"/>
    <w:rsid w:val="00C9110B"/>
    <w:rsid w:val="00C91A81"/>
    <w:rsid w:val="00C91C21"/>
    <w:rsid w:val="00C926FF"/>
    <w:rsid w:val="00C92910"/>
    <w:rsid w:val="00C93933"/>
    <w:rsid w:val="00C93DB3"/>
    <w:rsid w:val="00C949C8"/>
    <w:rsid w:val="00C94F6E"/>
    <w:rsid w:val="00C94F77"/>
    <w:rsid w:val="00C9512A"/>
    <w:rsid w:val="00C95F5A"/>
    <w:rsid w:val="00C964A8"/>
    <w:rsid w:val="00C9677C"/>
    <w:rsid w:val="00C96E49"/>
    <w:rsid w:val="00C97DBD"/>
    <w:rsid w:val="00C97E5E"/>
    <w:rsid w:val="00CA0CB0"/>
    <w:rsid w:val="00CA2F09"/>
    <w:rsid w:val="00CA3D2E"/>
    <w:rsid w:val="00CA4186"/>
    <w:rsid w:val="00CA432D"/>
    <w:rsid w:val="00CA47CD"/>
    <w:rsid w:val="00CA4F3A"/>
    <w:rsid w:val="00CA4F3C"/>
    <w:rsid w:val="00CA4F8D"/>
    <w:rsid w:val="00CA52B9"/>
    <w:rsid w:val="00CA5A5C"/>
    <w:rsid w:val="00CA5A61"/>
    <w:rsid w:val="00CA5B58"/>
    <w:rsid w:val="00CA7224"/>
    <w:rsid w:val="00CA7B6F"/>
    <w:rsid w:val="00CA7C87"/>
    <w:rsid w:val="00CB04EA"/>
    <w:rsid w:val="00CB0956"/>
    <w:rsid w:val="00CB09CB"/>
    <w:rsid w:val="00CB0F5D"/>
    <w:rsid w:val="00CB153C"/>
    <w:rsid w:val="00CB22B4"/>
    <w:rsid w:val="00CB29BD"/>
    <w:rsid w:val="00CB29C3"/>
    <w:rsid w:val="00CB2E1E"/>
    <w:rsid w:val="00CB3E9D"/>
    <w:rsid w:val="00CB40E9"/>
    <w:rsid w:val="00CB4865"/>
    <w:rsid w:val="00CB4875"/>
    <w:rsid w:val="00CB4DA4"/>
    <w:rsid w:val="00CB5271"/>
    <w:rsid w:val="00CB5279"/>
    <w:rsid w:val="00CB5452"/>
    <w:rsid w:val="00CC013F"/>
    <w:rsid w:val="00CC0AFF"/>
    <w:rsid w:val="00CC1697"/>
    <w:rsid w:val="00CC1852"/>
    <w:rsid w:val="00CC1A35"/>
    <w:rsid w:val="00CC1F7A"/>
    <w:rsid w:val="00CC2FA5"/>
    <w:rsid w:val="00CC340F"/>
    <w:rsid w:val="00CC4002"/>
    <w:rsid w:val="00CC4196"/>
    <w:rsid w:val="00CC41ED"/>
    <w:rsid w:val="00CC41F0"/>
    <w:rsid w:val="00CC48D1"/>
    <w:rsid w:val="00CC5484"/>
    <w:rsid w:val="00CC60FB"/>
    <w:rsid w:val="00CC625E"/>
    <w:rsid w:val="00CC6263"/>
    <w:rsid w:val="00CC6A83"/>
    <w:rsid w:val="00CC7A74"/>
    <w:rsid w:val="00CD03D2"/>
    <w:rsid w:val="00CD08A1"/>
    <w:rsid w:val="00CD093F"/>
    <w:rsid w:val="00CD09A7"/>
    <w:rsid w:val="00CD1051"/>
    <w:rsid w:val="00CD2753"/>
    <w:rsid w:val="00CD2E38"/>
    <w:rsid w:val="00CD302E"/>
    <w:rsid w:val="00CD402F"/>
    <w:rsid w:val="00CD4B8C"/>
    <w:rsid w:val="00CD5323"/>
    <w:rsid w:val="00CD59CC"/>
    <w:rsid w:val="00CD5A13"/>
    <w:rsid w:val="00CD643F"/>
    <w:rsid w:val="00CD6995"/>
    <w:rsid w:val="00CD7232"/>
    <w:rsid w:val="00CD7A73"/>
    <w:rsid w:val="00CE017A"/>
    <w:rsid w:val="00CE082A"/>
    <w:rsid w:val="00CE0FB1"/>
    <w:rsid w:val="00CE1E7C"/>
    <w:rsid w:val="00CE230F"/>
    <w:rsid w:val="00CE296A"/>
    <w:rsid w:val="00CE3E3B"/>
    <w:rsid w:val="00CE44ED"/>
    <w:rsid w:val="00CE479B"/>
    <w:rsid w:val="00CE6796"/>
    <w:rsid w:val="00CF0132"/>
    <w:rsid w:val="00CF0193"/>
    <w:rsid w:val="00CF0BF6"/>
    <w:rsid w:val="00CF140F"/>
    <w:rsid w:val="00CF1730"/>
    <w:rsid w:val="00CF1DB7"/>
    <w:rsid w:val="00CF2027"/>
    <w:rsid w:val="00CF282F"/>
    <w:rsid w:val="00CF2B9A"/>
    <w:rsid w:val="00CF36B6"/>
    <w:rsid w:val="00CF37CD"/>
    <w:rsid w:val="00CF403D"/>
    <w:rsid w:val="00CF41E3"/>
    <w:rsid w:val="00CF6D64"/>
    <w:rsid w:val="00CF7D08"/>
    <w:rsid w:val="00D00240"/>
    <w:rsid w:val="00D0061A"/>
    <w:rsid w:val="00D01868"/>
    <w:rsid w:val="00D018E9"/>
    <w:rsid w:val="00D03F7A"/>
    <w:rsid w:val="00D04A31"/>
    <w:rsid w:val="00D0531E"/>
    <w:rsid w:val="00D0544C"/>
    <w:rsid w:val="00D064C0"/>
    <w:rsid w:val="00D06708"/>
    <w:rsid w:val="00D06F17"/>
    <w:rsid w:val="00D10A2C"/>
    <w:rsid w:val="00D10C94"/>
    <w:rsid w:val="00D10E24"/>
    <w:rsid w:val="00D11BB1"/>
    <w:rsid w:val="00D12367"/>
    <w:rsid w:val="00D13623"/>
    <w:rsid w:val="00D138F1"/>
    <w:rsid w:val="00D14141"/>
    <w:rsid w:val="00D14CFA"/>
    <w:rsid w:val="00D14D01"/>
    <w:rsid w:val="00D14F76"/>
    <w:rsid w:val="00D1544F"/>
    <w:rsid w:val="00D163E5"/>
    <w:rsid w:val="00D173BC"/>
    <w:rsid w:val="00D17817"/>
    <w:rsid w:val="00D17FCA"/>
    <w:rsid w:val="00D20715"/>
    <w:rsid w:val="00D20A89"/>
    <w:rsid w:val="00D20AEE"/>
    <w:rsid w:val="00D2187E"/>
    <w:rsid w:val="00D22D2E"/>
    <w:rsid w:val="00D23216"/>
    <w:rsid w:val="00D2328C"/>
    <w:rsid w:val="00D23937"/>
    <w:rsid w:val="00D23C17"/>
    <w:rsid w:val="00D24069"/>
    <w:rsid w:val="00D2459F"/>
    <w:rsid w:val="00D248C4"/>
    <w:rsid w:val="00D24AFF"/>
    <w:rsid w:val="00D24C0E"/>
    <w:rsid w:val="00D2590F"/>
    <w:rsid w:val="00D25EE8"/>
    <w:rsid w:val="00D26040"/>
    <w:rsid w:val="00D26225"/>
    <w:rsid w:val="00D26236"/>
    <w:rsid w:val="00D27614"/>
    <w:rsid w:val="00D319F4"/>
    <w:rsid w:val="00D31C8C"/>
    <w:rsid w:val="00D325C6"/>
    <w:rsid w:val="00D3376A"/>
    <w:rsid w:val="00D33F90"/>
    <w:rsid w:val="00D34000"/>
    <w:rsid w:val="00D346C3"/>
    <w:rsid w:val="00D3513D"/>
    <w:rsid w:val="00D35B53"/>
    <w:rsid w:val="00D35F3F"/>
    <w:rsid w:val="00D36171"/>
    <w:rsid w:val="00D36B1C"/>
    <w:rsid w:val="00D36CD3"/>
    <w:rsid w:val="00D41130"/>
    <w:rsid w:val="00D41351"/>
    <w:rsid w:val="00D4144B"/>
    <w:rsid w:val="00D4146D"/>
    <w:rsid w:val="00D415DA"/>
    <w:rsid w:val="00D41EAE"/>
    <w:rsid w:val="00D42091"/>
    <w:rsid w:val="00D42B96"/>
    <w:rsid w:val="00D43486"/>
    <w:rsid w:val="00D434C2"/>
    <w:rsid w:val="00D43F7F"/>
    <w:rsid w:val="00D44879"/>
    <w:rsid w:val="00D44906"/>
    <w:rsid w:val="00D44CD3"/>
    <w:rsid w:val="00D459C9"/>
    <w:rsid w:val="00D45A9D"/>
    <w:rsid w:val="00D46023"/>
    <w:rsid w:val="00D460FA"/>
    <w:rsid w:val="00D4648F"/>
    <w:rsid w:val="00D50AD8"/>
    <w:rsid w:val="00D50AF9"/>
    <w:rsid w:val="00D50D06"/>
    <w:rsid w:val="00D5102E"/>
    <w:rsid w:val="00D5156C"/>
    <w:rsid w:val="00D51690"/>
    <w:rsid w:val="00D51F7D"/>
    <w:rsid w:val="00D51FEF"/>
    <w:rsid w:val="00D52CB5"/>
    <w:rsid w:val="00D52D10"/>
    <w:rsid w:val="00D52EF0"/>
    <w:rsid w:val="00D53C06"/>
    <w:rsid w:val="00D5407E"/>
    <w:rsid w:val="00D55F04"/>
    <w:rsid w:val="00D56181"/>
    <w:rsid w:val="00D561B7"/>
    <w:rsid w:val="00D56379"/>
    <w:rsid w:val="00D5649F"/>
    <w:rsid w:val="00D565EF"/>
    <w:rsid w:val="00D5692E"/>
    <w:rsid w:val="00D56F65"/>
    <w:rsid w:val="00D57102"/>
    <w:rsid w:val="00D5748A"/>
    <w:rsid w:val="00D577BB"/>
    <w:rsid w:val="00D57B80"/>
    <w:rsid w:val="00D57D8D"/>
    <w:rsid w:val="00D60983"/>
    <w:rsid w:val="00D624A4"/>
    <w:rsid w:val="00D63313"/>
    <w:rsid w:val="00D637BE"/>
    <w:rsid w:val="00D6396D"/>
    <w:rsid w:val="00D649EE"/>
    <w:rsid w:val="00D64B2E"/>
    <w:rsid w:val="00D64BE9"/>
    <w:rsid w:val="00D6604C"/>
    <w:rsid w:val="00D6688A"/>
    <w:rsid w:val="00D66A7C"/>
    <w:rsid w:val="00D66CC9"/>
    <w:rsid w:val="00D6729E"/>
    <w:rsid w:val="00D676AC"/>
    <w:rsid w:val="00D67B9A"/>
    <w:rsid w:val="00D70240"/>
    <w:rsid w:val="00D706F0"/>
    <w:rsid w:val="00D71BDF"/>
    <w:rsid w:val="00D7270C"/>
    <w:rsid w:val="00D72D19"/>
    <w:rsid w:val="00D7311D"/>
    <w:rsid w:val="00D739A6"/>
    <w:rsid w:val="00D739D7"/>
    <w:rsid w:val="00D73F69"/>
    <w:rsid w:val="00D74B15"/>
    <w:rsid w:val="00D74B6B"/>
    <w:rsid w:val="00D7502E"/>
    <w:rsid w:val="00D76024"/>
    <w:rsid w:val="00D76453"/>
    <w:rsid w:val="00D80BCE"/>
    <w:rsid w:val="00D812F3"/>
    <w:rsid w:val="00D829E5"/>
    <w:rsid w:val="00D82E39"/>
    <w:rsid w:val="00D83123"/>
    <w:rsid w:val="00D834BA"/>
    <w:rsid w:val="00D836EE"/>
    <w:rsid w:val="00D85AD1"/>
    <w:rsid w:val="00D86550"/>
    <w:rsid w:val="00D86A2F"/>
    <w:rsid w:val="00D86B45"/>
    <w:rsid w:val="00D86E48"/>
    <w:rsid w:val="00D8750A"/>
    <w:rsid w:val="00D877F0"/>
    <w:rsid w:val="00D87A7C"/>
    <w:rsid w:val="00D87DB9"/>
    <w:rsid w:val="00D90260"/>
    <w:rsid w:val="00D903C6"/>
    <w:rsid w:val="00D905CA"/>
    <w:rsid w:val="00D90D00"/>
    <w:rsid w:val="00D90D2C"/>
    <w:rsid w:val="00D91042"/>
    <w:rsid w:val="00D9115A"/>
    <w:rsid w:val="00D9152B"/>
    <w:rsid w:val="00D91AF0"/>
    <w:rsid w:val="00D91FE3"/>
    <w:rsid w:val="00D922A2"/>
    <w:rsid w:val="00D92588"/>
    <w:rsid w:val="00D930B2"/>
    <w:rsid w:val="00D93865"/>
    <w:rsid w:val="00D93E22"/>
    <w:rsid w:val="00D93EAD"/>
    <w:rsid w:val="00D94D7A"/>
    <w:rsid w:val="00D95AF4"/>
    <w:rsid w:val="00D96883"/>
    <w:rsid w:val="00D972ED"/>
    <w:rsid w:val="00D97732"/>
    <w:rsid w:val="00D97C7D"/>
    <w:rsid w:val="00D97EF6"/>
    <w:rsid w:val="00DA004D"/>
    <w:rsid w:val="00DA1776"/>
    <w:rsid w:val="00DA2902"/>
    <w:rsid w:val="00DA29DC"/>
    <w:rsid w:val="00DA2ABD"/>
    <w:rsid w:val="00DA3C2D"/>
    <w:rsid w:val="00DA3C75"/>
    <w:rsid w:val="00DA493C"/>
    <w:rsid w:val="00DA533A"/>
    <w:rsid w:val="00DA6183"/>
    <w:rsid w:val="00DA63E9"/>
    <w:rsid w:val="00DA65B6"/>
    <w:rsid w:val="00DA68D3"/>
    <w:rsid w:val="00DA7272"/>
    <w:rsid w:val="00DA74B1"/>
    <w:rsid w:val="00DA7968"/>
    <w:rsid w:val="00DB0C61"/>
    <w:rsid w:val="00DB1446"/>
    <w:rsid w:val="00DB1A98"/>
    <w:rsid w:val="00DB1B3E"/>
    <w:rsid w:val="00DB2BE8"/>
    <w:rsid w:val="00DB2F26"/>
    <w:rsid w:val="00DB306B"/>
    <w:rsid w:val="00DB3978"/>
    <w:rsid w:val="00DB4271"/>
    <w:rsid w:val="00DB4BA8"/>
    <w:rsid w:val="00DB4C5D"/>
    <w:rsid w:val="00DB4CE6"/>
    <w:rsid w:val="00DB6605"/>
    <w:rsid w:val="00DB68F1"/>
    <w:rsid w:val="00DB6D9F"/>
    <w:rsid w:val="00DB6E80"/>
    <w:rsid w:val="00DB79EC"/>
    <w:rsid w:val="00DB79F3"/>
    <w:rsid w:val="00DB7B0C"/>
    <w:rsid w:val="00DC0836"/>
    <w:rsid w:val="00DC0A28"/>
    <w:rsid w:val="00DC105D"/>
    <w:rsid w:val="00DC11AC"/>
    <w:rsid w:val="00DC166D"/>
    <w:rsid w:val="00DC199B"/>
    <w:rsid w:val="00DC241C"/>
    <w:rsid w:val="00DC310A"/>
    <w:rsid w:val="00DC361C"/>
    <w:rsid w:val="00DC37FD"/>
    <w:rsid w:val="00DC4ADD"/>
    <w:rsid w:val="00DC4CF2"/>
    <w:rsid w:val="00DC506D"/>
    <w:rsid w:val="00DC525E"/>
    <w:rsid w:val="00DC6927"/>
    <w:rsid w:val="00DC6ACE"/>
    <w:rsid w:val="00DC7FAC"/>
    <w:rsid w:val="00DD05B9"/>
    <w:rsid w:val="00DD193F"/>
    <w:rsid w:val="00DD29A5"/>
    <w:rsid w:val="00DD341F"/>
    <w:rsid w:val="00DD3629"/>
    <w:rsid w:val="00DD41EA"/>
    <w:rsid w:val="00DD5E6F"/>
    <w:rsid w:val="00DD69FC"/>
    <w:rsid w:val="00DD6D0F"/>
    <w:rsid w:val="00DD7C42"/>
    <w:rsid w:val="00DD7D14"/>
    <w:rsid w:val="00DE0C16"/>
    <w:rsid w:val="00DE1679"/>
    <w:rsid w:val="00DE1B17"/>
    <w:rsid w:val="00DE20A9"/>
    <w:rsid w:val="00DE274B"/>
    <w:rsid w:val="00DE30F1"/>
    <w:rsid w:val="00DE386C"/>
    <w:rsid w:val="00DE38A2"/>
    <w:rsid w:val="00DE38EE"/>
    <w:rsid w:val="00DE411E"/>
    <w:rsid w:val="00DE453A"/>
    <w:rsid w:val="00DE453D"/>
    <w:rsid w:val="00DE4D0B"/>
    <w:rsid w:val="00DE52F2"/>
    <w:rsid w:val="00DE56AE"/>
    <w:rsid w:val="00DE5721"/>
    <w:rsid w:val="00DE5ED4"/>
    <w:rsid w:val="00DE6312"/>
    <w:rsid w:val="00DE6524"/>
    <w:rsid w:val="00DE6DA6"/>
    <w:rsid w:val="00DE6EE5"/>
    <w:rsid w:val="00DE6FBB"/>
    <w:rsid w:val="00DE71F9"/>
    <w:rsid w:val="00DE79A4"/>
    <w:rsid w:val="00DF01A0"/>
    <w:rsid w:val="00DF0466"/>
    <w:rsid w:val="00DF0A1E"/>
    <w:rsid w:val="00DF0A97"/>
    <w:rsid w:val="00DF1CBC"/>
    <w:rsid w:val="00DF2EB3"/>
    <w:rsid w:val="00DF3127"/>
    <w:rsid w:val="00DF3208"/>
    <w:rsid w:val="00DF3EA7"/>
    <w:rsid w:val="00DF3EAA"/>
    <w:rsid w:val="00DF4079"/>
    <w:rsid w:val="00DF4802"/>
    <w:rsid w:val="00DF4A75"/>
    <w:rsid w:val="00DF5FA4"/>
    <w:rsid w:val="00DF6480"/>
    <w:rsid w:val="00DF6A7F"/>
    <w:rsid w:val="00DF6BFE"/>
    <w:rsid w:val="00DF6E68"/>
    <w:rsid w:val="00DF739E"/>
    <w:rsid w:val="00DF799F"/>
    <w:rsid w:val="00DF7CD6"/>
    <w:rsid w:val="00E00C3E"/>
    <w:rsid w:val="00E01354"/>
    <w:rsid w:val="00E016C6"/>
    <w:rsid w:val="00E0186A"/>
    <w:rsid w:val="00E0189A"/>
    <w:rsid w:val="00E0222E"/>
    <w:rsid w:val="00E0238F"/>
    <w:rsid w:val="00E0253D"/>
    <w:rsid w:val="00E03001"/>
    <w:rsid w:val="00E042B9"/>
    <w:rsid w:val="00E04A6D"/>
    <w:rsid w:val="00E04F3B"/>
    <w:rsid w:val="00E0541D"/>
    <w:rsid w:val="00E05467"/>
    <w:rsid w:val="00E064EC"/>
    <w:rsid w:val="00E077CB"/>
    <w:rsid w:val="00E11353"/>
    <w:rsid w:val="00E11B92"/>
    <w:rsid w:val="00E11EDF"/>
    <w:rsid w:val="00E12D20"/>
    <w:rsid w:val="00E13241"/>
    <w:rsid w:val="00E13438"/>
    <w:rsid w:val="00E13B99"/>
    <w:rsid w:val="00E13DE3"/>
    <w:rsid w:val="00E140D9"/>
    <w:rsid w:val="00E14B2F"/>
    <w:rsid w:val="00E15744"/>
    <w:rsid w:val="00E15B37"/>
    <w:rsid w:val="00E15C6B"/>
    <w:rsid w:val="00E15E65"/>
    <w:rsid w:val="00E15F1E"/>
    <w:rsid w:val="00E15FD9"/>
    <w:rsid w:val="00E1606A"/>
    <w:rsid w:val="00E16684"/>
    <w:rsid w:val="00E16767"/>
    <w:rsid w:val="00E1698A"/>
    <w:rsid w:val="00E17605"/>
    <w:rsid w:val="00E17F3B"/>
    <w:rsid w:val="00E2044B"/>
    <w:rsid w:val="00E207F5"/>
    <w:rsid w:val="00E2081E"/>
    <w:rsid w:val="00E208C6"/>
    <w:rsid w:val="00E20F61"/>
    <w:rsid w:val="00E21994"/>
    <w:rsid w:val="00E22433"/>
    <w:rsid w:val="00E22678"/>
    <w:rsid w:val="00E22872"/>
    <w:rsid w:val="00E22937"/>
    <w:rsid w:val="00E23804"/>
    <w:rsid w:val="00E23C2B"/>
    <w:rsid w:val="00E23EBA"/>
    <w:rsid w:val="00E24C85"/>
    <w:rsid w:val="00E24DC2"/>
    <w:rsid w:val="00E24DF9"/>
    <w:rsid w:val="00E24E94"/>
    <w:rsid w:val="00E25254"/>
    <w:rsid w:val="00E256E6"/>
    <w:rsid w:val="00E266BF"/>
    <w:rsid w:val="00E27009"/>
    <w:rsid w:val="00E27DB9"/>
    <w:rsid w:val="00E30019"/>
    <w:rsid w:val="00E30ABF"/>
    <w:rsid w:val="00E30CAD"/>
    <w:rsid w:val="00E310BE"/>
    <w:rsid w:val="00E31198"/>
    <w:rsid w:val="00E318A3"/>
    <w:rsid w:val="00E34261"/>
    <w:rsid w:val="00E346BE"/>
    <w:rsid w:val="00E34A1F"/>
    <w:rsid w:val="00E35647"/>
    <w:rsid w:val="00E36060"/>
    <w:rsid w:val="00E360AC"/>
    <w:rsid w:val="00E36343"/>
    <w:rsid w:val="00E3649C"/>
    <w:rsid w:val="00E365C8"/>
    <w:rsid w:val="00E366C1"/>
    <w:rsid w:val="00E370E8"/>
    <w:rsid w:val="00E40851"/>
    <w:rsid w:val="00E40CA1"/>
    <w:rsid w:val="00E40E78"/>
    <w:rsid w:val="00E40F6C"/>
    <w:rsid w:val="00E411AE"/>
    <w:rsid w:val="00E4184D"/>
    <w:rsid w:val="00E41B4C"/>
    <w:rsid w:val="00E41D2D"/>
    <w:rsid w:val="00E41F4F"/>
    <w:rsid w:val="00E420ED"/>
    <w:rsid w:val="00E42227"/>
    <w:rsid w:val="00E4278D"/>
    <w:rsid w:val="00E42815"/>
    <w:rsid w:val="00E42A9E"/>
    <w:rsid w:val="00E42C0F"/>
    <w:rsid w:val="00E432FE"/>
    <w:rsid w:val="00E44065"/>
    <w:rsid w:val="00E440E7"/>
    <w:rsid w:val="00E441CD"/>
    <w:rsid w:val="00E445D4"/>
    <w:rsid w:val="00E44D7A"/>
    <w:rsid w:val="00E45314"/>
    <w:rsid w:val="00E45A74"/>
    <w:rsid w:val="00E45B3D"/>
    <w:rsid w:val="00E462BC"/>
    <w:rsid w:val="00E47733"/>
    <w:rsid w:val="00E503EF"/>
    <w:rsid w:val="00E50AA0"/>
    <w:rsid w:val="00E50F0C"/>
    <w:rsid w:val="00E51F3A"/>
    <w:rsid w:val="00E52657"/>
    <w:rsid w:val="00E53754"/>
    <w:rsid w:val="00E53CAD"/>
    <w:rsid w:val="00E53D9F"/>
    <w:rsid w:val="00E54052"/>
    <w:rsid w:val="00E55237"/>
    <w:rsid w:val="00E55778"/>
    <w:rsid w:val="00E5584C"/>
    <w:rsid w:val="00E55BE9"/>
    <w:rsid w:val="00E55FBF"/>
    <w:rsid w:val="00E56414"/>
    <w:rsid w:val="00E56589"/>
    <w:rsid w:val="00E56D2E"/>
    <w:rsid w:val="00E57541"/>
    <w:rsid w:val="00E61261"/>
    <w:rsid w:val="00E61469"/>
    <w:rsid w:val="00E6168F"/>
    <w:rsid w:val="00E61BA3"/>
    <w:rsid w:val="00E61DA5"/>
    <w:rsid w:val="00E62BD9"/>
    <w:rsid w:val="00E6392E"/>
    <w:rsid w:val="00E63DF2"/>
    <w:rsid w:val="00E65B18"/>
    <w:rsid w:val="00E66C82"/>
    <w:rsid w:val="00E66F83"/>
    <w:rsid w:val="00E67391"/>
    <w:rsid w:val="00E674CA"/>
    <w:rsid w:val="00E7032F"/>
    <w:rsid w:val="00E707F1"/>
    <w:rsid w:val="00E71137"/>
    <w:rsid w:val="00E72AD2"/>
    <w:rsid w:val="00E72E23"/>
    <w:rsid w:val="00E72FEB"/>
    <w:rsid w:val="00E73394"/>
    <w:rsid w:val="00E735EB"/>
    <w:rsid w:val="00E7363D"/>
    <w:rsid w:val="00E73B22"/>
    <w:rsid w:val="00E73C61"/>
    <w:rsid w:val="00E7628E"/>
    <w:rsid w:val="00E764BD"/>
    <w:rsid w:val="00E774FA"/>
    <w:rsid w:val="00E77687"/>
    <w:rsid w:val="00E77FB0"/>
    <w:rsid w:val="00E80712"/>
    <w:rsid w:val="00E80AD9"/>
    <w:rsid w:val="00E81369"/>
    <w:rsid w:val="00E81FB3"/>
    <w:rsid w:val="00E82149"/>
    <w:rsid w:val="00E823AE"/>
    <w:rsid w:val="00E82923"/>
    <w:rsid w:val="00E82CAE"/>
    <w:rsid w:val="00E83709"/>
    <w:rsid w:val="00E83D49"/>
    <w:rsid w:val="00E841AF"/>
    <w:rsid w:val="00E844C1"/>
    <w:rsid w:val="00E845A5"/>
    <w:rsid w:val="00E849F7"/>
    <w:rsid w:val="00E8580B"/>
    <w:rsid w:val="00E859E2"/>
    <w:rsid w:val="00E85C76"/>
    <w:rsid w:val="00E85CF4"/>
    <w:rsid w:val="00E86102"/>
    <w:rsid w:val="00E861C8"/>
    <w:rsid w:val="00E86CBA"/>
    <w:rsid w:val="00E86DCC"/>
    <w:rsid w:val="00E8740F"/>
    <w:rsid w:val="00E877C9"/>
    <w:rsid w:val="00E87C12"/>
    <w:rsid w:val="00E87C9C"/>
    <w:rsid w:val="00E912AD"/>
    <w:rsid w:val="00E91CF9"/>
    <w:rsid w:val="00E9255D"/>
    <w:rsid w:val="00E92576"/>
    <w:rsid w:val="00E92C4C"/>
    <w:rsid w:val="00E93CB1"/>
    <w:rsid w:val="00E949B7"/>
    <w:rsid w:val="00E95275"/>
    <w:rsid w:val="00E9527B"/>
    <w:rsid w:val="00E96479"/>
    <w:rsid w:val="00E9685D"/>
    <w:rsid w:val="00EA13D8"/>
    <w:rsid w:val="00EA1827"/>
    <w:rsid w:val="00EA196D"/>
    <w:rsid w:val="00EA1B5B"/>
    <w:rsid w:val="00EA21AE"/>
    <w:rsid w:val="00EA2709"/>
    <w:rsid w:val="00EA486D"/>
    <w:rsid w:val="00EA4D6C"/>
    <w:rsid w:val="00EA501C"/>
    <w:rsid w:val="00EA52FD"/>
    <w:rsid w:val="00EA6D66"/>
    <w:rsid w:val="00EA6D94"/>
    <w:rsid w:val="00EA775B"/>
    <w:rsid w:val="00EB0219"/>
    <w:rsid w:val="00EB022A"/>
    <w:rsid w:val="00EB1187"/>
    <w:rsid w:val="00EB1653"/>
    <w:rsid w:val="00EB1DA5"/>
    <w:rsid w:val="00EB2472"/>
    <w:rsid w:val="00EB2CFD"/>
    <w:rsid w:val="00EB3170"/>
    <w:rsid w:val="00EB4234"/>
    <w:rsid w:val="00EB45FA"/>
    <w:rsid w:val="00EB4741"/>
    <w:rsid w:val="00EB4BF2"/>
    <w:rsid w:val="00EB4C13"/>
    <w:rsid w:val="00EB4D41"/>
    <w:rsid w:val="00EB5AA2"/>
    <w:rsid w:val="00EB6A72"/>
    <w:rsid w:val="00EB6ABB"/>
    <w:rsid w:val="00EB6DF7"/>
    <w:rsid w:val="00EB71EF"/>
    <w:rsid w:val="00EB7630"/>
    <w:rsid w:val="00EB7A5D"/>
    <w:rsid w:val="00EC0EA0"/>
    <w:rsid w:val="00EC14C4"/>
    <w:rsid w:val="00EC1742"/>
    <w:rsid w:val="00EC1E8D"/>
    <w:rsid w:val="00EC1EF8"/>
    <w:rsid w:val="00EC23F0"/>
    <w:rsid w:val="00EC24D8"/>
    <w:rsid w:val="00EC2BBE"/>
    <w:rsid w:val="00EC373F"/>
    <w:rsid w:val="00EC384F"/>
    <w:rsid w:val="00EC4719"/>
    <w:rsid w:val="00EC5393"/>
    <w:rsid w:val="00EC5467"/>
    <w:rsid w:val="00EC57B3"/>
    <w:rsid w:val="00EC6243"/>
    <w:rsid w:val="00EC713B"/>
    <w:rsid w:val="00EC72A8"/>
    <w:rsid w:val="00EC78E2"/>
    <w:rsid w:val="00EC7F71"/>
    <w:rsid w:val="00ED3919"/>
    <w:rsid w:val="00ED4238"/>
    <w:rsid w:val="00ED4266"/>
    <w:rsid w:val="00ED46E0"/>
    <w:rsid w:val="00ED4836"/>
    <w:rsid w:val="00ED4874"/>
    <w:rsid w:val="00ED4BCA"/>
    <w:rsid w:val="00ED5A70"/>
    <w:rsid w:val="00ED5F67"/>
    <w:rsid w:val="00ED64C2"/>
    <w:rsid w:val="00ED67AF"/>
    <w:rsid w:val="00ED78EC"/>
    <w:rsid w:val="00ED79DD"/>
    <w:rsid w:val="00EE049D"/>
    <w:rsid w:val="00EE0925"/>
    <w:rsid w:val="00EE0FFF"/>
    <w:rsid w:val="00EE23E3"/>
    <w:rsid w:val="00EE3201"/>
    <w:rsid w:val="00EE4842"/>
    <w:rsid w:val="00EE5059"/>
    <w:rsid w:val="00EE555B"/>
    <w:rsid w:val="00EE5D05"/>
    <w:rsid w:val="00EE6405"/>
    <w:rsid w:val="00EE7954"/>
    <w:rsid w:val="00EF1320"/>
    <w:rsid w:val="00EF175C"/>
    <w:rsid w:val="00EF1C95"/>
    <w:rsid w:val="00EF2218"/>
    <w:rsid w:val="00EF2A8F"/>
    <w:rsid w:val="00EF2DA8"/>
    <w:rsid w:val="00EF34DD"/>
    <w:rsid w:val="00EF35B0"/>
    <w:rsid w:val="00EF37C3"/>
    <w:rsid w:val="00EF3A2B"/>
    <w:rsid w:val="00EF3B56"/>
    <w:rsid w:val="00EF3BE9"/>
    <w:rsid w:val="00EF53D1"/>
    <w:rsid w:val="00EF5748"/>
    <w:rsid w:val="00EF57C2"/>
    <w:rsid w:val="00EF724F"/>
    <w:rsid w:val="00EF7558"/>
    <w:rsid w:val="00EF7738"/>
    <w:rsid w:val="00EF7A03"/>
    <w:rsid w:val="00EF7D8B"/>
    <w:rsid w:val="00EF7F40"/>
    <w:rsid w:val="00EF7FF8"/>
    <w:rsid w:val="00F00598"/>
    <w:rsid w:val="00F005CB"/>
    <w:rsid w:val="00F00876"/>
    <w:rsid w:val="00F00EB4"/>
    <w:rsid w:val="00F00FFE"/>
    <w:rsid w:val="00F01197"/>
    <w:rsid w:val="00F017BD"/>
    <w:rsid w:val="00F018C7"/>
    <w:rsid w:val="00F01E13"/>
    <w:rsid w:val="00F0251B"/>
    <w:rsid w:val="00F02B8B"/>
    <w:rsid w:val="00F03094"/>
    <w:rsid w:val="00F032B2"/>
    <w:rsid w:val="00F033B8"/>
    <w:rsid w:val="00F03570"/>
    <w:rsid w:val="00F04392"/>
    <w:rsid w:val="00F04A14"/>
    <w:rsid w:val="00F05848"/>
    <w:rsid w:val="00F0598C"/>
    <w:rsid w:val="00F05C23"/>
    <w:rsid w:val="00F06093"/>
    <w:rsid w:val="00F067CA"/>
    <w:rsid w:val="00F06816"/>
    <w:rsid w:val="00F069BE"/>
    <w:rsid w:val="00F076C4"/>
    <w:rsid w:val="00F07C94"/>
    <w:rsid w:val="00F1062C"/>
    <w:rsid w:val="00F115F8"/>
    <w:rsid w:val="00F11C40"/>
    <w:rsid w:val="00F1262B"/>
    <w:rsid w:val="00F1389F"/>
    <w:rsid w:val="00F14382"/>
    <w:rsid w:val="00F144F7"/>
    <w:rsid w:val="00F145CF"/>
    <w:rsid w:val="00F14B4C"/>
    <w:rsid w:val="00F14B55"/>
    <w:rsid w:val="00F15323"/>
    <w:rsid w:val="00F158D1"/>
    <w:rsid w:val="00F15F36"/>
    <w:rsid w:val="00F17298"/>
    <w:rsid w:val="00F1743E"/>
    <w:rsid w:val="00F17C6C"/>
    <w:rsid w:val="00F20481"/>
    <w:rsid w:val="00F2096C"/>
    <w:rsid w:val="00F20A01"/>
    <w:rsid w:val="00F2118B"/>
    <w:rsid w:val="00F215C8"/>
    <w:rsid w:val="00F2175D"/>
    <w:rsid w:val="00F21C73"/>
    <w:rsid w:val="00F220C0"/>
    <w:rsid w:val="00F2289F"/>
    <w:rsid w:val="00F228D2"/>
    <w:rsid w:val="00F22AAD"/>
    <w:rsid w:val="00F22E1C"/>
    <w:rsid w:val="00F22E49"/>
    <w:rsid w:val="00F2358E"/>
    <w:rsid w:val="00F237DD"/>
    <w:rsid w:val="00F23964"/>
    <w:rsid w:val="00F24350"/>
    <w:rsid w:val="00F256E7"/>
    <w:rsid w:val="00F2715D"/>
    <w:rsid w:val="00F272F3"/>
    <w:rsid w:val="00F279CC"/>
    <w:rsid w:val="00F3117A"/>
    <w:rsid w:val="00F32860"/>
    <w:rsid w:val="00F32DC9"/>
    <w:rsid w:val="00F32F76"/>
    <w:rsid w:val="00F3302D"/>
    <w:rsid w:val="00F3350E"/>
    <w:rsid w:val="00F34724"/>
    <w:rsid w:val="00F34848"/>
    <w:rsid w:val="00F34EDB"/>
    <w:rsid w:val="00F35629"/>
    <w:rsid w:val="00F35A6A"/>
    <w:rsid w:val="00F35D24"/>
    <w:rsid w:val="00F35E0A"/>
    <w:rsid w:val="00F360AE"/>
    <w:rsid w:val="00F3611C"/>
    <w:rsid w:val="00F367DD"/>
    <w:rsid w:val="00F36DCC"/>
    <w:rsid w:val="00F36FDB"/>
    <w:rsid w:val="00F371EC"/>
    <w:rsid w:val="00F37292"/>
    <w:rsid w:val="00F372F3"/>
    <w:rsid w:val="00F4035E"/>
    <w:rsid w:val="00F40EBA"/>
    <w:rsid w:val="00F410D7"/>
    <w:rsid w:val="00F41BA1"/>
    <w:rsid w:val="00F41F14"/>
    <w:rsid w:val="00F4265A"/>
    <w:rsid w:val="00F430F7"/>
    <w:rsid w:val="00F43587"/>
    <w:rsid w:val="00F435D7"/>
    <w:rsid w:val="00F43611"/>
    <w:rsid w:val="00F4538E"/>
    <w:rsid w:val="00F4542A"/>
    <w:rsid w:val="00F45443"/>
    <w:rsid w:val="00F458E9"/>
    <w:rsid w:val="00F45C8E"/>
    <w:rsid w:val="00F4639A"/>
    <w:rsid w:val="00F47999"/>
    <w:rsid w:val="00F5076C"/>
    <w:rsid w:val="00F50A9B"/>
    <w:rsid w:val="00F50DA1"/>
    <w:rsid w:val="00F510E6"/>
    <w:rsid w:val="00F520BA"/>
    <w:rsid w:val="00F52840"/>
    <w:rsid w:val="00F52C5D"/>
    <w:rsid w:val="00F53D08"/>
    <w:rsid w:val="00F54332"/>
    <w:rsid w:val="00F54A91"/>
    <w:rsid w:val="00F54E69"/>
    <w:rsid w:val="00F55543"/>
    <w:rsid w:val="00F55D8A"/>
    <w:rsid w:val="00F55F3A"/>
    <w:rsid w:val="00F56062"/>
    <w:rsid w:val="00F56FB2"/>
    <w:rsid w:val="00F57F05"/>
    <w:rsid w:val="00F60BFC"/>
    <w:rsid w:val="00F61585"/>
    <w:rsid w:val="00F623ED"/>
    <w:rsid w:val="00F624D6"/>
    <w:rsid w:val="00F6345A"/>
    <w:rsid w:val="00F639E1"/>
    <w:rsid w:val="00F63C1F"/>
    <w:rsid w:val="00F642CC"/>
    <w:rsid w:val="00F64749"/>
    <w:rsid w:val="00F64E8A"/>
    <w:rsid w:val="00F656B1"/>
    <w:rsid w:val="00F66375"/>
    <w:rsid w:val="00F664D4"/>
    <w:rsid w:val="00F66B63"/>
    <w:rsid w:val="00F67598"/>
    <w:rsid w:val="00F6768B"/>
    <w:rsid w:val="00F678D6"/>
    <w:rsid w:val="00F67BEA"/>
    <w:rsid w:val="00F70161"/>
    <w:rsid w:val="00F702E7"/>
    <w:rsid w:val="00F70D7D"/>
    <w:rsid w:val="00F71715"/>
    <w:rsid w:val="00F7178C"/>
    <w:rsid w:val="00F71C6F"/>
    <w:rsid w:val="00F721F7"/>
    <w:rsid w:val="00F73A86"/>
    <w:rsid w:val="00F741C4"/>
    <w:rsid w:val="00F74401"/>
    <w:rsid w:val="00F74468"/>
    <w:rsid w:val="00F761D6"/>
    <w:rsid w:val="00F763DB"/>
    <w:rsid w:val="00F764D6"/>
    <w:rsid w:val="00F76B21"/>
    <w:rsid w:val="00F76D77"/>
    <w:rsid w:val="00F771CD"/>
    <w:rsid w:val="00F77576"/>
    <w:rsid w:val="00F77680"/>
    <w:rsid w:val="00F77796"/>
    <w:rsid w:val="00F8062E"/>
    <w:rsid w:val="00F80813"/>
    <w:rsid w:val="00F8179F"/>
    <w:rsid w:val="00F81BC1"/>
    <w:rsid w:val="00F82DA8"/>
    <w:rsid w:val="00F83355"/>
    <w:rsid w:val="00F83B08"/>
    <w:rsid w:val="00F83F9B"/>
    <w:rsid w:val="00F845FC"/>
    <w:rsid w:val="00F84C39"/>
    <w:rsid w:val="00F8504E"/>
    <w:rsid w:val="00F852E4"/>
    <w:rsid w:val="00F858A5"/>
    <w:rsid w:val="00F86181"/>
    <w:rsid w:val="00F86268"/>
    <w:rsid w:val="00F911EB"/>
    <w:rsid w:val="00F925D1"/>
    <w:rsid w:val="00F929A3"/>
    <w:rsid w:val="00F933A7"/>
    <w:rsid w:val="00F93894"/>
    <w:rsid w:val="00F938DD"/>
    <w:rsid w:val="00F95F87"/>
    <w:rsid w:val="00F968F9"/>
    <w:rsid w:val="00F969C8"/>
    <w:rsid w:val="00F96C62"/>
    <w:rsid w:val="00F97029"/>
    <w:rsid w:val="00F9705B"/>
    <w:rsid w:val="00FA006F"/>
    <w:rsid w:val="00FA057E"/>
    <w:rsid w:val="00FA175F"/>
    <w:rsid w:val="00FA2273"/>
    <w:rsid w:val="00FA28FF"/>
    <w:rsid w:val="00FA2D83"/>
    <w:rsid w:val="00FA33CF"/>
    <w:rsid w:val="00FA386C"/>
    <w:rsid w:val="00FA3B5C"/>
    <w:rsid w:val="00FA483D"/>
    <w:rsid w:val="00FA513C"/>
    <w:rsid w:val="00FA53D7"/>
    <w:rsid w:val="00FA5C4D"/>
    <w:rsid w:val="00FA5E3C"/>
    <w:rsid w:val="00FA616C"/>
    <w:rsid w:val="00FA66EE"/>
    <w:rsid w:val="00FA6BFD"/>
    <w:rsid w:val="00FA6DBA"/>
    <w:rsid w:val="00FA6DCB"/>
    <w:rsid w:val="00FA706D"/>
    <w:rsid w:val="00FA7D47"/>
    <w:rsid w:val="00FB0F37"/>
    <w:rsid w:val="00FB1894"/>
    <w:rsid w:val="00FB1DAD"/>
    <w:rsid w:val="00FB3301"/>
    <w:rsid w:val="00FB393F"/>
    <w:rsid w:val="00FB39BE"/>
    <w:rsid w:val="00FB4303"/>
    <w:rsid w:val="00FB5382"/>
    <w:rsid w:val="00FB5616"/>
    <w:rsid w:val="00FB5C09"/>
    <w:rsid w:val="00FB5CDA"/>
    <w:rsid w:val="00FB5D56"/>
    <w:rsid w:val="00FB6BC0"/>
    <w:rsid w:val="00FB72E6"/>
    <w:rsid w:val="00FB7427"/>
    <w:rsid w:val="00FB75AD"/>
    <w:rsid w:val="00FB7F68"/>
    <w:rsid w:val="00FC0E04"/>
    <w:rsid w:val="00FC0E7D"/>
    <w:rsid w:val="00FC1B80"/>
    <w:rsid w:val="00FC1F0A"/>
    <w:rsid w:val="00FC2394"/>
    <w:rsid w:val="00FC26E5"/>
    <w:rsid w:val="00FC2877"/>
    <w:rsid w:val="00FC3411"/>
    <w:rsid w:val="00FC39B6"/>
    <w:rsid w:val="00FC3C8A"/>
    <w:rsid w:val="00FC4109"/>
    <w:rsid w:val="00FC4372"/>
    <w:rsid w:val="00FC4492"/>
    <w:rsid w:val="00FC457F"/>
    <w:rsid w:val="00FC4CFF"/>
    <w:rsid w:val="00FC5309"/>
    <w:rsid w:val="00FC539B"/>
    <w:rsid w:val="00FC639A"/>
    <w:rsid w:val="00FC69DF"/>
    <w:rsid w:val="00FD0AC9"/>
    <w:rsid w:val="00FD1169"/>
    <w:rsid w:val="00FD161C"/>
    <w:rsid w:val="00FD1C89"/>
    <w:rsid w:val="00FD1D29"/>
    <w:rsid w:val="00FD1DCB"/>
    <w:rsid w:val="00FD2D83"/>
    <w:rsid w:val="00FD2DE5"/>
    <w:rsid w:val="00FD2E30"/>
    <w:rsid w:val="00FD2FC2"/>
    <w:rsid w:val="00FD418E"/>
    <w:rsid w:val="00FD560A"/>
    <w:rsid w:val="00FE0823"/>
    <w:rsid w:val="00FE0912"/>
    <w:rsid w:val="00FE18D1"/>
    <w:rsid w:val="00FE1DE2"/>
    <w:rsid w:val="00FE2323"/>
    <w:rsid w:val="00FE238C"/>
    <w:rsid w:val="00FE26A5"/>
    <w:rsid w:val="00FE26AF"/>
    <w:rsid w:val="00FE29C3"/>
    <w:rsid w:val="00FE3A32"/>
    <w:rsid w:val="00FE540A"/>
    <w:rsid w:val="00FE6617"/>
    <w:rsid w:val="00FE6B97"/>
    <w:rsid w:val="00FE6CA1"/>
    <w:rsid w:val="00FE6D13"/>
    <w:rsid w:val="00FE746A"/>
    <w:rsid w:val="00FE7555"/>
    <w:rsid w:val="00FE7D16"/>
    <w:rsid w:val="00FF123E"/>
    <w:rsid w:val="00FF1B02"/>
    <w:rsid w:val="00FF231D"/>
    <w:rsid w:val="00FF2577"/>
    <w:rsid w:val="00FF3D2E"/>
    <w:rsid w:val="00FF4172"/>
    <w:rsid w:val="00FF41B0"/>
    <w:rsid w:val="00FF4E97"/>
    <w:rsid w:val="00FF5E47"/>
    <w:rsid w:val="00FF60EF"/>
    <w:rsid w:val="00FF6432"/>
    <w:rsid w:val="00FF7508"/>
    <w:rsid w:val="00FF7802"/>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DBFAD2-8FB9-43DE-A2AE-20463E2A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A6"/>
    <w:rPr>
      <w:sz w:val="22"/>
      <w:szCs w:val="22"/>
    </w:rPr>
  </w:style>
  <w:style w:type="paragraph" w:styleId="1">
    <w:name w:val="heading 1"/>
    <w:basedOn w:val="a"/>
    <w:next w:val="a"/>
    <w:link w:val="10"/>
    <w:qFormat/>
    <w:rsid w:val="0083774D"/>
    <w:pPr>
      <w:spacing w:before="480"/>
      <w:outlineLvl w:val="0"/>
    </w:pPr>
    <w:rPr>
      <w:rFonts w:ascii="Cambria" w:eastAsia="Times New Roman" w:hAnsi="Cambria"/>
      <w:b/>
      <w:bCs/>
      <w:color w:val="365F91"/>
      <w:kern w:val="32"/>
      <w:sz w:val="28"/>
      <w:szCs w:val="28"/>
      <w:lang w:val="x-none" w:eastAsia="x-none"/>
    </w:rPr>
  </w:style>
  <w:style w:type="paragraph" w:styleId="2">
    <w:name w:val="heading 2"/>
    <w:aliases w:val="Sub Section Header"/>
    <w:basedOn w:val="a"/>
    <w:next w:val="a"/>
    <w:link w:val="20"/>
    <w:autoRedefine/>
    <w:unhideWhenUsed/>
    <w:qFormat/>
    <w:rsid w:val="009533A6"/>
    <w:pPr>
      <w:numPr>
        <w:ilvl w:val="1"/>
        <w:numId w:val="3"/>
      </w:numPr>
      <w:pBdr>
        <w:bottom w:val="single" w:sz="4" w:space="1" w:color="auto"/>
      </w:pBdr>
      <w:tabs>
        <w:tab w:val="left" w:pos="440"/>
      </w:tabs>
      <w:spacing w:before="120" w:line="240" w:lineRule="atLeast"/>
      <w:ind w:left="1022" w:hanging="965"/>
      <w:outlineLvl w:val="1"/>
    </w:pPr>
    <w:rPr>
      <w:noProof/>
      <w:kern w:val="32"/>
      <w:position w:val="12"/>
      <w:szCs w:val="20"/>
      <w:lang w:val="x-none" w:eastAsia="x-none"/>
    </w:rPr>
  </w:style>
  <w:style w:type="paragraph" w:styleId="3">
    <w:name w:val="heading 3"/>
    <w:basedOn w:val="2"/>
    <w:next w:val="9"/>
    <w:link w:val="30"/>
    <w:unhideWhenUsed/>
    <w:qFormat/>
    <w:rsid w:val="00DB79F3"/>
    <w:pPr>
      <w:numPr>
        <w:ilvl w:val="2"/>
      </w:numPr>
      <w:spacing w:line="240" w:lineRule="auto"/>
      <w:outlineLvl w:val="2"/>
    </w:pPr>
    <w:rPr>
      <w:noProof w:val="0"/>
      <w:position w:val="0"/>
      <w:sz w:val="16"/>
    </w:rPr>
  </w:style>
  <w:style w:type="paragraph" w:styleId="4">
    <w:name w:val="heading 4"/>
    <w:basedOn w:val="3"/>
    <w:next w:val="a"/>
    <w:link w:val="40"/>
    <w:unhideWhenUsed/>
    <w:qFormat/>
    <w:rsid w:val="0083774D"/>
    <w:pPr>
      <w:numPr>
        <w:ilvl w:val="3"/>
      </w:numPr>
      <w:tabs>
        <w:tab w:val="num" w:pos="1620"/>
      </w:tabs>
      <w:outlineLvl w:val="3"/>
    </w:pPr>
  </w:style>
  <w:style w:type="paragraph" w:styleId="5">
    <w:name w:val="heading 5"/>
    <w:basedOn w:val="a"/>
    <w:next w:val="a"/>
    <w:link w:val="50"/>
    <w:unhideWhenUsed/>
    <w:qFormat/>
    <w:rsid w:val="0083774D"/>
    <w:pPr>
      <w:numPr>
        <w:ilvl w:val="4"/>
        <w:numId w:val="1"/>
      </w:numPr>
      <w:spacing w:before="120" w:line="264" w:lineRule="atLeast"/>
      <w:outlineLvl w:val="4"/>
    </w:pPr>
    <w:rPr>
      <w:rFonts w:ascii="Times New Roman" w:hAnsi="Times New Roman"/>
      <w:kern w:val="32"/>
      <w:sz w:val="20"/>
      <w:szCs w:val="20"/>
      <w:lang w:val="x-none" w:eastAsia="x-none"/>
    </w:rPr>
  </w:style>
  <w:style w:type="paragraph" w:styleId="6">
    <w:name w:val="heading 6"/>
    <w:basedOn w:val="a"/>
    <w:next w:val="a"/>
    <w:link w:val="60"/>
    <w:semiHidden/>
    <w:unhideWhenUsed/>
    <w:qFormat/>
    <w:rsid w:val="0083774D"/>
    <w:pPr>
      <w:numPr>
        <w:ilvl w:val="5"/>
        <w:numId w:val="1"/>
      </w:numPr>
      <w:spacing w:before="240" w:after="60"/>
      <w:outlineLvl w:val="5"/>
    </w:pPr>
    <w:rPr>
      <w:rFonts w:ascii="Times New Roman" w:hAnsi="Times New Roman"/>
      <w:b/>
      <w:kern w:val="32"/>
      <w:sz w:val="18"/>
      <w:szCs w:val="20"/>
      <w:lang w:val="x-none" w:eastAsia="x-none"/>
    </w:rPr>
  </w:style>
  <w:style w:type="paragraph" w:styleId="7">
    <w:name w:val="heading 7"/>
    <w:basedOn w:val="a"/>
    <w:next w:val="a"/>
    <w:link w:val="70"/>
    <w:semiHidden/>
    <w:unhideWhenUsed/>
    <w:qFormat/>
    <w:rsid w:val="0083774D"/>
    <w:pPr>
      <w:numPr>
        <w:ilvl w:val="6"/>
        <w:numId w:val="1"/>
      </w:numPr>
      <w:spacing w:before="240" w:after="60"/>
      <w:outlineLvl w:val="6"/>
    </w:pPr>
    <w:rPr>
      <w:rFonts w:ascii="Times New Roman" w:hAnsi="Times New Roman"/>
      <w:b/>
      <w:kern w:val="32"/>
      <w:sz w:val="18"/>
      <w:szCs w:val="20"/>
      <w:u w:val="single"/>
      <w:lang w:val="x-none" w:eastAsia="x-none"/>
    </w:rPr>
  </w:style>
  <w:style w:type="paragraph" w:styleId="8">
    <w:name w:val="heading 8"/>
    <w:basedOn w:val="a"/>
    <w:next w:val="a"/>
    <w:link w:val="80"/>
    <w:semiHidden/>
    <w:unhideWhenUsed/>
    <w:qFormat/>
    <w:rsid w:val="0083774D"/>
    <w:pPr>
      <w:numPr>
        <w:ilvl w:val="7"/>
        <w:numId w:val="1"/>
      </w:numPr>
      <w:spacing w:before="240" w:after="60"/>
      <w:outlineLvl w:val="7"/>
    </w:pPr>
    <w:rPr>
      <w:rFonts w:ascii="Times New Roman" w:hAnsi="Times New Roman"/>
      <w:kern w:val="32"/>
      <w:sz w:val="18"/>
      <w:szCs w:val="20"/>
      <w:u w:val="single"/>
      <w:lang w:val="x-none" w:eastAsia="x-none"/>
    </w:rPr>
  </w:style>
  <w:style w:type="paragraph" w:styleId="9">
    <w:name w:val="heading 9"/>
    <w:basedOn w:val="a"/>
    <w:next w:val="a"/>
    <w:link w:val="90"/>
    <w:unhideWhenUsed/>
    <w:qFormat/>
    <w:rsid w:val="0083774D"/>
    <w:pPr>
      <w:numPr>
        <w:ilvl w:val="8"/>
        <w:numId w:val="1"/>
      </w:numPr>
      <w:spacing w:before="240" w:after="60"/>
      <w:outlineLvl w:val="8"/>
    </w:pPr>
    <w:rPr>
      <w:rFonts w:ascii="Arial" w:hAnsi="Arial"/>
      <w:kern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3774D"/>
    <w:rPr>
      <w:rFonts w:ascii="Cambria" w:eastAsia="Times New Roman" w:hAnsi="Cambria" w:cs="Times New Roman"/>
      <w:b/>
      <w:bCs/>
      <w:color w:val="365F91"/>
      <w:kern w:val="32"/>
      <w:sz w:val="28"/>
      <w:szCs w:val="28"/>
    </w:rPr>
  </w:style>
  <w:style w:type="character" w:customStyle="1" w:styleId="20">
    <w:name w:val="Заголовок 2 Знак"/>
    <w:aliases w:val="Sub Section Header Знак"/>
    <w:link w:val="2"/>
    <w:rsid w:val="009533A6"/>
    <w:rPr>
      <w:noProof/>
      <w:kern w:val="32"/>
      <w:position w:val="12"/>
      <w:sz w:val="22"/>
      <w:lang w:val="x-none" w:eastAsia="x-none"/>
    </w:rPr>
  </w:style>
  <w:style w:type="character" w:customStyle="1" w:styleId="30">
    <w:name w:val="Заголовок 3 Знак"/>
    <w:link w:val="3"/>
    <w:rsid w:val="00DB79F3"/>
    <w:rPr>
      <w:kern w:val="32"/>
      <w:sz w:val="16"/>
      <w:lang w:val="x-none" w:eastAsia="x-none"/>
    </w:rPr>
  </w:style>
  <w:style w:type="character" w:customStyle="1" w:styleId="40">
    <w:name w:val="Заголовок 4 Знак"/>
    <w:link w:val="4"/>
    <w:rsid w:val="0083774D"/>
    <w:rPr>
      <w:kern w:val="32"/>
      <w:sz w:val="16"/>
      <w:lang w:val="x-none" w:eastAsia="x-none"/>
    </w:rPr>
  </w:style>
  <w:style w:type="character" w:customStyle="1" w:styleId="50">
    <w:name w:val="Заголовок 5 Знак"/>
    <w:link w:val="5"/>
    <w:rsid w:val="0083774D"/>
    <w:rPr>
      <w:rFonts w:ascii="Times New Roman" w:hAnsi="Times New Roman"/>
      <w:kern w:val="32"/>
      <w:lang w:val="x-none" w:eastAsia="x-none"/>
    </w:rPr>
  </w:style>
  <w:style w:type="character" w:customStyle="1" w:styleId="60">
    <w:name w:val="Заголовок 6 Знак"/>
    <w:link w:val="6"/>
    <w:semiHidden/>
    <w:rsid w:val="0083774D"/>
    <w:rPr>
      <w:rFonts w:ascii="Times New Roman" w:hAnsi="Times New Roman"/>
      <w:b/>
      <w:kern w:val="32"/>
      <w:sz w:val="18"/>
      <w:lang w:val="x-none" w:eastAsia="x-none"/>
    </w:rPr>
  </w:style>
  <w:style w:type="character" w:customStyle="1" w:styleId="70">
    <w:name w:val="Заголовок 7 Знак"/>
    <w:link w:val="7"/>
    <w:semiHidden/>
    <w:rsid w:val="0083774D"/>
    <w:rPr>
      <w:rFonts w:ascii="Times New Roman" w:hAnsi="Times New Roman"/>
      <w:b/>
      <w:kern w:val="32"/>
      <w:sz w:val="18"/>
      <w:u w:val="single"/>
      <w:lang w:val="x-none" w:eastAsia="x-none"/>
    </w:rPr>
  </w:style>
  <w:style w:type="character" w:customStyle="1" w:styleId="80">
    <w:name w:val="Заголовок 8 Знак"/>
    <w:link w:val="8"/>
    <w:semiHidden/>
    <w:rsid w:val="0083774D"/>
    <w:rPr>
      <w:rFonts w:ascii="Times New Roman" w:hAnsi="Times New Roman"/>
      <w:kern w:val="32"/>
      <w:sz w:val="18"/>
      <w:u w:val="single"/>
      <w:lang w:val="x-none" w:eastAsia="x-none"/>
    </w:rPr>
  </w:style>
  <w:style w:type="character" w:customStyle="1" w:styleId="90">
    <w:name w:val="Заголовок 9 Знак"/>
    <w:link w:val="9"/>
    <w:rsid w:val="0083774D"/>
    <w:rPr>
      <w:rFonts w:ascii="Arial" w:hAnsi="Arial"/>
      <w:kern w:val="32"/>
      <w:sz w:val="22"/>
      <w:lang w:val="x-none" w:eastAsia="x-none"/>
    </w:rPr>
  </w:style>
  <w:style w:type="character" w:styleId="a3">
    <w:name w:val="Hyperlink"/>
    <w:uiPriority w:val="99"/>
    <w:unhideWhenUsed/>
    <w:rsid w:val="0083774D"/>
    <w:rPr>
      <w:color w:val="0000FF"/>
      <w:u w:val="single"/>
      <w:lang w:val="en-US" w:eastAsia="en-US"/>
    </w:rPr>
  </w:style>
  <w:style w:type="character" w:styleId="a4">
    <w:name w:val="FollowedHyperlink"/>
    <w:uiPriority w:val="99"/>
    <w:semiHidden/>
    <w:unhideWhenUsed/>
    <w:rsid w:val="0083774D"/>
    <w:rPr>
      <w:color w:val="800080"/>
      <w:u w:val="single"/>
      <w:lang w:val="en-US" w:eastAsia="en-US"/>
    </w:rPr>
  </w:style>
  <w:style w:type="paragraph" w:styleId="11">
    <w:name w:val="index 1"/>
    <w:basedOn w:val="a"/>
    <w:autoRedefine/>
    <w:uiPriority w:val="99"/>
    <w:semiHidden/>
    <w:unhideWhenUsed/>
    <w:rsid w:val="0083774D"/>
    <w:pPr>
      <w:ind w:left="220" w:hanging="220"/>
    </w:pPr>
    <w:rPr>
      <w:rFonts w:cs="Calibri"/>
      <w:sz w:val="18"/>
      <w:szCs w:val="18"/>
      <w:lang w:eastAsia="ar-SA"/>
    </w:rPr>
  </w:style>
  <w:style w:type="paragraph" w:styleId="12">
    <w:name w:val="toc 1"/>
    <w:basedOn w:val="a"/>
    <w:next w:val="a"/>
    <w:autoRedefine/>
    <w:uiPriority w:val="39"/>
    <w:unhideWhenUsed/>
    <w:qFormat/>
    <w:rsid w:val="009E27D7"/>
    <w:pPr>
      <w:tabs>
        <w:tab w:val="left" w:pos="450"/>
        <w:tab w:val="right" w:leader="dot" w:pos="10800"/>
      </w:tabs>
      <w:spacing w:before="120" w:after="120"/>
    </w:pPr>
    <w:rPr>
      <w:rFonts w:asciiTheme="minorHAnsi" w:hAnsiTheme="minorHAnsi"/>
      <w:b/>
      <w:bCs/>
      <w:sz w:val="20"/>
      <w:szCs w:val="20"/>
    </w:rPr>
  </w:style>
  <w:style w:type="paragraph" w:styleId="21">
    <w:name w:val="toc 2"/>
    <w:basedOn w:val="a"/>
    <w:next w:val="a"/>
    <w:autoRedefine/>
    <w:uiPriority w:val="39"/>
    <w:unhideWhenUsed/>
    <w:qFormat/>
    <w:rsid w:val="009E27D7"/>
    <w:pPr>
      <w:tabs>
        <w:tab w:val="left" w:pos="990"/>
        <w:tab w:val="right" w:leader="dot" w:pos="10800"/>
      </w:tabs>
      <w:ind w:left="450"/>
    </w:pPr>
    <w:rPr>
      <w:rFonts w:asciiTheme="minorHAnsi" w:hAnsiTheme="minorHAnsi"/>
      <w:sz w:val="20"/>
      <w:szCs w:val="20"/>
    </w:rPr>
  </w:style>
  <w:style w:type="paragraph" w:customStyle="1" w:styleId="HeaderFooter-CompanyName">
    <w:name w:val="Header / Footer - Company Name"/>
    <w:basedOn w:val="a"/>
    <w:qFormat/>
    <w:rsid w:val="005A341A"/>
    <w:pPr>
      <w:tabs>
        <w:tab w:val="left" w:pos="1500"/>
        <w:tab w:val="left" w:pos="2055"/>
        <w:tab w:val="left" w:pos="2434"/>
        <w:tab w:val="right" w:pos="10800"/>
        <w:tab w:val="right" w:pos="10872"/>
      </w:tabs>
      <w:jc w:val="right"/>
    </w:pPr>
    <w:rPr>
      <w:noProof/>
      <w:sz w:val="20"/>
      <w:szCs w:val="20"/>
    </w:rPr>
  </w:style>
  <w:style w:type="paragraph" w:styleId="41">
    <w:name w:val="toc 4"/>
    <w:basedOn w:val="a"/>
    <w:autoRedefine/>
    <w:uiPriority w:val="39"/>
    <w:unhideWhenUsed/>
    <w:rsid w:val="0083774D"/>
    <w:pPr>
      <w:ind w:left="660"/>
    </w:pPr>
    <w:rPr>
      <w:rFonts w:asciiTheme="minorHAnsi" w:hAnsiTheme="minorHAnsi"/>
      <w:sz w:val="18"/>
      <w:szCs w:val="18"/>
    </w:rPr>
  </w:style>
  <w:style w:type="paragraph" w:styleId="51">
    <w:name w:val="toc 5"/>
    <w:basedOn w:val="a"/>
    <w:autoRedefine/>
    <w:uiPriority w:val="39"/>
    <w:unhideWhenUsed/>
    <w:rsid w:val="0083774D"/>
    <w:pPr>
      <w:ind w:left="880"/>
    </w:pPr>
    <w:rPr>
      <w:rFonts w:asciiTheme="minorHAnsi" w:hAnsiTheme="minorHAnsi"/>
      <w:sz w:val="18"/>
      <w:szCs w:val="18"/>
    </w:rPr>
  </w:style>
  <w:style w:type="paragraph" w:styleId="61">
    <w:name w:val="toc 6"/>
    <w:basedOn w:val="a"/>
    <w:autoRedefine/>
    <w:uiPriority w:val="39"/>
    <w:unhideWhenUsed/>
    <w:rsid w:val="0083774D"/>
    <w:pPr>
      <w:ind w:left="1100"/>
    </w:pPr>
    <w:rPr>
      <w:rFonts w:asciiTheme="minorHAnsi" w:hAnsiTheme="minorHAnsi"/>
      <w:sz w:val="18"/>
      <w:szCs w:val="18"/>
    </w:rPr>
  </w:style>
  <w:style w:type="paragraph" w:styleId="71">
    <w:name w:val="toc 7"/>
    <w:basedOn w:val="a"/>
    <w:autoRedefine/>
    <w:uiPriority w:val="39"/>
    <w:unhideWhenUsed/>
    <w:rsid w:val="0083774D"/>
    <w:pPr>
      <w:ind w:left="1320"/>
    </w:pPr>
    <w:rPr>
      <w:rFonts w:asciiTheme="minorHAnsi" w:hAnsiTheme="minorHAnsi"/>
      <w:sz w:val="18"/>
      <w:szCs w:val="18"/>
    </w:rPr>
  </w:style>
  <w:style w:type="paragraph" w:styleId="81">
    <w:name w:val="toc 8"/>
    <w:basedOn w:val="a"/>
    <w:autoRedefine/>
    <w:uiPriority w:val="39"/>
    <w:unhideWhenUsed/>
    <w:rsid w:val="0083774D"/>
    <w:pPr>
      <w:ind w:left="1540"/>
    </w:pPr>
    <w:rPr>
      <w:rFonts w:asciiTheme="minorHAnsi" w:hAnsiTheme="minorHAnsi"/>
      <w:sz w:val="18"/>
      <w:szCs w:val="18"/>
    </w:rPr>
  </w:style>
  <w:style w:type="paragraph" w:styleId="91">
    <w:name w:val="toc 9"/>
    <w:basedOn w:val="a"/>
    <w:autoRedefine/>
    <w:uiPriority w:val="39"/>
    <w:unhideWhenUsed/>
    <w:rsid w:val="0083774D"/>
    <w:pPr>
      <w:ind w:left="1760"/>
    </w:pPr>
    <w:rPr>
      <w:rFonts w:asciiTheme="minorHAnsi" w:hAnsiTheme="minorHAnsi"/>
      <w:sz w:val="18"/>
      <w:szCs w:val="18"/>
    </w:rPr>
  </w:style>
  <w:style w:type="paragraph" w:styleId="a5">
    <w:name w:val="header"/>
    <w:basedOn w:val="a"/>
    <w:link w:val="a6"/>
    <w:uiPriority w:val="99"/>
    <w:unhideWhenUsed/>
    <w:rsid w:val="007A1391"/>
    <w:pPr>
      <w:tabs>
        <w:tab w:val="left" w:pos="1500"/>
        <w:tab w:val="left" w:pos="2055"/>
        <w:tab w:val="left" w:pos="2434"/>
        <w:tab w:val="right" w:pos="10800"/>
        <w:tab w:val="right" w:pos="10872"/>
      </w:tabs>
      <w:ind w:left="-101"/>
    </w:pPr>
    <w:rPr>
      <w:lang w:val="x-none" w:eastAsia="x-none"/>
    </w:rPr>
  </w:style>
  <w:style w:type="character" w:customStyle="1" w:styleId="a6">
    <w:name w:val="Верхний колонтитул Знак"/>
    <w:link w:val="a5"/>
    <w:uiPriority w:val="99"/>
    <w:rsid w:val="007A1391"/>
    <w:rPr>
      <w:sz w:val="22"/>
      <w:szCs w:val="22"/>
    </w:rPr>
  </w:style>
  <w:style w:type="paragraph" w:styleId="a7">
    <w:name w:val="footer"/>
    <w:basedOn w:val="a"/>
    <w:link w:val="a8"/>
    <w:uiPriority w:val="99"/>
    <w:unhideWhenUsed/>
    <w:rsid w:val="0083774D"/>
    <w:pPr>
      <w:tabs>
        <w:tab w:val="center" w:pos="4680"/>
        <w:tab w:val="right" w:pos="9360"/>
      </w:tabs>
    </w:pPr>
    <w:rPr>
      <w:kern w:val="32"/>
      <w:lang w:val="x-none" w:eastAsia="x-none"/>
    </w:rPr>
  </w:style>
  <w:style w:type="character" w:customStyle="1" w:styleId="a8">
    <w:name w:val="Нижний колонтитул Знак"/>
    <w:link w:val="a7"/>
    <w:uiPriority w:val="99"/>
    <w:rsid w:val="0083774D"/>
    <w:rPr>
      <w:kern w:val="32"/>
      <w:sz w:val="22"/>
      <w:szCs w:val="22"/>
    </w:rPr>
  </w:style>
  <w:style w:type="paragraph" w:styleId="a9">
    <w:name w:val="Balloon Text"/>
    <w:basedOn w:val="a"/>
    <w:link w:val="aa"/>
    <w:uiPriority w:val="99"/>
    <w:semiHidden/>
    <w:unhideWhenUsed/>
    <w:rsid w:val="0083774D"/>
    <w:rPr>
      <w:rFonts w:ascii="Tahoma" w:eastAsia="Calibri" w:hAnsi="Tahoma"/>
      <w:sz w:val="16"/>
      <w:szCs w:val="16"/>
      <w:lang w:val="x-none" w:eastAsia="ar-SA"/>
    </w:rPr>
  </w:style>
  <w:style w:type="character" w:customStyle="1" w:styleId="aa">
    <w:name w:val="Текст выноски Знак"/>
    <w:link w:val="a9"/>
    <w:uiPriority w:val="99"/>
    <w:semiHidden/>
    <w:rsid w:val="0083774D"/>
    <w:rPr>
      <w:rFonts w:ascii="Tahoma" w:eastAsia="Calibri" w:hAnsi="Tahoma" w:cs="Tahoma"/>
      <w:sz w:val="16"/>
      <w:szCs w:val="16"/>
      <w:lang w:eastAsia="ar-SA"/>
    </w:rPr>
  </w:style>
  <w:style w:type="paragraph" w:styleId="ab">
    <w:name w:val="No Spacing"/>
    <w:link w:val="ac"/>
    <w:uiPriority w:val="1"/>
    <w:qFormat/>
    <w:rsid w:val="0083774D"/>
    <w:rPr>
      <w:rFonts w:cs="Calibri"/>
      <w:sz w:val="22"/>
      <w:szCs w:val="22"/>
    </w:rPr>
  </w:style>
  <w:style w:type="paragraph" w:styleId="ad">
    <w:name w:val="TOC Heading"/>
    <w:basedOn w:val="1"/>
    <w:uiPriority w:val="39"/>
    <w:unhideWhenUsed/>
    <w:qFormat/>
    <w:rsid w:val="0083774D"/>
    <w:pPr>
      <w:tabs>
        <w:tab w:val="num" w:pos="720"/>
      </w:tabs>
      <w:ind w:left="720" w:hanging="720"/>
    </w:pPr>
    <w:rPr>
      <w:rFonts w:cs="Cambria"/>
      <w:smallCaps/>
      <w:kern w:val="0"/>
      <w:sz w:val="24"/>
    </w:rPr>
  </w:style>
  <w:style w:type="character" w:customStyle="1" w:styleId="SectionHeaderChar">
    <w:name w:val="Section Header Char"/>
    <w:link w:val="SectionHeader"/>
    <w:locked/>
    <w:rsid w:val="00701187"/>
    <w:rPr>
      <w:noProof/>
      <w:color w:val="7F7F7F"/>
      <w:kern w:val="32"/>
      <w:sz w:val="24"/>
      <w:lang w:val="x-none" w:eastAsia="x-none"/>
    </w:rPr>
  </w:style>
  <w:style w:type="paragraph" w:customStyle="1" w:styleId="SectionHeader">
    <w:name w:val="Section Header"/>
    <w:basedOn w:val="a"/>
    <w:next w:val="a"/>
    <w:link w:val="SectionHeaderChar"/>
    <w:autoRedefine/>
    <w:qFormat/>
    <w:rsid w:val="00701187"/>
    <w:pPr>
      <w:numPr>
        <w:numId w:val="1"/>
      </w:numPr>
      <w:pBdr>
        <w:bottom w:val="single" w:sz="2" w:space="1" w:color="auto"/>
      </w:pBdr>
      <w:tabs>
        <w:tab w:val="clear" w:pos="4230"/>
        <w:tab w:val="num" w:pos="440"/>
      </w:tabs>
      <w:ind w:left="576" w:hanging="576"/>
      <w:outlineLvl w:val="0"/>
    </w:pPr>
    <w:rPr>
      <w:noProof/>
      <w:color w:val="7F7F7F"/>
      <w:kern w:val="32"/>
      <w:sz w:val="24"/>
      <w:szCs w:val="20"/>
      <w:lang w:val="x-none" w:eastAsia="x-none"/>
    </w:rPr>
  </w:style>
  <w:style w:type="paragraph" w:customStyle="1" w:styleId="TableNormal1">
    <w:name w:val="Table Normal1"/>
    <w:semiHidden/>
    <w:qFormat/>
    <w:rsid w:val="0083774D"/>
    <w:rPr>
      <w:rFonts w:cs="Calibri"/>
    </w:rPr>
  </w:style>
  <w:style w:type="paragraph" w:customStyle="1" w:styleId="NoList1">
    <w:name w:val="No List1"/>
    <w:semiHidden/>
    <w:rsid w:val="0083774D"/>
    <w:rPr>
      <w:rFonts w:cs="Calibri"/>
    </w:rPr>
  </w:style>
  <w:style w:type="paragraph" w:customStyle="1" w:styleId="Bullet2">
    <w:name w:val="Bullet 2"/>
    <w:basedOn w:val="a"/>
    <w:rsid w:val="0083774D"/>
    <w:pPr>
      <w:numPr>
        <w:numId w:val="2"/>
      </w:numPr>
      <w:tabs>
        <w:tab w:val="clear" w:pos="360"/>
        <w:tab w:val="left" w:pos="1080"/>
      </w:tabs>
      <w:ind w:left="1440"/>
    </w:pPr>
    <w:rPr>
      <w:rFonts w:ascii="Times New Roman" w:hAnsi="Times New Roman"/>
      <w:sz w:val="20"/>
      <w:szCs w:val="20"/>
      <w:lang w:eastAsia="ar-SA"/>
    </w:rPr>
  </w:style>
  <w:style w:type="paragraph" w:customStyle="1" w:styleId="CoverPage-AddressDetailsSmallText">
    <w:name w:val="Cover Page - Address &amp; Details (Small Text)"/>
    <w:basedOn w:val="a"/>
    <w:rsid w:val="00035824"/>
    <w:pPr>
      <w:ind w:left="5220"/>
    </w:pPr>
    <w:rPr>
      <w:rFonts w:eastAsia="Arial Black" w:cs="Calibri"/>
      <w:bCs/>
      <w:iCs/>
      <w:noProof/>
      <w:sz w:val="16"/>
      <w:szCs w:val="16"/>
      <w:lang w:eastAsia="ar-SA"/>
    </w:rPr>
  </w:style>
  <w:style w:type="paragraph" w:customStyle="1" w:styleId="Grid-LeftAlignBold3ptbefore">
    <w:name w:val="Grid - Left Align Bold 3pt before"/>
    <w:basedOn w:val="GridHeader-BoldCenterLabel"/>
    <w:qFormat/>
    <w:rsid w:val="00480FB1"/>
    <w:pPr>
      <w:jc w:val="left"/>
    </w:pPr>
  </w:style>
  <w:style w:type="paragraph" w:customStyle="1" w:styleId="Spacer">
    <w:name w:val="Spacer"/>
    <w:basedOn w:val="a"/>
    <w:qFormat/>
    <w:rsid w:val="00172661"/>
    <w:pPr>
      <w:ind w:left="110"/>
    </w:pPr>
    <w:rPr>
      <w:noProof/>
      <w:sz w:val="16"/>
      <w:szCs w:val="16"/>
    </w:rPr>
  </w:style>
  <w:style w:type="paragraph" w:customStyle="1" w:styleId="Body">
    <w:name w:val="Body"/>
    <w:basedOn w:val="a"/>
    <w:rsid w:val="0083774D"/>
    <w:pPr>
      <w:spacing w:before="240"/>
      <w:ind w:left="720"/>
      <w:jc w:val="both"/>
    </w:pPr>
    <w:rPr>
      <w:rFonts w:ascii="Times New Roman" w:hAnsi="Times New Roman"/>
      <w:sz w:val="20"/>
      <w:szCs w:val="20"/>
      <w:lang w:eastAsia="ar-SA"/>
    </w:rPr>
  </w:style>
  <w:style w:type="paragraph" w:customStyle="1" w:styleId="MediumShading2-Accent21">
    <w:name w:val="Medium Shading 2 - Accent 21"/>
    <w:basedOn w:val="TableNormal1"/>
    <w:rsid w:val="0083774D"/>
  </w:style>
  <w:style w:type="paragraph" w:customStyle="1" w:styleId="TableGrid1">
    <w:name w:val="Table Grid1"/>
    <w:basedOn w:val="TableNormal1"/>
    <w:rsid w:val="0083774D"/>
  </w:style>
  <w:style w:type="paragraph" w:customStyle="1" w:styleId="Style1">
    <w:name w:val="Style1"/>
    <w:basedOn w:val="TableNormal1"/>
    <w:rsid w:val="0083774D"/>
  </w:style>
  <w:style w:type="paragraph" w:customStyle="1" w:styleId="NewTableStyle">
    <w:name w:val="New Table Style"/>
    <w:basedOn w:val="TableNormal1"/>
    <w:qFormat/>
    <w:rsid w:val="0083774D"/>
  </w:style>
  <w:style w:type="character" w:styleId="ae">
    <w:name w:val="line number"/>
    <w:uiPriority w:val="99"/>
    <w:semiHidden/>
    <w:unhideWhenUsed/>
    <w:rsid w:val="0083774D"/>
    <w:rPr>
      <w:lang w:val="en-US" w:eastAsia="en-US"/>
    </w:rPr>
  </w:style>
  <w:style w:type="character" w:styleId="af">
    <w:name w:val="Intense Emphasis"/>
    <w:uiPriority w:val="21"/>
    <w:qFormat/>
    <w:rsid w:val="0083774D"/>
    <w:rPr>
      <w:b/>
      <w:bCs/>
      <w:i/>
      <w:iCs/>
      <w:color w:val="4F81BD"/>
      <w:lang w:val="en-US" w:eastAsia="en-US"/>
    </w:rPr>
  </w:style>
  <w:style w:type="table" w:styleId="af0">
    <w:name w:val="Table Grid"/>
    <w:basedOn w:val="a1"/>
    <w:uiPriority w:val="59"/>
    <w:rsid w:val="002B020A"/>
    <w:rPr>
      <w:sz w:val="16"/>
    </w:rPr>
    <w:tblPr>
      <w:tblBorders>
        <w:top w:val="single" w:sz="4" w:space="0" w:color="auto"/>
        <w:bottom w:val="single" w:sz="4" w:space="0" w:color="auto"/>
        <w:insideH w:val="single" w:sz="4" w:space="0" w:color="auto"/>
      </w:tblBorders>
    </w:tblPr>
    <w:tcPr>
      <w:shd w:val="clear" w:color="auto" w:fill="auto"/>
    </w:tcPr>
  </w:style>
  <w:style w:type="table" w:styleId="2-2">
    <w:name w:val="Medium Shading 2 Accent 2"/>
    <w:basedOn w:val="a1"/>
    <w:uiPriority w:val="64"/>
    <w:rsid w:val="0083774D"/>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lTable">
    <w:name w:val="NormalTable"/>
    <w:uiPriority w:val="99"/>
    <w:semiHidden/>
    <w:qFormat/>
    <w:rsid w:val="0083774D"/>
    <w:rPr>
      <w:rFonts w:cs="Calibri"/>
    </w:rPr>
    <w:tblPr>
      <w:tblCellMar>
        <w:top w:w="0" w:type="dxa"/>
        <w:left w:w="108" w:type="dxa"/>
        <w:bottom w:w="0" w:type="dxa"/>
        <w:right w:w="108" w:type="dxa"/>
      </w:tblCellMar>
    </w:tblPr>
  </w:style>
  <w:style w:type="table" w:customStyle="1" w:styleId="Style2">
    <w:name w:val="Style2"/>
    <w:basedOn w:val="af0"/>
    <w:uiPriority w:val="99"/>
    <w:qFormat/>
    <w:rsid w:val="0083774D"/>
    <w:tblPr/>
    <w:tcPr>
      <w:shd w:val="clear" w:color="auto" w:fill="auto"/>
    </w:tcPr>
    <w:tblStylePr w:type="firstRow">
      <w:rPr>
        <w:b/>
        <w:bCs/>
      </w:rPr>
    </w:tblStylePr>
    <w:tblStylePr w:type="lastRow">
      <w:rPr>
        <w:b/>
        <w:bCs/>
      </w:rPr>
    </w:tblStylePr>
    <w:tblStylePr w:type="firstCol">
      <w:rPr>
        <w:b/>
        <w:bCs/>
      </w:rPr>
    </w:tblStylePr>
    <w:tblStylePr w:type="lastCol">
      <w:rPr>
        <w:b/>
        <w:bCs/>
      </w:rPr>
    </w:tblStylePr>
  </w:style>
  <w:style w:type="table" w:customStyle="1" w:styleId="customtablestyle">
    <w:name w:val="custom table style"/>
    <w:basedOn w:val="a1"/>
    <w:uiPriority w:val="99"/>
    <w:qFormat/>
    <w:rsid w:val="0083774D"/>
    <w:rPr>
      <w:rFonts w:eastAsia="Calibri"/>
    </w:rPr>
    <w:tblPr/>
  </w:style>
  <w:style w:type="table" w:customStyle="1" w:styleId="LightShading1">
    <w:name w:val="Light Shading1"/>
    <w:basedOn w:val="a1"/>
    <w:uiPriority w:val="60"/>
    <w:rsid w:val="0083774D"/>
    <w:rPr>
      <w:rFonts w:eastAsia="Calibri"/>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210andhigher">
    <w:name w:val="12.10 and higher"/>
    <w:basedOn w:val="2"/>
    <w:link w:val="1210andhigherChar"/>
    <w:qFormat/>
    <w:rsid w:val="00401AD0"/>
    <w:pPr>
      <w:spacing w:line="240" w:lineRule="auto"/>
      <w:ind w:left="1152" w:hanging="432"/>
    </w:pPr>
  </w:style>
  <w:style w:type="paragraph" w:customStyle="1" w:styleId="LegalNotice-Text">
    <w:name w:val="Legal Notice - Text"/>
    <w:basedOn w:val="a"/>
    <w:qFormat/>
    <w:rsid w:val="000673A6"/>
    <w:pPr>
      <w:spacing w:line="288" w:lineRule="auto"/>
    </w:pPr>
    <w:rPr>
      <w:rFonts w:cs="Calibri"/>
      <w:sz w:val="19"/>
      <w:szCs w:val="20"/>
    </w:rPr>
  </w:style>
  <w:style w:type="character" w:customStyle="1" w:styleId="1210andhigherChar">
    <w:name w:val="12.10 and higher Char"/>
    <w:basedOn w:val="20"/>
    <w:link w:val="1210andhigher"/>
    <w:rsid w:val="00401AD0"/>
    <w:rPr>
      <w:noProof/>
      <w:kern w:val="32"/>
      <w:position w:val="12"/>
      <w:sz w:val="22"/>
      <w:lang w:val="x-none" w:eastAsia="x-none"/>
    </w:rPr>
  </w:style>
  <w:style w:type="paragraph" w:customStyle="1" w:styleId="GridHeader-LeftAlignBold">
    <w:name w:val="Grid Header - Left Align Bold"/>
    <w:basedOn w:val="a"/>
    <w:qFormat/>
    <w:rsid w:val="0023784E"/>
    <w:pPr>
      <w:framePr w:hSpace="180" w:wrap="around" w:vAnchor="text" w:hAnchor="text" w:x="594" w:y="1"/>
      <w:spacing w:before="20"/>
      <w:ind w:right="72"/>
      <w:suppressOverlap/>
    </w:pPr>
    <w:rPr>
      <w:rFonts w:cs="Calibri"/>
      <w:b/>
      <w:sz w:val="16"/>
      <w:szCs w:val="16"/>
    </w:rPr>
  </w:style>
  <w:style w:type="paragraph" w:customStyle="1" w:styleId="ImageIndent1">
    <w:name w:val="Image Indent 1"/>
    <w:basedOn w:val="ImageIndent"/>
    <w:link w:val="ImageIndent1Char"/>
    <w:autoRedefine/>
    <w:qFormat/>
    <w:rsid w:val="00CF282F"/>
    <w:pPr>
      <w:framePr w:wrap="around" w:x="108"/>
      <w:ind w:right="29"/>
    </w:pPr>
  </w:style>
  <w:style w:type="paragraph" w:customStyle="1" w:styleId="Grid-RightAlignedBold4ptBefore">
    <w:name w:val="Grid - Right Aligned Bold 4 pt Before"/>
    <w:basedOn w:val="a"/>
    <w:qFormat/>
    <w:rsid w:val="00E40851"/>
    <w:pPr>
      <w:spacing w:before="80"/>
      <w:jc w:val="right"/>
    </w:pPr>
    <w:rPr>
      <w:rFonts w:cs="Calibri"/>
      <w:b/>
      <w:bCs/>
      <w:sz w:val="16"/>
      <w:szCs w:val="16"/>
    </w:rPr>
  </w:style>
  <w:style w:type="paragraph" w:customStyle="1" w:styleId="Spacer2Small">
    <w:name w:val="Spacer 2 Small"/>
    <w:basedOn w:val="Spacer"/>
    <w:qFormat/>
    <w:rsid w:val="008C731E"/>
    <w:pPr>
      <w:ind w:left="115"/>
    </w:pPr>
    <w:rPr>
      <w:sz w:val="8"/>
      <w:szCs w:val="8"/>
    </w:rPr>
  </w:style>
  <w:style w:type="paragraph" w:customStyle="1" w:styleId="Grid-LeftAlignNormalText">
    <w:name w:val="Grid - Left Align Normal Text"/>
    <w:basedOn w:val="a"/>
    <w:qFormat/>
    <w:rsid w:val="00BA2A8D"/>
    <w:pPr>
      <w:spacing w:before="20"/>
    </w:pPr>
    <w:rPr>
      <w:noProof/>
      <w:sz w:val="16"/>
      <w:szCs w:val="16"/>
    </w:rPr>
  </w:style>
  <w:style w:type="paragraph" w:customStyle="1" w:styleId="Grid-RightAlignNormalTextNo">
    <w:name w:val="Grid - Right Align Normal Text (No.)"/>
    <w:basedOn w:val="Grid-LeftAlignNormalText"/>
    <w:qFormat/>
    <w:rsid w:val="008C24D8"/>
    <w:pPr>
      <w:jc w:val="right"/>
    </w:pPr>
    <w:rPr>
      <w:rFonts w:cs="Calibri"/>
      <w:bCs/>
    </w:rPr>
  </w:style>
  <w:style w:type="paragraph" w:customStyle="1" w:styleId="GridHeader-BoldCenterLabel">
    <w:name w:val="Grid Header - Bold Center Label"/>
    <w:basedOn w:val="a"/>
    <w:qFormat/>
    <w:rsid w:val="00BA2A8D"/>
    <w:pPr>
      <w:spacing w:before="60"/>
      <w:jc w:val="center"/>
    </w:pPr>
    <w:rPr>
      <w:rFonts w:cs="Calibri"/>
      <w:b/>
      <w:bCs/>
      <w:sz w:val="16"/>
      <w:szCs w:val="16"/>
    </w:rPr>
  </w:style>
  <w:style w:type="character" w:customStyle="1" w:styleId="ac">
    <w:name w:val="Без интервала Знак"/>
    <w:link w:val="ab"/>
    <w:uiPriority w:val="1"/>
    <w:rsid w:val="00883F7C"/>
    <w:rPr>
      <w:rFonts w:cs="Calibri"/>
      <w:sz w:val="22"/>
      <w:szCs w:val="22"/>
      <w:lang w:val="en-US" w:eastAsia="en-US" w:bidi="ar-SA"/>
    </w:rPr>
  </w:style>
  <w:style w:type="character" w:customStyle="1" w:styleId="ImageIndent1Char">
    <w:name w:val="Image Indent 1 Char"/>
    <w:link w:val="ImageIndent1"/>
    <w:rsid w:val="00CF282F"/>
    <w:rPr>
      <w:rFonts w:cs="Calibri"/>
      <w:noProof/>
      <w:sz w:val="16"/>
      <w:szCs w:val="16"/>
      <w:shd w:val="clear" w:color="auto" w:fill="FFFFFF"/>
    </w:rPr>
  </w:style>
  <w:style w:type="paragraph" w:customStyle="1" w:styleId="HeadingImage100">
    <w:name w:val="Heading Image 10.0+"/>
    <w:basedOn w:val="Heading2ImageSubSectionLandscape"/>
    <w:qFormat/>
    <w:rsid w:val="00D26236"/>
    <w:pPr>
      <w:tabs>
        <w:tab w:val="clear" w:pos="440"/>
        <w:tab w:val="left" w:pos="634"/>
      </w:tabs>
    </w:pPr>
  </w:style>
  <w:style w:type="paragraph" w:customStyle="1" w:styleId="Notes">
    <w:name w:val="Notes"/>
    <w:basedOn w:val="a"/>
    <w:qFormat/>
    <w:rsid w:val="00AB6BA6"/>
    <w:pPr>
      <w:spacing w:before="60"/>
      <w:ind w:left="550" w:hanging="110"/>
    </w:pPr>
    <w:rPr>
      <w:i/>
      <w:sz w:val="14"/>
      <w:szCs w:val="16"/>
    </w:rPr>
  </w:style>
  <w:style w:type="paragraph" w:customStyle="1" w:styleId="Heading2ImageSubSectionLandscape">
    <w:name w:val="Heading 2 Image Sub Section Landscape"/>
    <w:basedOn w:val="2"/>
    <w:qFormat/>
    <w:rsid w:val="006958D1"/>
    <w:pPr>
      <w:tabs>
        <w:tab w:val="left" w:pos="180"/>
        <w:tab w:val="num" w:pos="440"/>
      </w:tabs>
      <w:spacing w:after="120"/>
      <w:ind w:left="1037"/>
    </w:pPr>
  </w:style>
  <w:style w:type="paragraph" w:customStyle="1" w:styleId="CenterAlignedNormalText">
    <w:name w:val="Center Aligned Normal Text"/>
    <w:basedOn w:val="Grid-LeftAlignNormalText"/>
    <w:qFormat/>
    <w:rsid w:val="00BA1D89"/>
    <w:pPr>
      <w:tabs>
        <w:tab w:val="left" w:pos="313"/>
      </w:tabs>
      <w:jc w:val="center"/>
    </w:pPr>
  </w:style>
  <w:style w:type="paragraph" w:customStyle="1" w:styleId="FooterLandscape">
    <w:name w:val="Footer Landscape"/>
    <w:basedOn w:val="a7"/>
    <w:qFormat/>
    <w:rsid w:val="00D57B80"/>
    <w:pPr>
      <w:ind w:left="-101" w:right="-72"/>
    </w:pPr>
    <w:rPr>
      <w:rFonts w:cs="Calibri"/>
      <w:noProof/>
      <w:sz w:val="16"/>
      <w:szCs w:val="16"/>
      <w:lang w:val="en-US" w:eastAsia="en-US"/>
    </w:rPr>
  </w:style>
  <w:style w:type="paragraph" w:customStyle="1" w:styleId="HeaderLandscape">
    <w:name w:val="Header Landscape"/>
    <w:basedOn w:val="a"/>
    <w:qFormat/>
    <w:rsid w:val="00741A7B"/>
    <w:pPr>
      <w:tabs>
        <w:tab w:val="left" w:pos="2055"/>
        <w:tab w:val="left" w:pos="2434"/>
        <w:tab w:val="right" w:pos="10800"/>
      </w:tabs>
      <w:ind w:right="-108"/>
    </w:pPr>
  </w:style>
  <w:style w:type="paragraph" w:styleId="af1">
    <w:name w:val="Document Map"/>
    <w:basedOn w:val="a"/>
    <w:link w:val="af2"/>
    <w:uiPriority w:val="99"/>
    <w:semiHidden/>
    <w:unhideWhenUsed/>
    <w:rsid w:val="00FA706D"/>
    <w:rPr>
      <w:rFonts w:ascii="Tahoma" w:hAnsi="Tahoma"/>
      <w:sz w:val="16"/>
      <w:szCs w:val="16"/>
      <w:lang w:val="x-none" w:eastAsia="x-none"/>
    </w:rPr>
  </w:style>
  <w:style w:type="character" w:customStyle="1" w:styleId="af2">
    <w:name w:val="Схема документа Знак"/>
    <w:link w:val="af1"/>
    <w:uiPriority w:val="99"/>
    <w:semiHidden/>
    <w:rsid w:val="00FA706D"/>
    <w:rPr>
      <w:rFonts w:ascii="Tahoma" w:hAnsi="Tahoma" w:cs="Tahoma"/>
      <w:sz w:val="16"/>
      <w:szCs w:val="16"/>
    </w:rPr>
  </w:style>
  <w:style w:type="paragraph" w:customStyle="1" w:styleId="CoverPage-HalliburtonRep">
    <w:name w:val="Cover Page - Halliburton Rep"/>
    <w:basedOn w:val="CoverPage-SubsectionNamesBoldTextLabels"/>
    <w:qFormat/>
    <w:rsid w:val="00A5018C"/>
    <w:rPr>
      <w:sz w:val="20"/>
      <w:szCs w:val="20"/>
    </w:rPr>
  </w:style>
  <w:style w:type="paragraph" w:customStyle="1" w:styleId="HeaderFooter-Project">
    <w:name w:val="Header/ Footer -  Project"/>
    <w:aliases w:val="Job,&amp; Date"/>
    <w:basedOn w:val="a"/>
    <w:qFormat/>
    <w:rsid w:val="00C23955"/>
    <w:pPr>
      <w:jc w:val="right"/>
    </w:pPr>
    <w:rPr>
      <w:noProof/>
      <w:sz w:val="16"/>
      <w:szCs w:val="16"/>
    </w:rPr>
  </w:style>
  <w:style w:type="paragraph" w:customStyle="1" w:styleId="Grid-LeftAlignedBold">
    <w:name w:val="Grid - Left Aligned Bold"/>
    <w:basedOn w:val="a"/>
    <w:link w:val="Grid-LeftAlignedBoldChar"/>
    <w:qFormat/>
    <w:rsid w:val="00BA2A8D"/>
    <w:pPr>
      <w:spacing w:before="20"/>
    </w:pPr>
    <w:rPr>
      <w:b/>
      <w:sz w:val="16"/>
      <w:szCs w:val="16"/>
      <w:lang w:val="x-none" w:eastAsia="x-none"/>
    </w:rPr>
  </w:style>
  <w:style w:type="paragraph" w:customStyle="1" w:styleId="Grid-LeftAlignedNormalText2">
    <w:name w:val="Grid - Left Aligned Normal Text 2"/>
    <w:basedOn w:val="Grid-LeftAlignNormalText"/>
    <w:qFormat/>
    <w:rsid w:val="006958D1"/>
    <w:pPr>
      <w:spacing w:before="120"/>
      <w:ind w:left="432"/>
    </w:pPr>
  </w:style>
  <w:style w:type="paragraph" w:customStyle="1" w:styleId="Heading">
    <w:name w:val="Heading"/>
    <w:aliases w:val="Sub Section Header 12.0 +"/>
    <w:basedOn w:val="2"/>
    <w:qFormat/>
    <w:rsid w:val="0010496D"/>
    <w:pPr>
      <w:tabs>
        <w:tab w:val="clear" w:pos="440"/>
        <w:tab w:val="left" w:pos="550"/>
      </w:tabs>
    </w:pPr>
  </w:style>
  <w:style w:type="paragraph" w:customStyle="1" w:styleId="GridHeader-UOMLabelItalicCenter">
    <w:name w:val="Grid Header - UOM Label Italic Center"/>
    <w:basedOn w:val="GridHeader-BoldCenterLabel"/>
    <w:qFormat/>
    <w:rsid w:val="00AA33F4"/>
    <w:pPr>
      <w:spacing w:before="0" w:after="60"/>
    </w:pPr>
    <w:rPr>
      <w:b w:val="0"/>
      <w:i/>
      <w:noProof/>
      <w:sz w:val="14"/>
      <w:szCs w:val="14"/>
    </w:rPr>
  </w:style>
  <w:style w:type="paragraph" w:customStyle="1" w:styleId="Grid-CenteredAlignedNormalText">
    <w:name w:val="Grid -  Centered Aligned Normal Text"/>
    <w:basedOn w:val="Grid-LeftAlignNormalText"/>
    <w:qFormat/>
    <w:rsid w:val="000E4A31"/>
    <w:pPr>
      <w:jc w:val="center"/>
    </w:pPr>
  </w:style>
  <w:style w:type="paragraph" w:customStyle="1" w:styleId="HeaderFooter-PageNumber">
    <w:name w:val="Header / Footer - Page Number"/>
    <w:basedOn w:val="a7"/>
    <w:qFormat/>
    <w:rsid w:val="005A341A"/>
    <w:rPr>
      <w:sz w:val="16"/>
      <w:szCs w:val="16"/>
      <w:lang w:val="en-US" w:eastAsia="en-US"/>
    </w:rPr>
  </w:style>
  <w:style w:type="paragraph" w:customStyle="1" w:styleId="Heading3Landscape000">
    <w:name w:val="Heading 3 Landscape 0.0.0"/>
    <w:basedOn w:val="3"/>
    <w:qFormat/>
    <w:rsid w:val="008B7E52"/>
    <w:pPr>
      <w:tabs>
        <w:tab w:val="clear" w:pos="440"/>
        <w:tab w:val="left" w:pos="550"/>
      </w:tabs>
      <w:ind w:left="110"/>
    </w:pPr>
    <w:rPr>
      <w:sz w:val="18"/>
      <w:szCs w:val="18"/>
      <w:lang w:val="en-US"/>
    </w:rPr>
  </w:style>
  <w:style w:type="paragraph" w:customStyle="1" w:styleId="Grid-LeftAlignedBold3ptBefore">
    <w:name w:val="Grid - Left Aligned Bold 3 pt Before"/>
    <w:basedOn w:val="Grid-LeftAlignedBold"/>
    <w:qFormat/>
    <w:rsid w:val="00EE0925"/>
    <w:pPr>
      <w:framePr w:hSpace="180" w:wrap="around" w:vAnchor="text" w:hAnchor="text" w:x="482" w:y="1"/>
      <w:spacing w:before="60"/>
      <w:suppressOverlap/>
    </w:pPr>
  </w:style>
  <w:style w:type="paragraph" w:customStyle="1" w:styleId="ImageIndent11">
    <w:name w:val="Image Indent 1.1"/>
    <w:basedOn w:val="ImageIndent1"/>
    <w:qFormat/>
    <w:rsid w:val="00E411AE"/>
    <w:pPr>
      <w:framePr w:wrap="around" w:x="879"/>
      <w:pBdr>
        <w:top w:val="single" w:sz="4" w:space="1" w:color="808080"/>
        <w:left w:val="single" w:sz="4" w:space="1" w:color="808080"/>
        <w:bottom w:val="single" w:sz="4" w:space="1" w:color="808080"/>
      </w:pBdr>
      <w:ind w:right="144"/>
    </w:pPr>
  </w:style>
  <w:style w:type="paragraph" w:customStyle="1" w:styleId="ImageIndent">
    <w:name w:val="Image Indent"/>
    <w:basedOn w:val="GridHeader-LeftAlignBold"/>
    <w:link w:val="ImageIndentChar"/>
    <w:autoRedefine/>
    <w:qFormat/>
    <w:rsid w:val="00B72A6C"/>
    <w:pPr>
      <w:framePr w:hSpace="0" w:wrap="around" w:xAlign="left"/>
      <w:pBdr>
        <w:top w:val="single" w:sz="4" w:space="0" w:color="808080"/>
        <w:left w:val="single" w:sz="4" w:space="0" w:color="808080"/>
        <w:bottom w:val="single" w:sz="4" w:space="0" w:color="808080"/>
        <w:right w:val="single" w:sz="4" w:space="0" w:color="808080"/>
      </w:pBdr>
      <w:shd w:val="clear" w:color="auto" w:fill="FFFFFF"/>
      <w:tabs>
        <w:tab w:val="left" w:pos="-450"/>
      </w:tabs>
      <w:spacing w:after="20"/>
      <w:ind w:right="0"/>
    </w:pPr>
    <w:rPr>
      <w:b w:val="0"/>
      <w:noProof/>
    </w:rPr>
  </w:style>
  <w:style w:type="character" w:customStyle="1" w:styleId="ImageIndentChar">
    <w:name w:val="Image Indent Char"/>
    <w:link w:val="ImageIndent"/>
    <w:rsid w:val="00B72A6C"/>
    <w:rPr>
      <w:rFonts w:cs="Calibri"/>
      <w:noProof/>
      <w:sz w:val="16"/>
      <w:szCs w:val="16"/>
      <w:shd w:val="clear" w:color="auto" w:fill="FFFFFF"/>
      <w:lang w:val="en-US" w:eastAsia="en-US" w:bidi="ar-SA"/>
    </w:rPr>
  </w:style>
  <w:style w:type="character" w:customStyle="1" w:styleId="Grid-UOMStyle">
    <w:name w:val="Grid - UOM Style"/>
    <w:uiPriority w:val="1"/>
    <w:qFormat/>
    <w:rsid w:val="00BA2A8D"/>
    <w:rPr>
      <w:i/>
      <w:noProof/>
      <w:position w:val="0"/>
      <w:sz w:val="14"/>
      <w:szCs w:val="14"/>
    </w:rPr>
  </w:style>
  <w:style w:type="character" w:customStyle="1" w:styleId="Grid-LeftAlignedBoldChar">
    <w:name w:val="Grid - Left Aligned Bold Char"/>
    <w:link w:val="Grid-LeftAlignedBold"/>
    <w:rsid w:val="00BA2A8D"/>
    <w:rPr>
      <w:rFonts w:cs="Calibri"/>
      <w:b/>
      <w:sz w:val="16"/>
      <w:szCs w:val="16"/>
    </w:rPr>
  </w:style>
  <w:style w:type="paragraph" w:customStyle="1" w:styleId="CoverPage-CompanyNameMainHeader">
    <w:name w:val="Cover Page - Company Name (Main Header)"/>
    <w:basedOn w:val="CoverPage-AddressDetailsSmallText"/>
    <w:qFormat/>
    <w:rsid w:val="007D3A74"/>
    <w:rPr>
      <w:b/>
      <w:sz w:val="30"/>
      <w:szCs w:val="30"/>
    </w:rPr>
  </w:style>
  <w:style w:type="paragraph" w:customStyle="1" w:styleId="CoverPage-SubsectionNamesBoldTextLabels">
    <w:name w:val="Cover Page -  Subsection Names (Bold Text Labels)"/>
    <w:basedOn w:val="CoverPage-AddressDetailsSmallText"/>
    <w:qFormat/>
    <w:rsid w:val="006317A9"/>
    <w:rPr>
      <w:b/>
      <w:sz w:val="22"/>
      <w:szCs w:val="22"/>
    </w:rPr>
  </w:style>
  <w:style w:type="paragraph" w:customStyle="1" w:styleId="LegalNotice-Header">
    <w:name w:val="Legal Notice -  Header"/>
    <w:basedOn w:val="a"/>
    <w:qFormat/>
    <w:rsid w:val="003F236E"/>
    <w:pPr>
      <w:spacing w:after="120"/>
      <w:jc w:val="both"/>
    </w:pPr>
    <w:rPr>
      <w:rFonts w:cs="Calibri"/>
      <w:color w:val="7F7F7F"/>
      <w:sz w:val="30"/>
      <w:szCs w:val="30"/>
    </w:rPr>
  </w:style>
  <w:style w:type="paragraph" w:customStyle="1" w:styleId="LegalNotice-Copyright">
    <w:name w:val="Legal Notice - Copyright"/>
    <w:basedOn w:val="a"/>
    <w:qFormat/>
    <w:rsid w:val="003F236E"/>
    <w:rPr>
      <w:rFonts w:cs="Calibri"/>
      <w:color w:val="7F7F7F"/>
      <w:sz w:val="16"/>
      <w:szCs w:val="16"/>
    </w:rPr>
  </w:style>
  <w:style w:type="paragraph" w:customStyle="1" w:styleId="Heading2SubSectionHeader-Fluids">
    <w:name w:val="Heading 2 Sub Section Header - Fluids"/>
    <w:basedOn w:val="2"/>
    <w:qFormat/>
    <w:rsid w:val="0088734C"/>
    <w:pPr>
      <w:pBdr>
        <w:bottom w:val="none" w:sz="0" w:space="0" w:color="auto"/>
      </w:pBdr>
      <w:ind w:left="900" w:hanging="720"/>
    </w:pPr>
  </w:style>
  <w:style w:type="paragraph" w:styleId="31">
    <w:name w:val="toc 3"/>
    <w:basedOn w:val="a"/>
    <w:next w:val="a"/>
    <w:autoRedefine/>
    <w:uiPriority w:val="39"/>
    <w:unhideWhenUsed/>
    <w:rsid w:val="009E27D7"/>
    <w:pPr>
      <w:tabs>
        <w:tab w:val="left" w:pos="1710"/>
        <w:tab w:val="right" w:leader="dot" w:pos="10800"/>
      </w:tabs>
      <w:ind w:left="990"/>
    </w:pPr>
    <w:rPr>
      <w:rFonts w:asciiTheme="minorHAnsi" w:hAnsiTheme="minorHAnsi"/>
      <w:iCs/>
      <w:sz w:val="20"/>
      <w:szCs w:val="20"/>
    </w:rPr>
  </w:style>
  <w:style w:type="table" w:styleId="af3">
    <w:name w:val="Light Shading"/>
    <w:basedOn w:val="a1"/>
    <w:uiPriority w:val="60"/>
    <w:rsid w:val="003A25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3A254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List 1 Accent 1"/>
    <w:basedOn w:val="a1"/>
    <w:uiPriority w:val="65"/>
    <w:rsid w:val="005C0F1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GridTable1Light1">
    <w:name w:val="Grid Table 1 Light1"/>
    <w:basedOn w:val="a1"/>
    <w:uiPriority w:val="46"/>
    <w:rsid w:val="00CC62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Title"/>
    <w:basedOn w:val="a"/>
    <w:next w:val="a"/>
    <w:link w:val="af5"/>
    <w:uiPriority w:val="10"/>
    <w:qFormat/>
    <w:rsid w:val="00907C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uiPriority w:val="10"/>
    <w:rsid w:val="00907C78"/>
    <w:rPr>
      <w:rFonts w:asciiTheme="majorHAnsi" w:eastAsiaTheme="majorEastAsia" w:hAnsiTheme="majorHAnsi" w:cstheme="majorBidi"/>
      <w:color w:val="17365D" w:themeColor="text2" w:themeShade="BF"/>
      <w:spacing w:val="5"/>
      <w:kern w:val="28"/>
      <w:sz w:val="52"/>
      <w:szCs w:val="52"/>
    </w:rPr>
  </w:style>
  <w:style w:type="paragraph" w:styleId="af6">
    <w:name w:val="List Paragraph"/>
    <w:basedOn w:val="a"/>
    <w:uiPriority w:val="34"/>
    <w:qFormat/>
    <w:rsid w:val="008514A4"/>
    <w:pPr>
      <w:ind w:left="720"/>
      <w:contextualSpacing/>
    </w:pPr>
  </w:style>
  <w:style w:type="table" w:customStyle="1" w:styleId="GridTable21">
    <w:name w:val="Grid Table 21"/>
    <w:basedOn w:val="a1"/>
    <w:uiPriority w:val="47"/>
    <w:rsid w:val="00FA057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b/>
        <w:bCs/>
      </w:rPr>
      <w:tblPr/>
      <w:tcPr>
        <w:shd w:val="clear" w:color="auto" w:fill="C0C0C0"/>
      </w:tcPr>
    </w:tblStylePr>
    <w:tblStylePr w:type="lastRow">
      <w:rPr>
        <w:b w:val="0"/>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rPr>
        <w:b w:val="0"/>
        <w:bCs/>
      </w:rPr>
    </w:tblStylePr>
    <w:tblStylePr w:type="lastCol">
      <w:rPr>
        <w:b w:val="0"/>
        <w:bCs/>
      </w:rPr>
    </w:tblStylePr>
    <w:tblStylePr w:type="band2Horz">
      <w:tblPr/>
      <w:tcPr>
        <w:shd w:val="clear" w:color="auto" w:fill="E4E4E4"/>
      </w:tcPr>
    </w:tblStylePr>
  </w:style>
  <w:style w:type="table" w:customStyle="1" w:styleId="GridTable6Colorful1">
    <w:name w:val="Grid Table 6 Colorful1"/>
    <w:basedOn w:val="a1"/>
    <w:uiPriority w:val="51"/>
    <w:rsid w:val="00D7270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shd w:val="clear" w:color="auto" w:fill="C0C0C0"/>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Horz">
      <w:tblPr/>
      <w:tcPr>
        <w:shd w:val="clear" w:color="auto" w:fill="E4E4E4"/>
      </w:tcPr>
    </w:tblStylePr>
  </w:style>
  <w:style w:type="table" w:customStyle="1" w:styleId="GridTable1Light2">
    <w:name w:val="Grid Table 1 Light2"/>
    <w:basedOn w:val="a1"/>
    <w:uiPriority w:val="46"/>
    <w:rsid w:val="008F4E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a1"/>
    <w:uiPriority w:val="40"/>
    <w:rsid w:val="001616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annotation reference"/>
    <w:basedOn w:val="a0"/>
    <w:uiPriority w:val="99"/>
    <w:semiHidden/>
    <w:unhideWhenUsed/>
    <w:rsid w:val="00E42A9E"/>
    <w:rPr>
      <w:sz w:val="16"/>
      <w:szCs w:val="16"/>
    </w:rPr>
  </w:style>
  <w:style w:type="paragraph" w:styleId="af8">
    <w:name w:val="annotation text"/>
    <w:basedOn w:val="a"/>
    <w:link w:val="af9"/>
    <w:uiPriority w:val="99"/>
    <w:semiHidden/>
    <w:unhideWhenUsed/>
    <w:rsid w:val="00E42A9E"/>
    <w:rPr>
      <w:sz w:val="20"/>
      <w:szCs w:val="20"/>
    </w:rPr>
  </w:style>
  <w:style w:type="character" w:customStyle="1" w:styleId="af9">
    <w:name w:val="Текст примечания Знак"/>
    <w:basedOn w:val="a0"/>
    <w:link w:val="af8"/>
    <w:uiPriority w:val="99"/>
    <w:semiHidden/>
    <w:rsid w:val="00E42A9E"/>
  </w:style>
  <w:style w:type="paragraph" w:styleId="afa">
    <w:name w:val="annotation subject"/>
    <w:basedOn w:val="af8"/>
    <w:next w:val="af8"/>
    <w:link w:val="afb"/>
    <w:uiPriority w:val="99"/>
    <w:semiHidden/>
    <w:unhideWhenUsed/>
    <w:rsid w:val="00E42A9E"/>
    <w:rPr>
      <w:b/>
      <w:bCs/>
    </w:rPr>
  </w:style>
  <w:style w:type="character" w:customStyle="1" w:styleId="afb">
    <w:name w:val="Тема примечания Знак"/>
    <w:basedOn w:val="af9"/>
    <w:link w:val="afa"/>
    <w:uiPriority w:val="99"/>
    <w:semiHidden/>
    <w:rsid w:val="00E42A9E"/>
    <w:rPr>
      <w:b/>
      <w:bCs/>
    </w:rPr>
  </w:style>
  <w:style w:type="table" w:styleId="-4">
    <w:name w:val="Grid Table 4"/>
    <w:basedOn w:val="a1"/>
    <w:uiPriority w:val="49"/>
    <w:rsid w:val="00C17A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List Table 4"/>
    <w:basedOn w:val="a1"/>
    <w:uiPriority w:val="49"/>
    <w:rsid w:val="007107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1"/>
    <w:uiPriority w:val="48"/>
    <w:rsid w:val="004278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063">
      <w:bodyDiv w:val="1"/>
      <w:marLeft w:val="0"/>
      <w:marRight w:val="0"/>
      <w:marTop w:val="0"/>
      <w:marBottom w:val="0"/>
      <w:divBdr>
        <w:top w:val="none" w:sz="0" w:space="0" w:color="auto"/>
        <w:left w:val="none" w:sz="0" w:space="0" w:color="auto"/>
        <w:bottom w:val="none" w:sz="0" w:space="0" w:color="auto"/>
        <w:right w:val="none" w:sz="0" w:space="0" w:color="auto"/>
      </w:divBdr>
    </w:div>
    <w:div w:id="242110044">
      <w:bodyDiv w:val="1"/>
      <w:marLeft w:val="0"/>
      <w:marRight w:val="0"/>
      <w:marTop w:val="0"/>
      <w:marBottom w:val="0"/>
      <w:divBdr>
        <w:top w:val="none" w:sz="0" w:space="0" w:color="auto"/>
        <w:left w:val="none" w:sz="0" w:space="0" w:color="auto"/>
        <w:bottom w:val="none" w:sz="0" w:space="0" w:color="auto"/>
        <w:right w:val="none" w:sz="0" w:space="0" w:color="auto"/>
      </w:divBdr>
    </w:div>
    <w:div w:id="337393469">
      <w:bodyDiv w:val="1"/>
      <w:marLeft w:val="0"/>
      <w:marRight w:val="0"/>
      <w:marTop w:val="0"/>
      <w:marBottom w:val="0"/>
      <w:divBdr>
        <w:top w:val="none" w:sz="0" w:space="0" w:color="auto"/>
        <w:left w:val="none" w:sz="0" w:space="0" w:color="auto"/>
        <w:bottom w:val="none" w:sz="0" w:space="0" w:color="auto"/>
        <w:right w:val="none" w:sz="0" w:space="0" w:color="auto"/>
      </w:divBdr>
    </w:div>
    <w:div w:id="379326793">
      <w:bodyDiv w:val="1"/>
      <w:marLeft w:val="0"/>
      <w:marRight w:val="0"/>
      <w:marTop w:val="0"/>
      <w:marBottom w:val="0"/>
      <w:divBdr>
        <w:top w:val="none" w:sz="0" w:space="0" w:color="auto"/>
        <w:left w:val="none" w:sz="0" w:space="0" w:color="auto"/>
        <w:bottom w:val="none" w:sz="0" w:space="0" w:color="auto"/>
        <w:right w:val="none" w:sz="0" w:space="0" w:color="auto"/>
      </w:divBdr>
    </w:div>
    <w:div w:id="498615763">
      <w:bodyDiv w:val="1"/>
      <w:marLeft w:val="0"/>
      <w:marRight w:val="0"/>
      <w:marTop w:val="0"/>
      <w:marBottom w:val="0"/>
      <w:divBdr>
        <w:top w:val="none" w:sz="0" w:space="0" w:color="auto"/>
        <w:left w:val="none" w:sz="0" w:space="0" w:color="auto"/>
        <w:bottom w:val="none" w:sz="0" w:space="0" w:color="auto"/>
        <w:right w:val="none" w:sz="0" w:space="0" w:color="auto"/>
      </w:divBdr>
    </w:div>
    <w:div w:id="547960280">
      <w:bodyDiv w:val="1"/>
      <w:marLeft w:val="0"/>
      <w:marRight w:val="0"/>
      <w:marTop w:val="0"/>
      <w:marBottom w:val="0"/>
      <w:divBdr>
        <w:top w:val="none" w:sz="0" w:space="0" w:color="auto"/>
        <w:left w:val="none" w:sz="0" w:space="0" w:color="auto"/>
        <w:bottom w:val="none" w:sz="0" w:space="0" w:color="auto"/>
        <w:right w:val="none" w:sz="0" w:space="0" w:color="auto"/>
      </w:divBdr>
    </w:div>
    <w:div w:id="662976467">
      <w:bodyDiv w:val="1"/>
      <w:marLeft w:val="0"/>
      <w:marRight w:val="0"/>
      <w:marTop w:val="0"/>
      <w:marBottom w:val="0"/>
      <w:divBdr>
        <w:top w:val="none" w:sz="0" w:space="0" w:color="auto"/>
        <w:left w:val="none" w:sz="0" w:space="0" w:color="auto"/>
        <w:bottom w:val="none" w:sz="0" w:space="0" w:color="auto"/>
        <w:right w:val="none" w:sz="0" w:space="0" w:color="auto"/>
      </w:divBdr>
    </w:div>
    <w:div w:id="760955958">
      <w:bodyDiv w:val="1"/>
      <w:marLeft w:val="0"/>
      <w:marRight w:val="0"/>
      <w:marTop w:val="0"/>
      <w:marBottom w:val="0"/>
      <w:divBdr>
        <w:top w:val="none" w:sz="0" w:space="0" w:color="auto"/>
        <w:left w:val="none" w:sz="0" w:space="0" w:color="auto"/>
        <w:bottom w:val="none" w:sz="0" w:space="0" w:color="auto"/>
        <w:right w:val="none" w:sz="0" w:space="0" w:color="auto"/>
      </w:divBdr>
    </w:div>
    <w:div w:id="811942947">
      <w:bodyDiv w:val="1"/>
      <w:marLeft w:val="0"/>
      <w:marRight w:val="0"/>
      <w:marTop w:val="0"/>
      <w:marBottom w:val="0"/>
      <w:divBdr>
        <w:top w:val="none" w:sz="0" w:space="0" w:color="auto"/>
        <w:left w:val="none" w:sz="0" w:space="0" w:color="auto"/>
        <w:bottom w:val="none" w:sz="0" w:space="0" w:color="auto"/>
        <w:right w:val="none" w:sz="0" w:space="0" w:color="auto"/>
      </w:divBdr>
    </w:div>
    <w:div w:id="856508811">
      <w:bodyDiv w:val="1"/>
      <w:marLeft w:val="0"/>
      <w:marRight w:val="0"/>
      <w:marTop w:val="0"/>
      <w:marBottom w:val="0"/>
      <w:divBdr>
        <w:top w:val="none" w:sz="0" w:space="0" w:color="auto"/>
        <w:left w:val="none" w:sz="0" w:space="0" w:color="auto"/>
        <w:bottom w:val="none" w:sz="0" w:space="0" w:color="auto"/>
        <w:right w:val="none" w:sz="0" w:space="0" w:color="auto"/>
      </w:divBdr>
    </w:div>
    <w:div w:id="868300303">
      <w:bodyDiv w:val="1"/>
      <w:marLeft w:val="0"/>
      <w:marRight w:val="0"/>
      <w:marTop w:val="0"/>
      <w:marBottom w:val="0"/>
      <w:divBdr>
        <w:top w:val="none" w:sz="0" w:space="0" w:color="auto"/>
        <w:left w:val="none" w:sz="0" w:space="0" w:color="auto"/>
        <w:bottom w:val="none" w:sz="0" w:space="0" w:color="auto"/>
        <w:right w:val="none" w:sz="0" w:space="0" w:color="auto"/>
      </w:divBdr>
    </w:div>
    <w:div w:id="986086761">
      <w:bodyDiv w:val="1"/>
      <w:marLeft w:val="0"/>
      <w:marRight w:val="0"/>
      <w:marTop w:val="0"/>
      <w:marBottom w:val="0"/>
      <w:divBdr>
        <w:top w:val="none" w:sz="0" w:space="0" w:color="auto"/>
        <w:left w:val="none" w:sz="0" w:space="0" w:color="auto"/>
        <w:bottom w:val="none" w:sz="0" w:space="0" w:color="auto"/>
        <w:right w:val="none" w:sz="0" w:space="0" w:color="auto"/>
      </w:divBdr>
    </w:div>
    <w:div w:id="1080710641">
      <w:bodyDiv w:val="1"/>
      <w:marLeft w:val="0"/>
      <w:marRight w:val="0"/>
      <w:marTop w:val="0"/>
      <w:marBottom w:val="0"/>
      <w:divBdr>
        <w:top w:val="none" w:sz="0" w:space="0" w:color="auto"/>
        <w:left w:val="none" w:sz="0" w:space="0" w:color="auto"/>
        <w:bottom w:val="none" w:sz="0" w:space="0" w:color="auto"/>
        <w:right w:val="none" w:sz="0" w:space="0" w:color="auto"/>
      </w:divBdr>
    </w:div>
    <w:div w:id="1369647518">
      <w:bodyDiv w:val="1"/>
      <w:marLeft w:val="0"/>
      <w:marRight w:val="0"/>
      <w:marTop w:val="0"/>
      <w:marBottom w:val="0"/>
      <w:divBdr>
        <w:top w:val="none" w:sz="0" w:space="0" w:color="auto"/>
        <w:left w:val="none" w:sz="0" w:space="0" w:color="auto"/>
        <w:bottom w:val="none" w:sz="0" w:space="0" w:color="auto"/>
        <w:right w:val="none" w:sz="0" w:space="0" w:color="auto"/>
      </w:divBdr>
    </w:div>
    <w:div w:id="1439183628">
      <w:bodyDiv w:val="1"/>
      <w:marLeft w:val="0"/>
      <w:marRight w:val="0"/>
      <w:marTop w:val="0"/>
      <w:marBottom w:val="0"/>
      <w:divBdr>
        <w:top w:val="none" w:sz="0" w:space="0" w:color="auto"/>
        <w:left w:val="none" w:sz="0" w:space="0" w:color="auto"/>
        <w:bottom w:val="none" w:sz="0" w:space="0" w:color="auto"/>
        <w:right w:val="none" w:sz="0" w:space="0" w:color="auto"/>
      </w:divBdr>
    </w:div>
    <w:div w:id="1460338756">
      <w:bodyDiv w:val="1"/>
      <w:marLeft w:val="0"/>
      <w:marRight w:val="0"/>
      <w:marTop w:val="0"/>
      <w:marBottom w:val="0"/>
      <w:divBdr>
        <w:top w:val="none" w:sz="0" w:space="0" w:color="auto"/>
        <w:left w:val="none" w:sz="0" w:space="0" w:color="auto"/>
        <w:bottom w:val="none" w:sz="0" w:space="0" w:color="auto"/>
        <w:right w:val="none" w:sz="0" w:space="0" w:color="auto"/>
      </w:divBdr>
    </w:div>
    <w:div w:id="1607729887">
      <w:bodyDiv w:val="1"/>
      <w:marLeft w:val="0"/>
      <w:marRight w:val="0"/>
      <w:marTop w:val="0"/>
      <w:marBottom w:val="0"/>
      <w:divBdr>
        <w:top w:val="none" w:sz="0" w:space="0" w:color="auto"/>
        <w:left w:val="none" w:sz="0" w:space="0" w:color="auto"/>
        <w:bottom w:val="none" w:sz="0" w:space="0" w:color="auto"/>
        <w:right w:val="none" w:sz="0" w:space="0" w:color="auto"/>
      </w:divBdr>
    </w:div>
    <w:div w:id="1652322281">
      <w:bodyDiv w:val="1"/>
      <w:marLeft w:val="0"/>
      <w:marRight w:val="0"/>
      <w:marTop w:val="0"/>
      <w:marBottom w:val="0"/>
      <w:divBdr>
        <w:top w:val="none" w:sz="0" w:space="0" w:color="auto"/>
        <w:left w:val="none" w:sz="0" w:space="0" w:color="auto"/>
        <w:bottom w:val="none" w:sz="0" w:space="0" w:color="auto"/>
        <w:right w:val="none" w:sz="0" w:space="0" w:color="auto"/>
      </w:divBdr>
    </w:div>
    <w:div w:id="2054310975">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 w:id="21053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ode\HALCG\Version%201.3\Version%201.3.0\DesktopReporting\bin\Debug\Mas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R e p o r t D o c P r o p e r t y   x m l n s : x s i = " h t t p : / / w w w . w 3 . o r g / 2 0 0 1 / X M L S c h e m a - i n s t a n c e "   x m l n s : x s d = " h t t p : / / w w w . w 3 . o r g / 2 0 0 1 / X M L S c h e m a " >  
     < K e y > R e p o r t D o c P r o p e r t y < / K e y >  
     < V a l u e > & l t ; ? x m l   v e r s i o n = " 1 . 0 "   e n c o d i n g = " u t f - 8 "   ? & g t ;  
 & l t ; R e p o r t D o c & g t ;  
 & l t ; x m l F i l e N a m e   n a m e   = ' x m l F i l e N a m e ' & g t ; C : \ L a n d m a r k \ E D T \ E D M \ S i t e   C o n f i g u r a t i o n   F i l e s \ O u t p u t R e p o r t s \ L a n d m a r k \ W e l l P l a n \ T e m p l a t e \ D S W E   5 0 0 0 . 1 . 1 4 . 0   S c h e m a . x m l & l t ; / x m l F i l e N a m e & g t ;  
 & l t ; T a b l e J o i n   n a m e   = ' T a b l e J o i n ' & g t ; & a m p ; l t ; ? x m l   v e r s i o n = & a m p ; q u o t ; 1 . 0 & a m p ; q u o t ;   e n c o d i n g = & a m p ; q u o t ; u t f - 1 6 & a m p ; q u o t ; ? & a m p ; g t ;  
 & a m p ; l t ; A r r a y O f T a b l e J o i n   x m l n s : x s i = & a m p ; q u o t ; h t t p : / / w w w . w 3 . o r g / 2 0 0 1 / X M L S c h e m a - i n s t a n c e & a m p ; q u o t ;   x m l n s : x s d = & a m p ; q u o t ; h t t p : / / w w w . w 3 . o r g / 2 0 0 1 / X M L S c h e m a & a m p ; q u o t ; & a m p ; g t ;  
     & a m p ; l t ; T a b l e J o i n & a m p ; g t ;  
         & a m p ; l t ; T a b l e N a m e & a m p ; g t ; N e w T a b l e & a m p ; l t ; / T a b l e N a m e & a m p ; g t ;  
         & a m p ; l t ; T a b l e J o i n P a r a m s   / & a m p ; g t ;  
         & a m p ; l t ; I s L e f t J o i n & a m p ; g t ; f a l s e & a m p ; l t ; / I s L e f t J o i n & a m p ; g t ;  
     & a m p ; l t ; / T a b l e J o i n & a m p ; g t ;  
     & a m p ; l t ; T a b l e J o i n & a m p ; g t ;  
         & a m p ; l t ; T a b l e N a m e & a m p ; g t ; C D _ H O L E _ S E C T _ j o i n _ M D _ S E C T _ T Y P E & a m p ; l t ; / T a b l e N a m e & a m p ; g t ;  
         & a m p ; l t ; T a b l e J o i n P a r a m s & a m p ; g t ;  
             & a m p ; l t ; T a b l e J o i n P a r a m & a m p ; g t ;  
                 & a m p ; l t ; A T a b l e F i e l d & a m p ; g t ;  
                     & a m p ; l t ; M e r g e N a m e & a m p ; g t ; s e c t _ t y p e _ c o d e & a m p ; l t ; / M e r g e N a m e & a m p ; g t ;  
                     & a m p ; l t ; D i s p l a y N a m e & a m p ; g t ; s e c t _ t y p e _ c o d e & a m p ; l t ; / D i s p l a y N a m e & a m p ; g t ;  
                     & a m p ; l t ; M e r g e T y p e & a m p ; g t ; S t r i n g & a m p ; l t ; / M e r g e T y p e & a m p ; g t ;  
                 & a m p ; l t ; / A T a b l e F i e l d & a m p ; g t ;  
                 & a m p ; l t ; B T a b l e F i e l d & a m p ; g t ;  
                     & a m p ; l t ; M e r g e N a m e & a m p ; g t ; s e c t _ t y p e _ c o d e & a m p ; l t ; / M e r g e N a m e & a m p ; g t ;  
                     & a m p ; l t ; D i s p l a y N a m e & a m p ; g t ; s e c t _ t y p e _ c o d e & a m p ; l t ; / D i s p l a y N a m e & a m p ; g t ;  
                     & a m p ; l t ; M e r g e T y p e & a m p ; g t ; S t r i n g & a m p ; l t ; / M e r g e T y p e & a m p ; g t ;  
                 & a m p ; l t ; / B T a b l e F i e l d & a m p ; g t ;  
             & a m p ; l t ; / T a b l e J o i n P a r a m & a m p ; g t ;  
         & a m p ; l t ; / T a b l e J o i n P a r a m s & a m p ; g t ;  
         & a m p ; l t ; A T a b l e N a m e & a m p ; g t ; C D _ H O L E _ S E C T & a m p ; l t ; / A T a b l e N a m e & a m p ; g t ;  
         & a m p ; l t ; B T a b l e N a m e & a m p ; g t ; M D _ S E C T _ T Y P E & a m p ; l t ; / B T a b l e N a m e & a m p ; g t ;  
         & a m p ; l t ; I s L e f t J o i n & a m p ; g t ; f a l s e & a m p ; l t ; / I s L e f t J o i n & a m p ; g t ;  
     & a m p ; l t ; / T a b l e J o i n & a m p ; g t ;  
     & a m p ; l t ; T a b l e J o i n & a m p ; g t ;  
         & a m p ; l t ; T a b l e N a m e & a m p ; g t ; C D _ A S S E M B L Y _ C O M P _ j o i n _ M D _ S E C T _ T Y P E & a m p ; l t ; / T a b l e N a m e & a m p ; g t ;  
         & a m p ; l t ; T a b l e J o i n P a r a m s & a m p ; g t ;  
             & a m p ; l t ; T a b l e J o i n P a r a m & a m p ; g t ;  
                 & a m p ; l t ; A T a b l e F i e l d & a m p ; g t ;  
                     & a m p ; l t ; M e r g e N a m e & a m p ; g t ; s e c t _ t y p e _ c o d e & a m p ; l t ; / M e r g e N a m e & a m p ; g t ;  
                     & a m p ; l t ; D i s p l a y N a m e & a m p ; g t ; s e c t _ t y p e _ c o d e & a m p ; l t ; / D i s p l a y N a m e & a m p ; g t ;  
                     & a m p ; l t ; M e r g e T y p e & a m p ; g t ; S t r i n g & a m p ; l t ; / M e r g e T y p e & a m p ; g t ;  
                 & a m p ; l t ; / A T a b l e F i e l d & a m p ; g t ;  
                 & a m p ; l t ; B T a b l e F i e l d & a m p ; g t ;  
                     & a m p ; l t ; M e r g e N a m e & a m p ; g t ; s e c t _ t y p e _ c o d e & a m p ; l t ; / M e r g e N a m e & a m p ; g t ;  
                     & a m p ; l t ; D i s p l a y N a m e & a m p ; g t ; s e c t _ t y p e _ c o d e & a m p ; l t ; / D i s p l a y N a m e & a m p ; g t ;  
                     & a m p ; l t ; M e r g e T y p e & a m p ; g t ; S t r i n g & a m p ; l t ; / M e r g e T y p e & a m p ; g t ;  
                 & a m p ; l t ; / B T a b l e F i e l d & a m p ; g t ;  
             & a m p ; l t ; / T a b l e J o i n P a r a m & a m p ; g t ;  
         & a m p ; l t ; / T a b l e J o i n P a r a m s & a m p ; g t ;  
         & a m p ; l t ; A T a b l e N a m e & a m p ; g t ; Q r y _ C D _ A S S E M B L Y + C D _ A S S _ C O M P - S T R I N G & a m p ; l t ; / A T a b l e N a m e & a m p ; g t ;  
         & a m p ; l t ; B T a b l e N a m e & a m p ; g t ; M D _ S E C T _ T Y P E & a m p ; l t ; / B T a b l e N a m e & a m p ; g t ;  
         & a m p ; l t ; I s L e f t J o i n & a m p ; g t ; f a l s e & a m p ; l t ; / I s L e f t J o i n & a m p ; g t ;  
     & a m p ; l t ; / T a b l e J o i n & a m p ; g t ;  
     & a m p ; l t ; T a b l e J o i n & a m p ; g t ;  
         & a m p ; l t ; T a b l e N a m e & a m p ; g t ; C D _ A S S E M B L Y _ C O M P + M D _ S E C T _ T Y P E _ I N N E R S T R & a m p ; l t ; / T a b l e N a m e & a m p ; g t ;  
         & a m p ; l t ; T a b l e J o i n P a r a m s & a m p ; g t ;  
             & a m p ; l t ; T a b l e J o i n P a r a m & a m p ; g t ;  
                 & a m p ; l t ; A T a b l e F i e l d & a m p ; g t ;  
                     & a m p ; l t ; M e r g e N a m e & a m p ; g t ; s e c t _ t y p e _ c o d e & a m p ; l t ; / M e r g e N a m e & a m p ; g t ;  
                     & a m p ; l t ; D i s p l a y N a m e & a m p ; g t ; s e c t _ t y p e _ c o d e & a m p ; l t ; / D i s p l a y N a m e & a m p ; g t ;  
                     & a m p ; l t ; M e r g e T y p e & a m p ; g t ; S t r i n g & a m p ; l t ; / M e r g e T y p e & a m p ; g t ;  
                 & a m p ; l t ; / A T a b l e F i e l d & a m p ; g t ;  
                 & a m p ; l t ; B T a b l e F i e l d & a m p ; g t ;  
                     & a m p ; l t ; M e r g e N a m e & a m p ; g t ; s e c t _ t y p e _ c o d e & a m p ; l t ; / M e r g e N a m e & a m p ; g t ;  
                     & a m p ; l t ; D i s p l a y N a m e & a m p ; g t ; s e c t _ t y p e _ c o d e & a m p ; l t ; / D i s p l a y N a m e & a m p ; g t ;  
                     & a m p ; l t ; M e r g e T y p e & a m p ; g t ; S t r i n g & a m p ; l t ; / M e r g e T y p e & a m p ; g t ;  
                 & a m p ; l t ; / B T a b l e F i e l d & a m p ; g t ;  
             & a m p ; l t ; / T a b l e J o i n P a r a m & a m p ; g t ;  
         & a m p ; l t ; / T a b l e J o i n P a r a m s & a m p ; g t ;  
         & a m p ; l t ; A T a b l e N a m e & a m p ; g t ; Q r y _ C D _ A S S E M B L Y + C D _ A S S _ C O M P - I n n e r   S t r i n g & a m p ; l t ; / A T a b l e N a m e & a m p ; g t ;  
         & a m p ; l t ; B T a b l e N a m e & a m p ; g t ; M D _ S E C T _ T Y P E & a m p ; l t ; / B T a b l e N a m e & a m p ; g t ;  
         & a m p ; l t ; I s L e f t J o i n & a m p ; g t ; f a l s e & a m p ; l t ; / I s L e f t J o i n & a m p ; g t ;  
     & a m p ; l t ; / T a b l e J o i n & a m p ; g t ;  
     & a m p ; l t ; T a b l e J o i n & a m p ; g t ;  
         & a m p ; l t ; T a b l e N a m e & a m p ; g t ; C D _ B H A _ C O M P _ N O Z Z L E   +   C D _ A S S E M B L Y _ C O M P & a m p ; l t ; / T a b l e N a m e & a m p ; g t ;  
         & a m p ; l t ; T a b l e J o i n P a r a m s & a m p ; g t ;  
             & a m p ; l t ; T a b l e J o i n P a r a m & a m p ; g t ;  
                 & a m p ; l t ; A T a b l e F i e l d & a m p ; g t ;  
                     & a m p ; l t ; M e r g e N a m e & a m p ; g t ; a s s e m b l y _ c o m p _ i d & a m p ; l t ; / M e r g e N a m e & a m p ; g t ;  
                     & a m p ; l t ; D i s p l a y N a m e & a m p ; g t ; a s s e m b l y _ c o m p _ i d & a m p ; l t ; / D i s p l a y N a m e & a m p ; g t ;  
                     & a m p ; l t ; M e r g e T y p e & a m p ; g t ; S t r i n g & a m p ; l t ; / M e r g e T y p e & a m p ; g t ;  
                 & a m p ; l t ; / A T a b l e F i e l d & a m p ; g t ;  
                 & a m p ; l t ; B T a b l e F i e l d & a m p ; g t ;  
                     & a m p ; l t ; M e r g e N a m e & a m p ; g t ; a s s e m b l y _ c o m p _ i d & a m p ; l t ; / M e r g e N a m e & a m p ; g t ;  
                     & a m p ; l t ; D i s p l a y N a m e & a m p ; g t ; a s s e m b l y _ c o m p _ i d & a m p ; l t ; / D i s p l a y N a m e & a m p ; g t ;  
                     & a m p ; l t ; M e r g e T y p e & a m p ; g t ; S t r i n g & a m p ; l t ; / M e r g e T y p e & a m p ; g t ;  
                 & a m p ; l t ; / B T a b l e F i e l d & a m p ; g t ;  
             & a m p ; l t ; / T a b l e J o i n P a r a m & a m p ; g t ;  
             & a m p ; l t ; T a b l e J o i n P a r a m & a m p ; g t ;  
                 & a m p ; l t ; A T a b l e F i e l d & a m p ; g t ;  
                     & a m p ; l t ; M e r g e N a m e & a m p ; g t ; a s s e m b l y _ i d & a m p ; l t ; / M e r g e N a m e & a m p ; g t ;  
                     & a m p ; l t ; D i s p l a y N a m e & a m p ; g t ; a s s e m b l y _ i d & a m p ; l t ; / D i s p l a y N a m e & a m p ; g t ;  
                     & a m p ; l t ; M e r g e T y p e & a m p ; g t ; S t r i n g & a m p ; l t ; / M e r g e T y p e & a m p ; g t ;  
                 & a m p ; l t ; / A T a b l e F i e l d & a m p ; g t ;  
                 & a m p ; l t ; B T a b l e F i e l d & a m p ; g t ;  
                     & a m p ; l t ; M e r g e N a m e & a m p ; g t ; a s s e m b l y _ i d & a m p ; l t ; / M e r g e N a m e & a m p ; g t ;  
                     & a m p ; l t ; D i s p l a y N a m e & a m p ; g t ; a s s e m b l y _ i d & a m p ; l t ; / D i s p l a y N a m e & a m p ; g t ;  
                     & a m p ; l t ; M e r g e T y p e & a m p ; g t ; S t r i n g & a m p ; l t ; / M e r g e T y p e & a m p ; g t ;  
                 & a m p ; l t ; / B T a b l e F i e l d & a m p ; g t ;  
             & a m p ; l t ; / T a b l e J o i n P a r a m & a m p ; g t ;  
         & a m p ; l t ; / T a b l e J o i n P a r a m s & a m p ; g t ;  
         & a m p ; l t ; A T a b l e N a m e & a m p ; g t ; C D _ A S S E M B L Y _ C O M P & a m p ; l t ; / A T a b l e N a m e & a m p ; g t ;  
         & a m p ; l t ; B T a b l e N a m e & a m p ; g t ; C D _ B H A _ C O M P _ N O Z Z L E & a m p ; l t ; / B T a b l e N a m e & a m p ; g t ;  
         & a m p ; l t ; I s L e f t J o i n & a m p ; g t ; f a l s e & a m p ; l t ; / I s L e f t J o i n & a m p ; g t ;  
     & a m p ; l t ; / T a b l e J o i n & a m p ; g t ;  
     & a m p ; l t ; T a b l e J o i n & a m p ; g t ;  
         & a m p ; l t ; T a b l e N a m e & a m p ; g t ; T B L _ S T R I N G _ N O Z Z L E S & a m p ; l t ; / T a b l e N a m e & a m p ; g t ;  
         & a m p ; l t ; T a b l e J o i n P a r a m s & a m p ; g t ;  
             & a m p ; l t ; T a b l e J o i n P a r a m & a m p ; g t ;  
                 & a m p ; l t ; A T a b l e F i e l d & a m p ; g t ;  
                     & a m p ; l t ; M e r g e N a m e & a m p ; g t ; c o m p _ t y p e _ c o d e & a m p ; l t ; / M e r g e N a m e & a m p ; g t ;  
                     & a m p ; l t ; D i s p l a y N a m e & a m p ; g t ; c o m p _ t y p e _ c o d e & a m p ; l t ; / D i s p l a y N a m e & a m p ; g t ;  
                     & a m p ; l t ; M e r g e T y p e & a m p ; g t ; S t r i n g & a m p ; l t ; / M e r g e T y p e & a m p ; g t ;  
                 & a m p ; l t ; / A T a b l e F i e l d & a m p ; g t ;  
                 & a m p ; l t ; B T a b l e F i e l d & a m p ; g t ;  
                     & a m p ; l t ; M e r g e N a m e & a m p ; g t ; c o m p _ t y p e _ c o d e & a m p ; l t ; / M e r g e N a m e & a m p ; g t ;  
                     & a m p ; l t ; D i s p l a y N a m e & a m p ; g t ; c o m p _ t y p e _ c o d e & a m p ; l t ; / D i s p l a y N a m e & a m p ; g t ;  
                     & a m p ; l t ; M e r g e T y p e & a m p ; g t ; S t r i n g & a m p ; l t ; / M e r g e T y p e & a m p ; g t ;  
                 & a m p ; l t ; / B T a b l e F i e l d & a m p ; g t ;  
             & a m p ; l t ; / T a b l e J o i n P a r a m & a m p ; g t ;  
             & a m p ; l t ; T a b l e J o i n P a r a m & a m p ; g t ;  
                 & a m p ; l t ; A T a b l e F i e l d & a m p ; g t ;  
                     & a m p ; l t ; M e r g e N a m e & a m p ; g t ; s e c t _ t y p e _ c o d e & a m p ; l t ; / M e r g e N a m e & a m p ; g t ;  
                     & a m p ; l t ; D i s p l a y N a m e & a m p ; g t ; s e c t _ t y p e _ c o d e & a m p ; l t ; / D i s p l a y N a m e & a m p ; g t ;  
                     & a m p ; l t ; M e r g e T y p e & a m p ; g t ; S t r i n g & a m p ; l t ; / M e r g e T y p e & a m p ; g t ;  
                 & a m p ; l t ; / A T a b l e F i e l d & a m p ; g t ;  
                 & a m p ; l t ; B T a b l e F i e l d & a m p ; g t ;  
                     & a m p ; l t ; M e r g e N a m e & a m p ; g t ; s e c t _ t y p e _ c o d e & a m p ; l t ; / M e r g e N a m e & a m p ; g t ;  
                     & a m p ; l t ; D i s p l a y N a m e & a m p ; g t ; s e c t _ t y p e _ c o d e & a m p ; l t ; / D i s p l a y N a m e & a m p ; g t ;  
                     & a m p ; l t ; M e r g e T y p e & a m p ; g t ; S t r i n g & a m p ; l t ; / M e r g e T y p e & a m p ; g t ;  
                 & a m p ; l t ; / B T a b l e F i e l d & a m p ; g t ;  
             & a m p ; l t ; / T a b l e J o i n P a r a m & a m p ; g t ;  
         & a m p ; l t ; / T a b l e J o i n P a r a m s & a m p ; g t ;  
         & a m p ; l t ; A T a b l e N a m e & a m p ; g t ; Q r y _ S t r N o z z l e _ S t r i n g & a m p ; l t ; / A T a b l e N a m e & a m p ; g t ;  
         & a m p ; l t ; B T a b l e N a m e & a m p ; g t ; M D _ P K _ C O M P _ T Y P E & a m p ; l t ; / B T a b l e N a m e & a m p ; g t ;  
         & a m p ; l t ; I s L e f t J o i n & a m p ; g t ; f a l s e & a m p ; l t ; / I s L e f t J o i n & a m p ; g t ;  
     & a m p ; l t ; / T a b l e J o i n & a m p ; g t ;  
     & a m p ; l t ; T a b l e J o i n & a m p ; g t ;  
         & a m p ; l t ; T a b l e N a m e & a m p ; g t ; T B L _ S T R I N G _ N O Z Z L E S _ I N S T R & a m p ; l t ; / T a b l e N a m e & a m p ; g t ;  
         & a m p ; l t ; T a b l e J o i n P a r a m s & a m p ; g t ;  
             & a m p ; l t ; T a b l e J o i n P a r a m & a m p ; g t ;  
                 & a m p ; l t ; A T a b l e F i e l d & a m p ; g t ;  
                     & a m p ; l t ; M e r g e N a m e & a m p ; g t ; c o m p _ t y p e _ c o d e & a m p ; l t ; / M e r g e N a m e & a m p ; g t ;  
                     & a m p ; l t ; D i s p l a y N a m e & a m p ; g t ; c o m p _ t y p e _ c o d e & a m p ; l t ; / D i s p l a y N a m e & a m p ; g t ;  
                     & a m p ; l t ; M e r g e T y p e & a m p ; g t ; S t r i n g & a m p ; l t ; / M e r g e T y p e & a m p ; g t ;  
                 & a m p ; l t ; / A T a b l e F i e l d & a m p ; g t ;  
                 & a m p ; l t ; B T a b l e F i e l d & a m p ; g t ;  
                     & a m p ; l t ; M e r g e N a m e & a m p ; g t ; c o m p _ t y p e _ c o d e & a m p ; l t ; / M e r g e N a m e & a m p ; g t ;  
                     & a m p ; l t ; D i s p l a y N a m e & a m p ; g t ; c o m p _ t y p e _ c o d e & a m p ; l t ; / D i s p l a y N a m e & a m p ; g t ;  
                     & a m p ; l t ; M e r g e T y p e & a m p ; g t ; S t r i n g & a m p ; l t ; / M e r g e T y p e & a m p ; g t ;  
                 & a m p ; l t ; / B T a b l e F i e l d & a m p ; g t ;  
             & a m p ; l t ; / T a b l e J o i n P a r a m & a m p ; g t ;  
             & a m p ; l t ; T a b l e J o i n P a r a m & a m p ; g t ;  
                 & a m p ; l t ; A T a b l e F i e l d & a m p ; g t ;  
                     & a m p ; l t ; M e r g e N a m e & a m p ; g t ; s e c t _ t y p e _ c o d e & a m p ; l t ; / M e r g e N a m e & a m p ; g t ;  
                     & a m p ; l t ; D i s p l a y N a m e & a m p ; g t ; s e c t _ t y p e _ c o d e & a m p ; l t ; / D i s p l a y N a m e & a m p ; g t ;  
                     & a m p ; l t ; M e r g e T y p e & a m p ; g t ; S t r i n g & a m p ; l t ; / M e r g e T y p e & a m p ; g t ;  
                 & a m p ; l t ; / A T a b l e F i e l d & a m p ; g t ;  
                 & a m p ; l t ; B T a b l e F i e l d & a m p ; g t ;  
                     & a m p ; l t ; M e r g e N a m e & a m p ; g t ; s e c t _ t y p e _ c o d e & a m p ; l t ; / M e r g e N a m e & a m p ; g t ;  
                     & a m p ; l t ; D i s p l a y N a m e & a m p ; g t ; s e c t _ t y p e _ c o d e & a m p ; l t ; / D i s p l a y N a m e & a m p ; g t ;  
                     & a m p ; l t ; M e r g e T y p e & a m p ; g t ; S t r i n g & a m p ; l t ; / M e r g e T y p e & a m p ; g t ;  
                 & a m p ; l t ; / B T a b l e F i e l d & a m p ; g t ;  
             & a m p ; l t ; / T a b l e J o i n P a r a m & a m p ; g t ;  
         & a m p ; l t ; / T a b l e J o i n P a r a m s & a m p ; g t ;  
         & a m p ; l t ; A T a b l e N a m e & a m p ; g t ; Q r y _ S t r N o z z l e _ i n n e r S t r i n g & a m p ; l t ; / A T a b l e N a m e & a m p ; g t ;  
         & a m p ; l t ; B T a b l e N a m e & a m p ; g t ; M D _ P K _ C O M P _ T Y P E & a m p ; l t ; / B T a b l e N a m e & a m p ; g t ;  
         & a m p ; l t ; I s L e f t J o i n & a m p ; g t ; f a l s e & a m p ; l t ; / I s L e f t J o i n & a m p ; g t ;  
     & a m p ; l t ; / T a b l e J o i n & a m p ; g t ;  
     & a m p ; l t ; T a b l e J o i n & a m p ; g t ;  
         & a m p ; l t ; T a b l e N a m e & a m p ; g t ; W P _ C A S E _ C E M _ J O B _ D A T A _ j o i n _ C D _ F L U I D & a m p ; l t ; / T a b l e N a m e & a m p ; g t ;  
         & a m p ; l t ; T a b l e J o i n P a r a m s & a m p ; g t ;  
             & a m p ; l t ; T a b l e J o i n P a r a m & a m p ; g t ;  
                 & a m p ; l t ; A T a b l e F i e l d & a m p ; g t ;  
                     & a m p ; l t ; M e r g e N a m e & a m p ; g t ; f l u i d _ i d & a m p ; l t ; / M e r g e N a m e & a m p ; g t ;  
                     & a m p ; l t ; D i s p l a y N a m e & a m p ; g t ; f l u i d _ i d & a m p ; l t ; / D i s p l a y N a m e & a m p ; g t ;  
                     & a m p ; l t ; M e r g e T y p e & a m p ; g t ; S t r i n g & a m p ; l t ; / M e r g e T y p e & a m p ; g t ;  
                 & a m p ; l t ; / A T a b l e F i e l d & a m p ; g t ;  
                 & a m p ; l t ; B T a b l e F i e l d & a m p ; g t ;  
                     & a m p ; l t ; M e r g e N a m e & a m p ; g t ; f l u i d _ i d & a m p ; l t ; / M e r g e N a m e & a m p ; g t ;  
                     & a m p ; l t ; D i s p l a y N a m e & a m p ; g t ; f l u i d _ i d & a m p ; l t ; / D i s p l a y N a m e & a m p ; g t ;  
                     & a m p ; l t ; M e r g e T y p e & a m p ; g t ; S t r i n g & a m p ; l t ; / M e r g e T y p e & a m p ; g t ;  
                 & a m p ; l t ; / B T a b l e F i e l d & a m p ; g t ;  
             & a m p ; l t ; / T a b l e J o i n P a r a m & a m p ; g t ;  
         & a m p ; l t ; / T a b l e J o i n P a r a m s & a m p ; g t ;  
         & a m p ; l t ; A T a b l e N a m e & a m p ; g t ; W P _ C A S E _ C E M _ J O B _ D A T A _ A R R & a m p ; l t ; / A T a b l e N a m e & a m p ; g t ;  
         & a m p ; l t ; B T a b l e N a m e & a m p ; g t ; C D _ F L U I D & a m p ; l t ; / B T a b l e N a m e & a m p ; g t ;  
         & a m p ; l t ; I s L e f t J o i n & a m p ; g t ; t r u e & a m p ; l t ; / I s L e f t J o i n & a m p ; g t ;  
     & a m p ; l t ; / T a b l e J o i n & a m p ; g t ;  
     & a m p ; l t ; T a b l e J o i n & a m p ; g t ;  
         & a m p ; l t ; T a b l e N a m e & a m p ; g t ; T B L _ J O I N _ W P _ C A S E _ C E M _ F O A M _ S C H D _ A R R _ _ C A L C U L A T E D _ N I T R O G E N _ R A T E & a m p ; l t ; / T a b l e N a m e & a m p ; g t ;  
         & a m p ; l t ; T a b l e J o i n P a r a m s & a m p ; g t ;  
             & a m p ; l t ; T a b l e J o i n P a r a m & a m p ; g t ;  
                 & a m p ; l t ; A T a b l e F i e l d & a m p ; g t ;  
                     & a m p ; l t ; M e r g e N a m e & a m p ; g t ; s t a g e _ n o & a m p ; l t ; / M e r g e N a m e & a m p ; g t ;  
                     & a m p ; l t ; D i s p l a y N a m e & a m p ; g t ; s t a g e _ n o & a m p ; l t ; / D i s p l a y N a m e & a m p ; g t ;  
                     & a m p ; l t ; M e r g e T y p e & a m p ; g t ; D e c i m a l & a m p ; l t ; / M e r g e T y p e & a m p ; g t ;  
                 & a m p ; l t ; / A T a b l e F i e l d & a m p ; g t ;  
                 & a m p ; l t ; B T a b l e F i e l d & a m p ; g t ;  
                     & a m p ; l t ; M e r g e N a m e & a m p ; g t ; s t a g e _ n o & a m p ; l t ; / M e r g e N a m e & a m p ; g t ;  
                     & a m p ; l t ; D i s p l a y N a m e & a m p ; g t ; s t a g e _ n o & a m p ; l t ; / D i s p l a y N a m e & a m p ; g t ;  
                     & a m p ; l t ; M e r g e T y p e & a m p ; g t ; D e c i m a l & a m p ; l t ; / M e r g e T y p e & a m p ; g t ;  
                 & a m p ; l t ; / B T a b l e F i e l d & a m p ; g t ;  
             & a m p ; l t ; / T a b l e J o i n P a r a m & a m p ; g t ;  
         & a m p ; l t ; / T a b l e J o i n P a r a m s & a m p ; g t ;  
         & a m p ; l t ; A T a b l e N a m e & a m p ; g t ; W P _ C A S E _ C E M _ F O A M _ S C H D _ A R R & a m p ; l t ; / A T a b l e N a m e & a m p ; g t ;  
         & a m p ; l t ; B T a b l e N a m e & a m p ; g t ; C A L C U L A T E D _ N I T R O G E N _ R A T E & a m p ; l t ; / B T a b l e N a m e & a m p ; g t ;  
         & a m p ; l t ; I s L e f t J o i n & a m p ; g t ; f a l s e & a m p ; l t ; / I s L e f t J o i n & a m p ; g t ;  
     & a m p ; l t ; / T a b l e J o i n & a m p ; g t ;  
 & a m p ; l t ; / A r r a y O f T a b l e J o i n & a m p ; g t ; & l t ; / T a b l e J o i n & g t ;  
 & l t ; C o n d i t i o n   n a m e   = ' C o n d i t i o n ' & g t ; & a m p ; l t ; ? x m l   v e r s i o n = & a m p ; q u o t ; 1 . 0 & a m p ; q u o t ;   e n c o d i n g = & a m p ; q u o t ; u t f - 1 6 & a m p ; q u o t ; ? & a m p ; g t ;  
 & a m p ; l t ; A r r a y O f C o n d i t i o n   x m l n s : x s i = & a m p ; q u o t ; h t t p : / / w w w . w 3 . o r g / 2 0 0 1 / X M L S c h e m a - i n s t a n c e & a m p ; q u o t ;   x m l n s : x s d = & a m p ; q u o t ; h t t p : / / w w w . w 3 . o r g / 2 0 0 1 / X M L S c h e m a & a m p ; q u o t ; & a m p ; g t ;  
     & a m p ; l t ; C o n d i t i o n & a m p ; g t ;  
         & a m p ; l t ; T a b l e & a m p ; g t ; C D _ F L U I D & a m p ; l t ; / T a b l e & a m p ; g t ;  
         & a m p ; l t ; N a m e & a m p ; g t ; C o n d _ C D _ F L U I D _ r h e o l o g y _ m o d e l _ 1 & a m p ; l t ; / N a m e & a m p ; g t ;  
         & a m p ; l t ; C o n d i t i o n D e s c r i p t i o n & a m p ; g t ; [ r h e o l o g y _ m o d e l ] = 1 & a m p ; l t ; / C o n d i t i o n D e s c r i p t i o n & a m p ; g t ; 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 & a m p ; l t ; N a m e & a m p ; g t ; C o n d _ C D _ F L U I D . r h e o l o g y _ m o d e l = 2 & a m p ; l t ; / N a m e & a m p ; g t ;  
         & a m p ; l t ; C o n d i t i o n D e s c r i p t i o n & a m p ; g t ; [ r h e o l o g y _ m o d e l ] = 2 & a m p ; l t ; / C o n d i t i o n D e s c r i p t i o n & a m p ; g t ; 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 & a m p ; l t ; N a m e & a m p ; g t ; C o n d _ C D _ F L U I D . r h e o l o g y _ m o d e l = 0 & a m p ; l t ; / N a m e & a m p ; g t ;  
         & a m p ; l t ; C o n d i t i o n D e s c r i p t i o n & a m p ; g t ; [ r h e o l o g y _ m o d e l ] = 0 & a m p ; l t ; / C o n d i t i o n D e s c r i p t i o n & a m p ; g t ; 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 & a m p ; l t ; N a m e & a m p ; g t ; C o n d _ C D _ F L U I D . r h e o l o g y _ m o d e l = 3 & a m p ; l t ; / N a m e & a m p ; g t ;  
         & a m p ; l t ; C o n d i t i o n D e s c r i p t i o n & a m p ; g t ; [ r h e o l o g y _ m o d e l ] = 3 & a m p ; l t ; / C o n d i t i o n D e s c r i p t i o n & a m p ; g t ; 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 & a m p ; l t ; N a m e & a m p ; g t ; C o n d _ C D _ F L U I D . r h e o l o g y _ m o d e l = 4 & a m p ; l t ; / N a m e & a m p ; g t ;  
         & a m p ; l t ; C o n d i t i o n D e s c r i p t i o n & a m p ; g t ; [ r h e o l o g y _ m o d e l ] = 4 & a m p ; l t ; / C o n d i t i o n D e s c r i p t i o n & a m p ; g t ;  
         & a m p ; l t ; S y n t a x & a m p ; g t ; D o   s o m e t h i n g   h e r e & a m p ; l t ; / S y n t a x & a m p ; g t ;  
         & a m p ; l t ; S a m p l e V a l u e & a m p ; g t ; D o   s o m e t h i n g   h e r e & a m p ; l t ; / S a m p l e V a l u e & a m p ; g t ;  
         & a m p ; l t ; E v a l u a t e A l l R o w s & a m p ; g t ; f a l s e & a m p ; l t ; / E v a l u a t e A l l R o w s & a m p ; g t ;  
     & a m p ; l t ; / C o n d i t i o n & a m p ; g t ;  
     & a m p ; l t ; C o n d i t i o n & a m p ; g t ;  
         & a m p ; l t ; T a b l e & a m p ; g t ; P l o t & a m p ; l t ; / T a b l e & a m p ; g t ;  
         & a m p ; l t ; N a m e & a m p ; g t ; G e n O u t p u t P l o t s . E x i t s & a m p ; l t ; / N a m e & a m p ; g t ;  
         & a m p ; l t ; C o n d i t i o n D e s c r i p t i o n & a m p ; g t ; [ C a t e g o r y ] = & a m p ; a p o s ; G e n e r a l O u t p u t s & a m p ; a p o s ;   o r   [ N a m e ] = & a m p ; a p o s ; W o r k S t r i n g P o s i t i o n P l o t & a m p ; a p o s ; & a m p ; l t ; / C o n d i t i o n D e s c r i p t i o n & a m p ; g t ; 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 & a m p ; l t ; T a b l e & a m p ; g t ; Q u e r y _ D i s p l a y _ H o l e & a m p ; l t ; / T a b l e & a m p ; g t ;  
         & a m p ; l t ; N a m e & a m p ; g t ; F r o m A p p . D i s p l a y H o l e & a m p ; l t ; / N a m e & a m p ; g t ;  
         & a m p ; l t ; C o n d i t i o n D e s c r i p t i o n & a m p ; g t ; [ d i s p l a y _ h o l e ] = & a m p ; a p o s ; Y & a m p ; a p o s ;   A n d   [ c o u n t ( c o m p _ t y p e _ c o d e ) ] & a m p ; a m p ; g t ; 0 & a m p ; l t ; / C o n d i t i o n D e s c r i p t i o n & a m p ; g t ; 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 & a m p ; l t ; T a b l e & a m p ; g t ; Q u e r y _ D i s p l a y _ S t r i n g D e t a i l s & a m p ; l t ; / T a b l e & a m p ; g t ;  
         & a m p ; l t ; N a m e & a m p ; g t ; F r o m A p p . D i s p l a y S t r i n g D e t a i l s & a m p ; l t ; / N a m e & a m p ; g t ;  
         & a m p ; l t ; C o n d i t i o n D e s c r i p t i o n & a m p ; g t ; [ d i s p l a y _ a s s e m b l y ] = & a m p ; a p o s ; Y & a m p ; a p o s ;   A n d   [ c o u n t ( c o m p _ t y p e _ c o d e ) ] & a m p ; a m p ; g t ; 0 & a m p ; l t ; / C o n d i t i o n D e s c r i p t i o n & a m p ; g t ; 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 & a m p ; l t ; T a b l e & a m p ; g t ; Q u e r y _ D i s p l a y _ i n n e r S t r i n g D e t a i l s & a m p ; l t ; / T a b l e & a m p ; g t ;  
         & a m p ; l t ; N a m e & a m p ; g t ; F r o m A p p . D i s p l a y I n n e r S t r i n g D e t a i l s & a m p ; l t ; / N a m e & a m p ; g t ;  
         & a m p ; l t ; C o n d i t i o n D e s c r i p t i o n & a m p ; g t ; [ u s e _ i n n e r _ s t r i n g ] = & a m p ; a p o s ; Y & a m p ; a p o s ;   A n d   [ c o u n t ( c o m p _ t y p e _ c o d e ) ] & a m p ; a m p ; g t ; 0 & a m p ; l t ; / C o n d i t i o n D e s c r i p t i o n & a m p ; g t ; 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 & a m p ; l t ; T a b l e & a m p ; g t ; W P _ T D A _ P A R A M S & a m p ; l t ; / T a b l e & a m p ; g t ;  
         & a m p ; l t ; N a m e & a m p ; g t ; W P _ T D A _ P A R A M S . u s e _ f r i c t i o n _ d e v i c e & a m p ; l t ; / N a m e & a m p ; g t ;  
         & a m p ; l t ; C o n d i t i o n D e s c r i p t i o n & a m p ; g t ; [ u s e _ f r i c t i o n _ d e v i c e ] = & a m p ; a p o s ; Y & a m p ; a p o s ; & a m p ; l t ; / C o n d i t i o n D e s c r i p t i o n & a m p ; g t ; 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 & a m p ; l t ; T a b l e & a m p ; g t ; W P _ C A S E _ T O R T _ I N T & a m p ; l t ; / T a b l e & a m p ; g t ;  
         & a m p ; l t ; N a m e & a m p ; g t ; T o r t u o s i t y . s h o w & a m p ; l t ; / N a m e & a m p ; g t ;  
         & a m p ; l t ; C o n d i t i o n D e s c r i p t i o n & a m p ; g t ; [ m d ] & a m p ; a m p ; g t ; 0 & a m p ; l t ; / C o n d i t i o n D e s c r i p t i o n & a m p ; g t ; 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 & a m p ; l t ; T a b l e & a m p ; g t ; Q u e r y . S h o w W e l l P a t h & a m p ; l t ; / T a b l e & a m p ; g t ;  
         & a m p ; l t ; N a m e & a m p ; g t ; C o n d _ W e l l P a t h . S h o w & a m p ; l t ; / N a m e & a m p ; g t ;  
         & a m p ; l t ; C o n d i t i o n D e s c r i p t i o n & a m p ; g t ; [ d i s p l a y _ w e l l p a t h ] = & a m p ; a p o s ; Y & a m p ; a p o s ;   A N D   [ u s e _ n a t i v e w e l l p a t h ] = & a m p ; a p o s ; Y & a m p ; a p o s ;   a n d   [ c o u n t ( C D _ D E F I N I T I V E _ S U R V E Y _ S T A T I O N . d e f _ s u r v e y _ h e a d e r _ i d ) ] & a m p ; a m p ; g t ; 0 & a m p ; l t ; / C o n d i t i o n D e s c r i p t i o n & a m p ; g t ; 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 & a m p ; l t ; T a b l e & a m p ; g t ; f r o m _ a p p & a m p ; l t ; / T a b l e & a m p ; g t ;  
         & a m p ; l t ; N a m e & a m p ; g t ; C o n d _ W e l l p a t h I n t e r p o l a t i o n . S h o w & a m p ; l t ; / N a m e & a m p ; g t ;  
         & a m p ; l t ; C o n d i t i o n D e s c r i p t i o n & a m p ; g t ; [ d i s p l a y _ w e l l p a t h ] = & a m p ; a p o s ; Y & a m p ; a p o s ;   A N D   [ u s e _ n a t i v e w e l l p a t h ] & a m p ; a m p ; l t ; & a m p ; a m p ; g t ; & a m p ; a p o s ; Y & a m p ; a p o s ; & a m p ; l t ; / C o n d i t i o n D e s c r i p t i o n & a m p ; g t ; 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 & a m p ; l t ; T a b l e & a m p ; g t ; C D _ F R A C _ G R A D I E N T & a m p ; l t ; / T a b l e & a m p ; g t ;  
         & a m p ; l t ; N a m e & a m p ; g t ; F R A C _ G R A D I E N T . S h o w & a m p ; l t ; / N a m e & a m p ; g t ;  
         & a m p ; l t ; C o n d i t i o n D e s c r i p t i o n & a m p ; g t ; [ t v d ] & a m p ; a m p ; g t ; 0 & a m p ; l t ; / C o n d i t i o n D e s c r i p t i o n & a m p ; g t ; 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 & a m p ; l t ; T a b l e & a m p ; g t ; C D _ P O R E _ P R E S S U R E & a m p ; l t ; / T a b l e & a m p ; g t ;  
         & a m p ; l t ; N a m e & a m p ; g t ; P O R E _ P R E S S U R E . S H O W & a m p ; l t ; / N a m e & a m p ; g t ;  
         & a m p ; l t ; C o n d i t i o n D e s c r i p t i o n & a m p ; g t ; [ t v d ] & a m p ; a m p ; g t ; 0 & a m p ; l t ; / C o n d i t i o n D e s c r i p t i o n & a m p ; g t ; 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 & a m p ; l t ; T a b l e & a m p ; g t ; C D _ W E L L B O R E _ F O R M A T I O N & a m p ; l t ; / T a b l e & a m p ; g t ;  
         & a m p ; l t ; N a m e & a m p ; g t ; F o r m a t i o n P r o p e r t i e s . S i m p l e . S h o w & a m p ; l t ; / N a m e & a m p ; g t ;  
         & a m p ; l t ; C o n d i t i o n D e s c r i p t i o n & a m p ; g t ; C o u n t ( [ p r o g n o s e d _ m d ] ) & a m p ; a m p ; g t ; 0   a n d   [ V a r - P l o t . s w a b s u r g e ] = 0 & a m p ; l t ; / C o n d i t i o n D e s c r i p t i o n & a m p ; g t ; 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 & a m p ; l t ; T a b l e & a m p ; g t ; C D _ W E L L B O R E _ F O R M A T I O N & a m p ; l t ; / T a b l e & a m p ; g t ;  
         & a m p ; l t ; N a m e & a m p ; g t ; F o r m a t i o n P r o p e r t i e s . S h o w & a m p ; l t ; / N a m e & a m p ; g t ;  
         & a m p ; l t ; C o n d i t i o n D e s c r i p t i o n & a m p ; g t ; C o u n t ( [ p r o g n o s e d _ m d ] )   & a m p ; a m p ; g t ; 0   a n d   [ V a r - P l o t . s w a b s u r g e ] & a m p ; a m p ; g t ; 0 & a m p ; l t ; / C o n d i t i o n D e s c r i p t i o n & a m p ; g t ; 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 & a m p ; l t ; T a b l e & a m p ; g t ; P l o t & a m p ; l t ; / T a b l e & a m p ; g t ;  
         & a m p ; l t ; N a m e & a m p ; g t ; T D P l o t s . R u n S e c t i o n . S h o w & a m p ; l t ; / N a m e & a m p ; g t ;  
         & a m p ; l t ; C o n d i t i o n D e s c r i p t i o n & a m p ; g t ; [ V a r - T n D S e c t i o n . R u n P a r a m . S h o w F l a g ] & a m p ; a m p ; g t ; 0 & a m p ; l t ; / C o n d i t i o n D e s c r i p t i o n & a m p ; g t ; 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 & a m p ; l t ; T a b l e & a m p ; g t ; W P _ T D A _ D I S C R E T E _ P A R A M S & a m p ; l t ; / T a b l e & a m p ; g t ;  
         & a m p ; l t ; N a m e & a m p ; g t ; T n D S e c t i o n . H y b r i d M o d e l . S h o w & a m p ; l t ; / N a m e & a m p ; g t ;  
         & a m p ; l t ; C o n d i t i o n D e s c r i p t i o n & a m p ; g t ; [ V a r - T n D S e c t i o n . D i s c r e t e . S h o w F l a g ] & a m p ; a m p ; g t ; 0   a n d   ( [ u s e _ t r i p p i n g _ i n ] = & a m p ; a p o s ; Y & a m p ; a p o s ;   O R   [ u s e _ t r i p p i n g _ o u t ] = & a m p ; a p o s ; Y & a m p ; a p o s ;   O R   [ u s e _ r o t a t e ] = & a m p ; a p o s ; Y & a m p ; a p o s ; ) & a m p ; l t ; / C o n d i t i o n D e s c r i p t i o n & a m p ; g t ; 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 & a m p ; l t ; T a b l e & a m p ; g t ; W P _ T D A _ P A R A M S & a m p ; l t ; / T a b l e & a m p ; g t ;  
         & a m p ; l t ; N a m e & a m p ; g t ; T n D S e c t i o n . O p e r a t i o n s . S h o w & a m p ; l t ; / N a m e & a m p ; g t ;  
         & a m p ; l t ; C o n d i t i o n D e s c r i p t i o n & a m p ; g t ; ( [ u s e _ r o t a t i n g _ o n _ b o t t o m ] = & a m p ; a p o s ; Y & a m p ; a p o s ;   O R   [ u s e _ s l i d i n g _ d r i l l i n g ] = & a m p ; a p o s ; Y & a m p ; a p o s ;   O R   [ u s e _ o v e r p u l l ] = & a m p ; a p o s ; Y & a m p ; a p o s ;   O R   [ u s e _ r o t a t i n g _ o f f _ b o t t o m ] = & a m p ; a p o s ; Y & a m p ; a p o s ;   O R   [ u s e _ t r i p p i n g _ i n ] = & a m p ; a p o s ; Y & a m p ; a p o s ;   O R   [ u s e _ t r i p p i n g _ o u t ] = & a m p ; a p o s ; Y & a m p ; a p o s ;     )   a n d   [ V a r - T n D S e c t i o n . S h o w F l a g ] & a m p ; a m p ; g t ; 0 & a m p ; l t ; / C o n d i t i o n D e s c r i p t i o n & a m p ; g t ; 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 & a m p ; l t ; T a b l e & a m p ; g t ; f r o m _ a p p & a m p ; l t ; / T a b l e & a m p ; g t ;  
         & a m p ; l t ; N a m e & a m p ; g t ; H y d r a u l i c s P l o t S e c t i o n . S h o w & a m p ; l t ; / N a m e & a m p ; g t ;  
         & a m p ; l t ; C o n d i t i o n D e s c r i p t i o n & a m p ; g t ; [ V a r - H y d r a u l i c s . S h o w F l a g ] & a m p ; a m p ; g t ; 0 & a m p ; l t ; / C o n d i t i o n D e s c r i p t i o n & a m p ; g t ; 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 & a m p ; l t ; T a b l e & a m p ; g t ; Q u e r y _ D i s p l a y _ S t r i n g D e t a i l s N o z z l e & a m p ; l t ; / T a b l e & a m p ; g t ;  
         & a m p ; l t ; N a m e & a m p ; g t ; F r o m A p p . D i s p l a y S t r i n g N o z z l e & a m p ; l t ; / N a m e & a m p ; g t ;  
         & a m p ; l t ; C o n d i t i o n D e s c r i p t i o n & a m p ; g t ; [ d i s p l a y _ a s s e m b l y ] = & a m p ; a p o s ; Y & a m p ; a p o s ;   A N D   [ n o z z l e _ c o u n t ] & a m p ; a m p ; g t ; 0 & a m p ; l t ; / C o n d i t i o n D e s c r i p t i o n & a m p ; g t ; 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 & a m p ; l t ; T a b l e & a m p ; g t ; Q u e r y _ D i s p l a y _ i n n e r S t r i n g D e t a i l s N o z z l e & a m p ; l t ; / T a b l e & a m p ; g t ;  
         & a m p ; l t ; N a m e & a m p ; g t ; F r o m A p p . D i s p l a y I n n e r S t r i n g N o z z l e s & a m p ; l t ; / N a m e & a m p ; g t ;  
         & a m p ; l t ; C o n d i t i o n D e s c r i p t i o n & a m p ; g t ; [ u s e _ i n n e r _ s t r i n g ] = & a m p ; a p o s ; Y & a m p ; a p o s ;   a n d   [ n o z z l e _ c o u n t ] & a m p ; a m p ; g t ; 0 & a m p ; l t ; / C o n d i t i o n D e s c r i p t i o n & a m p ; g t ; 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 & a m p ; l t ; T a b l e & a m p ; g t ; Q u e r y _ D i s p l a y _ S t r i n g D e t a i l s & a m p ; l t ; / T a b l e & a m p ; g t ;  
         & a m p ; l t ; N a m e & a m p ; g t ; F r o m A p p . D i s p l a y S t r i n g G r a d e s & a m p ; l t ; / N a m e & a m p ; g t ;  
         & a m p ; l t ; C o n d i t i o n D e s c r i p t i o n & a m p ; g t ; [ d i s p l a y _ a s s e m b l y ] = & a m p ; a p o s ; Y & a m p ; a p o s ;   A n d   [ c o u n t ( g r a d e ) ] & a m p ; a m p ; g t ; 0 & a m p ; l t ; / C o n d i t i o n D e s c r i p t i o n & a m p ; g t ; 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 & a m p ; l t ; T a b l e & a m p ; g t ; Q u e r y _ D i s p l a y _ i n n e r S t r i n g D e t a i l s & a m p ; l t ; / T a b l e & a m p ; g t ;  
         & a m p ; l t ; N a m e & a m p ; g t ; F r o m A p p . D i s p l a y I n n e r S t r i n g G r a d e s & a m p ; l t ; / N a m e & a m p ; g t ;  
         & a m p ; l t ; C o n d i t i o n D e s c r i p t i o n & a m p ; g t ; [ u s e _ i n n e r _ s t r i n g ] = & a m p ; a p o s ; Y & a m p ; a p o s ;   A N D   [ c o u n t ( g r a d e ) ] & a m p ; a m p ; g t ; 0 & a m p ; l t ; / C o n d i t i o n D e s c r i p t i o n & a m p ; g t ; 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 & a m p ; l t ; T a b l e & a m p ; g t ; C D _ A S S E M B L Y _ C O M P & a m p ; l t ; / T a b l e & a m p ; g t ;  
         & a m p ; l t ; N a m e & a m p ; g t ; F l o t S e c t i o n . S h o w & a m p ; l t ; / N a m e & a m p ; g t ;  
         & a m p ; l t ; C o n d i t i o n D e s c r i p t i o n & a m p ; g t ; [ s e c t _ t y p e _ c o d e ] = & a m p ; a p o s ; C S H & a m p ; a p o s ;   o r   [ s e c t _ t y p e _ c o d e ]   = & a m p ; a p o s ; f c l & a m p ; a p o s ; & a m p ; l t ; / C o n d i t i o n D e s c r i p t i o n & a m p ; g t ; 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 & a m p ; l t ; T a b l e & a m p ; g t ; C D _ F L U I D & a m p ; l t ; / T a b l e & a m p ; g t ;  
         & a m p ; l t ; N a m e & a m p ; g t ; F l u i d . C o m p r e s s i b i l i t y . S h o w & a m p ; l t ; / N a m e & a m p ; g t ;  
         & a m p ; l t ; C o n d i t i o n D e s c r i p t i o n & a m p ; g t ; [ m u d b a s e _ t y p e ] & a m p ; a m p ; g t ; = 2 & a m p ; l t ; / C o n d i t i o n D e s c r i p t i o n & a m p ; g t ;  
         & a m p ; l t ; S y n t a x & a m p ; g t ; D o   s o m e t h i n g   h e r e & a m p ; l t ; / S y n t a x & a m p ; g t ;  
         & a m p ; l t ; S a m p l e V a l u e & a m p ; g t ; D o   s o m e t h i n g   h e r e & a m p ; l t ; / S a m p l e V a l u e & a m p ; g t ;  
         & a m p ; l t ; E v a l u a t e A l l R o w s & a m p ; g t ; t r u e & a m p ; l t ; / E v a l u a t e A l l R o w s & a m p ; g t ;  
     & a m p ; l t ; / C o n d i t i o n & a m p ; g t ;  
     & a m p ; l t ; C o n d i t i o n & a m p ; g t ;  
         & a m p ; l t ; T a b l e & a m p ; g t ; P l o t & a m p ; l t ; / T a b l e & a m p ; g t ;  
         & a m p ; l t ; N a m e & a m p ; g t ; G e n O u t P l o t s . F o r m a t i o n T o p & a m p ; l t ; / N a m e & a m p ; g t ;  
         & a m p ; l t ; C o n d i t i o n D e s c r i p t i o n & a m p ; g t ; [ N a m e ] = & a m p ; a p o s ; F o r m a t i o n T o p P l o t & a m p ; a p o s ; & a m p ; l t ; / C o n d i t i o n D e s c r i p t i o n & a m p ; g t ; 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 & a m p ; l t ; T a b l e & a m p ; g t ; f r o m _ a p p & a m p ; l t ; / T a b l e & a m p ; g t ;  
         & a m p ; l t ; N a m e & a m p ; g t ; F r o m A p p . D i s p l a y _ H y d S u m m a r y & a m p ; l t ; / N a m e & a m p ; g t ;  
         & a m p ; l t ; C o n d i t i o n D e s c r i p t i o n & a m p ; g t ; [ d i s p l a y _ H y d S u m m a r y ] = & a m p ; a p o s ; Y & a m p ; a p o s ; & a m p ; l t ; / C o n d i t i o n D e s c r i p t i o n & a m p ; g t ; 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 & a m p ; l t ; T a b l e & a m p ; g t ; f r o m _ a p p & a m p ; l t ; / T a b l e & a m p ; g t ;  
         & a m p ; l t ; N a m e & a m p ; g t ; H y d r a u l i c s D a t a S e c t i o n . S h o w & a m p ; l t ; / N a m e & a m p ; g t ;  
         & a m p ; l t ; C o n d i t i o n D e s c r i p t i o n & a m p ; g t ; [ V a r - H y d r a u l i c s . S h o w F l a g ] & a m p ; a m p ; g t ; 0   o r   [ d i s p l a y _ H y d S u m m a r y ] = & a m p ; a p o s ; Y & a m p ; a p o s ; & a m p ; l t ; / C o n d i t i o n D e s c r i p t i o n & a m p ; g t ; 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 & a m p ; l t ; T a b l e & a m p ; g t ; Q r y _ H y d . G e l S t r e n g t h & a m p ; l t ; / T a b l e & a m p ; g t ;  
         & a m p ; l t ; N a m e & a m p ; g t ; H y d r a u l i c s . G e l S t r e n g h t . S h o w & a m p ; l t ; / N a m e & a m p ; g t ;  
         & a m p ; l t ; C o n d i t i o n D e s c r i p t i o n & a m p ; g t ; [ c o u n t ( n a m e ) ] & a m p ; a m p ; g t ; 0   o r   [ V a r - H y d r a u l i c s . D i s p l a y ] = & a m p ; a p o s ; Y & a m p ; a p o s ; & a m p ; l t ; / C o n d i t i o n D e s c r i p t i o n & a m p ; g t ; 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 & a m p ; l t ; T a b l e & a m p ; g t ; Q r y _ H y d . S u r f a c e E q u i p m e n t & a m p ; l t ; / T a b l e & a m p ; g t ;  
         & a m p ; l t ; N a m e & a m p ; g t ; H y d . S u r f a c e E q u i p & a m p ; l t ; / N a m e & a m p ; g t ;  
         & a m p ; l t ; C o n d i t i o n D e s c r i p t i o n & a m p ; g t ; ( [ n a m e C o u n t ] & a m p ; a m p ; g t ; 0   o r   [ V a r - H y d r a u l i c s . D i s p l a y ] = & a m p ; a p o s ; Y & a m p ; a p o s ; )   & a m p ; l t ; / C o n d i t i o n D e s c r i p t i o n & a m p ; g t ; 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 & a m p ; l t ; T a b l e & a m p ; g t ; Q r y _ H y d . R u n P a r a m e t e r s & a m p ; l t ; / T a b l e & a m p ; g t ;  
         & a m p ; l t ; N a m e & a m p ; g t ; H y d . R u n P a r a m e t e r s . S h o w & a m p ; l t ; / N a m e & a m p ; g t ;  
         & a m p ; l t ; C o n d i t i o n D e s c r i p t i o n & a m p ; g t ; [ c o u n t ( n a m e ) ] & a m p ; a m p ; g t ; 0   o r   [ V a r - H y d r a u l i c s . D i s p l a y ] = & a m p ; a p o s ; Y & a m p ; a p o s ; & a m p ; l t ; / C o n d i t i o n D e s c r i p t i o n & a m p ; g t ; 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 & a m p ; l t ; T a b l e & a m p ; g t ; Q r y _ H y d . S w a p S u r g e & a m p ; l t ; / T a b l e & a m p ; g t ;  
         & a m p ; l t ; N a m e & a m p ; g t ; H y d . S w a p S u r g e . S h o w & a m p ; l t ; / N a m e & a m p ; g t ;  
         & a m p ; l t ; C o n d i t i o n D e s c r i p t i o n & a m p ; g t ; [ c o u n t ( n a m e ) ] & a m p ; a m p ; g t ; 0   & a m p ; l t ; / C o n d i t i o n D e s c r i p t i o n & a m p ; g t ; 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 & a m p ; l t ; T a b l e & a m p ; g t ; Q r y _ H y d . M u d T e m p . S h o w & a m p ; l t ; / T a b l e & a m p ; g t ;  
         & a m p ; l t ; N a m e & a m p ; g t ; H y d . M u d T e m p . S h o w & a m p ; l t ; / N a m e & a m p ; g t ;  
         & a m p ; l t ; C o n d i t i o n D e s c r i p t i o n & a m p ; g t ; [ c o u n t ( n a m e ) ] & a m p ; a m p ; g t ; 0   o r   [ V a r - H y d r a u l i c s . D i s p l a y ] = & a m p ; a p o s ; Y & a m p ; a p o s ; & a m p ; l t ; / C o n d i t i o n D e s c r i p t i o n & a m p ; g t ; 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 & a m p ; l t ; T a b l e & a m p ; g t ; W P _ H Y D _ P A R A M S & a m p ; l t ; / T a b l e & a m p ; g t ;  
         & a m p ; l t ; N a m e & a m p ; g t ; H y d . C u t t i n g L o a d i n g C a l c & a m p ; l t ; / N a m e & a m p ; g t ;  
         & a m p ; l t ; C o n d i t i o n D e s c r i p t i o n & a m p ; g t ; [ i n c l u d e _ c u t t i n g _ l o a d ] = & a m p ; a p o s ; Y & a m p ; a p o s ;   a n d   [ V a r - H y d r a u l i c s . S h o w F l a g ] & a m p ; a m p ; g t ; 0   a n d   [ V a r - H y d _ S h o w C u t t i n g L o a d i n g C a l c B a s e d O n P l o t s ]   & a m p ; a m p ; g t ;   0 & a m p ; l t ; / C o n d i t i o n D e s c r i p t i o n & a m p ; g t ; 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 & a m p ; l t ; N a m e & a m p ; g t ; S t a n d O f f I n p u t . M a i n L a b e l . d i s p l a y & a m p ; l t ; / N a m e & a m p ; g t ;  
         & a m p ; l t ; C o n d i t i o n D e s c r i p t i o n & a m p ; g t ; [ V a r - C e n t r a l i z e r S u m m a r y . D i s p l a y ] = & a m p ; a p o s ; Y & a m p ; a p o s ;     O R   ( [ V a r - C S u m m a r y . s h o w _ s t a n d o f f _ p l o t s ] & a m p ; a m p ; g t ; 0   ) & a m p ; l t ; / C o n d i t i o n D e s c r i p t i o n & a m p ; g t ;  
         & a m p ; l t ; S y n t a x & a m p ; g t ; D o   s o m e t h i n g   h e r e & a m p ; l t ; / S y n t a x & a m p ; g t ;  
         & a m p ; l t ; S a m p l e V a l u e & a m p ; g t ; D o   s o m e t h i n g   h e r e & a m p ; l t ; / S a m p l e V a l u e & a m p ; g t ;  
         & a m p ; l t ; E v a l u a t e A l l R o w s & a m p ; g t ; t r u e & a m p ; l t ; / E v a l u a t e A l l R o w s & a m p ; g t ;  
     & a m p ; l t ; / C o n d i t i o n & a m p ; g t ;  
     & a m p ; l t ; C o n d i t i o n & a m p ; g t ;  
         & a m p ; l t ; T a b l e & a m p ; g t ; C D _ F L U I D & a m p ; l t ; / T a b l e & a m p ; g t ;  
         & a m p ; l t ; N a m e & a m p ; g t ; C e n t r a l i z e r P a r a m a t e r s . S h o w & a m p ; l t ; / N a m e & a m p ; g t ;  
         & a m p ; l t ; C o n d i t i o n D e s c r i p t i o n & a m p ; g t ; [ V a r - C e n t r a l i z e r S u m m a r y . D i s p l a y ] = & a m p ; a p o s ; Y & a m p ; a p o s ;   O R   [ V a r - C S u m m a r y . s h o w _ s t a n d o f f _ p l o t s ] & a m p ; a m p ; g t ; 0 & a m p ; l t ; / C o n d i t i o n D e s c r i p t i o n & a m p ; g t ; 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 & a m p ; l t ; N a m e & a m p ; g t ; C e n t r a l i z e r S p e c i f i c a t i o n . S h o w & a m p ; l t ; / N a m e & a m p ; g t ;  
         & a m p ; l t ; C o n d i t i o n D e s c r i p t i o n & a m p ; g t ; [ V a r - C S u m m a r y . s h o w _ c e n t r a l i z e r _ s p e c i f i c a t i o n s ] & a m p ; a m p ; g t ; 0   a n d   ( [ V a r - C e n t r a l i z e r S u m m a r y . D i s p l a y ] = & a m p ; a p o s ; Y & a m p ; a p o s ;   O R   [ V a r - C S u m m a r y . s h o w _ s t a n d o f f _ p l o t s ] & a m p ; a m p ; g t ; 0 ) & a m p ; l t ; / C o n d i t i o n D e s c r i p t i o n & a m p ; g t ; 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 & a m p ; l t ; T a b l e & a m p ; g t ; Q u e r y _ T D _ F l u i d C o l u m n & a m p ; l t ; / T a b l e & a m p ; g t ;  
         & a m p ; l t ; N a m e & a m p ; g t ; C o n d _ T D _ F l u i d C o l u m n _ S t r i n g & a m p ; l t ; / N a m e & a m p ; g t ;  
         & a m p ; l t ; C o n d i t i o n D e s c r i p t i o n & a m p ; g t ; [ u s e _ p u m p _ f l o w _ r a t e ]   =   & a m p ; a p o s ; F a l s e & a m p ; a p o s ;   A N D   [ h a s _ W P _ T D A _ S T R I N G _ F L U I D _ G R A D ]   =   & a m p ; a p o s ; Y & a m p ; a p o s ; & a m p ; l t ; / C o n d i t i o n D e s c r i p t i o n & a m p ; g t ; 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 & a m p ; l t ; T a b l e & a m p ; g t ; Q u e r y _ T D _ F l u i d C o l u m n & a m p ; l t ; / T a b l e & a m p ; g t ;  
         & a m p ; l t ; N a m e & a m p ; g t ; C o n d _ T D _ F l u i d C o l u m n _ A n n u l u s & a m p ; l t ; / N a m e & a m p ; g t ;  
         & a m p ; l t ; C o n d i t i o n D e s c r i p t i o n & a m p ; g t ; [ u s e _ p u m p _ f l o w _ r a t e ]   =   & a m p ; a p o s ; F a l s e & a m p ; a p o s ;   A N D   [ h a s _ W P _ T D A _ A N N U L U S _ F L U I D _ G R A D ]   =   & a m p ; a p o s ; Y & a m p ; a p o s ; & a m p ; l t ; / C o n d i t i o n D e s c r i p t i o n & a m p ; g t ; 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 & a m p ; l t ; T a b l e & a m p ; g t ; W P _ T D A _ P A R A M S & a m p ; l t ; / T a b l e & a m p ; g t ;  
         & a m p ; l t ; N a m e & a m p ; g t ; C o n d _ T D _ F l u i d s C o l u m n & a m p ; l t ; / N a m e & a m p ; g t ;  
         & a m p ; l t ; C o n d i t i o n D e s c r i p t i o n & a m p ; g t ; [ u s e _ p u m p _ f l o w _ r a t e ]   =   & a m p ; a p o s ; F a l s e & a m p ; a p o s ; & a m p ; l t ; / C o n d i t i o n D e s c r i p t i o n & a m p ; g t ; 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 & a m p ; l t ; T a b l e & a m p ; g t ; W P _ C A S E _ S U R F A C E & a m p ; l t ; / T a b l e & a m p ; g t ;  
         & a m p ; l t ; N a m e & a m p ; g t ; H y d . S u r f a c e E q u i p . C u s t o m R o t a t r y . S h o w & a m p ; l t ; / N a m e & a m p ; g t ;  
         & a m p ; l t ; C o n d i t i o n D e s c r i p t i o n & a m p ; g t ; [ e q u i p m e n t _ m o d e ] = 1   a n d   [ p r e s s _ d r o p _ c a l c _ t y p e ] = 1 & a m p ; l t ; / C o n d i t i o n D e s c r i p t i o n & a m p ; g t ; 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 & a m p ; l t ; N a m e & a m p ; g t ; W P _ C A S E _ C E M _ J O B _ D A T A . s e a _ f l o o r _ r e t u r n s & a m p ; l t ; / N a m e & a m p ; g t ;  
         & a m p ; l t ; C o n d i t i o n D e s c r i p t i o n & a m p ; g t ; [ s e a _ f l o o r _ r e t u r n s ] & a m p ; a m p ; l t ; & a m p ; a m p ; g t ; & a m p ; a p o s ; N & a m p ; a p o s ; & a m p ; l t ; / C o n d i t i o n D e s c r i p t i o n & a m p ; g t ; 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 & a m p ; l t ; T a b l e & a m p ; g t ; W P _ T D A _ P A R A M S & a m p ; l t ; / T a b l e & a m p ; g t ;  
         & a m p ; l t ; N a m e & a m p ; g t ; C o n d _ T D _ F r i c t i o n F a c t o r _ H o l e S e c t i o n & a m p ; l t ; / N a m e & a m p ; g t ;  
         & a m p ; l t ; C o n d i t i o n D e s c r i p t i o n & a m p ; g t ; [ u s e _ c a l i b r a t e d _ f r i c t i o n ] = 2 & a m p ; l t ; / C o n d i t i o n D e s c r i p t i o n & a m p ; g t ; 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 & a m p ; l t ; T a b l e & a m p ; g t ; W P _ T D A _ P A R A M S & a m p ; l t ; / T a b l e & a m p ; g t ;  
         & a m p ; l t ; N a m e & a m p ; g t ; C o n d _ T D _ F r i c t i o n F a c t o r _ O p e r a t i o n & a m p ; l t ; / N a m e & a m p ; g t ;  
         & a m p ; l t ; C o n d i t i o n D e s c r i p t i o n & a m p ; g t ; [ u s e _ c a l i b r a t e d _ f r i c t i o n ] = 3 & a m p ; l t ; / C o n d i t i o n D e s c r i p t i o n & a m p ; g t ; 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 & a m p ; l t ; T a b l e & a m p ; g t ; W P _ H Y D _ P A R A M S & a m p ; l t ; / T a b l e & a m p ; g t ;  
         & a m p ; l t ; N a m e & a m p ; g t ; H Y D . p r e s _ N o & a m p ; l t ; / N a m e & a m p ; g t ;  
         & a m p ; l t ; C o n d i t i o n D e s c r i p t i o n & a m p ; g t ; ( [ i n c l u d e _ c u t t i n g _ l o a d ] & a m p ; a m p ; l t ; & a m p ; a m p ; g t ; & a m p ; a p o s ; Y & a m p ; a p o s ;   a n d   [ V a r - H y d r a u l i c s . S h o w F l a g ] & a m p ; a m p ; g t ; 0 )   O R   [ V a r - H y d r a u l i c s . D i s p l a y ] = & a m p ; a p o s ; Y & a m p ; a p o s ; & a m p ; l t ; / C o n d i t i o n D e s c r i p t i o n & a m p ; g t ; 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 & a m p ; l t ; T a b l e & a m p ; g t ; Q r y _ H y d . S u r f a c e E q u i p m e n t & a m p ; l t ; / T a b l e & a m p ; g t ;  
         & a m p ; l t ; N a m e & a m p ; g t ; H Y d . S u r f a c e E q u i p N O & a m p ; l t ; / N a m e & a m p ; g t ;  
         & a m p ; l t ; C o n d i t i o n D e s c r i p t i o n & a m p ; g t ; [ n a m e C o u n t ] = 0   a n d   [ V a r - H y d r a u l i c s . D i s p l a y ] & a m p ; a m p ; l t ; & a m p ; a m p ; g t ; & a m p ; a p o s ; Y & a m p ; a p o s ; & a m p ; l t ; / C o n d i t i o n D e s c r i p t i o n & a m p ; g t ; 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 & a m p ; l t ; N a m e & a m p ; g t ; H y d . B i t P a r a m . E x i s t s & a m p ; l t ; / N a m e & a m p ; g t ;  
         & a m p ; l t ; C o n d i t i o n D e s c r i p t i o n & a m p ; g t ; [ V a r - H y d . H Y D P r e s s A n a l y s i s . E x i s t s ] & a m p ; a m p ; g t ; 0   O R   [ V a r - H y d r a u l i c s . D i s p l a y ] = & a m p ; a p o s ; Y & a m p ; a p o s ; & a m p ; l t ; / C o n d i t i o n D e s c r i p t i o n & a m p ; g t ; 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 & a m p ; l t ; N a m e & a m p ; g t ; C e n t r a l i z e r S p a c e I n t e r v a l . s h o w & a m p ; l t ; / N a m e & a m p ; g t ;  
         & a m p ; l t ; C o n d i t i o n D e s c r i p t i o n & a m p ; g t ; [ V a r - C S u m m a r y . s h o w _ c e n t r a l i z e r _ s p a c i n g _ i n t e r v a l ] & a m p ; a m p ; g t ; 0   A N D   ( [ V a r - C e n t r a l i z e r S u m m a r y . D i s p l a y ] = & a m p ; a p o s ; Y & a m p ; a p o s ;     o r   [ V a r - C S u m m a r y . s h o w _ s t a n d o f f _ p l o t s ] & a m p ; a m p ; g t ; 0 ) & a m p ; l t ; / C o n d i t i o n D e s c r i p t i o n & a m p ; g t ; 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 & a m p ; l t ; N a m e & a m p ; g t ; C e n t r a l i z a t i o n P l o t s . S h o w & a m p ; l t ; / N a m e & a m p ; g t ;  
         & a m p ; l t ; C o n d i t i o n D e s c r i p t i o n & a m p ; g t ; [ V a r - C e n t r a l i z e r P l o t s . S h o w ] & a m p ; a m p ; g t ; 0 & a m p ; l t ; / C o n d i t i o n D e s c r i p t i o n & a m p ; g t ; 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 & a m p ; l t ; T a b l e & a m p ; g t ; C D _ T E M P _ G R A D I E N T & a m p ; l t ; / T a b l e & a m p ; g t ;  
         & a m p ; l t ; N a m e & a m p ; g t ; G e o t h e r m a l . A d d i t i o n a l T e m p . S h o w & a m p ; l t ; / N a m e & a m p ; g t ;  
         & a m p ; l t ; C o n d i t i o n D e s c r i p t i o n & a m p ; g t ; C o u n t ( [ t v d ] )   & a m p ; a m p ; g t ; 0 & a m p ; l t ; / C o n d i t i o n D e s c r i p t i o n & a m p ; g t ; 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 & a m p ; l t ; T a b l e & a m p ; g t ; T D A C e m C a l c & a m p ; l t ; / T a b l e & a m p ; g t ;  
         & a m p ; l t ; N a m e & a m p ; g t ; S t a n d o f f . C e n P a r a . H o o k l o a d & a m p ; l t ; / N a m e & a m p ; g t ;  
         & a m p ; l t ; C o n d i t i o n D e s c r i p t i o n & a m p ; g t ; [ T a b l e R o w N u m b e r ] & a m p ; a m p ; g t ; 0 & a m p ; l t ; / C o n d i t i o n D e s c r i p t i o n & a m p ; g t ; 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 & a m p ; l t ; T a b l e & a m p ; g t ; f r o m _ a p p & a m p ; l t ; / T a b l e & a m p ; g t ;  
         & a m p ; l t ; N a m e & a m p ; g t ; C S u m m a r y . s h o w _ c e n t r a l i z e r _ s p a c i n g _ s t a n d _ o f f _ c a l c u l a t i o n s & a m p ; l t ; / N a m e & a m p ; g t ;  
         & a m p ; l t ; C o n d i t i o n D e s c r i p t i o n & a m p ; g t ; [ V a r - C S u m m a r y . s h o w _ c e n t r a l i z e r _ s p a c i n g _ s t a n d _ o f f _ c a l c u l a t i o n 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 & a m p ; l t ; T a b l e & a m p ; g t ; W P _ U B D _ P A R A M S & a m p ; l t ; / T a b l e & a m p ; g t ;  
         & a m p ; l t ; N a m e & a m p ; g t ; C o n d _ U B D _ U s e P a r a s i t e S t r i n g & a m p ; l t ; / N a m e & a m p ; g t ;  
         & a m p ; l t ; C o n d i t i o n D e s c r i p t i o n & a m p ; g t ; [ u s e _ p a r a s i t e _ s t r i n g ] = & a m p ; a p o s ; Y & a m p ; a p o s ; & a m p ; l t ; / C o n d i t i o n D e s c r i p t i o n & a m p ; g t ; 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 & a m p ; l t ; T a b l e & a m p ; g t ; C D _ F O R M A T I O N _ I N F L U X _ G R O U P & a m p ; l t ; / T a b l e & a m p ; g t ;  
         & a m p ; l t ; N a m e & a m p ; g t ; C o n d _ U B D _ F o r m a t i o n I n f l u x & a m p ; l t ; / N a m e & a m p ; g t ;  
         & a m p ; l t ; C o n d i t i o n D e s c r i p t i o n & a m p ; g t ; [ u s e _ f o r m a t i o n _ i n f l u x ] = & a m p ; a p o s ; Y & a m p ; a p o s ; & a m p ; l t ; / C o n d i t i o n D e s c r i p t i o n & a m p ; g t ; 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 & a m p ; l t ; T a b l e & a m p ; g t ; P l o t & a m p ; l t ; / T a b l e & a m p ; g t ;  
         & a m p ; l t ; N a m e & a m p ; g t ; C o n d _ S h o w U B D & a m p ; l t ; / N a m e & a m p ; g t ;  
         & a m p ; l t ; C o n d i t i o n D e s c r i p t i o n & a m p ; g t ; [ C a t e g o r y ] = & a m p ; a p o s ; U n d e r b a l a n c e & a m p ; a p o s ; & a m p ; l t ; / C o n d i t i o n D e s c r i p t i o n & a m p ; g t ; 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 & a m p ; l t ; T a b l e & a m p ; g t ; P l o t & a m p ; l t ; / T a b l e & a m p ; g t ;  
         & a m p ; l t ; N a m e & a m p ; g t ; C o n d _ S h o w _ W e l l C o n t r o l & a m p ; l t ; / N a m e & a m p ; g t ;  
         & a m p ; l t ; C o n d i t i o n D e s c r i p t i o n & a m p ; g t ; [ C a t e g o r y ] = & a m p ; a p o s ; K i c k T o l e r a n c e P l o t s & a m p ; a p o s ; & a m p ; l t ; / C o n d i t i o n D e s c r i p t i o n & a m p ; g t ; 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 & a m p ; l t ; T a b l e & a m p ; g t ; C D _ F L U I D & a m p ; l t ; / T a b l e & a m p ; g t ;  
         & a m p ; l t ; N a m e & a m p ; g t ; S w a b S u r g e P l o t s . D i s p l a y & a m p ; l t ; / N a m e & a m p ; g t ;  
         & a m p ; l t ; C o n d i t i o n D e s c r i p t i o n & a m p ; g t ; [ V a r - S w a b S u r g e P l o t s . D i s p l a y ] & a m p ; a m p ; g t ; 0 & a m p ; l t ; / C o n d i t i o n D e s c r i p t i o n & a m p ; g t ; 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 & a m p ; l t ; N a m e & a m p ; g t ; S w a p S u r g e . S t r i n g D e p t h & a m p ; l t ; / N a m e & a m p ; g t ;  
         & a m p ; l t ; C o n d i t i o n D e s c r i p t i o n & a m p ; g t ; i i f ( [ V a r - S w a b S u r g e . d i s p _ l e n g t h _ s t a n d p i p e ] & a m p ; a m p ; g t ; 0   o r   [ V a r - S w a b S u r g e . d i s p _ m o v i n g _ p i p e s p e e d ] & a m p ; a m p ; g t ; 0   , i i f ( [ V a r - S w a b S u r g e . d i s p _ s t r i n g _ d e p t h ] & a m p ; a m p ; g t ; 0   o r   [ V a r - S w a b S u r g e . d i s p _ d o i ] & a m p ; a m p ; g t ; 0 , t r u e , f a l s e ) , f a l s e ) & a m p ; l t ; / C o n d i t i o n D e s c r i p t i o n & a m p ; g t ; 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 & a m p ; l t ; N a m e & a m p ; g t ; S w a b S u r g e . D O I & a m p ; l t ; / N a m e & a m p ; g t ;  
         & a m p ; l t ; C o n d i t i o n D e s c r i p t i o n & a m p ; g t ; i i f ( [ V a r - S w a b S u r g e . d i s p _ s t r i n g _ d e p t h ] & a m p ; a m p ; g t ; 0 , [ V a r - S w a b S u r g e . d i s p _ d o i ] & a m p ; a m p ; g t ; 0 , f a l s e ) & 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 & a m p ; l t ; N a m e & a m p ; g t ; S w a b S u r g e . s h o w P u m p S c h & a m p ; l t ; / N a m e & a m p ; g t ;  
         & a m p ; l t ; C o n d i t i o n D e s c r i p t i o n & a m p ; g t ; [ V a r - S w a b S u r g e . s h o w _ r e c i p r o c a t i o n _ p l o t s ] & a m p ; a m p ; g t ; 0   a n d   [ V a r - s w a p S u r g e . s h o w _ p u m p i n g _ s c h e d u l e ] & a m p ; a m p ; g t ; 0 & a m p ; l t ; / C o n d i t i o n D e s c r i p t i o n & a m p ; g t ; 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 & a m p ; l t ; N a m e & a m p ; g t ; S w a b S u r g e . R e c i p r o c a t i o n . Y e s & a m p ; l t ; / N a m e & a m p ; g t ;  
         & a m p ; l t ; C o n d i t i o n D e s c r i p t i o n & a m p ; g t ; [ V a r - S w a b S u r g e . s h o w _ r e c i p r o c a t i o n _ p l o t s ] & a m p ; a m p ; g t ; 0 & a m p ; l t ; / C o n d i t i o n D e s c r i p t i o n & a m p ; g t ; 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 & a m p ; l t ; N a m e & a m p ; g t ; S w a p S u r g e . R e c i p r o c a t i o n . N o & a m p ; l t ; / N a m e & a m p ; g t ;  
         & a m p ; l t ; C o n d i t i o n D e s c r i p t i o n & a m p ; g t ; [ V a r - S w a b S u r g e . s h o w _ r e c i p r o c a t i o n _ p l o t s ] = 0 & a m p ; l t ; / C o n d i t i o n D e s c r i p t i o n & a m p ; g t ; 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 & a m p ; l t ; N a m e & a m p ; g t ; S w a b S u r g e . S w a b R e s u l t s . S h o w & a m p ; l t ; / N a m e & a m p ; g t ;  
         & a m p ; l t ; C o n d i t i o n D e s c r i p t i o n & a m p ; g t ; [ V a r - s w a b s u r g e . s w a b e n a b l e d ] = & a m p ; a p o s ; Y & a m p ; a p o s ;   A N D   [ V a r - S w a b S u r g e . s w b s r g T r i p P l o t o p e n ] & a m p ; a m p ; g t ; 0 & a m p ; l t ; / C o n d i t i o n D e s c r i p t i o n & a m p ; g t ; 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 & a m p ; l t ; N a m e & a m p ; g t ; S w a b S u r g e . S u r g e R e s u l t s . S h o w & a m p ; l t ; / N a m e & a m p ; g t ;  
         & a m p ; l t ; C o n d i t i o n D e s c r i p t i o n & a m p ; g t ; [ V a r - S w a b S u r g e . S u r g e E n a b l e d ] = & a m p ; a p o s ; Y & a m p ; a p o s ;   a n d   [ V a r - S w a b S u r g e . s w b s r g T r i p P l o t o p e n ] & a m p ; a m p ; g t ; 0 & a m p ; l t ; / C o n d i t i o n D e s c r i p t i o n & a m p ; g t ; 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 & a m p ; l t ; N a m e & a m p ; g t ; C e n t r a l i z e r . S p a c i n g I n t e r v a l . A B & a m p ; l t ; / N a m e & a m p ; g t ;  
         & a m p ; l t ; C o n d i t i o n D e s c r i p t i o n & a m p ; g t ; [ V a r - c d _ c e n t r a l i z e r _ c a t a l o g . E X I S T S ] & a m p ; a m p ; g t ; 0 & a m p ; l t ; / C o n d i t i o n D e s c r i p t i o n & a m p ; g t ; 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 & a m p ; l t ; N a m e & a m p ; g t ; C e n t r a l i z e r . S p a c i n g I n t e r v a l . N o n e & a m p ; l t ; / N a m e & a m p ; g t ;  
         & a m p ; l t ; C o n d i t i o n D e s c r i p t i o n & a m p ; g t ; [ V a r - c d _ c e n t r a l i z e r _ c a t a l o g . E X I S T S ] = 0 & a m p ; l t ; / C o n d i t i o n D e s c r i p t i o n & a m p ; g t ;  
         & a m p ; l t ; S y n t a x & a m p ; g t ; D o   s o m e t h i n g   h e r e & a m p ; l t ; / S y n t a x & a m p ; g t ;  
         & a m p ; l t ; S a m p l e V a l u e & a m p ; g t ; D o   s o m e t h i n g   h e r e & a m p ; l t ; / S a m p l e V a l u e & a m p ; g t ;  
         & a m p ; l t ; E v a l u a t e A l l R o w s & a m p ; g t ; f a l s e & a m p ; l t ; / E v a l u a t e A l l R o w s & a m p ; g t ;  
     & a m p ; l t ; / C o n d i t i o n & a m p ; g t ;  
     & a m p ; l t ; C o n d i t i o n & a m p ; g t ;  
         & a m p ; l t ; T a b l e & a m p ; g t ; P l o t & a m p ; l t ; / T a b l e & a m p ; g t ;  
         & a m p ; l t ; N a m e & a m p ; g t ; C o n d _ U B D _ U B O p e r a t i n g E n v e l o p e P l o t & a m p ; l t ; / N a m e & a m p ; g t ;  
         & a m p ; l t ; C o n d i t i o n D e s c r i p t i o n & a m p ; g t ; [ N a m e ]   =   & a m p ; a p o s ; O p e r a t i o n E n v e l o p e P l o t & a m p ; a p o s ;   A N D   [ C a t e g o r y ] = & a m p ; a p o s ; U n d e r b a l a n c e & a m p ; a p o s ; & a m p ; l t ; / C o n d i t i o n D e s c r i p t i o n & a m p ; g t ; 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 & a m p ; l t ; T a b l e & a m p ; g t ; P l o t & a m p ; l t ; / T a b l e & a m p ; g t ;  
         & a m p ; l t ; N a m e & a m p ; g t ; C o n d _ S w a b S u r g e R u n P a r a m e t e r s & a m p ; l t ; / N a m e & a m p ; g t ;  
         & a m p ; l t ; C o n d i t i o n D e s c r i p t i o n & a m p ; g t ; [ N a m e ] = & a m p ; a p o s ; S w a b S u r g e O p t i m i z e d T r i p S c h e d u l e P l o t & a m p ; a p o s ;   o r   [ N a m e ] = & a m p ; a p o s ; S w a b S u r g e O p t i m i z e d P r e s s u r e P l o t & a m p ; a p o s ; & a m p ; l t ; / C o n d i t i o n D e s c r i p t i o n & a m p ; g t ; 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 & a m p ; l t ; T a b l e & a m p ; g t ; W P _ W C N _ P A R A M S & a m p ; l t ; / T a b l e & a m p ; g t ;  
         & a m p ; l t ; N a m e & a m p ; g t ; C o n d _ W e l l C o n t r o l T e m p M o d e l C o n s t a n t & a m p ; l t ; / N a m e & a m p ; g t ;  
         & a m p ; l t ; C o n d i t i o n D e s c r i p t i o n & a m p ; g t ; [ t e m p _ m o d e l ]   =   0 & a m p ; l t ; / C o n d i t i o n D e s c r i p t i o n & a m p ; g t ; 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 & a m p ; l t ; T a b l e & a m p ; g t ; C D _ W E L L & a m p ; l t ; / T a b l e & a m p ; g t ;  
         & a m p ; l t ; N a m e & a m p ; g t ; C o n d _ I s S u b s e a & a m p ; l t ; / N a m e & a m p ; g t ;  
         & a m p ; l t ; C o n d i t i o n D e s c r i p t i o n & a m p ; g t ; [ i s _ s u b s e a ] = & a m p ; a p o s ; Y & a m p ; a p o s ; & a m p ; l t ; / C o n d i t i o n D e s c r i p t i o n & a m p ; g t ; 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 & a m p ; l t ; T a b l e & a m p ; g t ; C D _ F L U I D & a m p ; l t ; / T a b l e & a m p ; g t ;  
         & a m p ; l t ; N a m e & a m p ; g t ; C o n d _ T D A N o r m a l S u m m a r y E x i s t s & a m p ; l t ; / N a m e & a m p ; g t ;  
         & a m p ; l t ; C o n d i t i o n D e s c r i p t i o n & a m p ; g t ; [ V a r - T D A N o r m a l S u m m a r y E x i s t s ]   & a m p ; a m p ; g t ;   0 & a m p ; l t ; / C o n d i t i o n D e s c r i p t i o n & a m p ; g t ; 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 & a m p ; l t ; T a b l e & a m p ; g t ; W P _ W C N _ P A R A M S & a m p ; l t ; / T a b l e & a m p ; g t ;  
         & a m p ; l t ; N a m e & a m p ; g t ; C o n d _ W e l l C o n t r o l T e m p M o d e l S t e a d y S t a t e & a m p ; l t ; / N a m e & a m p ; g t ;  
         & a m p ; l t ; C o n d i t i o n D e s c r i p t i o n & a m p ; g t ; [ t e m p _ m o d e l ]   =   1 & a m p ; l t ; / C o n d i t i o n D e s c r i p t i o n & a m p ; g t ; 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 & a m p ; l t ; T a b l e & a m p ; g t ; W P _ W C N _ P A R A M S & a m p ; l t ; / T a b l e & a m p ; g t ;  
         & a m p ; l t ; N a m e & a m p ; g t ; C o n d _ W e l l C o n t r o l T e m p M o d e l G e o t h e r m a l & a m p ; l t ; / N a m e & a m p ; g t ;  
         & a m p ; l t ; C o n d i t i o n D e s c r i p t i o n & a m p ; g t ; [ t e m p _ m o d e l ]   =   2 & a m p ; l t ; / C o n d i t i o n D e s c r i p t i o n & a m p ; g t ; 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 & a m p ; l t ; T a b l e & a m p ; g t ; W P _ U B D _ P A R A M S & a m p ; l t ; / T a b l e & a m p ; g t ;  
         & a m p ; l t ; N a m e & a m p ; g t ; C o n d _ U s e _ F o a m _ A i r _ D r i l l i n g & a m p ; l t ; / N a m e & a m p ; g t ;  
         & a m p ; l t ; C o n d i t i o n D e s c r i p t i o n & a m p ; g t ; [ f l o w _ t y p e ] = & a m p ; a p o s ; 1 & a m p ; a p o s ; & a m p ; l t ; / C o n d i t i o n D e s c r i p t i o n & a m p ; g t ; 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 & a m p ; l t ; T a b l e & a m p ; g t ; W P _ B H A _ P A R A M S & a m p ; l t ; / T a b l e & a m p ; g t ;  
         & a m p ; l t ; N a m e & a m p ; g t ; C O N D _ W P _ B H A _ P A R A M S _ E n a b l e D r i l l A h e a d & a m p ; l t ; / N a m e & a m p ; g t ;  
         & a m p ; l t ; C o n d i t i o n D e s c r i p t i o n & a m p ; g t ; ( [ e n a b l e _ d r i l l _ a h e a d ] = & a m p ; a p o s ; Y & a m p ; a p o s ;   O R   [ e n a b l e _ d r i l l _ a h e a d ] = & a m p ; a p o s ; T r u e & a m p ; a p o s ; )   A N D   ( [ V a r - V a r _ B H A Q u i c k L o o k ] = & a m p ; a p o s ; Y & a m p ; a p o s ;   O R   [ V a r - V a r _ N r O f B H A P l o t s ]   & a m p ; a m p ; g t ; 0 ) & a m p ; l t ; / C o n d i t i o n D e s c r i p t i o n & a m p ; g t ; 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 & a m p ; l t ; T a b l e & a m p ; g t ; f r o m _ a p p & a m p ; l t ; / T a b l e & a m p ; g t ;  
         & a m p ; l t ; N a m e & a m p ; g t ; C O N D _ B H A Q u i c k L o o k . S h o w & a m p ; l t ; / N a m e & a m p ; g t ;  
         & a m p ; l t ; C o n d i t i o n D e s c r i p t i o n & a m p ; g t ; [ d i s p l a y _ B H A Q u i c k L o o k ] = & a m p ; a p o s ; Y & a m p ; a p o s ; & a m p ; l t ; / C o n d i t i o n D e s c r i p t i o n & a m p ; g t ; 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 & a m p ; l t ; T a b l e & a m p ; g t ; Q u e r y _ C S A _ P l o t s . S h o w & a m p ; l t ; / T a b l e & a m p ; g t ;  
         & a m p ; l t ; N a m e & a m p ; g t ; C o n d _ C S A _ P l o t s . S h o w & a m p ; l t ; / N a m e & a m p ; g t ;  
         & a m p ; l t ; C o n d i t i o n D e s c r i p t i o n & a m p ; g t ; [ c o u n t ( * ) ] & a m p ; a m p ; g t ; 0 & a m p ; l t ; / C o n d i t i o n D e s c r i p t i o n & a m p ; g t ; 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 & a m p ; l t ; T a b l e & a m p ; g t ; Q r y _ B H A D y n a m i c s . S h o w & a m p ; l t ; / T a b l e & a m p ; g t ;  
         & a m p ; l t ; N a m e & a m p ; g t ; C o n d _ S h o w B H A D y n a m i c s & a m p ; l t ; / N a m e & a m p ; g t ;  
         & a m p ; l t ; C o n d i t i o n D e s c r i p t i o n & a m p ; g t ; [ d i s p l a y _ B H A Q u i c k L o o k ] = & a m p ; a p o s ; Y & a m p ; a p o s ;   O R   [ N u m b e r O f B H A D y n a m i c s P l o t s ]   & a m p ; a m p ; g t ; 0 & a m p ; l t ; / C o n d i t i o n D e s c r i p t i o n & a m p ; g t ; 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 & a m p ; l t ; T a b l e & a m p ; g t ; Q r y _ P l o t s F o r B H A D y n a m i c s & a m p ; l t ; / T a b l e & a m p ; g t ;  
         & a m p ; l t ; N a m e & a m p ; g t ; C o n d _ B H A P l o t s . S h o w & a m p ; l t ; / N a m e & a m p ; g t ;  
         & a m p ; l t ; C o n d i t i o n D e s c r i p t i o n & a m p ; g t ; C o u n t ( [ N a m e ] )   & a m p ; a m p ; g t ; 0 & a m p ; l t ; / C o n d i t i o n D e s c r i p t i o n & a m p ; g t ; 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 & a m p ; l t ; T a b l e & a m p ; g t ; G e n e r a l   C o m m e n t & a m p ; l t ; / T a b l e & a m p ; g t ;  
         & a m p ; l t ; N a m e & a m p ; g t ; C o n d _ T h e r e A r e B H A P l o t s O p e n & a m p ; l t ; / N a m e & a m p ; g t ;  
         & a m p ; l t ; C o n d i t i o n D e s c r i p t i o n & a m p ; g t ; i i f ( i s n u l l ( N u m b e r O f B H A P l o t s ]   , 0 ) & a m p ; a m p ; g t ; 0 , t r u e , f a l s e ) & a m p ; l t ; / C o n d i t i o n D e s c r i p t i o n & a m p ; g t ; 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 & a m p ; l t ; T a b l e & a m p ; g t ; Q r y _ N u m b e r O f S t u c k P i p e P l o t s & a m p ; l t ; / T a b l e & a m p ; g t ;  
         & a m p ; l t ; N a m e & a m p ; g t ; C o n d _ S h o w S t u c k P i p e & a m p ; l t ; / N a m e & a m p ; g t ;  
         & a m p ; l t ; C o n d i t i o n D e s c r i p t i o n & a m p ; g t ; ( [ N u m b e r O f S t u c k P i p e P l o t s ] & a m p ; a m p ; g t ; 0 )   O R   ( [ V a r - V a r _ d i s p l a y _ S t u c k P i p e Y i e l d A n a l y s i s D e t a i l s ] = & a m p ; a p o s ; Y & a m p ; a p o s ; ) & a m p ; l t ; / C o n d i t i o n D e s c r i p t i o n & a m p ; g t ; 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 & a m p ; l t ; T a b l e & a m p ; g t ; Q r y _ S t u c k P i p e P l o t s & a m p ; l t ; / T a b l e & a m p ; g t ;  
         & a m p ; l t ; N a m e & a m p ; g t ; C o n d _ S h o w S t u c k P i p e Y i e l d A n a l y s i s & a m p ; l t ; / N a m e & a m p ; g t ;  
         & a m p ; l t ; C o n d i t i o n D e s c r i p t i o n & a m p ; g t ; [ N a m e ] = & a m p ; a p o s ; Y i e l d A n a l y s i s & a m p ; a p o s ; & a m p ; l t ; / C o n d i t i o n D e s c r i p t i o n & a m p ; g t ; 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 & a m p ; l t ; T a b l e & a m p ; g t ; W P _ T D A _ P A R A M S & a m p ; l t ; / T a b l e & a m p ; g t ;  
         & a m p ; l t ; N a m e & a m p ; g t ; C o n d _ s t p _ c a l c _ s t u c k _ p o i n t & a m p ; l t ; / N a m e & a m p ; g t ;  
         & a m p ; l t ; C o n d i t i o n D e s c r i p t i o n & a m p ; g t ; [ s t p _ c a l c _ s t u c k _ p o i n t ] = & a m p ; a p o s ; 1 & a m p ; a p o s ; & a m p ; l t ; / C o n d i t i o n D e s c r i p t i o n & a m p ; g t ; 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 & a m p ; l t ; T a b l e & a m p ; g t ; W P _ T D A _ P A R A M S & a m p ; l t ; / T a b l e & a m p ; g t ;  
         & a m p ; l t ; N a m e & a m p ; g t ; C o n d _ e n t e r _ s t p _ c a l c _ s t u c k _ p o i n t & a m p ; l t ; / N a m e & a m p ; g t ;  
         & a m p ; l t ; C o n d i t i o n D e s c r i p t i o n & a m p ; g t ; [ s t p _ c a l c _ s t u c k _ p o i n t ] & a m p ; a m p ; l t ; & a m p ; a m p ; g t ; & a m p ; a p o s ; 1 & 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 & a m p ; l t ; T a b l e & a m p ; g t ; Q r y _ S t u c k P i p e A p p l i e d F o r c e P l o t & a m p ; l t ; / T a b l e & a m p ; g t ;  
         & a m p ; l t ; N a m e & a m p ; g t ; C o n d _ S t u c k P i p e A p p l i e d F o r c e . S h o w & a m p ; l t ; / N a m e & a m p ; g t ;  
         & a m p ; l t ; C o n d i t i o n D e s c r i p t i o n & a m p ; g t ; C o u n t ( [ N a m e ] )   & a m p ; a m p ; g t ; 0 & a m p ; l t ; / C o n d i t i o n D e s c r i p t i o n & a m p ; g t ; 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 & a m p ; l t ; T a b l e & a m p ; g t ; Q r y _ N u m b e r O f S t u c k P i p e P l o t s & a m p ; l t ; / T a b l e & a m p ; g t ;  
         & a m p ; l t ; N a m e & a m p ; g t ; C o n d _ S t u c k P i p e P l o t s . S h o w & a m p ; l t ; / N a m e & a m p ; g t ;  
         & a m p ; l t ; C o n d i t i o n D e s c r i p t i o n & a m p ; g t ; [ N u m b e r O f S t u c k P i p e P l o t s ] & a m p ; a m p ; g t ; 0 & a m p ; l t ; / C o n d i t i o n D e s c r i p t i o n & a m p ; g t ; 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 & a m p ; l t ; T a b l e & a m p ; g t ; Q r y _ S t u c k P i p e J a r O p e r a t i o n P l o t & a m p ; l t ; / T a b l e & a m p ; g t ;  
         & a m p ; l t ; N a m e & a m p ; g t ; C o n d _ S t u c k P i p e J a r O p e r a t i o n . S h o w & a m p ; l t ; / N a m e & a m p ; g t ;  
         & a m p ; l t ; C o n d i t i o n D e s c r i p t i o n & a m p ; g t ; C o u n t ( [ N a m e ] )   & a m p ; a m p ; g t ; 0 & a m p ; l t ; / C o n d i t i o n D e s c r i p t i o n & a m p ; g t ; 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 & a m p ; l t ; T a b l e & a m p ; g t ; Q r y _ S t u c k P i p e B a c k o f f A n a l y s i s P l o t & a m p ; l t ; / T a b l e & a m p ; g t ;  
         & a m p ; l t ; N a m e & a m p ; g t ; C o n d _ S u c k P i p e B a c k o f f A n a l y s i s . S h o w & a m p ; l t ; / N a m e & a m p ; g t ;  
         & a m p ; l t ; C o n d i t i o n D e s c r i p t i o n & a m p ; g t ; C o u n t ( [ N a m e ] )   & a m p ; a m p ; g t ; 0 & a m p ; l t ; / C o n d i t i o n D e s c r i p t i o n & a m p ; g t ; 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 & a m p ; l t ; T a b l e & a m p ; g t ; Q r y _ S t u c k P i p e S c h e m a t i c P l o t & a m p ; l t ; / T a b l e & a m p ; g t ;  
         & a m p ; l t ; N a m e & a m p ; g t ; C o n d _ S t u c k P i p e S c h e m a t i c . S h o w & a m p ; l t ; / N a m e & a m p ; g t ;  
         & a m p ; l t ; C o n d i t i o n D e s c r i p t i o n & a m p ; g t ; C o u n t ( [ N a m e ] )   & a m p ; a m p ; g t ; 0 & a m p ; l t ; / C o n d i t i o n D e s c r i p t i o n & a m p ; g t ; 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 & a m p ; l t ; T a b l e & a m p ; g t ; W P _ T D A _ O P T I O N S & a m p ; l t ; / T a b l e & a m p ; g t ;  
         & a m p ; l t ; N a m e & a m p ; g t ; C o n d _ W P _ T D A _ O P T I O N S _ U s e S h e a v e & a m p ; l t ; / N a m e & a m p ; g t ;  
         & a m p ; l t ; C o n d i t i o n D e s c r i p t i o n & a m p ; g t ; [ u s e _ s h e a v e ] = & a m p ; a p o s ; Y & a m p ; a p o s ; & a m p ; l t ; / C o n d i t i o n D e s c r i p t i o n & a m p ; g t ; 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 & a m p ; l t ; T a b l e & a m p ; g t ; C D _ C A S E & a m p ; l t ; / T a b l e & a m p ; g t ;  
         & a m p ; l t ; N a m e & a m p ; g t ; C o n d _ U s e R i g C a p a c i t y & a m p ; l t ; / N a m e & a m p ; g t ;  
         & a m p ; l t ; C o n d i t i o n D e s c r i p t i o n & a m p ; g t ; [ u s e _ r i g _ c a p a c i t y ] = & a m p ; a p o s ; Y & a m p ; a p o s ; & a m p ; l t ; / C o n d i t i o n D e s c r i p t i o n & a m p ; g t ; 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 & a m p ; l t ; T a b l e & a m p ; g t ; Q r y _ U s e R i g M e c h a n i c a l L i m i t a t i o n s & a m p ; l t ; / T a b l e & a m p ; g t ;  
         & a m p ; l t ; N a m e & a m p ; g t ; C o n d _ U s e R i g M e c h a n i c a l L i m i t a t i o n s & a m p ; l t ; / N a m e & a m p ; g t ;  
         & a m p ; l t ; C o n d i t i o n D e s c r i p t i o n & a m p ; g t ; ( [ u s e r i g c a p a c i t y ] = & a m p ; a p o s ; Y & a m p ; a p o s ; )   O R   ( [ u s e t o r q u e r a t i n g ] = & a m p ; a p o s ; Y & a m p ; a p o s ; ) & a m p ; l t ; / C o n d i t i o n D e s c r i p t i o n & a m p ; g t ; 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 & a m p ; l t ; T a b l e & a m p ; g t ; W P _ T D A _ O P T I O N S & a m p ; l t ; / T a b l e & a m p ; g t ;  
         & a m p ; l t ; N a m e & a m p ; g t ; C o n d _ U s e T o r q u e R a t i n g & a m p ; l t ; / N a m e & a m p ; g t ;  
         & a m p ; l t ; C o n d i t i o n D e s c r i p t i o n & a m p ; g t ; [ u s e _ t o r q u e _ r a t i n g ] = & a m p ; a p o s ; Y & a m p ; a p o s ; & a m p ; l t ; / C o n d i t i o n D e s c r i p t i o n & a m p ; g t ; 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 & a m p ; l t ; T a b l e & a m p ; g t ; W P _ T D A _ P A R A M S & a m p ; l t ; / T a b l e & a m p ; g t ;  
         & a m p ; l t ; N a m e & a m p ; g t ; C o n d _ S t u c k P i p e _ W e i g h t O n B i t I s V i s i b l e & a m p ; l t ; / N a m e & a m p ; g t ;  
         & a m p ; l t ; C o n d i t i o n D e s c r i p t i o n & a m p ; g t ; ( [ s t p _ o p e r a t i n g _ m o d e ] & a m p ; a m p ; l t ; & a m p ; a m p ; g t ; 0 )   A N D   ( [ s t p _ o p e r a t i n g _ m o d e ] & a m p ; a m p ; l t ; & a m p ; a m p ; g t ; 2 ) & a m p ; l t ; / C o n d i t i o n D e s c r i p t i o n & a m p ; g t ;  
         & a m p ; l t ; S y n t a x & a m p ; g t ; D o   s o m e t h i n g   h e r e & a m p ; l t ; / S y n t a x & a m p ; g t ;  
         & a m p ; l t ; S a m p l e V a l u e & a m p ; g t ; D o   s o m e t h i n g   h e r e & a m p ; l t ; / S a m p l e V a l u e & a m p ; g t ;  
         & a m p ; l t ; E v a l u a t e A l l R o w s & a m p ; g t ; t r u e & a m p ; l t ; / E v a l u a t e A l l R o w s & a m p ; g t ;  
     & a m p ; l t ; / C o n d i t i o n & a m p ; g t ;  
     & a m p ; l t ; C o n d i t i o n & a m p ; g t ;  
         & a m p ; l t ; T a b l e & a m p ; g t ; W P _ T D A _ P A R A M S & a m p ; l t ; / T a b l e & a m p ; g t ;  
         & a m p ; l t ; N a m e & a m p ; g t ; C o n d _ S t u c k P i p e _ W e i g h t O n B i t I s H i d d e n & a m p ; l t ; / N a m e & a m p ; g t ;  
         & a m p ; l t ; C o n d i t i o n D e s c r i p t i o n & a m p ; g t ; ( [ s t p _ o p e r a t i n g _ m o d e ] = 0 )   O R   ( [ s t p _ o p e r a t i n g _ m o d e ] = 2 ) & a m p ; l t ; / C o n d i t i o n D e s c r i p t i o n & a m p ; g t ;  
         & a m p ; l t ; S y n t a x & a m p ; g t ; D o   s o m e t h i n g   h e r e & a m p ; l t ; / S y n t a x & a m p ; g t ;  
         & a m p ; l t ; S a m p l e V a l u e & a m p ; g t ; D o   s o m e t h i n g   h e r e & a m p ; l t ; / S a m p l e V a l u e & a m p ; g t ;  
         & a m p ; l t ; E v a l u a t e A l l R o w s & a m p ; g t ; t r u e & a m p ; l t ; / E v a l u a t e A l l R o w s & a m p ; g t ;  
     & a m p ; l t ; / C o n d i t i o n & a m p ; g t ;  
     & a m p ; l t ; C o n d i t i o n & a m p ; g t ;  
         & a m p ; l t ; T a b l e & a m p ; g t ; f r o m _ a p p & a m p ; l t ; / T a b l e & a m p ; g t ;  
         & a m p ; l t ; N a m e & a m p ; g t ; C o n d _ C e m e n t i n g P l o t s . S h o w & a m p ; l t ; / N a m e & a m p ; g t ;  
         & a m p ; l t ; C o n d i t i o n D e s c r i p t i o n & a m p ; g t ; ( [ V a r - N r O f C e m e n t i n g P l o t s ]   & a m p ; a m p ; g t ;   0 ) & a m p ; l t ; / C o n d i t i o n D e s c r i p t i o n & a m p ; g t ;  
         & a m p ; l t ; S y n t a x & a m p ; g t ; D o   s o m e t h i n g   h e r e & a m p ; l t ; / S y n t a x & a m p ; g t ;  
         & a m p ; l t ; S a m p l e V a l u e & a m p ; g t ; D o   s o m e t h i n g   h e r e & a m p ; l t ; / S a m p l e V a l u e & a m p ; g t ;  
         & a m p ; l t ; E v a l u a t e A l l R o w s & a m p ; g t ; f a l s e & a m p ; l t ; / E v a l u a t e A l l R o w s & a m p ; g t ;  
     & a m p ; l t ; / C o n d i t i o n & a m p ; g t ;  
     & a m p ; l t ; C o n d i t i o n & a m p ; g t ;  
         & a m p ; l t ; T a b l e & a m p ; g t ; C D _ W E L L & a m p ; l t ; / T a b l e & a m p ; g t ;  
         & a m p ; l t ; N a m e & a m p ; g t ; C o n d _ I s O f f s h o r e & a m p ; l t ; / N a m e & a m p ; g t ;  
         & a m p ; l t ; C o n d i t i o n D e s c r i p t i o n & a m p ; g t ; [ i s _ o f f s h o r e ] = & a m p ; a p o s ; Y & a m p ; a p o s ; & a m p ; l t ; / C o n d i t i o n D e s c r i p t i o n & a m p ; g t ; 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 & a m p ; l t ; N a m e & a m p ; g t ; C o n d _ B H C T _ P r o f i l e _ S e l e c t e d & a m p ; l t ; / N a m e & a m p ; g t ;  
         & a m p ; l t ; C o n d i t i o n D e s c r i p t i o n & a m p ; g t ; [ t e m p _ p r o f i l e ] = & a m p ; a p o s ; B H C T & a m p ; a p o s ; & a m p ; l t ; / C o n d i t i o n D e s c r i p t i o n & a m p ; g t ; 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 & a m p ; l t ; N a m e & a m p ; g t ; C o n d _ A P I _ B H C T _ P r o f i l e _ S e l e c t e d & a m p ; l t ; / N a m e & a m p ; g t ;  
         & a m p ; l t ; C o n d i t i o n D e s c r i p t i o n & a m p ; g t ; [ t e m p _ p r o f i l e ] = & a m p ; a p o s ; A P I   B H C T & a m p ; a p o s ; & a m p ; l t ; / C o n d i t i o n D e s c r i p t i o n & a m p ; g t ; 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 & a m p ; l t ; N a m e & a m p ; g t ; C o n d _ U s e r D e f i n e d _ T e m p _ P r o f i l e _ S e l e c t e d & a m p ; l t ; / N a m e & a m p ; g t ;  
         & a m p ; l t ; C o n d i t i o n D e s c r i p t i o n & a m p ; g t ; [ t e m p _ p r o f i l e ] = & a m p ; a p o s ; T e m p   P r o f i l e & a m p ; a p o s ; & a m p ; l t ; / C o n d i t i o n D e s c r i p t i o n & a m p ; g t ; 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 & a m p ; l t ; N a m e & a m p ; g t ; C o n d _ W P _ C A S E _ C E M _ J O B _ D A T A _ _ a u t o _ r a t e _ a d j u s t m e n t _ i s _ Y & a m p ; l t ; / N a m e & a m p ; g t ;  
         & a m p ; l t ; C o n d i t i o n D e s c r i p t i o n & a m p ; g t ; [ a u t o m a t i c _ r a t e _ a d j u s t ] = & a m p ; a p o s ; Y & a m p ; a p o s ; & a m p ; l t ; / C o n d i t i o n D e s c r i p t i o n & a m p ; g t ; 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 & a m p ; l t ; N a m e & a m p ; g t ; C o n d _ W P _ C A S E _ C E M _ J O B _ D A T A _ _ a u t o _ r a t e _ a d j u s t m e n t _ i s _ N & a m p ; l t ; / N a m e & a m p ; g t ;  
         & a m p ; l t ; C o n d i t i o n D e s c r i p t i o n & a m p ; g t ; i s n u l l ( [ a u t o m a t i c _ r a t e _ a d j u s t ] , & a m p ; a p o s ; N & a m p ; a p o s ; ) = & a m p ; a p o s ; N & 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 & a m p ; l t ; N a m e & a m p ; g t ; C o n d _ W P _ C A S E _ C E M _ J O B _ D A T A _ i s _ t o p _ p l u g _ I s _ Y & a m p ; l t ; / N a m e & a m p ; g t ;  
         & a m p ; l t ; C o n d i t i o n D e s c r i p t i o n & a m p ; g t ; i s n u l l ( [ i s _ t o p _ p l u g ] , & a m p ; a p o s ; N & a m p ; a p o s ; ) = & a m p ; a p o s ; Y & a m p ; a p o s ; & a m p ; l t ; / C o n d i t i o n D e s c r i p t i o n & a m p ; g t ; 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 & a m p ; l t ; N a m e & a m p ; g t ; C o n d _ W P _ C A S E _ C E M _ J O B _ D A T A _ i s _ t o p _ p l u g _ I s _ N & a m p ; l t ; / N a m e & a m p ; g t ;  
         & a m p ; l t ; C o n d i t i o n D e s c r i p t i o n & a m p ; g t ; i s n u l l ( [ i s _ t o p _ p l u g ] , & a m p ; a p o s ; N & a m p ; a p o s ; ) = & a m p ; a p o s ; N & a m p ; a p o s ; & a m p ; l t ; / C o n d i t i o n D e s c r i p t i o n & a m p ; g t ; 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 & a m p ; l t ; T a b l e & a m p ; g t ; Q r y _ W P _ C A S E _ W B S I M U L A T O R _ A N A L _ E r o d i b i l i t y & a m p ; l t ; / T a b l e & a m p ; g t ;  
         & a m p ; l t ; N a m e & a m p ; g t ; C o n d _ I n c l u d e E r o d i b i l t y O r R S S _ Y & a m p ; l t ; / N a m e & a m p ; g t ;  
         & a m p ; l t ; C o n d i t i o n D e s c r i p t i o n & a m p ; g t ; [ f i e l d _ v a l u e ] = & a m p ; a p o s ; Y & a m p ; a p o s ; & a m p ; l t ; / C o n d i t i o n D e s c r i p t i o n & a m p ; g t ; 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 & a m p ; l t ; T a b l e & a m p ; g t ; Q r y _ W P _ C A S E _ W B S I M U L A T O R _ A N A L _ E r o d i b i l i t y & a m p ; l t ; / T a b l e & a m p ; g t ;  
         & a m p ; l t ; N a m e & a m p ; g t ; C o n d _ I n c l u d e E r o d i b i l t y O r R S S _ N & a m p ; l t ; / N a m e & a m p ; g t ;  
         & a m p ; l t ; C o n d i t i o n D e s c r i p t i o n & a m p ; g t ; [ f i e l d _ v a l u e ] & a m p ; a m p ; l t ; & a m p ; a m p ; g t ; & a m p ; a p o s ; Y & a m p ; a p o s ; & a m p ; l t ; / C o n d i t i o n D e s c r i p t i o n & a m p ; g t ; 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 & a m p ; l t ; N a m e & a m p ; g t ; C o n d _ m u d _ e r o d i b i l i t y _ t y p e _ E r o d i b i l i t y & a m p ; l t ; / N a m e & a m p ; g t ;  
         & a m p ; l t ; C o n d i t i o n D e s c r i p t i o n & a m p ; g t ; [ m u d _ e r o d i b i l i t y _ t y p e ] = & a m p ; a p o s ; 1 & a m p ; a p o s ; & a m p ; l t ; / C o n d i t i o n D e s c r i p t i o n & a m p ; g t ; 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 & a m p ; l t ; N a m e & a m p ; g t ; C o n d _ m u d _ e r o d i b i l i t y _ t y p e _ R S S & a m p ; l t ; / N a m e & a m p ; g t ;  
         & a m p ; l t ; C o n d i t i o n D e s c r i p t i o n & a m p ; g t ; [ m u d _ e r o d i b i l i t y _ t y p e ] & a m p ; a m p ; l t ; & a m p ; a m p ; g t ; & a m p ; a p o s ; 1 & 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 & a m p ; l t ; N a m e & a m p ; g t ; C o n d _ C e m e n t i n g 5 P e r c e n t F r o m M i d P o i n t & a m p ; l t ; / N a m e & a m p ; g t ;  
         & a m p ; l t ; C o n d i t i o n D e s c r i p t i o n & a m p ; g t ; [ s h e a r _ s t r e s s _ m e t h o d ] = & a m p ; a p o s ; M & a m p ; a p o s ; & a m p ; l t ; / C o n d i t i o n D e s c r i p t i o n & a m p ; g t ; 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 & a m p ; l t ; N a m e & a m p ; g t ; C o n d _ C e m e n t i n g E n t e r T o p A n d B o t t o m M d & a m p ; l t ; / N a m e & a m p ; g t ;  
         & a m p ; l t ; C o n d i t i o n D e s c r i p t i o n & a m p ; g t ; [ s h e a r _ s t r e s s _ m e t h o d ] = & a m p ; a p o s ; E & a m p ; a p o s ; & a m p ; l t ; / C o n d i t i o n D e s c r i p t i o n & a m p ; g t ; 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 & a m p ; l t ; T a b l e & a m p ; g t ; W P _ C A S E _ W B S I M U L A T O R _ A N A L & a m p ; l t ; / T a b l e & a m p ; g t ;  
         & a m p ; l t ; N a m e & a m p ; g t ; C o n d _ a u t o _ i n c _ c a l c _ Y & a m p ; l t ; / N a m e & a m p ; g t ;  
         & a m p ; l t ; C o n d i t i o n D e s c r i p t i o n & a m p ; g t ; [ a u t o _ i n c _ c a l c ] = & a m p ; a p o s ; Y & a m p ; a p o s ; & a m p ; l t ; / C o n d i t i o n D e s c r i p t i o n & a m p ; g t ; 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 & a m p ; l t ; T a b l e & a m p ; g t ; W P _ C A S E _ W B S I M U L A T O R _ A N A L & a m p ; l t ; / T a b l e & a m p ; g t ;  
         & a m p ; l t ; N a m e & a m p ; g t ; C o n d _ a u t o _ i n c _ c a l c _ N & a m p ; l t ; / N a m e & a m p ; g t ;  
         & a m p ; l t ; C o n d i t i o n D e s c r i p t i o n & a m p ; g t ; [ a u t o _ i n c _ c a l c ] & a m p ; a m p ; l t ; & a m p ; a m p ; g t ; & a m p ; a p o s ; Y & a m p ; a p o s ; & a m p ; l t ; / C o n d i t i o n D e s c r i p t i o n & a m p ; g t ; 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 & a m p ; l t ; T a b l e & a m p ; g t ; W P _ C A S E _ C E N T R A L I Z E R _ S C H D & a m p ; l t ; / T a b l e & a m p ; g t ;  
         & a m p ; l t ; N a m e & a m p ; g t ; C o n d _ s t a n d o f f _ c a l c u l a t e d _ Y & a m p ; l t ; / N a m e & a m p ; g t ;  
         & a m p ; l t ; C o n d i t i o n D e s c r i p t i o n & a m p ; g t ; [ s t a n d o f f _ c a l c u l a t e d ] = & a m p ; a p o s ; 0 & a m p ; a p o s ; & a m p ; l t ; / C o n d i t i o n D e s c r i p t i o n & a m p ; g t ; 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 & a m p ; l t ; T a b l e & a m p ; g t ; W P _ C A S E _ C E N T R A L I Z E R _ S C H D & a m p ; l t ; / T a b l e & a m p ; g t ;  
         & a m p ; l t ; N a m e & a m p ; g t ; C o n d _ s t a n d o f f _ c a l c u l a t e d _ N & a m p ; l t ; / N a m e & a m p ; g t ;  
         & a m p ; l t ; C o n d i t i o n D e s c r i p t i o n & a m p ; g t ; [ s t a n d o f f _ c a l c u l a t e d ] = & a m p ; a p o s ; 1 & a m p ; a p o s ; & a m p ; l t ; / C o n d i t i o n D e s c r i p t i o n & a m p ; g t ; 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 & a m p ; l t ; N a m e & a m p ; g t ; C o n d _ U s e r _ D e f i n e d _ P r o f i l e _ S e l e c t e d _ Y & a m p ; l t ; / N a m e & a m p ; g t ;  
         & a m p ; l t ; C o n d i t i o n D e s c r i p t i o n & a m p ; g t ; [ t e m p _ p r o f i l e ] = & a m p ; a p o s ; T e m p   P r o f i l e & a m p ; a p o s ; & a m p ; l t ; / C o n d i t i o n D e s c r i p t i o n & a m p ; g t ; 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 & a m p ; l t ; N a m e & a m p ; g t ; C o n d _ U s e r _ D e f i n e d _ P r o f i l e _ S e l e c t e d _ N & a m p ; l t ; / N a m e & a m p ; g t ;  
         & a m p ; l t ; C o n d i t i o n D e s c r i p t i o n & a m p ; g t ; [ t e m p _ p r o f i l e ] & a m p ; a m p ; l t ; & a m p ; a m p ; g t ; & a m p ; a p o s ; T e m p   P r o f i l e & a m p ; a p o s ; & a m p ; l t ; / C o n d i t i o n D e s c r i p t i o n & a m p ; g t ; 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 & a m p ; l t ; T a b l e & a m p ; g t ; f r o m _ a p p & a m p ; l t ; / T a b l e & a m p ; g t ;  
         & a m p ; l t ; N a m e & a m p ; g t ; C o n d _ C e m e n t i n g S e c t i o n . S h o w & a m p ; l t ; / N a m e & a m p ; g t ;  
         & a m p ; l t ; C o n d i t i o n D e s c r i p t i o n & a m p ; g t ; ( [ V a r - N r O f C e m e n t i n g P l o t s ]   & a m p ; a m p ; g t ;   0 )   O r   ( [ d i s p l a y _ J o b F l u i d G r i d ] = & a m p ; a p o s ; Y & a m p ; a p o s ; )   o r   ( [ V a r - D i s p l a y F o a m S c h e d u l e G r i d F l a g C o u n t e r ] & a m p ; a m p ; g t ;   0 ) & a m p ; l t ; / C o n d i t i o n D e s c r i p t i o n & a m p ; g t ; 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 & a m p ; l t ; T a b l e & a m p ; g t ; W P _ H Y D _ P A R A M S & a m p ; l t ; / T a b l e & a m p ; g t ;  
         & a m p ; l t ; N a m e & a m p ; g t ; C o n d _ H y d C a l c M o d e l I s D F G . Y e s & a m p ; l t ; / N a m e & a m p ; g t ;  
         & a m p ; l t ; C o n d i t i o n D e s c r i p t i o n & a m p ; g t ; [ u s e _ d f g _ c a l c ] = & a m p ; a p o s ; Y & a m p ; a p o s ; & a m p ; l t ; / C o n d i t i o n D e s c r i p t i o n & a m p ; g t ; 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 & a m p ; l t ; T a b l e & a m p ; g t ; W P _ H Y D _ P A R A M S & a m p ; l t ; / T a b l e & a m p ; g t ;  
         & a m p ; l t ; N a m e & a m p ; g t ; C o n d _ H y d C a l c M o d e l I s D F G . N o & a m p ; l t ; / N a m e & a m p ; g t ;  
         & a m p ; l t ; C o n d i t i o n D e s c r i p t i o n & a m p ; g t ; [ u s e _ d f g _ c a l c ] & a m p ; a m p ; l t ; & a m p ; a m p ; g t ; & a m p ; a p o s ; Y & a m p ; a p o s ; & a m p ; l t ; / C o n d i t i o n D e s c r i p t i o n & a m p ; g t ; 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 & a m p ; l t ; T a b l e & a m p ; g t ; Q r y _ U s e D o w n h o l e P r o p e r t i e s & a m p ; l t ; / T a b l e & a m p ; g t ;  
         & a m p ; l t ; N a m e & a m p ; g t ; C o n d _ U s e D o w n H o l e P r o p e r t i e s . N o & a m p ; l t ; / N a m e & a m p ; g t ;  
         & a m p ; l t ; C o n d i t i o n D e s c r i p t i o n & a m p ; g t ; [ u s e _ d o w n h o l e _ p r o p e r t i e s ] = & a m p ; a p o s ; N o & a m p ; a p o s ; & a m p ; l t ; / C o n d i t i o n D e s c r i p t i o n & a m p ; g t ; 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 & a m p ; l t ; T a b l e & a m p ; g t ; Q r y _ U s e D o w n h o l e P r o p e r t i e s & a m p ; l t ; / T a b l e & a m p ; g t ;  
         & a m p ; l t ; N a m e & a m p ; g t ; C o n d _ U s e D o w n H o l e P r o p e r t i e s . Y e s & a m p ; l t ; / N a m e & a m p ; g t ;  
         & a m p ; l t ; C o n d i t i o n D e s c r i p t i o n & a m p ; g t ; [ u s e _ d o w n h o l e _ p r o p e r t i e s ] = & a m p ; a p o s ; Y e s & a m p ; a p o s ; & a m p ; l t ; / C o n d i t i o n D e s c r i p t i o n & a m p ; g t ;  
         & a m p ; l t ; S y n t a x & a m p ; g t ; D o   s o m e t h i n g   h e r e & a m p ; l t ; / S y n t a x & a m p ; g t ;  
         & a m p ; l t ; S a m p l e V a l u e & a m p ; g t ; D o   s o m e t h i n g   h e r e & a m p ; l t ; / S a m p l e V a l u e & a m p ; g t ;  
         & a m p ; l t ; E v a l u a t e A l l R o w s & a m p ; g t ; t r u e & a m p ; l t ; / E v a l u a t e A l l R o w s & a m p ; g t ;  
     & a m p ; l t ; / C o n d i t i o n & a m p ; g t ;  
     & a m p ; l t ; C o n d i t i o n & a m p ; g t ;  
         & a m p ; l t ; T a b l e & a m p ; g t ; Q r y _ F l o w O u t T e m p e r a t u r e & a m p ; l t ; / T a b l e & a m p ; g t ;  
         & a m p ; l t ; N a m e & a m p ; g t ; C o n d _ F l o w O u t T e m p e r a t u r e . E x i s t s & a m p ; l t ; / N a m e & a m p ; g t ;  
         & a m p ; l t ; C o n d i t i o n D e s c r i p t i o n & a m p ; g t ; C o u n t ( [ f l o w _ o u t _ t e m p e r a t u r e ] )   & a m p ; a m p ; g t ; 0 & a m p ; l t ; / C o n d i t i o n D e s c r i p t i o n & a m p ; g t ;  
         & a m p ; l t ; S y n t a x & a m p ; g t ; D o   s o m e t h i n g   h e r e & a m p ; l t ; / S y n t a x & a m p ; g t ;  
         & a m p ; l t ; S a m p l e V a l u e & a m p ; g t ; D o   s o m e t h i n g   h e r e & a m p ; l t ; / S a m p l e V a l u e & a m p ; g t ;  
         & a m p ; l t ; E v a l u a t e A l l R o w s & a m p ; g t ; t r u e & a m p ; l t ; / E v a l u a t e A l l R o w s & a m p ; g t ;  
     & a m p ; l t ; / C o n d i t i o n & a m p ; g t ;  
     & a m p ; l t ; C o n d i t i o n & a m p ; g t ;  
         & a m p ; l t ; T a b l e & a m p ; g t ; Q r y _ F l o w O u t T e m p e r a t u r e & a m p ; l t ; / T a b l e & a m p ; g t ;  
         & a m p ; l t ; N a m e & a m p ; g t ; C o n d _ F l o w O u t T e m p e r a t u r e . E x i s t s . N o & a m p ; l t ; / N a m e & a m p ; g t ;  
         & a m p ; l t ; C o n d i t i o n D e s c r i p t i o n & a m p ; g t ; C o u n t ( [ f l o w _ o u t _ t e m p e r a t u r e ] )   = 0 & a m p ; l t ; / C o n d i t i o n D e s c r i p t i o n & a m p ; g t ;  
         & a m p ; l t ; S y n t a x & a m p ; g t ; D o   s o m e t h i n g   h e r e & a m p ; l t ; / S y n t a x & a m p ; g t ;  
         & a m p ; l t ; S a m p l e V a l u e & a m p ; g t ; D o   s o m e t h i n g   h e r e & a m p ; l t ; / S a m p l e V a l u e & a m p ; g t ;  
         & a m p ; l t ; E v a l u a t e A l l R o w s & a m p ; g t ; t r u e & a m p ; l t ; / E v a l u a t e A l l R o w s & a m p ; g t ;  
     & a m p ; l t ; / C o n d i t i o n & a m p ; g t ;  
     & a m p ; l t ; C o n d i t i o n & a m p ; g t ;  
         & a m p ; l t ; T a b l e & a m p ; g t ; E v e n t L o g & a m p ; l t ; / T a b l e & a m p ; g t ;  
         & a m p ; l t ; N a m e & a m p ; g t ; C o n d _ E v e n t L o g . E x i s t s & a m p ; l t ; / N a m e & a m p ; g t ;  
         & a m p ; l t ; C o n d i t i o n D e s c r i p t i o n & a m p ; g t ; C o u n t ( [ E v e n t C o d e ] )   & a m p ; a m p ; g t ; 0 & a m p ; l t ; / C o n d i t i o n D e s c r i p t i o n & a m p ; g t ; 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 & a m p ; l t ; T a b l e & a m p ; g t ; Q r y _ W P _ C A S E _ C E M _ J O B _ D A T A _ A n n u l u s I n j e c t i o n & a m p ; l t ; / T a b l e & a m p ; g t ;  
         & a m p ; l t ; N a m e & a m p ; g t ; C o n d _ W P _ C A S E _ C E M _ J O B _ D A T A _ A n n u l u s I n j e c t i o n . Y e s & a m p ; l t ; / N a m e & a m p ; g t ;  
         & a m p ; l t ; C o n d i t i o n D e s c r i p t i o n & a m p ; g t ; [ a n n u l u s _ i n j e c t i o n ]   =   & a m p ; a p o s ; Y & a m p ; a p o s ; & a m p ; l t ; / C o n d i t i o n D e s c r i p t i o n & a m p ; g t ; 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 & a m p ; l t ; T a b l e & a m p ; g t ; Q r y _ W P _ C A S E _ C E M _ J O B _ D A T A _ A n n u l u s I n j e c t i o n & a m p ; l t ; / T a b l e & a m p ; g t ;  
         & a m p ; l t ; N a m e & a m p ; g t ; C o n d _ W P _ C A S E _ C E M _ J O B _ D A T A _ A n n u l u s I n j e c t i o n . N o & a m p ; l t ; / N a m e & a m p ; g t ;  
         & a m p ; l t ; C o n d i t i o n D e s c r i p t i o n & a m p ; g t ; [ a n n u l u s _ i n j e c t i o n ]   & a m p ; a m p ; l t ; & a m p ; a m p ; g t ;   & a m p ; a p o s ; Y & a m p ; a p o s ; & a m p ; l t ; / C o n d i t i o n D e s c r i p t i o n & a m p ; g t ; 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 & a m p ; l t ; T a b l e & a m p ; g t ; Q r y _ U s e F o a m D a t a & a m p ; l t ; / T a b l e & a m p ; g t ;  
         & a m p ; l t ; N a m e & a m p ; g t ; C o n d _ U s e F o a m D a t a . Y e s & a m p ; l t ; / N a m e & a m p ; g t ;  
         & a m p ; l t ; C o n d i t i o n D e s c r i p t i o n & a m p ; g t ; [ u s e _ f o a m _ d a t a ] = & a m p ; a p o s ; Y & a m p ; a p o s ; & a m p ; l t ; / C o n d i t i o n D e s c r i p t i o n & a m p ; g t ; 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 & a m p ; l t ; T a b l e & a m p ; g t ; Q r y _ U s e F o a m D a t a & a m p ; l t ; / T a b l e & a m p ; g t ;  
         & a m p ; l t ; N a m e & a m p ; g t ; C o n d _ U s e F o a m D a t a . N o & a m p ; l t ; / N a m e & a m p ; g t ;  
         & a m p ; l t ; C o n d i t i o n D e s c r i p t i o n & a m p ; g t ; [ u s e _ f o a m _ d a t a ]   & a m p ; a m p ; l t ; & a m p ; a m p ; g t ; & a m p ; a p o s ; Y & a m p ; a p o s ; & a m p ; l t ; / C o n d i t i o n D e s c r i p t i o n & a m p ; g t ; 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 & a m p ; l t ; N a m e & a m p ; g t ; C o n d _ C o n s t a n t O r S t a g e d G a s F l o w & a m p ; l t ; / N a m e & a m p ; g t ;  
         & a m p ; l t ; C o n d i t i o n D e s c r i p t i o n & a m p ; g t ; [ c a l c u l a t i o n _ m e t h o d ] = & a m p ; a p o s ; F i x e d G a s & a m p ; a p o s ; & a m p ; l t ; / C o n d i t i o n D e s c r i p t i o n & a m p ; g t ; 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 & a m p ; l t ; T a b l e & a m p ; g t ; W P _ C A S E _ C E M _ J O B _ D A T A & a m p ; l t ; / T a b l e & a m p ; g t ;  
         & a m p ; l t ; N a m e & a m p ; g t ; C o n d _ C o n s t a n t D e n s i t y & a m p ; l t ; / N a m e & a m p ; g t ;  
         & a m p ; l t ; C o n d i t i o n D e s c r i p t i o n & a m p ; g t ; c a l c u l a t i o n _ m e t h o d & a m p ; a m p ; l t ; & a m p ; a m p ; g t ; & a m p ; a p o s ; F i x e d G a s & 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 & a m p ; l t ; T a b l e & a m p ; g t ; Q r y _ E v e n t s A n d S t a g e s . S h o w & a m p ; l t ; / T a b l e & a m p ; g t ;  
         & a m p ; l t ; N a m e & a m p ; g t ; C o n d _ E v e n t s A n d S t a g e s . S h o w & a m p ; l t ; / N a m e & a m p ; g t ;  
         & a m p ; l t ; C o n d i t i o n D e s c r i p t i o n & a m p ; g t ; [ p l o t s _ a r e _ s h o w i n g _ e v e n t s _ a n d _ s t a g e s ] = & a m p ; a p o s ; Y & a m p ; a p o s ; & a m p ; l t ; / C o n d i t i o n D e s c r i p t i o n & a m p ; g t ;  
         & a m p ; l t ; S y n t a x & a m p ; g t ; D o   s o m e t h i n g   h e r e & a m p ; l t ; / S y n t a x & a m p ; g t ;  
         & a m p ; l t ; S a m p l e V a l u e & a m p ; g t ; D o   s o m e t h i n g   h e r e & a m p ; l t ; / S a m p l e V a l u e & a m p ; g t ;  
         & a m p ; l t ; E v a l u a t e A l l R o w s & a m p ; g t ; f a l s e & a m p ; l t ; / E v a l u a t e A l l R o w s & a m p ; g t ;  
     & a m p ; l t ; / C o n d i t i o n & a m p ; g t ;  
     & a m p ; l t ; C o n d i t i o n & a m p ; g t ;  
         & a m p ; l t ; T a b l e & a m p ; g t ; Q r y _ T n D S e c t i o n . S h o w F l a g & a m p ; l t ; / T a b l e & a m p ; g t ;  
         & a m p ; l t ; N a m e & a m p ; g t ; C o n d _ T D P l o t s . S e c t i o n . S h o w & a m p ; l t ; / N a m e & a m p ; g t ;  
         & a m p ; l t ; C o n d i t i o n D e s c r i p t i o n & a m p ; g t ; [ n u m b e r _ o f _ t d _ p l o t s _ o p e n ] & a m p ; a m p ; g t ; 0 & a m p ; l t ; / C o n d i t i o n D e s c r i p t i o n & a m p ; g t ; 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 & a m p ; l t ; T a b l e & a m p ; g t ; Q u e r y _ D i s p l a y _ S t r i n g D e t a i l s _ M u d M o t o r & a m p ; l t ; / T a b l e & a m p ; g t ;  
         & a m p ; l t ; N a m e & a m p ; g t ; F r o m A p p . D i s p l a y S t r i n g _ M u d M o t o r & a m p ; l t ; / N a m e & a m p ; g t ;  
         & a m p ; l t ; C o n d i t i o n D e s c r i p t i o n & a m p ; g t ; [ d i s p l a y _ a s s e m b l y ] = & a m p ; a p o s ; Y & a m p ; a p o s ;   A N D   [ m o t o r _ c o u n t ] & a m p ; a m p ; g t ; 0 & a m p ; l t ; / C o n d i t i o n D e s c r i p t i o n & a m p ; g t ;  
         & a m p ; l t ; S y n t a x & a m p ; g t ; D o   s o m e t h i n g   h e r e & a m p ; l t ; / S y n t a x & a m p ; g t ;  
         & a m p ; l t ; S a m p l e V a l u e & a m p ; g t ; D o   s o m e t h i n g   h e r e & a m p ; l t ; / S a m p l e V a l u e & a m p ; g t ;  
         & a m p ; l t ; E v a l u a t e A l l R o w s & a m p ; g t ; f a l s e & a m p ; l t ; / E v a l u a t e A l l R o w s & a m p ; g t ;  
     & a m p ; l t ; / C o n d i t i o n & a m p ; g t ;  
     & a m p ; l t ; C o n d i t i o n & a m p ; g t ;  
         & a m p ; l t ; T a b l e & a m p ; g t ; Q u e r y _ D i s p l a y _ i n n e r S t r i n g D e t a i l s _ M u d M o t o r & a m p ; l t ; / T a b l e & a m p ; g t ;  
         & a m p ; l t ; N a m e & a m p ; g t ; F r o m A p p . D i s p l a y I n n e r S t r i n g _ M u d M o t o r & a m p ; l t ; / N a m e & a m p ; g t ;  
         & a m p ; l t ; C o n d i t i o n D e s c r i p t i o n & a m p ; g t ; [ d i s p l a y _ a s s e m b l y ] = & a m p ; a p o s ; Y & a m p ; a p o s ;   A N D   [ m o t o r _ c o u n t ] & a m p ; a m p ; g t ; 0 & a m p ; l t ; / C o n d i t i o n D e s c r i p t i o n & a m p ; g t ;  
         & a m p ; l t ; S y n t a x & a m p ; g t ; D o   s o m e t h i n g   h e r e & a m p ; l t ; / S y n t a x & a m p ; g t ;  
         & a m p ; l t ; S a m p l e V a l u e & a m p ; g t ; D o   s o m e t h i n g   h e r e & a m p ; l t ; / S a m p l e V a l u e & a m p ; g t ;  
         & a m p ; l t ; E v a l u a t e A l l R o w s & a m p ; g t ; f a l s e & a m p ; l t ; / E v a l u a t e A l l R o w s & a m p ; g t ;  
     & a m p ; l t ; / C o n d i t i o n & a m p ; g t ;  
 & a m p ; l t ; / A r r a y O f C o n d i t i o n & a m p ; g t ; & l t ; / C o n d i t i o n & g t ;  
 & l t ; T a b l e F o r m u l a   n a m e   = ' T a b l e F o r m u l a ' & g t ; & a m p ; l t ; ? x m l   v e r s i o n = & a m p ; q u o t ; 1 . 0 & a m p ; q u o t ;   e n c o d i n g = & a m p ; q u o t ; u t f - 1 6 & a m p ; q u o t ; ? & a m p ; g t ;  
 & a m p ; l t ; A r r a y O f T a b l e F o r m u l a   x m l n s : x s i = & a m p ; q u o t ; h t t p : / / w w w . w 3 . o r g / 2 0 0 1 / X M L S c h e m a - i n s t a n c e & a m p ; q u o t ;   x m l n s : x s d = & a m p ; q u o t ; h t t p : / / w w w . w 3 . o r g / 2 0 0 1 / X M L S c h e m a & a m p ; q u o t ; & a m p ; g t ;  
     & a m p ; l t ; T a b l e F o r m u l a & a m p ; g t ;  
         & a m p ; l t ; T a b l e & a m p ; g t ; H a l l i b u r t o n   C o m m e n t & a m p ; l t ; / T a b l e & a m p ; g t ;  
         & a m p ; l t ; F o r m u l a N a m e & a m p ; g t ; N e w F o r m u l a & a m p ; l t ; / F o r m u l a N a m e & a m p ; g t ;  
         & a m p ; l t ; F o r m u l a T y p e & a m p ; g t ; T e x t & a m p ; l t ; / F o r m u l a T y p e & a m p ; g t ;  
         & a m p ; l t ; F o r m u l a & a m p ; g t ; & a m p ; a p o s ; E n t e r   F o r m u l a & a m p ; a p o s ; & a m p ; l t ; / F o r m u l a & a m p ; g t ;  
     & a m p ; l t ; / T a b l e F o r m u l a & a m p ; g t ;  
     & a m p ; l t ; T a b l e F o r m u l a & a m p ; g t ;  
         & a m p ; l t ; T a b l e & a m p ; g t ; C D _ W E L L & a m p ; l t ; / T a b l e & a m p ; g t ;  
         & a m p ; l t ; F o r m u l a N a m e & a m p ; g t ; F o r m u l a _ W e l l T y p e & a m p ; l t ; / F o r m u l a N a m e & a m p ; g t ;  
         & a m p ; l t ; F o r m u l a T y p e & a m p ; g t ; T e x t & a m p ; l t ; / F o r m u l a T y p e & a m p ; g t ;  
         & a m p ; l t ; F o r m u l a & a m p ; g t ; i i f ( [ i s _ o f f s h o r e ] = & a m p ; a p o s ; N & a m p ; a p o s ; , & a m p ; a p o s ; O n s h o r e & a m p ; a p o s ; , i i f ( [ i s _ s u b s e a ] = & a m p ; a p o s ; N & a m p ; a p o s ; , & a m p ; a p o s ; P l a t f o r m & a m p ; a p o s ; , & a m p ; a p o s ; S u b S e a & a m p ; a p o s ; ) ) & a m p ; l t ; / F o r m u l a & a m p ; g t ;  
         & a m p ; l t ; D a t a T y p e & a m p ; g t ; S t r i n g & a m p ; l t ; / D a t a T y p e & a m p ; g t ;  
     & a m p ; l t ; / T a b l e F o r m u l a & a m p ; g t ;  
     & a m p ; l t ; T a b l e F o r m u l a & a m p ; g t ;  
         & a m p ; l t ; T a b l e & a m p ; g t ; C D _ W E L L & a m p ; l t ; / T a b l e & a m p ; g t ;  
         & a m p ; l t ; F o r m u l a N a m e & a m p ; g t ; F o r m u l a _ D e p t h L a b e l & a m p ; l t ; / F o r m u l a N a m e & a m p ; g t ;  
         & a m p ; l t ; F o r m u l a T y p e & a m p ; g t ; T e x t & a m p ; l t ; / F o r m u l a T y p e & a m p ; g t ;  
         & a m p ; l t ; F o r m u l a & a m p ; g t ; i i f ( [ i s _ o f f s h o r e ] = & a m p ; a p o s ; Y & a m p ; a p o s ; , & a m p ; a p o s ; W a t e r   D e p t h & a m p ; a p o s ; , & a m p ; a p o s ; G r o u n d   E l e v a t i o n & a m p ; a p o s ; ) & a m p ; l t ; / F o r m u l a & a m p ; g t ;  
         & a m p ; l t ; D a t a T y p e & a m p ; g t ; S t r i n g & a m p ; l t ; / D a t a T y p e & a m p ; g t ;  
     & a m p ; l t ; / T a b l e F o r m u l a & a m p ; g t ;  
     & a m p ; l t ; T a b l e F o r m u l a & a m p ; g t ;  
         & a m p ; l t ; T a b l e & a m p ; g t ; C D _ F L U I D & a m p ; l t ; / T a b l e & a m p ; g t ;  
         & a m p ; l t ; F o r m u l a N a m e & a m p ; g t ; F R M L _ B A S E _ F L U I D & a m p ; l t ; / F o r m u l a N a m e & a m p ; g t ;  
         & a m p ; l t ; F o r m u l a T y p e & a m p ; g t ; T e x t & a m p ; l t ; / F o r m u l a T y p e & a m p ; g t ;  
         & a m p ; l t ; F o r m u l a & a m p ; g t ; I I F ( [ m u d b a s e _ t y p e ] = & a m p ; a p o s ; 1 1 & a m p ; a p o s ; , & a m p ; a p o s ; B r i n e & a m p ; a p o s ; , I I F ( [ m u d b a s e _ t y p e ] = & a m p ; a p o s ; 1 0 & a m p ; a p o s ; , & a m p ; a p o s ; C u s t o m   B a s e   F l u i d & a m p ; a p o s ; , I I F ( [ m u d b a s e _ t y p e ] = & a m p ; a p o s ; 9 & a m p ; a p o s ; , & a m p ; a p o s ; X P 0 7 & a m p ; a p o s ; , I I F ( [ m u d b a s e _ t y p e ] = & a m p ; a p o s ; 8 & a m p ; a p o s ; , & a m p ; a p o s ; P E T R O F R E E S F & a m p ; a p o s ; , I I F ( [ m u d b a s e _ t y p e ] = & a m p ; a p o s ; 7 & a m p ; a p o s ; , & a m p ; a p o s ; P E T R O F R E E L S & a m p ; a p o s ; , I I F ( [ m u d b a s e _ t y p e ] = & a m p ; a p o s ; 6 & a m p ; a p o s ; , & a m p ; a p o s ; P E T R O F R E E L E & a m p ; a p o s ; , I I F ( [ m u d b a s e _ t y p e ] = & a m p ; a p o s ; 5 & a m p ; a p o s ; , & a m p ; a p o s ; P E T R O F R E E & a m p ; a p o s ; , I I F ( [ m u d b a s e _ t y p e ] = & a m p ; a p o s ; 4 & a m p ; a p o s ; , & a m p ; a p o s ; L V T 2 0 0 & a m p ; a p o s ; , I I F ( [ m u d b a s e _ t y p e ] = & a m p ; a p o s ; 3 & a m p ; a p o s ; , & a m p ; a p o s ; E S C A I D 1 1 0 & a m p ; a p o s ; , I I F ( [ m u d b a s e _ t y p e ] = & a m p ; a p o s ; 2 & a m p ; a p o s ; , & a m p ; a p o s ; A C C O L A D E & a m p ; a p o s ; , I I F ( [ m u d b a s e _ t y p e ] = & a m p ; a p o s ; 1 & a m p ; a p o s ; , & a m p ; a p o s ; D i e s e l & a m p ; a p o s ; , I I F ( [ m u d b a s e _ t y p e ] = & a m p ; a p o s ; 0 & a m p ; a p o s ; , & a m p ; a p o s ; W a t e r & a m p ; a p o s ; , & a m p ; a p o s ;   & a m p ; a p o s ; ) ) ) ) ) ) ) ) ) ) ) )  
  
  
  
 & a m p ; l t ; / F o r m u l a & a m p ; g t ;  
         & a m p ; l t ; D a t a T y p e & a m p ; g t ; S t r i n g & a m p ; l t ; / D a t a T y p e & a m p ; g t ;  
     & a m p ; l t ; / T a b l e F o r m u l a & a m p ; g t ;  
     & a m p ; l t ; T a b l e F o r m u l a & a m p ; g t ;  
         & a m p ; l t ; T a b l e & a m p ; g t ; C D _ F L U I D & a m p ; l t ; / T a b l e & a m p ; g t ;  
         & a m p ; l t ; F o r m u l a N a m e & a m p ; g t ; F R M L _ B A S E T Y P E & a m p ; l t ; / F o r m u l a N a m e & a m p ; g t ;  
         & a m p ; l t ; F o r m u l a T y p e & a m p ; g t ; T e x t & a m p ; l t ; / F o r m u l a T y p e & a m p ; g t ;  
         & a m p ; l t ; F o r m u l a & a m p ; g t ; I I F ( [ m u d b a s e _ t y p e ] = & a m p ; a p o s ; 1 1 & a m p ; a p o s ; , & a m p ; a p o s ; B r i n e & a m p ; a p o s ; , I I F ( [ m u d b a s e _ t y p e ] = & a m p ; a p o s ; 1 0 & a m p ; a p o s ; , & a m p ; a p o s ; S y n t h e t i c & a m p ; a p o s ; , I I F ( [ m u d b a s e _ t y p e ] = & a m p ; a p o s ; 9 & a m p ; a p o s ; , & a m p ; a p o s ; O i l & a m p ; a p o s ; , I I F ( [ m u d b a s e _ t y p e ] = & a m p ; a p o s ; 8 & a m p ; a p o s ; , & a m p ; a p o s ; S y n t h e t i c & a m p ; a p o s ; , I I F ( [ m u d b a s e _ t y p e ] = & a m p ; a p o s ; 7 & a m p ; a p o s ; , & a m p ; a p o s ; S y n t h e t i c & a m p ; a p o s ; , I I F ( [ m u d b a s e _ t y p e ] = & a m p ; a p o s ; 6 & a m p ; a p o s ; , & a m p ; a p o s ; S y n t h e t i c & a m p ; a p o s ; , I I F ( [ m u d b a s e _ t y p e ] = & a m p ; a p o s ; 5 & a m p ; a p o s ; , & a m p ; a p o s ; S y n t h e t i c & a m p ; a p o s ; , I I F ( [ m u d b a s e _ t y p e ] = & a m p ; a p o s ; 4 & a m p ; a p o s ; , & a m p ; a p o s ; O i l & a m p ; a p o s ; , I I F ( [ m u d b a s e _ t y p e ] = & a m p ; a p o s ; 3 & a m p ; a p o s ; , & a m p ; a p o s ; O i l & a m p ; a p o s ; , I I F ( [ m u d b a s e _ t y p e ] = & a m p ; a p o s ; 2 & a m p ; a p o s ; , & a m p ; a p o s ; S y n t h e t i c & a m p ; a p o s ; , I I F ( [ m u d b a s e _ t y p e ] = & a m p ; a p o s ; 1 & a m p ; a p o s ; , & a m p ; a p o s ; O i l & a m p ; a p o s ; , I I F ( [ m u d b a s e _ t y p e ] = & a m p ; a p o s ; 0 & a m p ; a p o s ; , & a m p ; a p o s ; W a t e r & a m p ; a p o s ; , & a m p ; a p o s ;     & a m p ; a p o s ; ) ) ) ) ) ) ) ) ) ) ) )  
 & a m p ; l t ; / F o r m u l a & a m p ; g t ;  
         & a m p ; l t ; D a t a T y p e & a m p ; g t ; S t r i n g & a m p ; l t ; / D a t a T y p e & a m p ; g t ;  
     & a m p ; l t ; / T a b l e F o r m u l a & a m p ; g t ;  
     & a m p ; l t ; T a b l e F o r m u l a & a m p ; g t ;  
         & a m p ; l t ; T a b l e & a m p ; g t ; C D _ F L U I D & a m p ; l t ; / T a b l e & a m p ; g t ;  
         & a m p ; l t ; F o r m u l a N a m e & a m p ; g t ; F R M L _ T Y P E & a m p ; l t ; / F o r m u l a N a m e & a m p ; g t ;  
         & a m p ; l t ; F o r m u l a T y p e & a m p ; g t ; T e x t & a m p ; l t ; / F o r m u l a T y p e & a m p ; g t ;  
         & a m p ; l t ; F o r m u l a & a m p ; g t ; I I F ( [ i s _ s p a c e r _ f l u i d ] = & a m p ; a p o s ; 0 & a m p ; a p o s ; , & a m p ; a p o s ; M u d & a m p ; a p o s ; , I I F ( [ i s _ s p a c e r _ f l u i d ] = & a m p ; a p o s ; 1 & a m p ; a p o s ; , & a m p ; a p o s ; S p a c e r & a m p ; a p o s ; , I I F ( [ i s _ c e m e n t ] = & a m p ; a p o s ; Y & a m p ; a p o s ; , & a m p ; a p o s ; C e m e n t & a m p ; a p o s ; , & a m p ; a p o s ;   & a m p ; a p o s ; ) ) )  
 & a m p ; l t ; / F o r m u l a & a m p ; g t ;  
         & a m p ; l t ; D a t a T y p e & a m p ; g t ; S t r i n g & a m p ; l t ; / D a t a T y p e & a m p ; g t ;  
     & a m p ; l t ; / T a b l e F o r m u l a & a m p ; g t ;  
     & a m p ; l t ; T a b l e F o r m u l a & a m p ; g t ;  
         & a m p ; l t ; T a b l e & a m p ; g t ; C D _ F L U I D & a m p ; l t ; / T a b l e & a m p ; g t ;  
         & a m p ; l t ; F o r m u l a N a m e & a m p ; g t ; F R M L _ R h e o l o g y M o d e l & a m p ; l t ; / F o r m u l a N a m e & a m p ; g t ;  
         & a m p ; l t ; F o r m u l a T y p e & a m p ; g t ; T e x t & a m p ; l t ; / F o r m u l a T y p e & a m p ; g t ;  
         & a m p ; l t ; F o r m u l a & a m p ; g t ; I I F ( [ r h e o l o g y _ m o d e l ] = & a m p ; a p o s ; 3 & a m p ; a p o s ; , & a m p ; a p o s ; N e w t o n i a n & a m p ; a p o s ; , I I F ( [ r h e o l o g y _ m o d e l ] = & a m p ; a p o s ; 2 & a m p ; a p o s ; , & a m p ; a p o s ; H e r s c h e l - B u l k l e y & a m p ; a p o s ; , I I F ( [ r h e o l o g y _ m o d e l ] = & a m p ; a p o s ; 1 & a m p ; a p o s ; , & a m p ; a p o s ; B i n g h a m   P l a s t i c & a m p ; a p o s ; , I I F ( [ r h e o l o g y _ m o d e l ] = & a m p ; a p o s ; 0 & a m p ; a p o s ; , & a m p ; a p o s ; P o w e r   L a w & a m p ; a p o s ; ,   & a m p ; a p o s ;   & a m p ; a p o s ; ) ) ) )  
 & a m p ; l t ; / F o r m u l a & a m p ; g t ;  
     & a m p ; l t ; / T a b l e F o r m u l a & a m p ; g t ;  
     & a m p ; l t ; T a b l e F o r m u l a & a m p ; g t ;  
         & a m p ; l t ; T a b l e & a m p ; g t ; C D _ A S S E M B L Y _ C O M P & a m p ; l t ; / T a b l e & a m p ; g t ;  
         & a m p ; l t ; F o r m u l a N a m e & a m p ; g t ; F R M L _ l e n g t h _ t o o l _ j o i n t 1 & a m p ; l t ; / F o r m u l a N a m e & a m p ; g t ;  
         & a m p ; l t ; F o r m u l a T y p e & a m p ; g t ; T e x t & a m p ; l t ; / F o r m u l a T y p e & a m p ; g t ;  
         & a m p ; l t ; F o r m u l a & a m p ; g t ; i s n u l l ( [ l e n g t h _ t o o l _ j o i n t ] , [ s t a b _ b l a d e _ l e n g t h ] ) & a m p ; l t ; / F o r m u l a & a m p ; g t ;  
         & a m p ; l t ; D a t a T y p e & a m p ; g t ; N u m b e r & a m p ; l t ; / D a t a T y p e & a m p ; g t ;  
     & a m p ; l t ; / T a b l e F o r m u l a & a m p ; g t ;  
     & a m p ; l t ; T a b l e F o r m u l a & a m p ; g t ;  
         & a m p ; l t ; T a b l e & a m p ; g t ; C D _ A S S E M B L Y _ C O M P & a m p ; l t ; / T a b l e & a m p ; g t ;  
         & a m p ; l t ; F o r m u l a N a m e & a m p ; g t ; F R M L _ o d _ c o n n e c t i o n 1 & a m p ; l t ; / F o r m u l a N a m e & a m p ; g t ;  
         & a m p ; l t ; F o r m u l a T y p e & a m p ; g t ; T e x t & a m p ; l t ; / F o r m u l a T y p e & a m p ; g t ;  
         & a m p ; l t ; F o r m u l a & a m p ; g t ; i s n u l l ( [ o d _ c o n n e c t i o n ] , [ s t a b _ b l a d e _ o d ] ) & a m p ; l t ; / F o r m u l a & a m p ; g t ;  
         & a m p ; l t ; D a t a T y p e & a m p ; g t ; N u m b e r & a m p ; l t ; / D a t a T y p e & a m p ; g t ;  
     & a m p ; l t ; / T a b l e F o r m u l a & a m p ; g t ;  
     & a m p ; l t ; T a b l e F o r m u l a & a m p ; g t ;  
         & a m p ; l t ; T a b l e & a m p ; g t ; Q r y _ S t r N o z z l e _ S t r i n g & a m p ; l t ; / T a b l e & a m p ; g t ;  
         & a m p ; l t ; F o r m u l a N a m e & a m p ; g t ; F R M L _ p o r t _ o p e n & a m p ; l t ; / F o r m u l a N a m e & a m p ; g t ;  
         & a m p ; l t ; F o r m u l a T y p e & a m p ; g t ; T e x t & a m p ; l t ; / F o r m u l a T y p e & a m p ; g t ;  
         & a m p ; l t ; F o r m u l a & a m p ; g t ; I I F   ( [ s e c t _ t y p e _ c o d e ] = & a m p ; a p o s ; D I S & a m p ; a p o s ; ,   I I F ( [ i s _ p o r t _ o p e n ] = & a m p ; a p o s ; Y & a m p ; a p o s ; , & a m p ; a p o s ; Y E S & a m p ; a p o s ; , I I F ( [ i s _ p o r t _ o p e n ] = & a m p ; a p o s ; N & a m p ; a p o s ; , & a m p ; a p o s ; N O & a m p ; a p o s ; , & a m p ; a p o s ; N A & a m p ; a p o s ; ) ) , & a m p ; a p o s ; N A & a m p ; a p o s ; ) & a m p ; l t ; / F o r m u l a & a m p ; g t ;  
         & a m p ; l t ; D a t a T y p e & a m p ; g t ; S t r i n g & a m p ; l t ; / D a t a T y p e & a m p ; g t ;  
     & a m p ; l t ; / T a b l e F o r m u l a & a m p ; g t ;  
     & a m p ; l t ; T a b l e F o r m u l a & a m p ; g t ;  
         & a m p ; l t ; T a b l e & a m p ; g t ; Q r y _ S t r N o z z l e _ S t r i n g & a m p ; l t ; / T a b l e & a m p ; g t ;  
         & a m p ; l t ; F o r m u l a N a m e & a m p ; g t ; F R M L _ d i v e r t e d _ f l o w & a m p ; l t ; / F o r m u l a N a m e & a m p ; g t ;  
         & a m p ; l t ; F o r m u l a T y p e & a m p ; g t ; T e x t & a m p ; l t ; / F o r m u l a T y p e & a m p ; g t ;  
         & a m p ; l t ; F o r m u l a & a m p ; g t ; I I F   ( [ s e c t _ t y p e _ c o d e ] = & a m p ; a p o s ; H O O & a m p ; a p o s ;   O R   [ s e c t _ t y p e _ c o d e ] = & a m p ; a p o s ; U N R & a m p ; a p o s ; ,   I I F ( [ i s _ b i t _ f l o w ] = & a m p ; a p o s ; Y & a m p ; a p o s ; , & a m p ; a p o s ; Y E S & a m p ; a p o s ; , I I F ( [ i s _ b i t _ f l o w ] = & a m p ; a p o s ; N & a m p ; a p o s ; , & a m p ; a p o s ; N O & a m p ; a p o s ; , & a m p ; a p o s ; N A & a m p ; a p o s ; ) ) , & a m p ; a p o s ; N A & a m p ; a p o s ; ) & a m p ; l t ; / F o r m u l a & a m p ; g t ;  
         & a m p ; l t ; D a t a T y p e & a m p ; g t ; S t r i n g & a m p ; l t ; / D a t a T y p e & a m p ; g t ;  
     & a m p ; l t ; / T a b l e F o r m u l a & a m p ; g t ;  
     & a m p ; l t ; T a b l e F o r m u l a & a m p ; g t ;  
         & a m p ; l t ; T a b l e & a m p ; g t ; Q r y _ S t r N o z z l e _ S t r i n g & a m p ; l t ; / T a b l e & a m p ; g t ;  
         & a m p ; l t ; F o r m u l a N a m e & a m p ; g t ; F R M L _ a m o u n t _ d i v e r t e d & a m p ; l t ; / F o r m u l a N a m e & a m p ; g t ;  
         & a m p ; l t ; F o r m u l a T y p e & a m p ; g t ; T e x t & a m p ; l t ; / F o r m u l a T y p e & a m p ; g t ;  
         & a m p ; l t ; F o r m u l a & a m p ; g t ; I I F   ( [ s e c t _ t y p e _ c o d e ] = & a m p ; a p o s ; B I T & a m p ; a p o s ;   o r   [ s e c t _ t y p e _ c o d e ] = & a m p ; a p o s ; D I S & a m p ; a p o s ; , & a m p ; a p o s ; N A & a m p ; a p o s ; ,  
 I I F   ( ( [ s e c t _ t y p e _ c o d e ] = & a m p ; a p o s ; H O O & a m p ; a p o s ;   o r   [ s e c t _ t y p e _ c o d e ] = & a m p ; a p o s ; U N R & a m p ; a p o s ; )   A N D   [ i s _ b i t _ f l o w ] = & a m p ; a p o s ; Y & a m p ; a p o s ; , [ b i t f l o w _ r a t e ] ,  
 I I F   ( [ s e c t _ t y p e _ c o d e ] = & a m p ; a p o s ; H O O & a m p ; a p o s ;   o r   [ s e c t _ t y p e _ c o d e ] = & a m p ; a p o s ; U N R & a m p ; a p o s ;   , & a m p ; a p o s ; N A & a m p ; a p o s ; , [ b i t f l o w _ r a t e ]  
 ) ) ) & a m p ; l t ; / F o r m u l a & a m p ; g t ;  
         & a m p ; l t ; D a t a T y p e & a m p ; g t ; S t r i n g & a m p ; l t ; / D a t a T y p e & a m p ; g t ;  
     & a m p ; l t ; / T a b l e F o r m u l a & a m p ; g t ;  
     & a m p ; l t ; T a b l e F o r m u l a & a m p ; g t ;  
         & a m p ; l t ; T a b l e & a m p ; g t ; Q r y _ S t r N o z z l e _ S t r i n g & a m p ; l t ; / T a b l e & a m p ; g t ;  
         & a m p ; l t ; F o r m u l a N a m e & a m p ; g t ; F R M L _ T F A & a m p ; l t ; / F o r m u l a N a m e & a m p ; g t ;  
         & a m p ; l t ; F o r m u l a T y p e & a m p ; g t ; T e x t & a m p ; l t ; / F o r m u l a T y p e & a m p ; g t ;  
         & a m p ; l t ; F o r m u l a & a m p ; g t ; I I F   ( [ s e c t _ t y p e _ c o d e ] = & a m p ; a p o s ; D I S & a m p ; a p o s ;   A N D   ( n o t   [ i s _ p o r t _ o p e n ] = & a m p ; a p o s ; Y & a m p ; a p o s ; ) , & a m p ; a p o s ; N A & a m p ; a p o s ; ,  
 I I F   ( ( [ s e c t _ t y p e _ c o d e ] = & a m p ; a p o s ; H O O & a m p ; a p o s ;   o r   [ s e c t _ t y p e _ c o d e ] = & a m p ; a p o s ; U N R & a m p ; a p o s ; )   A N D   [ i s _ b i t _ f l o w ] = & a m p ; a p o s ; Y & a m p ; a p o s ; , & a m p ; a p o s ; N A & a m p ; a p o s ; , [ T F A ]  
  
 ) ) & a m p ; l t ; / F o r m u l a & a m p ; g t ;  
         & a m p ; l t ; D a t a T y p e & a m p ; g t ; S t r i n g & a m p ; l t ; / D a t a T y p e & a m p ; g t ;  
     & a m p ; l t ; / T a b l e F o r m u l a & a m p ; g t ;  
     & a m p ; l t ; T a b l e F o r m u l a & a m p ; g t ;  
         & a m p ; l t ; T a b l e & a m p ; g t ; Q r y _ S t r N o z z l e _ i n n e r S t r i n g & a m p ; l t ; / T a b l e & a m p ; g t ;  
         & a m p ; l t ; F o r m u l a N a m e & a m p ; g t ; F R M L _ p o r t _ o p e n _ i n s t r & a m p ; l t ; / F o r m u l a N a m e & a m p ; g t ;  
         & a m p ; l t ; F o r m u l a T y p e & a m p ; g t ; T e x t & a m p ; l t ; / F o r m u l a T y p e & a m p ; g t ;  
         & a m p ; l t ; F o r m u l a & a m p ; g t ; I I F   ( [ s e c t _ t y p e _ c o d e ] = & a m p ; a p o s ; D I S & a m p ; a p o s ; ,   I I F ( [ i s _ p o r t _ o p e n ] = & a m p ; a p o s ; Y & a m p ; a p o s ; , & a m p ; a p o s ; Y E S & a m p ; a p o s ; , I I F ( [ i s _ p o r t _ o p e n ] = & a m p ; a p o s ; N & a m p ; a p o s ; , & a m p ; a p o s ; N O & a m p ; a p o s ; , & a m p ; a p o s ; N A & a m p ; a p o s ; ) ) , & a m p ; a p o s ; N A & a m p ; a p o s ; ) & a m p ; l t ; / F o r m u l a & a m p ; g t ;  
         & a m p ; l t ; D a t a T y p e & a m p ; g t ; S t r i n g & a m p ; l t ; / D a t a T y p e & a m p ; g t ;  
     & a m p ; l t ; / T a b l e F o r m u l a & a m p ; g t ;  
     & a m p ; l t ; T a b l e F o r m u l a & a m p ; g t ;  
         & a m p ; l t ; T a b l e & a m p ; g t ; Q r y _ S t r N o z z l e _ i n n e r S t r i n g & a m p ; l t ; / T a b l e & a m p ; g t ;  
         & a m p ; l t ; F o r m u l a N a m e & a m p ; g t ; F R M L _ d i v e r t e d _ f l o w _ i n s t r & a m p ; l t ; / F o r m u l a N a m e & a m p ; g t ;  
         & a m p ; l t ; F o r m u l a T y p e & a m p ; g t ; T e x t & a m p ; l t ; / F o r m u l a T y p e & a m p ; g t ;  
         & a m p ; l t ; F o r m u l a & a m p ; g t ; I I F   ( [ s e c t _ t y p e _ c o d e ] = & a m p ; a p o s ; H O O & a m p ; a p o s ;   O R   [ s e c t _ t y p e _ c o d e ] = & a m p ; a p o s ; U N R & a m p ; a p o s ; ,   I I F ( [ i s _ b i t _ f l o w ] = & a m p ; a p o s ; Y & a m p ; a p o s ; , & a m p ; a p o s ; Y E S & a m p ; a p o s ; , I I F ( [ i s _ b i t _ f l o w ] = & a m p ; a p o s ; N & a m p ; a p o s ; , & a m p ; a p o s ; N O & a m p ; a p o s ; , & a m p ; a p o s ; N A & a m p ; a p o s ; ) ) , & a m p ; a p o s ; N A & a m p ; a p o s ; ) & a m p ; l t ; / F o r m u l a & a m p ; g t ;  
         & a m p ; l t ; D a t a T y p e & a m p ; g t ; S t r i n g & a m p ; l t ; / D a t a T y p e & a m p ; g t ;  
     & a m p ; l t ; / T a b l e F o r m u l a & a m p ; g t ;  
     & a m p ; l t ; T a b l e F o r m u l a & a m p ; g t ;  
         & a m p ; l t ; T a b l e & a m p ; g t ; Q r y _ S t r N o z z l e _ i n n e r S t r i n g & a m p ; l t ; / T a b l e & a m p ; g t ;  
         & a m p ; l t ; F o r m u l a N a m e & a m p ; g t ; F R M L _ a m o u n t _ d i v e r t e d _ i n s t r & a m p ; l t ; / F o r m u l a N a m e & a m p ; g t ;  
         & a m p ; l t ; F o r m u l a T y p e & a m p ; g t ; T e x t & a m p ; l t ; / F o r m u l a T y p e & a m p ; g t ;  
         & a m p ; l t ; F o r m u l a & a m p ; g t ; I I F   ( [ s e c t _ t y p e _ c o d e ] = & a m p ; a p o s ; B I T & a m p ; a p o s ;   o r   [ s e c t _ t y p e _ c o d e ] = & a m p ; a p o s ; D I S & a m p ; a p o s ; , & a m p ; a p o s ; N A & a m p ; a p o s ; ,  
 I I F   ( ( [ s e c t _ t y p e _ c o d e ] = & a m p ; a p o s ; H O O & a m p ; a p o s ;   o r   [ s e c t _ t y p e _ c o d e ] = & a m p ; a p o s ; U N R & a m p ; a p o s ; )   A N D   [ i s _ b i t _ f l o w ] = & a m p ; a p o s ; Y & a m p ; a p o s ; , [ b i t f l o w _ r a t e ] ,  
 I I F   ( [ s e c t _ t y p e _ c o d e ] = & a m p ; a p o s ; H O O & a m p ; a p o s ;   o r   [ s e c t _ t y p e _ c o d e ] = & a m p ; a p o s ; U N R & a m p ; a p o s ;   , & a m p ; a p o s ; N A & a m p ; a p o s ; , [ b i t f l o w _ r a t e ]  
 ) ) ) & a m p ; l t ; / F o r m u l a & a m p ; g t ;  
         & a m p ; l t ; D a t a T y p e & a m p ; g t ; S t r i n g & a m p ; l t ; / D a t a T y p e & a m p ; g t ;  
     & a m p ; l t ; / T a b l e F o r m u l a & a m p ; g t ;  
     & a m p ; l t ; T a b l e F o r m u l a & a m p ; g t ;  
         & a m p ; l t ; T a b l e & a m p ; g t ; Q r y _ S t r N o z z l e _ i n n e r S t r i n g & a m p ; l t ; / T a b l e & a m p ; g t ;  
         & a m p ; l t ; F o r m u l a N a m e & a m p ; g t ; F R M L _ T F A _ i n s t r & a m p ; l t ; / F o r m u l a N a m e & a m p ; g t ;  
         & a m p ; l t ; F o r m u l a T y p e & a m p ; g t ; T e x t & a m p ; l t ; / F o r m u l a T y p e & a m p ; g t ;  
         & a m p ; l t ; F o r m u l a & a m p ; g t ; I I F   ( [ s e c t _ t y p e _ c o d e ] = & a m p ; a p o s ; D I S & a m p ; a p o s ;   A N D   ( n o t   [ i s _ p o r t _ o p e n ] = & a m p ; a p o s ; Y & a m p ; a p o s ; ) , & a m p ; a p o s ; N A & a m p ; a p o s ; ,  
 I I F   ( ( [ s e c t _ t y p e _ c o d e ] = & a m p ; a p o s ; H O O & a m p ; a p o s ;   o r   [ s e c t _ t y p e _ c o d e ] = & a m p ; a p o s ; U N R & a m p ; a p o s ; )   A N D   [ i s _ b i t _ f l o w ] = & a m p ; a p o s ; Y & a m p ; a p o s ; , & a m p ; a p o s ; N A & a m p ; a p o s ; , [ T F A ]  
  
 ) ) & a m p ; l t ; / F o r m u l a & a m p ; g t ;  
         & a m p ; l t ; D a t a T y p e & a m p ; g t ; S t r i n g & a m p ; l t ; / D a t a T y p e & a m p ; g t ;  
     & a m p ; l t ; / T a b l e F o r m u l a & a m p ; g t ;  
     & a m p ; l t ; T a b l e F o r m u l a & a m p ; g t ;  
         & a m p ; l t ; T a b l e & a m p ; g t ; C D _ A S S E M B L Y _ C O M P + M D _ S E C T _ T Y P E & a m p ; l t ; / T a b l e & a m p ; g t ;  
         & a m p ; l t ; F o r m u l a N a m e & a m p ; g t ; N e w F o r m u l a 1 & a m p ; l t ; / F o r m u l a N a m e & a m p ; g t ;  
         & a m p ; l t ; F o r m u l a T y p e & a m p ; g t ; T e x t & a m p ; l t ; / F o r m u l a T y p e & a m p ; g t ;  
         & a m p ; l t ; F o r m u l a & a m p ; g t ; & a m p ; a p o s ; E n t e r   F o r m u l a & a m p ; a p o s ; & a m p ; l t ; / F o r m u l a & a m p ; g t ;  
     & a m p ; l t ; / T a b l e F o r m u l a & a m p ; g t ;  
     & a m p ; l t ; T a b l e F o r m u l a & a m p ; g t ;  
         & a m p ; l t ; T a b l e & a m p ; g t ; T B L _ S T R I N G _ N O Z Z L E S & a m p ; l t ; / T a b l e & a m p ; g t ;  
         & a m p ; l t ; F o r m u l a N a m e & a m p ; g t ; F r m l _ N o z z l e s & a m p ; l t ; / F o r m u l a N a m e & a m p ; g t ;  
         & a m p ; l t ; F o r m u l a T y p e & a m p ; g t ; T e x t & a m p ; l t ; / F o r m u l a T y p e & a m p ; g t ;  
         & a m p ; l t ; F o r m u l a & a m p ; g t ; I I F   ( [ t 1 . s e c t _ t y p e _ c o d e ] = & a m p ; a p o s ; D I S & a m p ; a p o s ;   A N D   ( n o t   [ t 1 . i s _ p o r t _ o p e n ] = & a m p ; a p o s ; Y & a m p ; a p o s ; ) , & a m p ; a p o s ; N A & a m p ; a p o s ; ,  
 I I F   ( ( [ t 1 . s e c t _ t y p e _ c o d e ] = & a m p ; a p o s ; H O O & a m p ; a p o s ;   o r   [ t 1 . s e c t _ t y p e _ c o d e ] = & a m p ; a p o s ; U N R & a m p ; a p o s ; )   A N D   [ t 1 . i s _ b i t _ f l o w ] = & a m p ; a p o s ; Y & a m p ; a p o s ; , & a m p ; a p o s ; N A & a m p ; a p o s ; , [ t 1 . n o z z l e ]  
  
 ) )  
 & a m p ; l t ; / F o r m u l a & a m p ; g t ;  
         & a m p ; l t ; D a t a T y p e & a m p ; g t ; S t r i n g & a m p ; l t ; / D a t a T y p e & a m p ; g t ;  
     & a m p ; l t ; / T a b l e F o r m u l a & a m p ; g t ;  
     & a m p ; l t ; T a b l e F o r m u l a & a m p ; g t ;  
         & a m p ; l t ; T a b l e & a m p ; g t ; P l o t & a m p ; l t ; / T a b l e & a m p ; g t ;  
         & a m p ; l t ; F o r m u l a N a m e & a m p ; g t ; F r m _ S c h e m a t i c s & a m p ; l t ; / F o r m u l a N a m e & a m p ; g t ;  
         & a m p ; l t ; F o r m u l a T y p e & a m p ; g t ; T e x t & a m p ; l t ; / F o r m u l a T y p e & a m p ; g t ;  
         & a m p ; l t ; F o r m u l a & a m p ; g t ; [ N a m e ] = & a m p ; a p o s ; S c h e m a t i c & a m p ; a p o s ; & a m p ; l t ; / F o r m u l a & a m p ; g t ;  
         & a m p ; l t ; D a t a T y p e & a m p ; g t ; S t r i n g & a m p ; l t ; / D a t a T y p e & a m p ; g t ;  
     & a m p ; l t ; / T a b l e F o r m u l a & a m p ; g t ;  
     & a m p ; l t ; T a b l e F o r m u l a & a m p ; g t ;  
         & a m p ; l t ; T a b l e & a m p ; g t ; W P _ T D A _ O P T I O N S & a m p ; l t ; / T a b l e & a m p ; g t ;  
         & a m p ; l t ; F o r m u l a N a m e & a m p ; g t ; F R M L _ a l l o w _ b s m f & a m p ; l t ; / F o r m u l a N a m e & a m p ; g t ;  
         & a m p ; l t ; F o r m u l a T y p e & a m p ; g t ; T e x t & a m p ; l t ; / F o r m u l a T y p e & a m p ; g t ;  
         & a m p ; l t ; F o r m u l a & a m p ; g t ; i i f ( [ a l l o w _ b s m f ] = & a m p ; a p o s ; Y & a m p ; a p o s ; , & a m p ; a p o s ; Y e s & a m p ; a p o s ; , & a m p ; a p o s ; N o & a m p ; a p o s ; ) & a m p ; l t ; / F o r m u l a & a m p ; g t ;  
         & a m p ; l t ; D a t a T y p e & a m p ; g t ; S t r i n g & a m p ; l t ; / D a t a T y p e & a m p ; g t ;  
     & a m p ; l t ; / T a b l e F o r m u l a & a m p ; g t ;  
     & a m p ; l t ; T a b l e F o r m u l a & a m p ; g t ;  
         & a m p ; l t ; T a b l e & a m p ; g t ; W P _ T D A _ O P T I O N S & a m p ; l t ; / T a b l e & a m p ; g t ;  
         & a m p ; l t ; F o r m u l a N a m e & a m p ; g t ; F R M L _ C a l c _ S t i f f n e s s & a m p ; l t ; / F o r m u l a N a m e & a m p ; g t ;  
         & a m p ; l t ; F o r m u l a T y p e & a m p ; g t ; T e x t & a m p ; l t ; / F o r m u l a T y p e & a m p ; g t ;  
         & a m p ; l t ; F o r m u l a & a m p ; g t ; i i f ( [ c a l c _ s t i f f n e s s ] = & a m p ; a p o s ; Y & a m p ; a p o s ; , & a m p ; a p o s ; Y e s & a m p ; a p o s ; , & a m p ; a p o s ; N o & a m p ; a p o s ; ) & a m p ; l t ; / F o r m u l a & a m p ; g t ;  
         & a m p ; l t ; D a t a T y p e & a m p ; g t ; S t r i n g & a m p ; l t ; / D a t a T y p e & a m p ; g t ;  
     & a m p ; l t ; / T a b l e F o r m u l a & a m p ; g t ;  
     & a m p ; l t ; T a b l e F o r m u l a & a m p ; g t ;  
         & a m p ; l t ; T a b l e & a m p ; g t ; W P _ T D A _ O P T I O N S & a m p ; l t ; / T a b l e & a m p ; g t ;  
         & a m p ; l t ; F o r m u l a N a m e & a m p ; g t ; f r m l _ u s e _ v i s c o u s d r a g & a m p ; l t ; / F o r m u l a N a m e & a m p ; g t ;  
         & a m p ; l t ; F o r m u l a T y p e & a m p ; g t ; T e x t & a m p ; l t ; / F o r m u l a T y p e & a m p ; g t ;  
         & a m p ; l t ; F o r m u l a & a m p ; g t ; i i f ( [ u s e _ v i s c o u s _ d r a g ] = & a m p ; a p o s ; Y & a m p ; a p o s ; , & a m p ; a p o s ; Y e s & a m p ; a p o s ; , & a m p ; a p o s ; N o & a m p ; a p o s ; ) & a m p ; l t ; / F o r m u l a & a m p ; g t ;  
     & a m p ; l t ; / T a b l e F o r m u l a & a m p ; g t ;  
     & a m p ; l t ; T a b l e F o r m u l a & a m p ; g t ;  
         & a m p ; l t ; T a b l e & a m p ; g t ; W P _ T D A _ O P T I O N S & a m p ; l t ; / T a b l e & a m p ; g t ;  
         & a m p ; l t ; F o r m u l a N a m e & a m p ; g t ; F r m l _ U s e _ S h e a v e & a m p ; l t ; / F o r m u l a N a m e & a m p ; g t ;  
         & a m p ; l t ; F o r m u l a T y p e & a m p ; g t ; T e x t & a m p ; l t ; / F o r m u l a T y p e & a m p ; g t ;  
         & a m p ; l t ; F o r m u l a & a m p ; g t ; i i f ( [ u s e _ s h e a v e ] = & a m p ; a p o s ; Y & a m p ; a p o s ; , & a m p ; a p o s ; Y e s & a m p ; a p o s ; , & a m p ; a p o s ; N o & a m p ; a p o s ; ) & a m p ; l t ; / F o r m u l a & a m p ; g t ;  
         & a m p ; l t ; D a t a T y p e & a m p ; g t ; S t r i n g & a m p ; l t ; / D a t a T y p e & a m p ; g t ;  
     & a m p ; l t ; / T a b l e F o r m u l a & a m p ; g t ;  
     & a m p ; l t ; T a b l e F o r m u l a & a m p ; g t ;  
         & a m p ; l t ; T a b l e & a m p ; g t ; W P _ T D A _ D I S C R E T E _ P A R A M S & a m p ; l t ; / T a b l e & a m p ; g t ;  
         & a m p ; l t ; F o r m u l a N a m e & a m p ; g t ; F R M _ u n k o w n p a r a m & a m p ; l t ; / F o r m u l a N a m e & a m p ; g t ;  
         & a m p ; l t ; F o r m u l a T y p e & a m p ; g t ; T e x t & a m p ; l t ; / F o r m u l a T y p e & a m p ; g t ;  
         & a m p ; l t ; F o r m u l a & a m p ; g t ; i i f ( [ s e l e c t e d _ u n k n o w n ] = & a m p ; a p o s ; 1 & a m p ; a p o s ; , & a m p ; a p o s ; W O B & a m p ; a p o s ; ,  
 i i f ( [ s e l e c t e d _ u n k n o w n ] = & a m p ; a p o s ; 0 & a m p ; a p o s ; , & a m p ; a p o s ; H o o k   L o a d & a m p ; a p o s ; ,  
 & a m p ; a p o s ; u n k n o w n & a m p ; a p o s ; ) ) & a m p ; l t ; / F o r m u l a & a m p ; g t ;  
         & a m p ; l t ; D a t a T y p e & a m p ; g t ; S t r i n g & a m p ; l t ; / D a t a T y p e & a m p ; g t ;  
     & a m p ; l t ; / T a b l e F o r m u l a & a m p ; g t ;  
     & a m p ; l t ; T a b l e F o r m u l a & a m p ; g t ;  
         & a m p ; l t ; T a b l e & a m p ; g t ; W P _ T D A _ D I S C R E T E _ P A R A M S & a m p ; l t ; / T a b l e & a m p ; g t ;  
         & a m p ; l t ; F o r m u l a N a m e & a m p ; g t ; F R M _ U N K N O W N _ W O B _ H O O K & a m p ; l t ; / F o r m u l a N a m e & a m p ; g t ;  
         & a m p ; l t ; F o r m u l a T y p e & a m p ; g t ; T e x t & a m p ; l t ; / F o r m u l a T y p e & a m p ; g t ;  
         & a m p ; l t ; F o r m u l a & a m p ; g t ; i i f ( [ u s e _ t r i p p i n g _ i n ] = & a m p ; a p o s ; N & a m p ; a p o s ; ,   & a m p ; a p o s ; N A & a m p ; a p o s ; ,  
 i i f ( [ s e l e c t e d _ u n k n o w n ] = & a m p ; a p o s ; 1 & a m p ; a p o s ; , [ t r i p _ i n _ h o o k l o a d ] ,  
 i i f ( [ s e l e c t e d _ u n k n o w n ] = & a m p ; a p o s ; 0 & a m p ; a p o s ; , [ t r i p _ i n _ w o b ] ,  
 & a m p ; a p o s ;   & a m p ; a p o s ; ) ) ) & a m p ; l t ; / F o r m u l a & a m p ; g t ;  
     & a m p ; l t ; / T a b l e F o r m u l a & a m p ; g t ;  
     & a m p ; l t ; T a b l e F o r m u l a & a m p ; g t ;  
         & a m p ; l t ; T a b l e & a m p ; g t ; W P _ T D A _ D I S C R E T E _ P A R A M S & a m p ; l t ; / T a b l e & a m p ; g t ;  
         & a m p ; l t ; F o r m u l a N a m e & a m p ; g t ; f r m l _ t r i p _ o u t _ w o b _ h o o k l o a d & a m p ; l t ; / F o r m u l a N a m e & a m p ; g t ;  
         & a m p ; l t ; F o r m u l a T y p e & a m p ; g t ; T e x t & a m p ; l t ; / F o r m u l a T y p e & a m p ; g t ;  
         & a m p ; l t ; F o r m u l a & a m p ; g t ; i i f ( [ u s e _ t r i p p i n g _ o u t ] = & a m p ; a p o s ; N & a m p ; a p o s ; ,   & a m p ; a p o s ; N A & a m p ; a p o s ; ,  
 i i f ( [ s e l e c t e d _ u n k n o w n ] = & a m p ; a p o s ; 0 & a m p ; a p o s ; , [ t r i p _ o u t _ w o b ] ,  
 i i f ( [ s e l e c t e d _ u n k n o w n ] = & a m p ; a p o s ; 1 & a m p ; a p o s ; , [ t r i p _ o u t _ h o o k l o a d ] ,  
 & a m p ; a p o s ;   & a m p ; a p o s ; ) ) ) & a m p ; l t ; / F o r m u l a & a m p ; g t ;  
         & a m p ; l t ; D a t a T y p e & a m p ; g t ; S t r i n g & a m p ; l t ; / D a t a T y p e & a m p ; g t ;  
     & a m p ; l t ; / T a b l e F o r m u l a & a m p ; g t ;  
     & a m p ; l t ; T a b l e F o r m u l a & a m p ; g t ;  
         & a m p ; l t ; T a b l e & a m p ; g t ; W P _ T D A _ D I S C R E T E _ P A R A M S & a m p ; l t ; / T a b l e & a m p ; g t ;  
         & a m p ; l t ; F o r m u l a N a m e & a m p ; g t ; F R M _ r o t a t e _ w o b _ h o o k l o a d & a m p ; l t ; / F o r m u l a N a m e & a m p ; g t ;  
         & a m p ; l t ; F o r m u l a T y p e & a m p ; g t ; T e x t & a m p ; l t ; / F o r m u l a T y p e & a m p ; g t ;  
         & a m p ; l t ; F o r m u l a & a m p ; g t ; i i f ( [ u s e _ r o t a t e ] = & a m p ; a p o s ; N & a m p ; a p o s ; ,   & a m p ; a p o s ; N A & a m p ; a p o s ; ,  
 i i f ( [ s e l e c t e d _ u n k n o w n ] = & a m p ; a p o s ; 0 & a m p ; a p o s ; , [ r o t a t e _ w o b ] ,  
 i i f ( [ s e l e c t e d _ u n k n o w n ] = & a m p ; a p o s ; 1 & a m p ; a p o s ; , [ r o t a t e _ h o o k l o a d ] ,  
 & a m p ; a p o s ;   & a m p ; a p o s ; ) ) ) & a m p ; l t ; / F o r m u l a & a m p ; g t ;  
     & a m p ; l t ; / T a b l e F o r m u l a & a m p ; g t ;  
     & a m p ; l t ; T a b l e F o r m u l a & a m p ; g t ;  
         & a m p ; l t ; T a b l e & a m p ; g t ; Q r y _ C D _ A S S E M B L Y + C D _ A S S _ C O M P - S T R I N G & a m p ; l t ; / T a b l e & a m p ; g t ;  
         & a m p ; l t ; F o r m u l a N a m e & a m p ; g t ; F R M L _ l e n g t h _ t o o l _ j o i n t & a m p ; l t ; / F o r m u l a N a m e & a m p ; g t ;  
         & a m p ; l t ; F o r m u l a T y p e & a m p ; g t ; T e x t & a m p ; l t ; / F o r m u l a T y p e & a m p ; g t ;  
         & a m p ; l t ; F o r m u l a & a m p ; g t ; i s n u l l ( [ l e n g t h _ t o o l _ j o i n t ] , [ s t a b _ b l a d e _ l e n g t h ] ) & a m p ; l t ; / F o r m u l a & a m p ; g t ;  
         & a m p ; l t ; D a t a T y p e & a m p ; g t ; S t r i n g & a m p ; l t ; / D a t a T y p e & a m p ; g t ;  
     & a m p ; l t ; / T a b l e F o r m u l a & a m p ; g t ;  
     & a m p ; l t ; T a b l e F o r m u l a & a m p ; g t ;  
         & a m p ; l t ; T a b l e & a m p ; g t ; Q r y _ C D _ A S S E M B L Y + C D _ A S S _ C O M P - S T R I N G & a m p ; l t ; / T a b l e & a m p ; g t ;  
         & a m p ; l t ; F o r m u l a N a m e & a m p ; g t ; F R M L _ o d _ c o n n e c t i o n & a m p ; l t ; / F o r m u l a N a m e & a m p ; g t ;  
         & a m p ; l t ; F o r m u l a T y p e & a m p ; g t ; T e x t & a m p ; l t ; / F o r m u l a T y p e & a m p ; g t ;  
         & a m p ; l t ; F o r m u l a & a m p ; g t ; i s n u l l ( [ o d _ c o n n e c t i o n ] , [ s t a b _ b l a d e _ o d ] ) & a m p ; l t ; / F o r m u l a & a m p ; g t ;  
         & a m p ; l t ; D a t a T y p e & a m p ; g t ; S t r i n g & a m p ; l t ; / D a t a T y p e & a m p ; g t ;  
     & a m p ; l t ; / T a b l e F o r m u l a & a m p ; g t ;  
     & a m p ; l t ; T a b l e F o r m u l a & a m p ; g t ;  
         & a m p ; l t ; T a b l e & a m p ; g t ; Q r y _ C D _ A S S E M B L Y + C D _ A S S _ C O M P - I n n e r   S t r i n g & a m p ; l t ; / T a b l e & a m p ; g t ;  
         & a m p ; l t ; F o r m u l a N a m e & a m p ; g t ; F R M L _ l e n g t h _ t o o l _ j o i n t & a m p ; l t ; / F o r m u l a N a m e & a m p ; g t ;  
         & a m p ; l t ; F o r m u l a T y p e & a m p ; g t ; T e x t & a m p ; l t ; / F o r m u l a T y p e & a m p ; g t ;  
         & a m p ; l t ; F o r m u l a & a m p ; g t ; i s n u l l ( [ l e n g t h _ t o o l _ j o i n t ] , [ s t a b _ b l a d e _ l e n g t h ] ) & a m p ; l t ; / F o r m u l a & a m p ; g t ;  
         & a m p ; l t ; D a t a T y p e & a m p ; g t ; S t r i n g & a m p ; l t ; / D a t a T y p e & a m p ; g t ;  
     & a m p ; l t ; / T a b l e F o r m u l a & a m p ; g t ;  
     & a m p ; l t ; T a b l e F o r m u l a & a m p ; g t ;  
         & a m p ; l t ; T a b l e & a m p ; g t ; Q r y _ C D _ A S S E M B L Y + C D _ A S S _ C O M P - I n n e r   S t r i n g & a m p ; l t ; / T a b l e & a m p ; g t ;  
         & a m p ; l t ; F o r m u l a N a m e & a m p ; g t ; F R M L _ o d _ c o n n e c t i o n & a m p ; l t ; / F o r m u l a N a m e & a m p ; g t ;  
         & a m p ; l t ; F o r m u l a T y p e & a m p ; g t ; T e x t & a m p ; l t ; / F o r m u l a T y p e & a m p ; g t ;  
         & a m p ; l t ; F o r m u l a & a m p ; g t ; i s n u l l ( [ o d _ c o n n e c t i o n ] , [ s t a b _ b l a d e _ o d ] ) & a m p ; l t ; / F o r m u l a & a m p ; g t ;  
         & a m p ; l t ; D a t a T y p e & a m p ; g t ; S t r i n g & a m p ; l t ; / D a t a T y p e & a m p ; g t ;  
     & a m p ; l t ; / T a b l e F o r m u l a & a m p ; g t ;  
     & a m p ; l t ; T a b l e F o r m u l a & a m p ; g t ;  
         & a m p ; l t ; T a b l e & a m p ; g t ; C D _ A S S E M B L Y _ C O M P _ j o i n _ M D _ S E C T _ T Y P E & a m p ; l t ; / T a b l e & a m p ; g t ;  
         & a m p ; l t ; F o r m u l a N a m e & a m p ; g t ; s t r i n g D e p t h A s N u m b e r & a m p ; l t ; / F o r m u l a N a m e & a m p ; g t ;  
         & a m p ; l t ; F o r m u l a T y p e & a m p ; g t ; T e x t & a m p ; l t ; / F o r m u l a T y p e & a m p ; g t ;  
         & a m p ; l t ; F o r m u l a & a m p ; g t ; C o n v e r t ( [ t 1 . d e p t h ] ,   & a m p ; a p o s ; S y s t e m . I n t 6 4 & a m p ; a p o s ; ) & a m p ; l t ; / F o r m u l a & a m p ; g t ;  
     & a m p ; l t ; / T a b l e F o r m u l a & a m p ; g t ;  
     & a m p ; l t ; T a b l e F o r m u l a & a m p ; g t ;  
         & a m p ; l t ; T a b l e & a m p ; g t ; C D _ H O L E _ S E C T _ j o i n _ M D _ S E C T _ T Y P E & a m p ; l t ; / T a b l e & a m p ; g t ;  
         & a m p ; l t ; F o r m u l a N a m e & a m p ; g t ; h o l e D e p t h A s S t r i n g & a m p ; l t ; / F o r m u l a N a m e & a m p ; g t ;  
         & a m p ; l t ; F o r m u l a T y p e & a m p ; g t ; T e x t & a m p ; l t ; / F o r m u l a T y p e & a m p ; g t ;  
         & a m p ; l t ; F o r m u l a & a m p ; g t ; C o n v e r t ( [ t 1 . d e p t h ] ,   & a m p ; a p o s ; S y s t e m . I n t 6 4 & a m p ; a p o s ; ) & a m p ; l t ; / F o r m u l a & a m p ; g t ;  
     & a m p ; l t ; / T a b l e F o r m u l a & a m p ; g t ;  
     & a m p ; l t ; T a b l e F o r m u l a & a m p ; g t ;  
         & a m p ; l t ; T a b l e & a m p ; g t ; W P _ H Y D _ P A R A M S & a m p ; l t ; / T a b l e & a m p ; g t ;  
         & a m p ; l t ; F o r m u l a N a m e & a m p ; g t ; F r m _ M a x _ S u r f a c e _ P r e s s u r e & a m p ; l t ; / F o r m u l a N a m e & a m p ; g t ;  
         & a m p ; l t ; F o r m u l a T y p e & a m p ; g t ; T e x t & a m p ; l t ; / F o r m u l a T y p e & a m p ; g t ;  
         & a m p ; l t ; F o r m u l a & a m p ; g t ; i i f ( u s e _ c i r c _ s y s t e m _ o v e r r i d e s = & a m p ; a p o s ; Y & a m p ; a p o s ; , [ m a x _ d i s c h a r g e _ p r e s s ] , [ m a x _ d i s c h a r g e _ p r e s s _ c a l c u l a t e d ] ) & a m p ; l t ; / F o r m u l a & a m p ; g t ;  
         & a m p ; l t ; D a t a T y p e & a m p ; g t ; N u m b e r & a m p ; l t ; / D a t a T y p e & a m p ; g t ;  
     & a m p ; l t ; / T a b l e F o r m u l a & a m p ; g t ;  
     & a m p ; l t ; T a b l e F o r m u l a & a m p ; g t ;  
         & a m p ; l t ; T a b l e & a m p ; g t ; W P _ H Y D _ P A R A M S & a m p ; l t ; / T a b l e & a m p ; g t ;  
         & a m p ; l t ; F o r m u l a N a m e & a m p ; g t ; f r m _ h p _ r a t i n g & a m p ; l t ; / F o r m u l a N a m e & a m p ; g t ;  
         & a m p ; l t ; F o r m u l a T y p e & a m p ; g t ; T e x t & a m p ; l t ; / F o r m u l a T y p e & a m p ; g t ;  
         & a m p ; l t ; F o r m u l a & a m p ; g t ;  
 i i f ( u s e _ c i r c _ s y s t e m _ o v e r r i d e s = & a m p ; a p o s ; Y & a m p ; a p o s ; , [ h p _ r a t i n g ] , [ h p _ r a t i n g _ c a l c u l a t e d ] )  
 & a m p ; l t ; / F o r m u l a & a m p ; g t ;  
         & a m p ; l t ; D a t a T y p e & a m p ; g t ; S t r i n g & a m p ; l t ; / D a t a T y p e & a m p ; g t ;  
     & a m p ; l t ; / T a b l e F o r m u l a & a m p ; g t ;  
     & a m p ; l t ; T a b l e F o r m u l a & a m p ; g t ;  
         & a m p ; l t ; T a b l e & a m p ; g t ; W P _ H Y D _ P A R A M S & a m p ; l t ; / T a b l e & a m p ; g t ;  
         & a m p ; l t ; F o r m u l a N a m e & a m p ; g t ; F r m _ m a x _ p u m p _ r a t e & a m p ; l t ; / F o r m u l a N a m e & a m p ; g t ;  
         & a m p ; l t ; F o r m u l a T y p e & a m p ; g t ; T e x t & a m p ; l t ; / F o r m u l a T y p e & a m p ; g t ;  
         & a m p ; l t ; F o r m u l a & a m p ; g t ; i i f ( u s e _ c i r c _ s y s t e m _ o v e r r i d e s = & a m p ; a p o s ; Y & a m p ; a p o s ; , [ m a x _ p u m p _ r a t e _ u s e r ] , [ d M a x P u m p R a t e ] ) & a m p ; l t ; / F o r m u l a & a m p ; g t ;  
         & a m p ; l t ; D a t a T y p e & a m p ; g t ; N u m b e r & a m p ; l t ; / D a t a T y p e & a m p ; g t ;  
     & a m p ; l t ; / T a b l e F o r m u l a & a m p ; g t ;  
     & a m p ; l t ; T a b l e F o r m u l a & a m p ; g t ;  
         & a m p ; l t ; T a b l e & a m p ; g t ; T D A N o r m a l S u m m a r y & a m p ; l t ; / T a b l e & a m p ; g t ;  
         & a m p ; l t ; F o r m u l a N a m e & a m p ; g t ; F n _ F a t i g u e & a m p ; l t ; / F o r m u l a N a m e & a m p ; g t ;  
         & a m p ; l t ; F o r m u l a T y p e & a m p ; g t ; T e x t & a m p ; l t ; / F o r m u l a T y p e & a m p ; g t ;  
         & a m p ; l t ; F o r m u l a & a m p ; g t ; i i f ( [ S t r e s s � C o n d i t i o n � F a t i g u e ] = & a m p ; a p o s ; t r u e & a m p ; a p o s ; , & a m p ; a p o s ; X & a m p ; a p o s ; , & a m p ; a p o s ; & a m p ; a p o s ; ) & a m p ; l t ; / F o r m u l a & a m p ; g t ;  
         & a m p ; l t ; D a t a T y p e & a m p ; g t ; S t r i n g & a m p ; l t ; / D a t a T y p e & a m p ; g t ;  
     & a m p ; l t ; / T a b l e F o r m u l a & a m p ; g t ;  
     & a m p ; l t ; T a b l e F o r m u l a & a m p ; g t ;  
         & a m p ; l t ; T a b l e & a m p ; g t ; T D A N o r m a l S u m m a r y & a m p ; l t ; / T a b l e & a m p ; g t ;  
         & a m p ; l t ; F o r m u l a N a m e & a m p ; g t ; f n _ 9 0 p c t & a m p ; l t ; / F o r m u l a N a m e & a m p ; g t ;  
         & a m p ; l t ; F o r m u l a T y p e & a m p ; g t ; T e x t & a m p ; l t ; / F o r m u l a T y p e & a m p ; g t ;  
         & a m p ; l t ; F o r m u l a & a m p ; g t ; i i f ( [ S t r e s s � C o n d i t i o n � 9 0 P c t ] = & a m p ; a p o s ; t r u e & a m p ; a p o s ; , & a m p ; a p o s ; X & a m p ; a p o s ; , & a m p ; a p o s ; & a m p ; a p o s ; ) & a m p ; l t ; / F o r m u l a & a m p ; g t ;  
     & a m p ; l t ; / T a b l e F o r m u l a & a m p ; g t ;  
     & a m p ; l t ; T a b l e F o r m u l a & a m p ; g t ;  
         & a m p ; l t ; T a b l e & a m p ; g t ; T D A N o r m a l S u m m a r y & a m p ; l t ; / T a b l e & a m p ; g t ;  
         & a m p ; l t ; F o r m u l a N a m e & a m p ; g t ; f n _ 1 0 0 p c t & a m p ; l t ; / F o r m u l a N a m e & a m p ; g t ;  
         & a m p ; l t ; F o r m u l a T y p e & a m p ; g t ; T e x t & a m p ; l t ; / F o r m u l a T y p e & a m p ; g t ;  
         & a m p ; l t ; F o r m u l a & a m p ; g t ; i i f ( [ S t r e s s � C o n d i t i o n � 1 0 0 P c t ] = & a m p ; a p o s ; t r u e & a m p ; a p o s ; , & a m p ; a p o s ; X & a m p ; a p o s ; , & a m p ; a p o s ; & a m p ; a p o s ; ) & a m p ; l t ; / F o r m u l a & a m p ; g t ;  
     & a m p ; l t ; / T a b l e F o r m u l a & a m p ; g t ;  
     & a m p ; l t ; T a b l e F o r m u l a & a m p ; g t ;  
         & a m p ; l t ; T a b l e & a m p ; g t ; T D A N o r m a l S u m m a r y & a m p ; l t ; / T a b l e & a m p ; g t ;  
         & a m p ; l t ; F o r m u l a N a m e & a m p ; g t ; F N _ s i n u s o i d a l & a m p ; l t ; / F o r m u l a N a m e & a m p ; g t ;  
         & a m p ; l t ; F o r m u l a T y p e & a m p ; g t ; T e x t & a m p ; l t ; / F o r m u l a T y p e & a m p ; g t ;  
         & a m p ; l t ; F o r m u l a & a m p ; g t ; i i f ( [ B u c k l e � C o n d i t i o n � S i n u s o i d a l ] = & a m p ; a p o s ; t r u e & a m p ; a p o s ; , & a m p ; a p o s ; X & a m p ; a p o s ; , & a m p ; a p o s ; & a m p ; a p o s ; ) & a m p ; l t ; / F o r m u l a & a m p ; g t ;  
     & a m p ; l t ; / T a b l e F o r m u l a & a m p ; g t ;  
     & a m p ; l t ; T a b l e F o r m u l a & a m p ; g t ;  
         & a m p ; l t ; T a b l e & a m p ; g t ; T D A N o r m a l S u m m a r y & a m p ; l t ; / T a b l e & a m p ; g t ;  
         & a m p ; l t ; F o r m u l a N a m e & a m p ; g t ; f n _ h e l i c a l & a m p ; l t ; / F o r m u l a N a m e & a m p ; g t ;  
         & a m p ; l t ; F o r m u l a T y p e & a m p ; g t ; T e x t & a m p ; l t ; / F o r m u l a T y p e & a m p ; g t ;  
         & a m p ; l t ; F o r m u l a & a m p ; g t ; i i f ( [ B u c k l e � C o n d i t i o n � H e l i c a l ] = & a m p ; a p o s ; t r u e & a m p ; a p o s ; , & a m p ; a p o s ; X & a m p ; a p o s ; , & a m p ; a p o s ; & a m p ; a p o s ; ) & a m p ; l t ; / F o r m u l a & a m p ; g t ;  
         & a m p ; l t ; D a t a T y p e & a m p ; g t ; S t r i n g & a m p ; l t ; / D a t a T y p e & a m p ; g t ;  
     & a m p ; l t ; / T a b l e F o r m u l a & a m p ; g t ;  
     & a m p ; l t ; T a b l e F o r m u l a & a m p ; g t ;  
         & a m p ; l t ; T a b l e & a m p ; g t ; T D A N o r m a l S u m m a r y & a m p ; l t ; / T a b l e & a m p ; g t ;  
         & a m p ; l t ; F o r m u l a N a m e & a m p ; g t ; f n _ l o c k u p & a m p ; l t ; / F o r m u l a N a m e & a m p ; g t ;  
         & a m p ; l t ; F o r m u l a T y p e & a m p ; g t ; T e x t & a m p ; l t ; / F o r m u l a T y p e & a m p ; g t ;  
         & a m p ; l t ; F o r m u l a & a m p ; g t ; i i f ( [ B u c k l e � C o n d i t i o n � L o c k u p ] = & a m p ; a p o s ; t r u e & a m p ; a p o s ; , & a m p ; a p o s ; X & a m p ; a p o s ; , & a m p ; a p o s ; & a m p ; a p o s ; ) & a m p ; l t ; / F o r m u l a & a m p ; g t ;  
         & a m p ; l t ; D a t a T y p e & a m p ; g t ; S t r i n g & a m p ; l t ; / D a t a T y p e & a m p ; g t ;  
     & a m p ; l t ; / T a b l e F o r m u l a & a m p ; g t ;  
     & a m p ; l t ; T a b l e F o r m u l a & a m p ; g t ;  
         & a m p ; l t ; T a b l e & a m p ; g t ; T D A N o r m a l S u m m a r y & a m p ; l t ; / T a b l e & a m p ; g t ;  
         & a m p ; l t ; F o r m u l a N a m e & a m p ; g t ; F n _ T o r q u e F a i l u r e & a m p ; l t ; / F o r m u l a N a m e & a m p ; g t ;  
         & a m p ; l t ; F o r m u l a T y p e & a m p ; g t ; T e x t & a m p ; l t ; / F o r m u l a T y p e & a m p ; g t ;  
         & a m p ; l t ; F o r m u l a & a m p ; g t ; i i f ( [ T o r q u e � F a i l u r e ] = & a m p ; a p o s ; t r u e & a m p ; a p o s ; , & a m p ; a p o s ; X & a m p ; a p o s ; , & a m p ; a p o s ; & a m p ; a p o s ; ) & a m p ; l t ; / F o r m u l a & a m p ; g t ;  
         & a m p ; l t ; D a t a T y p e & a m p ; g t ; S t r i n g & a m p ; l t ; / D a t a T y p e & a m p ; g t ;  
     & a m p ; l t ; / T a b l e F o r m u l a & a m p ; g t ;  
     & a m p ; l t ; T a b l e F o r m u l a & a m p ; g t ;  
         & a m p ; l t ; T a b l e & a m p ; g t ; W P _ C A S E _ C E N T R A L I Z E R _ S C H D & a m p ; l t ; / T a b l e & a m p ; g t ;  
         & a m p ; l t ; F o r m u l a N a m e & a m p ; g t ; F r _ f l u i d _ p r o f i l e t y p e & a m p ; l t ; / F o r m u l a N a m e & a m p ; g t ;  
         & a m p ; l t ; F o r m u l a T y p e & a m p ; g t ; T e x t & a m p ; l t ; / F o r m u l a T y p e & a m p ; g t ;  
         & a m p ; l t ; F o r m u l a & a m p ; g t ; i i f ( [ f l u i d _ p r o f i l e _ t y p e ] = 0 , & a m p ; a p o s ; F l u i d   P r o f i l e :   D u r i n g   c e m e n t   j o b   a s   t o p   o f   p l u g   l a n d s & a m p ; a p o s ; ,  
 & a m p ; a p o s ; F l u i d   P r o f i l e :   D u r i n g   m u d   c o n d i t i o n i n g & a m p ; a p o s ; ) & a m p ; l t ; / F o r m u l a & a m p ; g t ;  
         & a m p ; l t ; D a t a T y p e & a m p ; g t ; S t r i n g & a m p ; l t ; / D a t a T y p e & a m p ; g t ;  
     & a m p ; l t ; / T a b l e F o r m u l a & a m p ; g t ;  
     & a m p ; l t ; T a b l e F o r m u l a & a m p ; g t ;  
         & a m p ; l t ; T a b l e & a m p ; g t ; W P _ C A S E _ C E N T R A L I Z E R _ S C H D & a m p ; l t ; / T a b l e & a m p ; g t ;  
         & a m p ; l t ; F o r m u l a N a m e & a m p ; g t ; F R M _ t o p _ o f _ i n t e r v a l & a m p ; l t ; / F o r m u l a N a m e & a m p ; g t ;  
         & a m p ; l t ; F o r m u l a T y p e & a m p ; g t ; T e x t & a m p ; l t ; / F o r m u l a T y p e & a m p ; g t ;  
         & a m p ; l t ; F o r m u l a & a m p ; g t ; i i f ( [ t o p _ o f _ i n t e r v a l ] = & a m p ; a p o s ; N & a m p ; a p o s ; , & a m p ; a p o s ; C a l c u l a t e d & a m p ; a p o s ; , & a m p ; a p o s ; F i x e d & a m p ; a p o s ; ) & a m p ; l t ; / F o r m u l a & a m p ; g t ;  
         & a m p ; l t ; D a t a T y p e & a m p ; g t ; S t r i n g & a m p ; l t ; / D a t a T y p e & a m p ; g t ;  
     & a m p ; l t ; / T a b l e F o r m u l a & a m p ; g t ;  
     & a m p ; l t ; T a b l e F o r m u l a & a m p ; g t ;  
         & a m p ; l t ; T a b l e & a m p ; g t ; W P _ T D A _ P A R A M S & a m p ; l t ; / T a b l e & a m p ; g t ;  
         & a m p ; l t ; F o r m u l a N a m e & a m p ; g t ; F r _ u s e _ t r i p p i n g _ i n & a m p ; l t ; / F o r m u l a N a m e & a m p ; g t ;  
         & a m p ; l t ; F o r m u l a T y p e & a m p ; g t ; T e x t & a m p ; l t ; / F o r m u l a T y p e & a m p ; g t ;  
         & a m p ; l t ; F o r m u l a & a m p ; g t ; i i f ( [ u s e _ t r i p p i n g _ i n ] = & a m p ; a p o s ; Y & a m p ; a p o s ; , & a m p ; a p o s ; Y e s & a m p ; a p o s ; , & a m p ; a p o s ; N o & a m p ; a p o s ; ) & a m p ; l t ; / F o r m u l a & a m p ; g t ;  
     & a m p ; l t ; / T a b l e F o r m u l a & a m p ; g t ;  
     & a m p ; l t ; T a b l e F o r m u l a & a m p ; g t ;  
         & a m p ; l t ; T a b l e & a m p ; g t ; W P _ C A S E _ S U R F A C E & a m p ; l t ; / T a b l e & a m p ; g t ;  
         & a m p ; l t ; F o r m u l a N a m e & a m p ; g t ; F R _ d r o p C a l c T y p e & a m p ; l t ; / F o r m u l a N a m e & a m p ; g t ;  
         & a m p ; l t ; F o r m u l a T y p e & a m p ; g t ; T e x t & a m p ; l t ; / F o r m u l a T y p e & a m p ; g t ;  
         & a m p ; l t ; F o r m u l a & a m p ; g t ; i i f ( [ p r e s s _ d r o p _ c a l c _ t y p e ] = 0 , & a m p ; a p o s ; S p e c i f y   P r e s s u r e   l o s s & a m p ; a p o s ; , & a m p ; a p o s ; C a l c u l a t e   P r e s s u r e   l o s s & a m p ; a p o s ; ) & a m p ; l t ; / F o r m u l a & a m p ; g t ;  
     & a m p ; l t ; / T a b l e F o r m u l a & a m p ; g t ;  
     & a m p ; l t ; T a b l e F o r m u l a & a m p ; g t ;  
         & a m p ; l t ; T a b l e & a m p ; g t ; W P _ C A S E _ S U R F A C E & a m p ; l t ; / T a b l e & a m p ; g t ;  
         & a m p ; l t ; F o r m u l a N a m e & a m p ; g t ; F R _ E q u i p m e n t m o d e & a m p ; l t ; / F o r m u l a N a m e & a m p ; g t ;  
         & a m p ; l t ; F o r m u l a T y p e & a m p ; g t ; T e x t & a m p ; l t ; / F o r m u l a T y p e & a m p ; g t ;  
         & a m p ; l t ; F o r m u l a & a m p ; g t ; i i f ( [ p r e s s _ d r o p _ c a l c _ t y p e ] = 0 , & a m p ; a p o s ; N A & a m p ; a p o s ; ,  
 i i f ( [ e q u i p m e n t _ m o d e ] = 0 , & a m p ; a p o s ; I A D C & a m p ; a p o s ; ,  
 i i f ( [ e q u i p m e n t _ m o d e ] = 1 , & a m p ; a p o s ; C u s t o m - R o t a r y & a m p ; a p o s ; ,   & a m p ; a p o s ; C o i l e d   T u b i n g & a m p ; a p o s ; ) ) ) & a m p ; l t ; / F o r m u l a & a m p ; g t ;  
     & a m p ; l t ; / T a b l e F o r m u l a & a m p ; g t ;  
     & a m p ; l t ; T a b l e F o r m u l a & a m p ; g t ;  
         & a m p ; l t ; T a b l e & a m p ; g t ; W P _ C A S E _ S U R F A C E & a m p ; l t ; / T a b l e & a m p ; g t ;  
         & a m p ; l t ; F o r m u l a N a m e & a m p ; g t ; F R _ E q u i p _ t y p e & a m p ; l t ; / F o r m u l a N a m e & a m p ; g t ;  
         & a m p ; l t ; F o r m u l a T y p e & a m p ; g t ; T e x t & a m p ; l t ; / F o r m u l a T y p e & a m p ; g t ;  
         & a m p ; l t ; F o r m u l a & a m p ; g t ; i i f ( [ p r e s s _ d r o p _ c a l c _ t y p e ] = 0 , & a m p ; a p o s ; N A & a m p ; a p o s ; ,  
 i i f ( [ e q u i p m e n t _ m o d e ] & a m p ; a m p ; l t ; & a m p ; a m p ; g t ; 0 , & a m p ; a p o s ; N A & a m p ; a p o s ; ,  
 i i f ( [ e q u i p m e n t _ t y p e ] = 4 , & a m p ; a p o s ; 4 5 & a m p ; a p o s ; & a m p ; a p o s ; x 4 & a m p ; q u o t ; S t d P i p e   +   5 5 & a m p ; a p o s ; & a m p ; a p o s ; x 3 & a m p ; q u o t ;   H o s e   +   6 & a m p ; a p o s ; & a m p ; a p o s ; x 3 & a m p ; q u o t ;   S w i v e l   +   4 0 & a m p ; a p o s ; & a m p ; a p o s ; x 4 & a m p ; q u o t ;   K e l l y & a m p ; a p o s ; ,    
 i i f ( [ e q u i p m e n t _ t y p e ] = 3 , & a m p ; a p o s ; 4 5 & a m p ; a p o s ; & a m p ; a p o s ; x 3 . 5 & a m p ; q u o t ; S t d P i p e   +   5 5 & a m p ; a p o s ; & a m p ; a p o s ; x 3 & a m p ; q u o t ;   H o s e   +   5 & a m p ; a p o s ; & a m p ; a p o s ; x 2 . 5 & a m p ; q u o t ;   S w i v e l   +   4 0 & a m p ; a p o s ; & a m p ; a p o s ; x 3 . 2 5 & a m p ; q u o t ;   K e l l y & a m p ; a p o s ; ,    
 i i f ( [ e q u i p m e n t _ t y p e ] = 2 , & a m p ; a p o s ; 4 0 & a m p ; a p o s ; & a m p ; a p o s ; x 3 . 5 & a m p ; q u o t ; S t d P i p e   +   5 5 & a m p ; a p o s ; & a m p ; a p o s ; x 2 . 5 & a m p ; q u o t ;   H o s e   +   5 & a m p ; a p o s ; & a m p ; a p o s ; x 2 . 5 & a m p ; q u o t ;   S w i v e l   +   4 0 & a m p ; a p o s ; & a m p ; a p o s ; x 3 . 2 5 & a m p ; q u o t ;   K e l l y & a m p ; a p o s ; ,    
 i i f ( [ e q u i p m e n t _ m o d e ] = 1 , & a m p ; a p o s ; 4 0 & a m p ; a p o s ; & a m p ; a p o s ; x 3 & a m p ; q u o t ; S t d P i p e   +   4 5 & a m p ; a p o s ; & a m p ; a p o s ; x 2 & a m p ; q u o t ;   H o s e   +   4 & a m p ; a p o s ; & a m p ; a p o s ; x 2 & a m p ; q u o t ;   S w i v e l   +   4 0 & a m p ; a p o s ; & a m p ; a p o s ; x 2 . 2 5 & a m p ; q u o t ;   K e l l y & a m p ; a p o s ; ,    
 & a m p ; a p o s ; N A & a m p ; a p o s ;  
 ) ) ) ) ) ) & a m p ; l t ; / F o r m u l a & a m p ; g t ;  
         & a m p ; l t ; D a t a T y p e & a m p ; g t ; S t r i n g & a m p ; l t ; / D a t a T y p e & a m p ; g t ;  
     & a m p ; l t ; / T a b l e F o r m u l a & a m p ; g t ;  
     & a m p ; l t ; T a b l e F o r m u l a & a m p ; g t ;  
         & a m p ; l t ; T a b l e & a m p ; g t ; W P _ C A S E _ S U R F A C E & a m p ; l t ; / T a b l e & a m p ; g t ;  
         & a m p ; l t ; F o r m u l a N a m e & a m p ; g t ; F R _ P r e s s u r e D r o p & a m p ; l t ; / F o r m u l a N a m e & a m p ; g t ;  
         & a m p ; l t ; F o r m u l a T y p e & a m p ; g t ; T e x t & a m p ; l t ; / F o r m u l a T y p e & a m p ; g t ;  
         & a m p ; l t ; F o r m u l a & a m p ; g t ; i i f ( [ p r e s s _ d r o p _ c a l c _ t y p e ] = 0 , [ p r e s s u r e _ d r o p ] + & a m p ; a p o s ;   & a m p ; a p o s ;   +   [ V a r - u n i t _ p r e s s u r e _ d r o p ] , & a m p ; a p o s ; N A & a m p ; a p o s ; ) & a m p ; l t ; / F o r m u l a & a m p ; g t ;  
     & a m p ; l t ; / T a b l e F o r m u l a & a m p ; g t ;  
     & a m p ; l t ; T a b l e F o r m u l a & a m p ; g t ;  
         & a m p ; l t ; T a b l e & a m p ; g t ; W P _ C A S E _ C E M _ J O B _ D A T A & a m p ; l t ; / T a b l e & a m p ; g t ;  
         & a m p ; l t ; F o r m u l a N a m e & a m p ; g t ; F R _ s e a d e n s i t y & a m p ; l t ; / F o r m u l a N a m e & a m p ; g t ;  
         & a m p ; l t ; F o r m u l a T y p e & a m p ; g t ; T e x t & a m p ; l t ; / F o r m u l a T y p e & a m p ; g t ;  
         & a m p ; l t ; F o r m u l a & a m p ; g t ; i i f ( [ s e a _ f l o o r _ r e t u r n s ] = & a m p ; a p o s ; N & a m p ; a p o s ; , & a m p ; a p o s ; N A & a m p ; a p o s ; , [ s e a _ w a t e r _ d e n s i t y ]   +   & a m p ; a p o s ;   & a m p ; a p o s ;   + [ V a r - u n i t _ W P _ C A S E _ C E M _ J O B _ D A T A . s e a _ w a t e r _ d e n s i t y ] ) & a m p ; l t ; / F o r m u l a & a m p ; g t ;  
     & a m p ; l t ; / T a b l e F o r m u l a & a m p ; g t ;  
     & a m p ; l t ; T a b l e F o r m u l a & a m p ; g t ;  
         & a m p ; l t ; T a b l e & a m p ; g t ; W P _ H Y D _ O P T I O N S & a m p ; l t ; / T a b l e & a m p ; g t ;  
         & a m p ; l t ; F o r m u l a N a m e & a m p ; g t ; F R _ p i p e _ r o u g h n e s s & a m p ; l t ; / F o r m u l a N a m e & a m p ; g t ;  
         & a m p ; l t ; F o r m u l a T y p e & a m p ; g t ; T e x t & a m p ; l t ; / F o r m u l a T y p e & a m p ; g t ;  
         & a m p ; l t ; F o r m u l a & a m p ; g t ; i i f ( [ u s e _ r o u g h n e s s ] = & a m p ; a p o s ; Y & a m p ; a p o s ; , [ p i p e _ r o u g h n e s s ] + & a m p ; a p o s ;   & a m p ; a p o s ; + [ V a r - u n i t _ W P _ H Y D _ O P T I O N S . p i p e _ r o u g h n e s s ] , & a m p ; a p o s ; N A & a m p ; a p o s ; ) & a m p ; l t ; / F o r m u l a & a m p ; g t ;  
     & a m p ; l t ; / T a b l e F o r m u l a & a m p ; g t ;  
     & a m p ; l t ; T a b l e F o r m u l a & a m p ; g t ;  
         & a m p ; l t ; T a b l e & a m p ; g t ; W P _ H Y D _ O P T I O N S & a m p ; l t ; / T a b l e & a m p ; g t ;  
         & a m p ; l t ; F o r m u l a N a m e & a m p ; g t ; F R _ a n n u l u s _ r o u g h n e s s & a m p ; l t ; / F o r m u l a N a m e & a m p ; g t ;  
         & a m p ; l t ; F o r m u l a T y p e & a m p ; g t ; T e x t & a m p ; l t ; / F o r m u l a T y p e & a m p ; g t ;  
         & a m p ; l t ; F o r m u l a & a m p ; g t ; i i f ( [ u s e _ r o u g h n e s s ] = & a m p ; a p o s ; Y & a m p ; a p o s ; , [ a n n u l u s _ r o u g h n e s s ] + & a m p ; a p o s ;   & a m p ; a p o s ;   +   [ V a r - u n i t _ W P _ H Y D _ O P T I O N S . p i p e _ r o u g h n e s s ] , & a m p ; a p o s ; N A & a m p ; a p o s ; ) & a m p ; l t ; / F o r m u l a & a m p ; g t ;  
         & a m p ; l t ; D a t a T y p e & a m p ; g t ; S t r i n g & a m p ; l t ; / D a t a T y p e & a m p ; g t ;  
     & a m p ; l t ; / T a b l e F o r m u l a & a m p ; g t ;  
     & a m p ; l t ; T a b l e F o r m u l a & a m p ; g t ;  
         & a m p ; l t ; T a b l e & a m p ; g t ; W P _ H Y D _ O P T I O N S & a m p ; l t ; / T a b l e & a m p ; g t ;  
         & a m p ; l t ; F o r m u l a N a m e & a m p ; g t ; F R _ u s e _ r o u g h n e s s & a m p ; l t ; / F o r m u l a N a m e & a m p ; g t ;  
         & a m p ; l t ; F o r m u l a T y p e & a m p ; g t ; T e x t & a m p ; l t ; / F o r m u l a T y p e & a m p ; g t ;  
         & a m p ; l t ; F o r m u l a & a m p ; g t ; i i f ( [ u s e _ r o u g h n e s s ] = & a m p ; a p o s ; Y & a m p ; a p o s ; , & a m p ; a p o s ; Y & a m p ; a p o s ; , & a m p ; a p o s ; N & a m p ; a p o s ; ) & a m p ; l t ; / F o r m u l a & a m p ; g t ;  
     & a m p ; l t ; / T a b l e F o r m u l a & a m p ; g t ;  
     & a m p ; l t ; T a b l e F o r m u l a & a m p ; g t ;  
         & a m p ; l t ; T a b l e & a m p ; g t ; W P _ T D A _ D I S C R E T E _ P A R A M S & a m p ; l t ; / T a b l e & a m p ; g t ;  
         & a m p ; l t ; F o r m u l a N a m e & a m p ; g t ; F R M _ u n k o w n p a r a m _ l a b e l & a m p ; l t ; / F o r m u l a N a m e & a m p ; g t ;  
         & a m p ; l t ; F o r m u l a T y p e & a m p ; g t ; T e x t & a m p ; l t ; / F o r m u l a T y p e & a m p ; g t ;  
         & a m p ; l t ; F o r m u l a & a m p ; g t ; i i f ( [ s e l e c t e d _ u n k n o w n ] = & a m p ; a p o s ; 0 & a m p ; a p o s ; , & a m p ; a p o s ; W O B & a m p ; a p o s ; ,  
 i i f ( [ s e l e c t e d _ u n k n o w n ] = & a m p ; a p o s ; 1 & a m p ; a p o s ; , & a m p ; a p o s ; H o o k   L o a d & a m p ; a p o s ; ,  
 & a m p ; a p o s ; u n k n o w n & a m p ; a p o s ; ) ) & a m p ; l t ; / F o r m u l a & a m p ; g t ;  
     & a m p ; l t ; / T a b l e F o r m u l a & a m p ; g t ;  
     & a m p ; l t ; T a b l e F o r m u l a & a m p ; g t ;  
         & a m p ; l t ; T a b l e & a m p ; g t ; W P _ T D A _ P A R A M S & a m p ; l t ; / T a b l e & a m p ; g t ;  
         & a m p ; l t ; F o r m u l a N a m e & a m p ; g t ; t r i p I n V a l u e & a m p ; l t ; / F o r m u l a N a m e & a m p ; g t ;  
         & a m p ; l t ; F o r m u l a T y p e & a m p ; g t ; T e x t & a m p ; l t ; / F o r m u l a T y p e & a m p ; g t ;  
         & a m p ; l t ; F o r m u l a & a m p ; g t ; i i f ( [ u s e _ t r i p p i n g _ i n ] = & a m p ; a p o s ; Y & a m p ; a p o s ; , [ t r i p _ i n _ t r i p _ s p e e d ] ,   & a m p ; a p o s ; N A & a m p ; a p o s ; ) & a m p ; l t ; / F o r m u l a & a m p ; g t ;  
     & a m p ; l t ; / T a b l e F o r m u l a & a m p ; g t ;  
     & a m p ; l t ; T a b l e F o r m u l a & a m p ; g t ;  
         & a m p ; l t ; T a b l e & a m p ; g t ; W P _ T D A _ P A R A M S & a m p ; l t ; / T a b l e & a m p ; g t ;  
         & a m p ; l t ; F o r m u l a N a m e & a m p ; g t ; t r i p O u t V a l u e & a m p ; l t ; / F o r m u l a N a m e & a m p ; g t ;  
         & a m p ; l t ; F o r m u l a T y p e & a m p ; g t ; T e x t & a m p ; l t ; / F o r m u l a T y p e & a m p ; g t ;  
         & a m p ; l t ; F o r m u l a & a m p ; g t ; i i f ( [ u s e _ t r i p p i n g _ o u t ] = & a m p ; a p o s ; Y & a m p ; a p o s ; , [ t r i p _ o u t _ t r i p _ s p e e d ] ,   & a m p ; a p o s ; N A & a m p ; a p o s ; ) & a m p ; l t ; / F o r m u l a & a m p ; g t ;  
     & a m p ; l t ; / T a b l e F o r m u l a & a m p ; g t ;  
     & a m p ; l t ; T a b l e F o r m u l a & a m p ; g t ;  
         & a m p ; l t ; T a b l e & a m p ; g t ; W P _ T D A _ P A R A M S & a m p ; l t ; / T a b l e & a m p ; g t ;  
         & a m p ; l t ; F o r m u l a N a m e & a m p ; g t ; r o t a t i n g O n B o t t o m V a l u e & a m p ; l t ; / F o r m u l a N a m e & a m p ; g t ;  
         & a m p ; l t ; F o r m u l a T y p e & a m p ; g t ; T e x t & a m p ; l t ; / F o r m u l a T y p e & a m p ; g t ;  
         & a m p ; l t ; F o r m u l a & a m p ; g t ; i i f ( [ u s e _ r o t a t i n g _ o n _ b o t t o m ] = & a m p ; a p o s ; Y & a m p ; a p o s ; , [ r o t a r y _ w o b ] ,   & a m p ; a p o s ; N A & a m p ; a p o s ; ) & a m p ; l t ; / F o r m u l a & a m p ; g t ;  
     & a m p ; l t ; / T a b l e F o r m u l a & a m p ; g t ;  
     & a m p ; l t ; T a b l e F o r m u l a & a m p ; g t ;  
         & a m p ; l t ; T a b l e & a m p ; g t ; W P _ T D A _ P A R A M S & a m p ; l t ; / T a b l e & a m p ; g t ;  
         & a m p ; l t ; F o r m u l a N a m e & a m p ; g t ; s l i d e D r i l l i n g V a l u e & a m p ; l t ; / F o r m u l a N a m e & a m p ; g t ;  
         & a m p ; l t ; F o r m u l a T y p e & a m p ; g t ; T e x t & a m p ; l t ; / F o r m u l a T y p e & a m p ; g t ;  
         & a m p ; l t ; F o r m u l a & a m p ; g t ; i i f ( [ u s e _ s l i d i n g _ d r i l l i n g ] = & a m p ; a p o s ; Y & a m p ; a p o s ; , [ s l i d e _ w o b ] ,   & a m p ; a p o s ; N A & a m p ; a p o s ; ) & a m p ; l t ; / F o r m u l a & a m p ; g t ;  
     & a m p ; l t ; / T a b l e F o r m u l a & a m p ; g t ;  
     & a m p ; l t ; T a b l e F o r m u l a & a m p ; g t ;  
         & a m p ; l t ; T a b l e & a m p ; g t ; W P _ T D A _ P A R A M S & a m p ; l t ; / T a b l e & a m p ; g t ;  
         & a m p ; l t ; F o r m u l a N a m e & a m p ; g t ; b a c k r e a m i n g V a l u e & a m p ; l t ; / F o r m u l a N a m e & a m p ; g t ;  
         & a m p ; l t ; F o r m u l a T y p e & a m p ; g t ; T e x t & a m p ; l t ; / F o r m u l a T y p e & a m p ; g t ;  
         & a m p ; l t ; F o r m u l a & a m p ; g t ; i i f ( [ u s e _ o v e r p u l l ] = & a m p ; a p o s ; Y & a m p ; a p o s ; , [ o v e r p u l l _ w e i g h t ] ,   & a m p ; a p o s ; N A & a m p ; a p o s ; ) & a m p ; l t ; / F o r m u l a & a m p ; g t ;  
     & a m p ; l t ; / T a b l e F o r m u l a & a m p ; g t ;  
     & a m p ; l t ; T a b l e F o r m u l a & a m p ; g t ;  
         & a m p ; l t ; T a b l e & a m p ; g t ; W P _ T D A _ P A R A M S & a m p ; l t ; / T a b l e & a m p ; g t ;  
         & a m p ; l t ; F o r m u l a N a m e & a m p ; g t ; t r i p I n R o t a t e V a l u e & a m p ; l t ; / F o r m u l a N a m e & a m p ; g t ;  
         & a m p ; l t ; F o r m u l a T y p e & a m p ; g t ; T e x t & a m p ; l t ; / F o r m u l a T y p e & a m p ; g t ;  
         & a m p ; l t ; F o r m u l a & a m p ; g t ; i i f ( [ u s e _ t r i p p i n g _ i n ] = & a m p ; a p o s ; Y & a m p ; a p o s ; , [ t r i p _ i n _ r o t a t i o n _ s p e e d ] ,   & a m p ; a p o s ; N A & a m p ; a p o s ; ) & a m p ; l t ; / F o r m u l a & a m p ; g t ;  
     & a m p ; l t ; / T a b l e F o r m u l a & a m p ; g t ;  
     & a m p ; l t ; T a b l e F o r m u l a & a m p ; g t ;  
         & a m p ; l t ; T a b l e & a m p ; g t ; W P _ T D A _ P A R A M S & a m p ; l t ; / T a b l e & a m p ; g t ;  
         & a m p ; l t ; F o r m u l a N a m e & a m p ; g t ; t r i p O u t R o t a t e V a l u e & a m p ; l t ; / F o r m u l a N a m e & a m p ; g t ;  
         & a m p ; l t ; F o r m u l a T y p e & a m p ; g t ; T e x t & a m p ; l t ; / F o r m u l a T y p e & a m p ; g t ;  
         & a m p ; l t ; F o r m u l a & a m p ; g t ; i i f ( [ u s e _ t r i p p i n g _ o u t ] = & a m p ; a p o s ; Y & a m p ; a p o s ; , [ t r i p _ o u t _ r o t a t i o n _ s p e e d ] ,   & a m p ; a p o s ; N A & a m p ; a p o s ; ) & a m p ; l t ; / F o r m u l a & a m p ; g t ;  
     & a m p ; l t ; / T a b l e F o r m u l a & a m p ; g t ;  
     & a m p ; l t ; T a b l e F o r m u l a & a m p ; g t ;  
         & a m p ; l t ; T a b l e & a m p ; g t ; W P _ T D A _ P A R A M S & a m p ; l t ; / T a b l e & a m p ; g t ;  
         & a m p ; l t ; F o r m u l a N a m e & a m p ; g t ; r o t a t e O n B o t t o m T a b V a l u e & a m p ; l t ; / F o r m u l a N a m e & a m p ; g t ;  
         & a m p ; l t ; F o r m u l a T y p e & a m p ; g t ; T e x t & a m p ; l t ; / F o r m u l a T y p e & a m p ; g t ;  
         & a m p ; l t ; F o r m u l a & a m p ; g t ; i i f ( [ u s e _ r o t a t i n g _ o n _ b o t t o m ] = & a m p ; a p o s ; Y & a m p ; a p o s ; , [ r o t a r y _ t a b ] ,   & a m p ; a p o s ; N A & a m p ; a p o s ; ) & a m p ; l t ; / F o r m u l a & a m p ; g t ;  
     & a m p ; l t ; / T a b l e F o r m u l a & a m p ; g t ;  
     & a m p ; l t ; T a b l e F o r m u l a & a m p ; g t ;  
         & a m p ; l t ; T a b l e & a m p ; g t ; W P _ T D A _ P A R A M S & a m p ; l t ; / T a b l e & a m p ; g t ;  
         & a m p ; l t ; F o r m u l a N a m e & a m p ; g t ; s l i d e D r i l l i n g T a b V a l u e & a m p ; l t ; / F o r m u l a N a m e & a m p ; g t ;  
         & a m p ; l t ; F o r m u l a T y p e & a m p ; g t ; T e x t & a m p ; l t ; / F o r m u l a T y p e & a m p ; g t ;  
         & a m p ; l t ; F o r m u l a & a m p ; g t ; i i f ( [ u s e _ s l i d i n g _ d r i l l i n g ] = & a m p ; a p o s ; Y & a m p ; a p o s ; , [ s l i d e _ t a b ] ,   & a m p ; a p o s ; N A & a m p ; a p o s ; ) & a m p ; l t ; / F o r m u l a & a m p ; g t ;  
     & a m p ; l t ; / T a b l e F o r m u l a & a m p ; g t ;  
     & a m p ; l t ; T a b l e F o r m u l a & a m p ; g t ;  
         & a m p ; l t ; T a b l e & a m p ; g t ; W P _ T D A _ P A R A M S & a m p ; l t ; / T a b l e & a m p ; g t ;  
         & a m p ; l t ; F o r m u l a N a m e & a m p ; g t ; b a c k r e a m i n g T a b V a l u e & a m p ; l t ; / F o r m u l a N a m e & a m p ; g t ;  
         & a m p ; l t ; F o r m u l a T y p e & a m p ; g t ; T e x t & a m p ; l t ; / F o r m u l a T y p e & a m p ; g t ;  
         & a m p ; l t ; F o r m u l a & a m p ; g t ; i i f ( [ u s e _ o v e r p u l l ] = & a m p ; a p o s ; Y & a m p ; a p o s ; , [ o p u l l _ t a b ] ,   & a m p ; a p o s ; N A & a m p ; a p o s ; ) & a m p ; l t ; / F o r m u l a & a m p ; g t ;  
     & a m p ; l t ; / T a b l e F o r m u l a & a m p ; g t ;  
     & a m p ; l t ; T a b l e F o r m u l a & a m p ; g t ;  
         & a m p ; l t ; T a b l e & a m p ; g t ; W P _ C A S E _ B O O S T E R _ P U M P & a m p ; l t ; / T a b l e & a m p ; g t ;  
         & a m p ; l t ; F o r m u l a N a m e & a m p ; g t ; F R _ I n j e c t i o n _ T e m p & a m p ; l t ; / F o r m u l a N a m e & a m p ; g t ;  
         & a m p ; l t ; F o r m u l a T y p e & a m p ; g t ; T e x t & a m p ; l t ; / F o r m u l a T y p e & a m p ; g t ;  
         & a m p ; l t ; F o r m u l a & a m p ; g t ; i i f ( [ i s _ e n a b l e d ] = & a m p ; a p o s ; Y & a m p ; a p o s ; , [ i n j e c t i o n _ t e m p e r a t u r e ] +   & a m p ; a p o s ;   & a m p ; a p o s ; + [ V a r - u n i t _ W P _ C A S E _ B O O S T E R _ P U M P . i n j e c t i o n _ t e m p e r a t u r e ] , & a m p ; a p o s ; N A & a m p ; a p o s ; ) & a m p ; l t ; / F o r m u l a & a m p ; g t ;  
     & a m p ; l t ; / T a b l e F o r m u l a & a m p ; g t ;  
     & a m p ; l t ; T a b l e F o r m u l a & a m p ; g t ;  
         & a m p ; l t ; T a b l e & a m p ; g t ; W P _ C A S E _ B O O S T E R _ P U M P & a m p ; l t ; / T a b l e & a m p ; g t ;  
         & a m p ; l t ; F o r m u l a N a m e & a m p ; g t ; F R _ I n j e c t i o n _ D e p t h & a m p ; l t ; / F o r m u l a N a m e & a m p ; g t ;  
         & a m p ; l t ; F o r m u l a T y p e & a m p ; g t ; T e x t & a m p ; l t ; / F o r m u l a T y p e & a m p ; g t ;  
         & a m p ; l t ; F o r m u l a & a m p ; g t ; i i f ( [ i s _ e n a b l e d ] = & a m p ; a p o s ; Y & a m p ; a p o s ; , [ i n j e c t i o n _ d e p t h ] +   & a m p ; a p o s ;   & a m p ; a p o s ;   + [ V a r - u n i t _ W P _ C A S E _ B O O S T E R _ P U M P . i n j e c t i o n _ d e p t h ] , & a m p ; a p o s ; N A & a m p ; a p o s ; ) & a m p ; l t ; / F o r m u l a & a m p ; g t ;  
     & a m p ; l t ; / T a b l e F o r m u l a & a m p ; g t ;  
     & a m p ; l t ; T a b l e F o r m u l a & a m p ; g t ;  
         & a m p ; l t ; T a b l e & a m p ; g t ; W P _ C A S E _ B O O S T E R _ P U M P & a m p ; l t ; / T a b l e & a m p ; g t ;  
         & a m p ; l t ; F o r m u l a N a m e & a m p ; g t ; F R _ I n j e c t i o n _ r a t e & a m p ; l t ; / F o r m u l a N a m e & a m p ; g t ;  
         & a m p ; l t ; F o r m u l a T y p e & a m p ; g t ; T e x t & a m p ; l t ; / F o r m u l a T y p e & a m p ; g t ;  
         & a m p ; l t ; F o r m u l a & a m p ; g t ; i i f ( [ i s _ e n a b l e d ] = & a m p ; a p o s ; Y & a m p ; a p o s ; , [ i n j e c t i o n _ r a t e ] +   & a m p ; a p o s ;   & a m p ; a p o s ;   + [ V a r - u n i t _ W P _ C A S E _ B O O S T E R _ P U M P . i n j e c t i o n _ r a t e ] , & a m p ; a p o s ; N A & a m p ; a p o s ; ) & a m p ; l t ; / F o r m u l a & a m p ; g t ;  
     & a m p ; l t ; / T a b l e F o r m u l a & a m p ; g t ;  
     & a m p ; l t ; T a b l e F o r m u l a & a m p ; g t ;  
         & a m p ; l t ; T a b l e & a m p ; g t ; T B L _ S T R I N G _ N O Z Z L E S _ I N S T R & a m p ; l t ; / T a b l e & a m p ; g t ;  
         & a m p ; l t ; F o r m u l a N a m e & a m p ; g t ; F r m l _ N o z z l e s _ i n s t r & a m p ; l t ; / F o r m u l a N a m e & a m p ; g t ;  
         & a m p ; l t ; F o r m u l a T y p e & a m p ; g t ; T e x t & a m p ; l t ; / F o r m u l a T y p e & a m p ; g t ;  
         & a m p ; l t ; F o r m u l a & a m p ; g t ; I I F   ( [ t 1 . s e c t _ t y p e _ c o d e ] = & a m p ; a p o s ; D I S & a m p ; a p o s ;   A N D   ( n o t   [ t 1 . i s _ p o r t _ o p e n ] = & a m p ; a p o s ; Y & a m p ; a p o s ; ) , & a m p ; a p o s ; N A & a m p ; a p o s ; ,  
 I I F   ( ( [ t 1 . s e c t _ t y p e _ c o d e ] = & a m p ; a p o s ; H O O & a m p ; a p o s ;   o r   [ t 1 . s e c t _ t y p e _ c o d e ] = & a m p ; a p o s ; U N R & a m p ; a p o s ; )   A N D   [ t 1 . i s _ b i t _ f l o w ] = & a m p ; a p o s ; Y & a m p ; a p o s ; , & a m p ; a p o s ; N A & a m p ; a p o s ; , [ t 1 . n o z z l e ]  
  
 ) ) & a m p ; l t ; / F o r m u l a & a m p ; g t ;  
     & a m p ; l t ; / T a b l e F o r m u l a & a m p ; g t ;  
     & a m p ; l t ; T a b l e F o r m u l a & a m p ; g t ;  
         & a m p ; l t ; T a b l e & a m p ; g t ; Q r y _ C e n t r a l i z e r _ S p a c i n g I n t e r v a l & a m p ; l t ; / T a b l e & a m p ; g t ;  
         & a m p ; l t ; F o r m u l a N a m e & a m p ; g t ; F r m _ C e n t r a l i z e r 1 & a m p ; l t ; / F o r m u l a N a m e & a m p ; g t ;  
         & a m p ; l t ; F o r m u l a T y p e & a m p ; g t ; T e x t & a m p ; l t ; / F o r m u l a T y p e & a m p ; g t ;  
         & a m p ; l t ; F o r m u l a & a m p ; g t ; [ d e s c r i p t i o n ] & a m p ; l t ; / F o r m u l a & a m p ; g t ;  
     & a m p ; l t ; / T a b l e F o r m u l a & a m p ; g t ;  
     & a m p ; l t ; T a b l e F o r m u l a & a m p ; g t ;  
         & a m p ; l t ; T a b l e & a m p ; g t ; Q r y _ C e n t r a l i z e r _ S p a c i n g I n t e r v a l & a m p ; l t ; / T a b l e & a m p ; g t ;  
         & a m p ; l t ; F o r m u l a N a m e & a m p ; g t ; F r m _ C e n t r a l i z e r 2 & a m p ; l t ; / F o r m u l a N a m e & a m p ; g t ;  
         & a m p ; l t ; F o r m u l a T y p e & a m p ; g t ; T e x t & a m p ; l t ; / F o r m u l a T y p e & a m p ; g t ;  
         & a m p ; l t ; F o r m u l a & a m p ; g t ; [ d e s c r i p t i o n 1 ] & a m p ; l t ; / F o r m u l a & a m p ; g t ;  
     & a m p ; l t ; / T a b l e F o r m u l a & a m p ; g t ;  
     & a m p ; l t ; T a b l e F o r m u l a & a m p ; g t ;  
         & a m p ; l t ; T a b l e & a m p ; g t ; C D _ D E F I N I T I V E _ S U R V E Y _ H E A D E R & a m p ; l t ; / T a b l e & a m p ; g t ;  
         & a m p ; l t ; F o r m u l a N a m e & a m p ; g t ; T i t l e & a m p ; l t ; / F o r m u l a N a m e & a m p ; g t ;  
         & a m p ; l t ; F o r m u l a T y p e & a m p ; g t ; T e x t & a m p ; l t ; / F o r m u l a T y p e & a m p ; g t ;  
         & a m p ; l t ; F o r m u l a & a m p ; g t ; i i f ( [ t o r t u o s i t y _ t y p e ] = 0 ,   & a m p ; a p o s ; S i n e   W a v e & a m p ; a p o s ; ,  
 i i f ( [ t o r t u o s i t y _ t y p e ] = 1 ,   & a m p ; a p o s ; R a n d o m   I n c   a n d   A z & a m p ; a p o s ; ,  
 i i f ( [ t o r t u o s i t y _ t y p e ] = 2 ,   & a m p ; a p o s ; R a n d o m   I n c   D e p e n d e n t   A z & a m p ; a p o s ; ,  
 i i f ( [ t o r t u o s i t y _ t y p e ] = 3 ,   & a m p ; a p o s ; N o n e & a m p ; a p o s ; ,  
 & a m p ; a p o s ; N o n e & a m p ; a p o s ; ) ) ) )  
 & a m p ; l t ; / F o r m u l a & a m p ; g t ;  
     & a m p ; l t ; / T a b l e F o r m u l a & a m p ; g t ;  
     & a m p ; l t ; T a b l e F o r m u l a & a m p ; g t ;  
         & a m p ; l t ; T a b l e & a m p ; g t ; W P _ H Y D _ O P T I O N S & a m p ; l t ; / T a b l e & a m p ; g t ;  
         & a m p ; l t ; F o r m u l a N a m e & a m p ; g t ; F r _ U s e T e m p & a m p ; l t ; / F o r m u l a N a m e & a m p ; g t ;  
         & a m p ; l t ; F o r m u l a T y p e & a m p ; g t ; T e x t & a m p ; l t ; / F o r m u l a T y p e & a m p ; g t ;  
         & a m p ; l t ; F o r m u l a & a m p ; g t ; i s n u l l ( [ u s e _ t e m p e r a t u r e ] , & a m p ; a p o s ; N & a m p ; a p o s ; ) & a m p ; l t ; / F o r m u l a & a m p ; g t ;  
     & a m p ; l t ; / T a b l e F o r m u l a & a m p ; g t ;  
     & a m p ; l t ; T a b l e F o r m u l a & a m p ; g t ;  
         & a m p ; l t ; T a b l e & a m p ; g t ; W P _ H Y D _ P A R A M S & a m p ; l t ; / T a b l e & a m p ; g t ;  
         & a m p ; l t ; F o r m u l a N a m e & a m p ; g t ; F R _ C i r c u l a t i o n T i m e & a m p ; l t ; / F o r m u l a N a m e & a m p ; g t ;  
         & a m p ; l t ; F o r m u l a T y p e & a m p ; g t ; T e x t & a m p ; l t ; / F o r m u l a T y p e & a m p ; g t ;  
         & a m p ; l t ; F o r m u l a & a m p ; g t ; i i f ( [ V a r - H Y D . O p t i o n s . U s e T e m p ] = & a m p ; a p o s ; Y & a m p ; a p o s ; , [ c i r c _ t i m e ] + & a m p ; a p o s ;   & a m p ; a p o s ;   +   [ V a r - u n i t _ W P _ H Y D _ P A R A M S . c i r c _ t i m e ] , & a m p ; a p o s ; N A & a m p ; a p o s ; ) & a m p ; l t ; / F o r m u l a & a m p ; g t ;  
     & a m p ; l t ; / T a b l e F o r m u l a & a m p ; g t ;  
     & a m p ; l t ; T a b l e F o r m u l a & a m p ; g t ;  
         & a m p ; l t ; T a b l e & a m p ; g t ; W P _ U B D _ P A R A M S & a m p ; l t ; / T a b l e & a m p ; g t ;  
         & a m p ; l t ; F o r m u l a N a m e & a m p ; g t ; f o r m u l a _ g a s L a w & a m p ; l t ; / F o r m u l a N a m e & a m p ; g t ;  
         & a m p ; l t ; F o r m u l a T y p e & a m p ; g t ; T e x t & a m p ; l t ; / F o r m u l a T y p e & a m p ; g t ;  
         & a m p ; l t ; F o r m u l a & a m p ; g t ; i i f ( [ g a s _ l a w ]   = 0 ,   & a m p ; a p o s ; E n g i n e e r i n g & a m p ; a p o s ; ,   & a m p ; a p o s ; V i r i a l & a m p ; a p o s ; ) & a m p ; l t ; / F o r m u l a & a m p ; g t ;  
     & a m p ; l t ; / T a b l e F o r m u l a & a m p ; g t ;  
     & a m p ; l t ; T a b l e F o r m u l a & a m p ; g t ;  
         & a m p ; l t ; T a b l e & a m p ; g t ; W P _ U B D _ P A R A M S & a m p ; l t ; / T a b l e & a m p ; g t ;  
         & a m p ; l t ; F o r m u l a N a m e & a m p ; g t ; f o r m u l a _ i n c l u d e C u t t i n g & a m p ; l t ; / F o r m u l a N a m e & a m p ; g t ;  
         & a m p ; l t ; F o r m u l a T y p e & a m p ; g t ; T e x t & a m p ; l t ; / F o r m u l a T y p e & a m p ; g t ;  
         & a m p ; l t ; F o r m u l a & a m p ; g t ; i i f ( [ i n c l u d e _ c u t t i n g _ l o a d ] = & a m p ; a p o s ; Y & a m p ; a p o s ; ,   & a m p ; a p o s ; Y e s & a m p ; a p o s ; ,   & a m p ; a p o s ; N o & a m p ; a p o s ; ) & a m p ; l t ; / F o r m u l a & a m p ; g t ;  
     & a m p ; l t ; / T a b l e F o r m u l a & a m p ; g t ;  
     & a m p ; l t ; T a b l e F o r m u l a & a m p ; g t ;  
         & a m p ; l t ; T a b l e & a m p ; g t ; W P _ U B D _ P A R A M S & a m p ; l t ; / T a b l e & a m p ; g t ;  
         & a m p ; l t ; F o r m u l a N a m e & a m p ; g t ; f o r m u l a _ C h o k e O r N o t V a l u e & a m p ; l t ; / F o r m u l a N a m e & a m p ; g t ;  
         & a m p ; l t ; F o r m u l a T y p e & a m p ; g t ; T e x t & a m p ; l t ; / F o r m u l a T y p e & a m p ; g t ;  
         & a m p ; l t ; F o r m u l a & a m p ; g t ; [ V a r - U B D _ C h o k e O r N o t V a l u e ] & a m p ; l t ; / F o r m u l a & a m p ; g t ;  
     & a m p ; l t ; / T a b l e F o r m u l a & a m p ; g t ;  
     & a m p ; l t ; T a b l e F o r m u l a & a m p ; g t ;  
         & a m p ; l t ; T a b l e & a m p ; g t ; W P _ U B D _ P A R A M S & a m p ; l t ; / T a b l e & a m p ; g t ;  
         & a m p ; l t ; F o r m u l a N a m e & a m p ; g t ; f o r m u l a _ C h o k e O r N o t L a b e l & a m p ; l t ; / F o r m u l a N a m e & a m p ; g t ;  
         & a m p ; l t ; F o r m u l a T y p e & a m p ; g t ; T e x t & a m p ; l t ; / F o r m u l a T y p e & a m p ; g t ;  
         & a m p ; l t ; F o r m u l a & a m p ; g t ; i i f ( [ i n c l u d e _ c h o k e _ p r e s s u r e ] = & a m p ; a p o s ; Y & a m p ; a p o s ; ,   & a m p ; a p o s ; C h o k e   P r e s s u r e & a m p ; a p o s ; ,   & a m p ; a p o s ; P i p e   R o u g h n e s s   ( i n s i d e ) & a m p ; a p o s ; ) & a m p ; l t ; / F o r m u l a & a m p ; g t ;  
     & a m p ; l t ; / T a b l e F o r m u l a & a m p ; g t ;  
     & a m p ; l t ; T a b l e F o r m u l a & a m p ; g t ;  
         & a m p ; l t ; T a b l e & a m p ; g t ; W P _ U B D _ P A R A M S & a m p ; l t ; / T a b l e & a m p ; g t ;  
         & a m p ; l t ; F o r m u l a N a m e & a m p ; g t ; f o r m u l a _ d i s p l a y P i p e R o u g h n e s s L a b e l & a m p ; l t ; / F o r m u l a N a m e & a m p ; g t ;  
         & a m p ; l t ; F o r m u l a T y p e & a m p ; g t ; T e x t & a m p ; l t ; / F o r m u l a T y p e & a m p ; g t ;  
         & a m p ; l t ; F o r m u l a & a m p ; g t ; i i f ( [ i n c l u d e _ c h o k e _ p r e s s u r e ] = & a m p ; a p o s ; Y & a m p ; a p o s ; ,   & a m p ; a p o s ; P i p e   r o u g h n e s s   ( i n s i d e ) & a m p ; a p o s ; ,  
 i i f ( [ i n c l u d e _ c u t t i n g _ l o a d ] = & a m p ; a p o s ; Y & a m p ; a p o s ; ,   & a m p ; a p o s ; C u t t i n g s   D i a m e t e r & a m p ; a p o s ; ,   & a m p ; a p o s ; C u t t i n g s   I n c l u d e d & a m p ; a p o s ; ) ) & a m p ; l t ; / F o r m u l a & a m p ; g t ;  
     & a m p ; l t ; / T a b l e F o r m u l a & a m p ; g t ;  
     & a m p ; l t ; T a b l e F o r m u l a & a m p ; g t ;  
         & a m p ; l t ; T a b l e & a m p ; g t ; W P _ W C N _ P A R A M S & a m p ; l t ; / T a b l e & a m p ; g t ;  
         & a m p ; l t ; F o r m u l a N a m e & a m p ; g t ; f o r m u l a _ S w a b A n a l y s i s O p t i o n & a m p ; l t ; / F o r m u l a N a m e & a m p ; g t ;  
         & a m p ; l t ; F o r m u l a T y p e & a m p ; g t ; T e x t & a m p ; l t ; / F o r m u l a T y p e & a m p ; g t ;  
         & a m p ; l t ; F o r m u l a & a m p ; g t ; i i f ( [ V a r - W e l l C o n t r o l _ K i c k C l a s s D i s p l a y ] & a m p ; a m p ; l t ; & a m p ; a m p ; g t ; 2 ,   & a m p ; a p o s ; N A & a m p ; a p o s ; ,  
 i i f ( [ s w a b _ a n a l y s i s _ o p t i o n ] = 0 , & a m p ; a p o s ; P o r e   P r e s s u r e   G r a d i e n t & a m p ; a p o s ; ,  
 i i f ( [ s w a b _ a n a l y s i s _ o p t i o n ] = 1 , & a m p ; a p o s ; H y d r o s t a t i c   G r a d i e n t & a m p ; a p o s ; ,  
 i i f ( [ s w a b _ a n a l y s i s _ o p t i o n ] = 2 , & a m p ; a p o s ; U s e r   S p e c i f i e d   G r a d i e n t & a m p ; a p o s ; , & a m p ; a p o s ; N A & a m p ; a p o s ; ) ) ) ) & a m p ; l t ; / F o r m u l a & a m p ; g t ;  
     & a m p ; l t ; / T a b l e F o r m u l a & a m p ; g t ;  
     & a m p ; l t ; T a b l e F o r m u l a & a m p ; g t ;  
         & a m p ; l t ; T a b l e & a m p ; g t ; W P _ W C N _ P A R A M S & a m p ; l t ; / T a b l e & a m p ; g t ;  
         & a m p ; l t ; F o r m u l a N a m e & a m p ; g t ; f o r m u l a _ T y p e O f I n f l u x & a m p ; l t ; / F o r m u l a N a m e & a m p ; g t ;  
         & a m p ; l t ; F o r m u l a T y p e & a m p ; g t ; T e x t & a m p ; l t ; / F o r m u l a T y p e & a m p ; g t ;  
         & a m p ; l t ; F o r m u l a & a m p ; g t ; i i f ( [ i n f l u x _ t y p e ] = 0 , & a m p ; a p o s ; G a s & a m p ; a p o s ; ,  
 i i f ( [ i n f l u x _ t y p e ] = 1 , & a m p ; a p o s ; O i l & a m p ; a p o s ; ,  
 i i f ( [ i n f l u x _ t y p e ] = 2 , & a m p ; a p o s ; S a l t   W a t e r & a m p ; a p o s ; , & a m p ; a p o s ; & a m p ; a p o s ; ) ) ) & a m p ; l t ; / F o r m u l a & a m p ; g t ;  
     & a m p ; l t ; / T a b l e F o r m u l a & a m p ; g t ;  
     & a m p ; l t ; T a b l e F o r m u l a & a m p ; g t ;  
         & a m p ; l t ; T a b l e & a m p ; g t ; W P _ W C N _ P A R A M S & a m p ; l t ; / T a b l e & a m p ; g t ;  
         & a m p ; l t ; F o r m u l a N a m e & a m p ; g t ; f o r m u l a _ O p t P a r a m L a b e l & a m p ; l t ; / F o r m u l a N a m e & a m p ; g t ;  
         & a m p ; l t ; F o r m u l a T y p e & a m p ; g t ; T e x t & a m p ; l t ; / F o r m u l a T y p e & a m p ; g t ;  
         & a m p ; l t ; F o r m u l a & a m p ; g t ; i i f ( [ s w a b _ a n a l y s i s _ o p t i o n ] = 0 , & a m p ; a p o s ; & a m p ; a p o s ; ,  
 i i f ( [ s w a b _ a n a l y s i s _ o p t i o n ] = 1 , & a m p ; a p o s ; H y d r o s t a t i c   G r a d i e n t & a m p ; a p o s ; ,  
 i i f ( [ s w a b _ a n a l y s i s _ o p t i o n ] = 2 , & a m p ; a p o s ; U s e r   S p e c i f i e d   G r a d i e n t & a m p ; a p o s ; , & a m p ; a p o s ; & a m p ; a p o s ; , ) ) ) & a m p ; l t ; / F o r m u l a & a m p ; g t ;  
     & a m p ; l t ; / T a b l e F o r m u l a & a m p ; g t ;  
     & a m p ; l t ; T a b l e F o r m u l a & a m p ; g t ;  
         & a m p ; l t ; T a b l e & a m p ; g t ; W P _ W C N _ P A R A M S & a m p ; l t ; / T a b l e & a m p ; g t ;  
         & a m p ; l t ; F o r m u l a N a m e & a m p ; g t ; f o r m u l a _ O p t P a r a m V a l u e _ _ N 1 & a m p ; l t ; / F o r m u l a N a m e & a m p ; g t ;  
         & a m p ; l t ; F o r m u l a T y p e & a m p ; g t ; T e x t & a m p ; l t ; / F o r m u l a T y p e & a m p ; g t ;  
         & a m p ; l t ; F o r m u l a & a m p ; g t ; i i f ( [ s w a b _ a n a l y s i s _ o p t i o n ] = 0 , & a m p ; a p o s ; & a m p ; a p o s ; ,  
 i i f ( [ s w a b _ a n a l y s i s _ o p t i o n ] = 1 , [ V a r - W e l l C o n t r o l _ I n i t i a l M u d G r a d i e n t ] ,  
 i i f ( [ s w a b _ a n a l y s i s _ o p t i o n ] = 2 , [ u s e r _ s p e c i f i e d _ g r a d i e n t ] , & a m p ; a p o s ; & a m p ; a p o s ; , ) ) ) & a m p ; l t ; / F o r m u l a & a m p ; g t ;  
     & a m p ; l t ; / T a b l e F o r m u l a & a m p ; g t ;  
     & a m p ; l t ; T a b l e F o r m u l a & a m p ; g t ;  
         & a m p ; l t ; T a b l e & a m p ; g t ; W P _ S R G _ S W A B _ S U R G E & a m p ; l t ; / T a b l e & a m p ; g t ;  
         & a m p ; l t ; F o r m u l a N a m e & a m p ; g t ; F R _ T e m p E f f e c t & a m p ; l t ; / F o r m u l a N a m e & a m p ; g t ;  
         & a m p ; l t ; F o r m u l a T y p e & a m p ; g t ; T e x t & a m p ; l t ; / F o r m u l a T y p e & a m p ; g t ;  
         & a m p ; l t ; F o r m u l a & a m p ; g t ; i i f ( [ i s _ t e m p _ e f f e c t s ] = & a m p ; a p o s ; Y & a m p ; a p o s ; , & a m p ; a p o s ; Y e s & a m p ; a p o s ; , & a m p ; a p o s ; N o & a m p ; a p o s ; ) & a m p ; l t ; / F o r m u l a & a m p ; g t ;  
     & a m p ; l t ; / T a b l e F o r m u l a & a m p ; g t ;  
     & a m p ; l t ; T a b l e F o r m u l a & a m p ; g t ;  
         & a m p ; l t ; T a b l e & a m p ; g t ; W P _ S R G _ S W A B _ S U R G E & a m p ; l t ; / T a b l e & a m p ; g t ;  
         & a m p ; l t ; F o r m u l a N a m e & a m p ; g t ; F R _ i s _ l o w c l e a r a n c e & a m p ; l t ; / F o r m u l a N a m e & a m p ; g t ;  
         & a m p ; l t ; F o r m u l a T y p e & a m p ; g t ; T e x t & a m p ; l t ; / F o r m u l a T y p e & a m p ; g t ;  
         & a m p ; l t ; F o r m u l a & a m p ; g t ; i i f ( [ i s _ l o w c l e a r a n c e ] = & a m p ; a p o s ; Y & a m p ; a p o s ; , & a m p ; a p o s ; Y e s & a m p ; a p o s ; , & a m p ; a p o s ; N o & a m p ; a p o s ; ) & a m p ; l t ; / F o r m u l a & a m p ; g t ;  
     & a m p ; l t ; / T a b l e F o r m u l a & a m p ; g t ;  
     & a m p ; l t ; T a b l e F o r m u l a & a m p ; g t ;  
         & a m p ; l t ; T a b l e & a m p ; g t ; W P _ S R G _ S W A B _ S U R G E & a m p ; l t ; / T a b l e & a m p ; g t ;  
         & a m p ; l t ; F o r m u l a N a m e & a m p ; g t ; F r _ s t r D e p t h - D o I & a m p ; l t ; / F o r m u l a N a m e & a m p ; g t ;  
         & a m p ; l t ; F o r m u l a T y p e & a m p ; g t ; T e x t & a m p ; l t ; / F o r m u l a T y p e & a m p ; g t ;  
         & a m p ; l t ; F o r m u l a & a m p ; g t ; i i f ( [ V a r - S w a b S u r g e . d i s p _ s t r i n g _ d e p t h ] & a m p ; a m p ; g t ; 0 , & a m p ; a p o s ; S t r i n g   D e p t h & a m p ; a p o s ; ,  
 i i f ( [ V a r - S w a b S u r g e . d i s p _ d o i ] & a m p ; a m p ; g t ; 0 ,   & a m p ; a p o s ; D e p t h   o f   I n t e r e s t & a m p ; a p o s ; , & a m p ; a p o s ; - & a m p ; a p o s ; ) ) & a m p ; l t ; / F o r m u l a & a m p ; g t ;  
     & a m p ; l t ; / T a b l e F o r m u l a & a m p ; g t ;  
     & a m p ; l t ; T a b l e F o r m u l a & a m p ; g t ;  
         & a m p ; l t ; T a b l e & a m p ; g t ; Q r y _ S w a b S u r g e _ C a l c O p t i o n s & a m p ; l t ; / T a b l e & a m p ; g t ;  
         & a m p ; l t ; F o r m u l a N a m e & a m p ; g t ; F r _ D o i o r D e p t h & a m p ; l t ; / F o r m u l a N a m e & a m p ; g t ;  
         & a m p ; l t ; F o r m u l a T y p e & a m p ; g t ; T e x t & a m p ; l t ; / F o r m u l a T y p e & a m p ; g t ;  
         & a m p ; l t ; F o r m u l a & a m p ; g t ; i i f ( [ V a r - S w a b S u r g e . d i s p _ s t r i n g _ d e p t h ] & a m p ; a m p ; g t ; 0 , [ m d _ a s s e m b l y _ b a s e ] ,  
 i i f ( [ V a r - S w a b S u r g e . d i s p _ d o i ] & a m p ; a m p ; g t ; 0 , [ d e p t h _ o f _ i n t e r e s t ] , & a m p ; a p o s ; N A & a m p ; a p o s ; ) ) & a m p ; l t ; / F o r m u l a & a m p ; g t ;  
     & a m p ; l t ; / T a b l e F o r m u l a & a m p ; g t ;  
     & a m p ; l t ; T a b l e F o r m u l a & a m p ; g t ;  
         & a m p ; l t ; T a b l e & a m p ; g t ; W P _ H Y D _ P A R A M S & a m p ; l t ; / T a b l e & a m p ; g t ;  
         & a m p ; l t ; F o r m u l a N a m e & a m p ; g t ; F r _ S t a n d P i p e L e n g t h & a m p ; l t ; / F o r m u l a N a m e & a m p ; g t ;  
         & a m p ; l t ; F o r m u l a T y p e & a m p ; g t ; T e x t & a m p ; l t ; / F o r m u l a T y p e & a m p ; g t ;  
         & a m p ; l t ; F o r m u l a & a m p ; g t ; I I F ( [ V a r - S w a b S u r g e . d i s p _ l e n g t h _ s t a n d p i p e ] & a m p ; a m p ; g t ; 0 ,   [ s t a n d _ l e n g t h ] ,   & a m p ; a p o s ; N A & a m p ; a p o s ; ) & a m p ; l t ; / F o r m u l a & a m p ; g t ;  
     & a m p ; l t ; / T a b l e F o r m u l a & a m p ; g t ;  
     & a m p ; l t ; T a b l e F o r m u l a & a m p ; g t ;  
         & a m p ; l t ; T a b l e & a m p ; g t ; W P _ S R G _ S U R G E & a m p ; l t ; / T a b l e & a m p ; g t ;  
         & a m p ; l t ; F o r m u l a N a m e & a m p ; g t ; F R _ M o v i n g P i p e S p e e d & a m p ; l t ; / F o r m u l a N a m e & a m p ; g t ;  
         & a m p ; l t ; F o r m u l a T y p e & a m p ; g t ; T e x t & a m p ; l t ; / F o r m u l a T y p e & a m p ; g t ;  
         & a m p ; l t ; F o r m u l a & a m p ; g t ; i i f ( [ V a r - S w a b S u r g e . d i s p _ m o v i n g _ p i p e s p e e d ] & a m p ; a m p ; g t ; 0 ,   [ s p e e d _ m o v i n g 1 ] ,   & a m p ; a p o s ; N A & a m p ; a p o s ; ) & a m p ; l t ; / F o r m u l a & a m p ; g t ;  
     & a m p ; l t ; / T a b l e F o r m u l a & a m p ; g t ;  
     & a m p ; l t ; T a b l e F o r m u l a & a m p ; g t ;  
         & a m p ; l t ; T a b l e & a m p ; g t ; W P _ S R G _ S U R G E & a m p ; l t ; / T a b l e & a m p ; g t ;  
         & a m p ; l t ; F o r m u l a N a m e & a m p ; g t ; F R _ D O I & a m p ; l t ; / F o r m u l a N a m e & a m p ; g t ;  
         & a m p ; l t ; F o r m u l a T y p e & a m p ; g t ; T e x t & a m p ; l t ; / F o r m u l a T y p e & a m p ; g t ;  
         & a m p ; l t ; F o r m u l a & a m p ; g t ; i i f ( [ V a r - S w a b S u r g e . d i s p _ s t r i n g _ d e p t h ] & a m p ; a m p ; g t ; 0 ,   I I F ( [ V a r - S w a b S u r g e . d i s p _ d o i ] & a m p ; a m p ; g t ; 0 ,   [ d e p t h _ o f _ i n t e r e s t ] , & a m p ; a p o s ; N A & a m p ; a p o s ; ) , & a m p ; a p o s ; N A & a m p ; a p o s ; ) & a m p ; l t ; / F o r m u l a & a m p ; g t ;  
     & a m p ; l t ; / T a b l e F o r m u l a & a m p ; g t ;  
     & a m p ; l t ; T a b l e F o r m u l a & a m p ; g t ;  
         & a m p ; l t ; T a b l e & a m p ; g t ; W P _ C A S E _ C E M _ J O B _ D A T A & a m p ; l t ; / T a b l e & a m p ; g t ;  
         & a m p ; l t ; F o r m u l a N a m e & a m p ; g t ; F R _ i s _ t o p _ p l u g & a m p ; l t ; / F o r m u l a N a m e & a m p ; g t ;  
         & a m p ; l t ; F o r m u l a T y p e & a m p ; g t ; T e x t & a m p ; l t ; / F o r m u l a T y p e & a m p ; g t ;  
         & a m p ; l t ; F o r m u l a & a m p ; g t ; i i f ( [ V a r - S w a b S u r g e . s h o w _ r e c i p r o c a t i o n _ p l o t s ] & a m p ; a m p ; g t ; 0   a n d   [ V a r - s w a p S u r g e . s h o w _ p u m p i n g _ s c h e d u l e ] & a m p ; a m p ; g t ; 0 ,   [ i s _ t o p _ p l u g ] ,   & a m p ; a p o s ; N A & a m p ; a p o s ; ) & a m p ; l t ; / F o r m u l a & a m p ; g t ;  
     & a m p ; l t ; / T a b l e F o r m u l a & a m p ; g t ;  
     & a m p ; l t ; T a b l e F o r m u l a & a m p ; g t ;  
         & a m p ; l t ; T a b l e & a m p ; g t ; C D _ A S S E M B L Y & a m p ; l t ; / T a b l e & a m p ; g t ;  
         & a m p ; l t ; F o r m u l a N a m e & a m p ; g t ; F R _ S t r i n g D e p t h & a m p ; l t ; / F o r m u l a N a m e & a m p ; g t ;  
         & a m p ; l t ; F o r m u l a T y p e & a m p ; g t ; T e x t & a m p ; l t ; / F o r m u l a T y p e & a m p ; g t ;  
         & a m p ; l t ; F o r m u l a & a m p ; g t ; i i f ( [ V a r - S w a b S u r g e . d i s p _ s t r i n g _ d e p t h ] & a m p ; a m p ; g t ; 0 , [ m d _ a s s e m b l y _ b a s e ] , & a m p ; a p o s ; N A & a m p ; a p o s ; ) & a m p ; l t ; / F o r m u l a & a m p ; g t ;  
     & a m p ; l t ; / T a b l e F o r m u l a & a m p ; g t ;  
     & a m p ; l t ; T a b l e F o r m u l a & a m p ; g t ;  
         & a m p ; l t ; T a b l e & a m p ; g t ; W P _ S R G _ S U R G E & a m p ; l t ; / T a b l e & a m p ; g t ;  
         & a m p ; l t ; F o r m u l a N a m e & a m p ; g t ; f r _ S u r g e _ A c c e & a m p ; l t ; / F o r m u l a N a m e & a m p ; g t ;  
         & a m p ; l t ; F o r m u l a T y p e & a m p ; g t ; T e x t & a m p ; l t ; / F o r m u l a T y p e & a m p ; g t ;  
         & a m p ; l t ; F o r m u l a & a m p ; g t ; i i f ( [ u s e _ s u r g e _ o p e r a t i o n ] = & a m p ; a p o s ; Y & a m p ; a p o s ; , [ p i p e _ a c c e l e r a t i o n ]   +   & a m p ; a p o s ;   & a m p ; a p o s ;   +   [ V a r - U n i t _ A c c e l e r a t i o n ] , & a m p ; a p o s ; N A & a m p ; a p o s ; ) & a m p ; l t ; / F o r m u l a & a m p ; g t ;  
     & a m p ; l t ; / T a b l e F o r m u l a & a m p ; g t ;  
     & a m p ; l t ; T a b l e F o r m u l a & a m p ; g t ;  
         & a m p ; l t ; T a b l e & a m p ; g t ; W P _ S R G _ S U R G E & a m p ; l t ; / T a b l e & a m p ; g t ;  
         & a m p ; l t ; F o r m u l a N a m e & a m p ; g t ; f r _ S U R G E _ D e a c c & a m p ; l t ; / F o r m u l a N a m e & a m p ; g t ;  
         & a m p ; l t ; F o r m u l a T y p e & a m p ; g t ; T e x t & a m p ; l t ; / F o r m u l a T y p e & a m p ; g t ;  
         & a m p ; l t ; F o r m u l a & a m p ; g t ; i i f ( [ u s e _ s u r g e _ o p e r a t i o n ] = & a m p ; a p o s ; Y & a m p ; a p o s ; , [ p i p e _ d e c e l e r a t i o n ] +   & a m p ; a p o s ;   & a m p ; a p o s ;   +   [ V a r - U n i t _ A c c e l e r a t i o n ] , & a m p ; a p o s ; N A & a m p ; a p o s ; ) & a m p ; l t ; / F o r m u l a & a m p ; g t ;  
     & a m p ; l t ; / T a b l e F o r m u l a & a m p ; g t ;  
     & a m p ; l t ; T a b l e F o r m u l a & a m p ; g t ;  
         & a m p ; l t ; T a b l e & a m p ; g t ; W P _ S R G _ S W A B _ S U R G E & a m p ; l t ; / T a b l e & a m p ; g t ;  
         & a m p ; l t ; F o r m u l a N a m e & a m p ; g t ; F r _ s w a b _ a c c & a m p ; l t ; / F o r m u l a N a m e & a m p ; g t ;  
         & a m p ; l t ; F o r m u l a T y p e & a m p ; g t ; T e x t & a m p ; l t ; / F o r m u l a T y p e & a m p ; g t ;  
         & a m p ; l t ; F o r m u l a & a m p ; g t ; i i f ( [ u s e _ s w a b _ o p e r a t i o n ] = & a m p ; a p o s ; Y & a m p ; a p o s ; , [ p i p e _ a c c e l e r a t i o n ] +   & a m p ; a p o s ;   & a m p ; a p o s ;   +   [ V a r - U n i t _ A c c e l e r a t i o n ] , & a m p ; a p o s ; N A & a m p ; a p o s ; ) & a m p ; l t ; / F o r m u l a & a m p ; g t ;  
     & a m p ; l t ; / T a b l e F o r m u l a & a m p ; g t ;  
     & a m p ; l t ; T a b l e F o r m u l a & a m p ; g t ;  
         & a m p ; l t ; T a b l e & a m p ; g t ; W P _ S R G _ S W A B _ S U R G E & a m p ; l t ; / T a b l e & a m p ; g t ;  
         & a m p ; l t ; F o r m u l a N a m e & a m p ; g t ; F r _ s w a b _ d e c e l e r a t i o n & a m p ; l t ; / F o r m u l a N a m e & a m p ; g t ;  
         & a m p ; l t ; F o r m u l a T y p e & a m p ; g t ; T e x t & a m p ; l t ; / F o r m u l a T y p e & a m p ; g t ;  
         & a m p ; l t ; F o r m u l a & a m p ; g t ; i i f ( [ u s e _ s w a b _ o p e r a t i o n ] = & a m p ; a p o s ; Y & a m p ; a p o s ; , [ p i p e _ d e c e l e r a t i o n ] +   & a m p ; a p o s ;   & a m p ; a p o s ;   +   [ V a r - U n i t _ A c c e l e r a t i o n ] , & a m p ; a p o s ; N A & a m p ; a p o s ; ) & a m p ; l t ; / F o r m u l a & a m p ; g t ;  
     & a m p ; l t ; / T a b l e F o r m u l a & a m p ; g t ;  
     & a m p ; l t ; T a b l e F o r m u l a & a m p ; g t ;  
         & a m p ; l t ; T a b l e & a m p ; g t ; W P _ S R G _ R E C I P R O C A T I O N & a m p ; l t ; / T a b l e & a m p ; g t ;  
         & a m p ; l t ; F o r m u l a N a m e & a m p ; g t ; F r _ A c c & a m p ; l t ; / F o r m u l a N a m e & a m p ; g t ;  
         & a m p ; l t ; F o r m u l a T y p e & a m p ; g t ; T e x t & a m p ; l t ; / F o r m u l a T y p e & a m p ; g t ;  
         & a m p ; l t ; F o r m u l a & a m p ; g t ; i i f ( [ u s e _ r e c i p r o c a t i o n _ o p e r a t i o n ] & a m p ; a m p ; l t ; & a m p ; a m p ; g t ; & a m p ; a p o s ; N & a m p ; a p o s ; , [ p i p e _ a c c e l e r a t i o n ] +   & a m p ; a p o s ;   & a m p ; a p o s ;   +   [ V a r - U n i t _ A c c e l e r a t i o n ] , & a m p ; a p o s ; N A & a m p ; a p o s ; ) & a m p ; l t ; / F o r m u l a & a m p ; g t ;  
     & a m p ; l t ; / T a b l e F o r m u l a & a m p ; g t ;  
     & a m p ; l t ; T a b l e F o r m u l a & a m p ; g t ;  
         & a m p ; l t ; T a b l e & a m p ; g t ; W P _ S R G _ R E C I P R O C A T I O N & a m p ; l t ; / T a b l e & a m p ; g t ;  
         & a m p ; l t ; F o r m u l a N a m e & a m p ; g t ; F R _ D e c e l r a t i o n & a m p ; l t ; / F o r m u l a N a m e & a m p ; g t ;  
         & a m p ; l t ; F o r m u l a T y p e & a m p ; g t ; T e x t & a m p ; l t ; / F o r m u l a T y p e & a m p ; g t ;  
         & a m p ; l t ; F o r m u l a & a m p ; g t ; i i f ( [ u s e _ r e c i p r o c a t i o n _ o p e r a t i o n ] & a m p ; a m p ; l t ; & a m p ; a m p ; g t ; & a m p ; a p o s ; N & a m p ; a p o s ; , [ p i p e _ d e c e l e r a t i o n ] +   & a m p ; a p o s ;   & a m p ; a p o s ;   +   [ V a r - U n i t _ A c c e l e r a t i o n ] , & a m p ; a p o s ; N A & a m p ; a p o s ; ) & a m p ; l t ; / F o r m u l a & a m p ; g t ;  
     & a m p ; l t ; / T a b l e F o r m u l a & a m p ; g t ;  
     & a m p ; l t ; T a b l e F o r m u l a & a m p ; g t ;  
         & a m p ; l t ; T a b l e & a m p ; g t ; W P _ S R G _ R E C I P R O C A T I O N & a m p ; l t ; / T a b l e & a m p ; g t ;  
         & a m p ; l t ; F o r m u l a N a m e & a m p ; g t ; f r _ l e n g t h & a m p ; l t ; / F o r m u l a N a m e & a m p ; g t ;  
         & a m p ; l t ; F o r m u l a T y p e & a m p ; g t ; T e x t & a m p ; l t ; / F o r m u l a T y p e & a m p ; g t ;  
         & a m p ; l t ; F o r m u l a & a m p ; g t ; i i f ( [ u s e _ r e c i p r o c a t i o n _ o p e r a t i o n ] & a m p ; a m p ; l t ; & a m p ; a m p ; g t ; & a m p ; a p o s ; N & a m p ; a p o s ; , [ l e n g t h ] + & a m p ; a p o s ;   & a m p ; a p o s ;   +   [ V a r - u n i t _ l e n g t h ] , & a m p ; a p o s ; N A & a m p ; a p o s ; ) & a m p ; l t ; / F o r m u l a & a m p ; g t ;  
     & a m p ; l t ; / T a b l e F o r m u l a & a m p ; g t ;  
     & a m p ; l t ; T a b l e F o r m u l a & a m p ; g t ;  
         & a m p ; l t ; T a b l e & a m p ; g t ; W P _ S R G _ R E C I P R O C A T I O N & a m p ; l t ; / T a b l e & a m p ; g t ;  
         & a m p ; l t ; F o r m u l a N a m e & a m p ; g t ; F r _ S t r o k e s & a m p ; l t ; / F o r m u l a N a m e & a m p ; g t ;  
         & a m p ; l t ; F o r m u l a T y p e & a m p ; g t ; T e x t & a m p ; l t ; / F o r m u l a T y p e & a m p ; g t ;  
         & a m p ; l t ; F o r m u l a & a m p ; g t ; i i f ( [ u s e _ r e c i p r o c a t i o n _ o p e r a t i o n ] & a m p ; a m p ; l t ; & a m p ; a m p ; g t ; & a m p ; a p o s ; N & a m p ; a p o s ; , [ s t r o k e s _ p e r _ m i n u t e ] +   & a m p ; a p o s ;   & a m p ; a p o s ;   + [ V a r - U n i t _ S t r o k e s ] , & a m p ; a p o s ; N A & a m p ; a p o s ; ) & a m p ; l t ; / F o r m u l a & a m p ; g t ;  
     & a m p ; l t ; / T a b l e F o r m u l a & a m p ; g t ;  
     & a m p ; l t ; T a b l e F o r m u l a & a m p ; g t ;  
         & a m p ; l t ; T a b l e & a m p ; g t ; Q r _ S w a b R e s u l t T a b l e & a m p ; l t ; / T a b l e & a m p ; g t ;  
         & a m p ; l t ; F o r m u l a N a m e & a m p ; g t ; F r _ T r i p S p e e d & a m p ; l t ; / F o r m u l a N a m e & a m p ; g t ;  
         & a m p ; l t ; F o r m u l a T y p e & a m p ; g t ; T e x t & a m p ; l t ; / F o r m u l a T y p e & a m p ; g t ;  
         & a m p ; l t ; F o r m u l a & a m p ; g t ; i i f ( [ V a r - S w a b S u r g e . T r i p s p e e d s e l e c t ] & a m p ; a m p ; g t ; 0 , [ d T r i p S c h e d u l e S p e e d ] ,  
 I I F ( [ V a r - S w a b S u r g e . S t a n d f r e q s e l e c t ] & a m p ; a m p ; g t ; 0 , [ d T r i p S c h e d u l e S P M ] ,    
 I I F ( [ V a r - S w a b S u r g e . S t a n d p e r i o d s e l e c t ] & a m p ; a m p ; g t ; 0 , [ d T r i p S c h e d u l e T i m e S t a n d ] , & a m p ; a p o s ; - & a m p ; a p o s ; ) ) ) & a m p ; l t ; / F o r m u l a & a m p ; g t ;  
     & a m p ; l t ; / T a b l e F o r m u l a & a m p ; g t ;  
     & a m p ; l t ; T a b l e F o r m u l a & a m p ; g t ;  
         & a m p ; l t ; T a b l e & a m p ; g t ; Q r _ S u r g e T a b l e R e s u l t s & a m p ; l t ; / T a b l e & a m p ; g t ;  
         & a m p ; l t ; F o r m u l a N a m e & a m p ; g t ; F r _ S u r g _ T r i p S p e e d & a m p ; l t ; / F o r m u l a N a m e & a m p ; g t ;  
         & a m p ; l t ; F o r m u l a T y p e & a m p ; g t ; T e x t & a m p ; l t ; / F o r m u l a T y p e & a m p ; g t ;  
         & a m p ; l t ; F o r m u l a & a m p ; g t ; i i f ( [ V a r - S w a b S u r g e . T r i p s p e e d s e l e c t ] & a m p ; a m p ; g t ; 0 , [ d T r i p S c h e d u l e S p e e d ] ,  
 I I F ( [ V a r - S w a b S u r g e . S t a n d f r e q s e l e c t ] & a m p ; a m p ; g t ; 0 , [ d T r i p S c h e d u l e S P M ] ,    
 I I F ( [ V a r - S w a b S u r g e . S t a n d p e r i o d s e l e c t ] & a m p ; a m p ; g t ; 0 , [ d T r i p S c h e d u l e T i m e S t a n d ] , & a m p ; a p o s ; - & a m p ; a p o s ; ) ) ) & a m p ; l t ; / F o r m u l a & a m p ; g t ;  
     & a m p ; l t ; / T a b l e F o r m u l a & a m p ; g t ;  
     & a m p ; l t ; T a b l e F o r m u l a & a m p ; g t ;  
         & a m p ; l t ; T a b l e & a m p ; g t ; S u r g e T r i p R e s u l t s & a m p ; l t ; / T a b l e & a m p ; g t ;  
         & a m p ; l t ; F o r m u l a N a m e & a m p ; g t ; F r _ T r i p S p e e d _ L a b e l & a m p ; l t ; / F o r m u l a N a m e & a m p ; g t ;  
         & a m p ; l t ; F o r m u l a T y p e & a m p ; g t ; T e x t & a m p ; l t ; / F o r m u l a T y p e & a m p ; g t ;  
         & a m p ; l t ; F o r m u l a & a m p ; g t ; i i f ( [ V a r - S w a b S u r g e . T r i p s p e e d s e l e c t ] & a m p ; a m p ; g t ; 0 , & a m p ; a p o s ; T r i p   S p e e d & a m p ; a p o s ; ,  
 I I F ( [ V a r - S w a b S u r g e . S t a n d f r e q s e l e c t ] & a m p ; a m p ; g t ; 0 , & a m p ; a p o s ; S t a n d   F r e q u e n c y & a m p ; a p o s ; ,    
 I I F ( [ V a r - S w a b S u r g e . S t a n d p e r i o d s e l e c t ] & a m p ; a m p ; g t ; 0 , & a m p ; a p o s ; S t a n d   P e r i o d & a m p ; a p o s ; , & a m p ; a p o s ; - & a m p ; a p o s ; ) ) ) & a m p ; l t ; / F o r m u l a & a m p ; g t ;  
     & a m p ; l t ; / T a b l e F o r m u l a & a m p ; g t ;  
     & a m p ; l t ; T a b l e F o r m u l a & a m p ; g t ;  
         & a m p ; l t ; T a b l e & a m p ; g t ; Q r _ S w a b R e s u l t T a b l e & a m p ; l t ; / T a b l e & a m p ; g t ;  
         & a m p ; l t ; F o r m u l a N a m e & a m p ; g t ; F r _ S w a b _ L a b e l & a m p ; l t ; / F o r m u l a N a m e & a m p ; g t ;  
         & a m p ; l t ; F o r m u l a T y p e & a m p ; g t ; T e x t & a m p ; l t ; / F o r m u l a T y p e & a m p ; g t ;  
         & a m p ; l t ; F o r m u l a & a m p ; g t ; i i f ( [ V a r - S w a b S u r g e . T r i p s p e e d s e l e c t ] & a m p ; a m p ; g t ; 0 , & a m p ; a p o s ; T r i p   S p e e d & a m p ; a p o s ; ,  
 I I F ( [ V a r - S w a b S u r g e . S t a n d f r e q s e l e c t ] & a m p ; a m p ; g t ; 0 , & a m p ; a p o s ; S t a n d   F r e q u e n c y & a m p ; a p o s ; ,    
 I I F ( [ V a r - S w a b S u r g e . S t a n d p e r i o d s e l e c t ] & a m p ; a m p ; g t ; 0 , & a m p ; a p o s ; S t a n d   P e r i o d & a m p ; a p o s ; , & a m p ; a p o s ; - & a m p ; a p o s ; ) ) ) & a m p ; l t ; / F o r m u l a & a m p ; g t ;  
     & a m p ; l t ; / T a b l e F o r m u l a & a m p ; g t ;  
     & a m p ; l t ; T a b l e F o r m u l a & a m p ; g t ;  
         & a m p ; l t ; T a b l e & a m p ; g t ; S u r g e T r i p R e s u l t s & a m p ; l t ; / T a b l e & a m p ; g t ;  
         & a m p ; l t ; F o r m u l a N a m e & a m p ; g t ; F r _ t r i p s p e e d _ u n i t l a b e l & a m p ; l t ; / F o r m u l a N a m e & a m p ; g t ;  
         & a m p ; l t ; F o r m u l a T y p e & a m p ; g t ; T e x t & a m p ; l t ; / F o r m u l a T y p e & a m p ; g t ;  
         & a m p ; l t ; F o r m u l a & a m p ; g t ; i i f ( [ V a r - S w a b S u r g e . T r i p s p e e d s e l e c t ] & a m p ; a m p ; g t ; 0 , [ V a r - U n i t _ L a b e l _ S u r g e T r i p R e s u l t s . d T r i p S c h e d u l e S p e e d ] ,  
 I I F ( [ V a r - S w a b S u r g e . S t a n d f r e q s e l e c t ] & a m p ; a m p ; g t ; 0 , [ V a r - U n i t _ L a b e l _ S u r g e T r i p R e s u l t s . d T r i p S c h e d u l e S P M ] ,    
 I I F ( [ V a r - S w a b S u r g e . S t a n d p e r i o d s e l e c t ] & a m p ; a m p ; g t ; 0 , [ V a r - a b e l _ S u r g e T r i p R e s u l t s . d T r i p S c h e d u l e T i m e S t a n d ] , & a m p ; a p o s ; - & a m p ; a p o s ; ) ) ) & a m p ; l t ; / F o r m u l a & a m p ; g t ;  
     & a m p ; l t ; / T a b l e F o r m u l a & a m p ; g t ;  
     & a m p ; l t ; T a b l e F o r m u l a & a m p ; g t ;  
         & a m p ; l t ; T a b l e & a m p ; g t ; W P _ H Y D _ P A R A M S & a m p ; l t ; / T a b l e & a m p ; g t ;  
         & a m p ; l t ; F o r m u l a N a m e & a m p ; g t ; F r _ s t a n d p i p e l e n g h t _ u n i t & a m p ; l t ; / F o r m u l a N a m e & a m p ; g t ;  
         & a m p ; l t ; F o r m u l a T y p e & a m p ; g t ; T e x t & a m p ; l t ; / F o r m u l a T y p e & a m p ; g t ;  
         & a m p ; l t ; F o r m u l a & a m p ; g t ; I I F ( [ V a r - S w a b S u r g e . d i s p _ l e n g t h _ s t a n d p i p e ] & a m p ; a m p ; g t ; 0 ,    
 I I F ( i s n u l l ( [ s t a n d _ l e n g t h ] ,   - 1 ) & a m p ; a m p ; l t ; & a m p ; a m p ; g t ; - 1 ,   [ V a r - U n i t _ S t a n d l e n g t h ] , & a m p ; a p o s ;   & a m p ; a p o s ; ) ,   & a m p ; a p o s ;   & a m p ; a p o s ; ) & a m p ; l t ; / F o r m u l a & a m p ; g t ;  
     & a m p ; l t ; / T a b l e F o r m u l a & a m p ; g t ;  
     & a m p ; l t ; T a b l e F o r m u l a & a m p ; g t ;  
         & a m p ; l t ; T a b l e & a m p ; g t ; W P _ S R G _ S U R G E & a m p ; l t ; / T a b l e & a m p ; g t ;  
         & a m p ; l t ; F o r m u l a N a m e & a m p ; g t ; F R _ m o v i n g p i p e _ u l a b e l & a m p ; l t ; / F o r m u l a N a m e & a m p ; g t ;  
         & a m p ; l t ; F o r m u l a T y p e & a m p ; g t ; T e x t & a m p ; l t ; / F o r m u l a T y p e & a m p ; g t ;  
         & a m p ; l t ; F o r m u l a & a m p ; g t ; i i f ( [ V a r - S w a b S u r g e . d i s p _ m o v i n g _ p i p e s p e e d ] & a m p ; a m p ; g t ; 0 ,    
 i i f ( i s n u l l ( [ s p e e d _ m o v i n g 1 ] , - 1 ) & a m p ; a m p ; l t ; & a m p ; a m p ; g t ; - 1 , [ V a r - U n i t _ s e e d m v i n g ] , & a m p ; a p o s ;   & a m p ; a p o s ; ) ,   & a m p ; a p o s ;   & a m p ; a p o s ; ) & a m p ; l t ; / F o r m u l a & a m p ; g t ;  
     & a m p ; l t ; / T a b l e F o r m u l a & a m p ; g t ;  
     & a m p ; l t ; T a b l e F o r m u l a & a m p ; g t ;  
         & a m p ; l t ; T a b l e & a m p ; g t ; W P _ S R G _ S U R G E & a m p ; l t ; / T a b l e & a m p ; g t ;  
         & a m p ; l t ; F o r m u l a N a m e & a m p ; g t ; F r _ d o i _ u n i t l a b e l & a m p ; l t ; / F o r m u l a N a m e & a m p ; g t ;  
         & a m p ; l t ; F o r m u l a T y p e & a m p ; g t ; T e x t & a m p ; l t ; / F o r m u l a T y p e & a m p ; g t ;  
         & a m p ; l t ; F o r m u l a & a m p ; g t ; i i f ( [ V a r - S w a b S u r g e . d i s p _ s t r i n g _ d e p t h ] & a m p ; a m p ; g t ; 0 ,   I I F ( [ V a r - S w a b S u r g e . d i s p _ d o i ] & a m p ; a m p ; g t ; 0 ,   i i f ( i s n u l l ( [ d e p t h _ o f _ i n t e r e s t ] , - 1 ) & a m p ; a m p ; l t ; & a m p ; a m p ; g t ; - 1 , [ V a r - U n i t _ D O I ] , & a m p ; a p o s ;   & a m p ; a p o s ; ) , & a m p ; a p o s ;   & a m p ; a p o s ; ) , & a m p ; a p o s ;   & a m p ; a p o s ; ) & a m p ; l t ; / F o r m u l a & a m p ; g t ;  
     & a m p ; l t ; / T a b l e F o r m u l a & a m p ; g t ;  
     & a m p ; l t ; T a b l e F o r m u l a & a m p ; g t ;  
         & a m p ; l t ; T a b l e & a m p ; g t ; C D _ A S S E M B L Y & a m p ; l t ; / T a b l e & a m p ; g t ;  
         & a m p ; l t ; F o r m u l a N a m e & a m p ; g t ; F r _ s t r i n g d e p t h _ u l a b e l & a m p ; l t ; / F o r m u l a N a m e & a m p ; g t ;  
         & a m p ; l t ; F o r m u l a T y p e & a m p ; g t ; T e x t & a m p ; l t ; / F o r m u l a T y p e & a m p ; g t ;  
         & a m p ; l t ; F o r m u l a & a m p ; g t ; i i f ( [ V a r - S w a b S u r g e . d i s p _ s t r i n g _ d e p t h ] & a m p ; a m p ; g t ; 0 , i i f ( i s n u l l ( [ m d _ a s s e m b l y _ b a s e ] , - 1 ) & a m p ; a m p ; l t ; & a m p ; a m p ; g t ; - 1 , [ V a r - U n i t _ m d _ a s s e b _ b a s e ] , & a m p ; a p o s ;   & a m p ; a p o s ; ) , & a m p ; a p o s ;   & a m p ; a p o s ; ) & a m p ; l t ; / F o r m u l a & a m p ; g t ;  
     & a m p ; l t ; / T a b l e F o r m u l a & a m p ; g t ;  
     & a m p ; l t ; T a b l e F o r m u l a & a m p ; g t ;  
         & a m p ; l t ; T a b l e & a m p ; g t ; W P _ S R G _ R E C I P R O C A T I O N & a m p ; l t ; / T a b l e & a m p ; g t ;  
         & a m p ; l t ; F o r m u l a N a m e & a m p ; g t ; F r _ s t r o k e _ u n i t & a m p ; l t ; / F o r m u l a N a m e & a m p ; g t ;  
         & a m p ; l t ; F o r m u l a T y p e & a m p ; g t ; T e x t & a m p ; l t ; / F o r m u l a T y p e & a m p ; g t ;  
         & a m p ; l t ; F o r m u l a & a m p ; g t ; i i f ( [ u s e _ r e c i p r o c a t i o n _ o p e r a t i o n ] & a m p ; a m p ; l t ; & a m p ; a m p ; g t ; & a m p ; a p o s ; N & a m p ; a p o s ; , [ V a r - U n i t _ S t r o k e s ] , & a m p ; a p o s ; N A & a m p ; a p o s ; ) & a m p ; l t ; / F o r m u l a & a m p ; g t ;  
     & a m p ; l t ; / T a b l e F o r m u l a & a m p ; g t ;  
     & a m p ; l t ; T a b l e F o r m u l a & a m p ; g t ;  
         & a m p ; l t ; T a b l e & a m p ; g t ; W C N K i c k C l a s s D e t e r m i n a t i o n & a m p ; l t ; / T a b l e & a m p ; g t ;  
         & a m p ; l t ; F o r m u l a N a m e & a m p ; g t ; F o r m u l a _ K i c k C l a s s D e s c & a m p ; l t ; / F o r m u l a N a m e & a m p ; g t ;  
         & a m p ; l t ; F o r m u l a T y p e & a m p ; g t ; T e x t & a m p ; l t ; / F o r m u l a T y p e & a m p ; g t ;  
         & a m p ; l t ; F o r m u l a & a m p ; g t ; i i f ( [ K i c k C l a s s D i s p l a y ] = 0 , & a m p ; a p o s ; K i c k   W h i l e   D r i l l i n g & a m p ; a p o s ; ,  
 i i f ( [ K i c k C l a s s D i s p l a y ] = 1 , & a m p ; a p o s ; K i c k   A f t e r   P u m p   S h u t d o w n & a m p ; a p o s ; ,  
 i i f ( [ K i c k C l a s s D i s p l a y ] = 2 , & a m p ; a p o s ; K i c k   W h i l e   S w a b b i n g & a m p ; a p o s ; , & a m p ; a p o s ; & a m p ; a p o s ; ) ) ) & a m p ; l t ; / F o r m u l a & a m p ; g t ;  
     & a m p ; l t ; / T a b l e F o r m u l a & a m p ; g t ;  
     & a m p ; l t ; T a b l e F o r m u l a & a m p ; g t ;  
         & a m p ; l t ; T a b l e & a m p ; g t ; W C N K i c k C l a s s D e t e r m i n a t i o n & a m p ; l t ; / T a b l e & a m p ; g t ;  
         & a m p ; l t ; F o r m u l a N a m e & a m p ; g t ; f o r m u l a _ I n i t i a l M u d G r a d i e n t & a m p ; l t ; / F o r m u l a N a m e & a m p ; g t ;  
         & a m p ; l t ; F o r m u l a T y p e & a m p ; g t ; T e x t & a m p ; l t ; / F o r m u l a T y p e & a m p ; g t ;  
         & a m p ; l t ; F o r m u l a & a m p ; g t ; C o n v e r t ( [ I n i t i a l M u d G r a d i e n t ] * 1 0 0 ,   & a m p ; a p o s ; S y s t e m . I n t 6 4 & a m p ; a p o s ; ) / 1 0 0 & a m p ; l t ; / F o r m u l a & a m p ; g t ;  
     & a m p ; l t ; / T a b l e F o r m u l a & a m p ; g t ;  
     & a m p ; l t ; T a b l e F o r m u l a & a m p ; g t ;  
         & a m p ; l t ; T a b l e & a m p ; g t ; W C N K i c k C l a s s D e t e r m i n a t i o n & a m p ; l t ; / T a b l e & a m p ; g t ;  
         & a m p ; l t ; F o r m u l a N a m e & a m p ; g t ; f o r m u l a _ S t a t i c B H P & a m p ; l t ; / F o r m u l a N a m e & a m p ; g t ;  
         & a m p ; l t ; F o r m u l a T y p e & a m p ; g t ; T e x t & a m p ; l t ; / F o r m u l a T y p e & a m p ; g t ;  
         & a m p ; l t ; F o r m u l a & a m p ; g t ; C o n v e r t ( [ S t a t i c B H P ] * 1 0 0 ,   & a m p ; a p o s ; S y s t e m . I n t 6 4 & a m p ; a p o s ; ) / 1 0 0 & a m p ; l t ; / F o r m u l a & a m p ; g t ;  
     & a m p ; l t ; / T a b l e F o r m u l a & a m p ; g t ;  
     & a m p ; l t ; T a b l e F o r m u l a & a m p ; g t ;  
         & a m p ; l t ; T a b l e & a m p ; g t ; W C N K i c k C l a s s D e t e r m i n a t i o n & a m p ; l t ; / T a b l e & a m p ; g t ;  
         & a m p ; l t ; F o r m u l a N a m e & a m p ; g t ; f o r m u l a _ U n d e r b a l a n c e A t K i c k I n t e r v & a m p ; l t ; / F o r m u l a N a m e & a m p ; g t ;  
         & a m p ; l t ; F o r m u l a T y p e & a m p ; g t ; T e x t & a m p ; l t ; / F o r m u l a T y p e & a m p ; g t ;  
         & a m p ; l t ; F o r m u l a & a m p ; g t ; C o n v e r t ( [ U n d e r b a l a n c e A t K i c k I n t e r v ] * 1 0 0 ,   & a m p ; a p o s ; S y s t e m . I n t 6 4 & a m p ; a p o s ; ) / 1 0 0 & a m p ; l t ; / F o r m u l a & a m p ; g t ;  
     & a m p ; l t ; / T a b l e F o r m u l a & a m p ; g t ;  
     & a m p ; l t ; T a b l e F o r m u l a & a m p ; g t ;  
         & a m p ; l t ; T a b l e & a m p ; g t ; W C N K i c k C l a s s D e t e r m i n a t i o n & a m p ; l t ; / T a b l e & a m p ; g t ;  
         & a m p ; l t ; F o r m u l a N a m e & a m p ; g t ; f o r m u l a _ C i r c u l a t i n g B H P & a m p ; l t ; / F o r m u l a N a m e & a m p ; g t ;  
         & a m p ; l t ; F o r m u l a T y p e & a m p ; g t ; T e x t & a m p ; l t ; / F o r m u l a T y p e & a m p ; g t ;  
         & a m p ; l t ; F o r m u l a & a m p ; g t ; C o n v e r t ( [ C i r c u l a t i n g B H P ] * 1 0 0 ,   & a m p ; a p o s ; S y s t e m . I n t 6 4 & a m p ; a p o s ; ) / 1 0 0 & a m p ; l t ; / F o r m u l a & a m p ; g t ;  
     & a m p ; l t ; / T a b l e F o r m u l a & a m p ; g t ;  
     & a m p ; l t ; T a b l e F o r m u l a & a m p ; g t ;  
         & a m p ; l t ; T a b l e & a m p ; g t ; W C N K i c k C l a s s D e t e r m i n a t i o n & a m p ; l t ; / T a b l e & a m p ; g t ;  
         & a m p ; l t ; F o r m u l a N a m e & a m p ; g t ; f o r m u l a _ K i c k I n t e r v a l P r e s s & a m p ; l t ; / F o r m u l a N a m e & a m p ; g t ;  
         & a m p ; l t ; F o r m u l a T y p e & a m p ; g t ; T e x t & a m p ; l t ; / F o r m u l a T y p e & a m p ; g t ;  
         & a m p ; l t ; F o r m u l a & a m p ; g t ; C o n v e r t ( [ K i c k I n t e r v a l P r e s s ] * 1 0 0 ,   & a m p ; a p o s ; S y s t e m . I n t 6 4 & a m p ; a p o s ; ) / 1 0 0 & a m p ; l t ; / F o r m u l a & a m p ; g t ;  
     & a m p ; l t ; / T a b l e F o r m u l a & a m p ; g t ;  
     & a m p ; l t ; T a b l e F o r m u l a & a m p ; g t ;  
         & a m p ; l t ; T a b l e & a m p ; g t ; C D _ A S S E M B L Y _ C O M P _ j o i n _ M D _ S E C T _ T Y P E & a m p ; l t ; / T a b l e & a m p ; g t ;  
         & a m p ; l t ; F o r m u l a N a m e & a m p ; g t ; f x _ l e n g t h _ _ N 0 & a m p ; l t ; / F o r m u l a N a m e & a m p ; g t ;  
         & a m p ; l t ; F o r m u l a T y p e & a m p ; g t ; T e x t & a m p ; l t ; / F o r m u l a T y p e & a m p ; g t ;  
         & a m p ; l t ; F o r m u l a & a m p ; g t ; [ t 1 . l e n g t h ] & a m p ; l t ; / F o r m u l a & a m p ; g t ;  
         & a m p ; l t ; D a t a T y p e & a m p ; g t ; S t r i n g & a m p ; l t ; / D a t a T y p e & a m p ; g t ;  
         & a m p ; l t ; D a t a T y p e F o r m a t   / & a m p ; g t ;  
     & a m p ; l t ; / T a b l e F o r m u l a & a m p ; g t ;  
     & a m p ; l t ; T a b l e F o r m u l a & a m p ; g t ;  
         & a m p ; l t ; T a b l e & a m p ; g t ; C D _ A S S E M B L Y _ C O M P _ j o i n _ M D _ S E C T _ T Y P E & a m p ; l t ; / T a b l e & a m p ; g t ;  
         & a m p ; l t ; F o r m u l a N a m e & a m p ; g t ; f x _ d e p t h _ _ N 0 & a m p ; l t ; / F o r m u l a N a m e & a m p ; g t ;  
         & a m p ; l t ; F o r m u l a T y p e & a m p ; g t ; T e x t & a m p ; l t ; / F o r m u l a T y p e & a m p ; g t ;  
         & a m p ; l t ; F o r m u l a & a m p ; g t ; [ t 1 . d e p t h ] & a m p ; l t ; / F o r m u l a & a m p ; g t ;  
     & a m p ; l t ; / T a b l e F o r m u l a & a m p ; g t ;  
     & a m p ; l t ; T a b l e F o r m u l a & a m p ; g t ;  
         & a m p ; l t ; T a b l e & a m p ; g t ; T B L _ S T R I N G _ N O Z Z L E S & a m p ; l t ; / T a b l e & a m p ; g t ;  
         & a m p ; l t ; F o r m u l a N a m e & a m p ; g t ; f x _ s t r i n g N o z z l e s _ d e p t h _ _ N 0 & a m p ; l t ; / F o r m u l a N a m e & a m p ; g t ;  
         & a m p ; l t ; F o r m u l a T y p e & a m p ; g t ; T e x t & a m p ; l t ; / F o r m u l a T y p e & a m p ; g t ;  
         & a m p ; l t ; F o r m u l a & a m p ; g t ; [ t 1 . d e p t h ] & a m p ; l t ; / F o r m u l a & a m p ; g t ;  
     & a m p ; l t ; / T a b l e F o r m u l a & a m p ; g t ;  
     & a m p ; l t ; T a b l e F o r m u l a & a m p ; g t ;  
         & a m p ; l t ; T a b l e & a m p ; g t ; W P _ W C N _ P A R A M S & a m p ; l t ; / T a b l e & a m p ; g t ;  
         & a m p ; l t ; F o r m u l a N a m e & a m p ; g t ; f o r m u l a _ T e m p e r a t u r e M o d e l & a m p ; l t ; / F o r m u l a N a m e & a m p ; g t ;  
         & a m p ; l t ; F o r m u l a T y p e & a m p ; g t ; T e x t & a m p ; l t ; / F o r m u l a T y p e & a m p ; g t ;  
         & a m p ; l t ; F o r m u l a & a m p ; g t ; i i f ( [ t e m p _ m o d e l ] = 0 , & a m p ; a p o s ; C o n s t a n t   M u d   T e m p e r a t u r e & a m p ; a p o s ; ,  
 i i f ( [ t e m p _ m o d e l ] = 1 , & a m p ; a p o s ; S t e a d y   S t a t e   C i r c u l a t i o n & a m p ; a p o s ; ,  
 i i f ( [ t e m p _ m o d e l ] = 2 , & a m p ; a p o s ; G e o t h e r m a l   G r a d i e n t & a m p ; a p o s ; , & a m p ; a p o s ; & a m p ; a p o s ; ) ) )  
 & a m p ; l t ; / F o r m u l a & a m p ; g t ;  
     & a m p ; l t ; / T a b l e F o r m u l a & a m p ; g t ;  
     & a m p ; l t ; T a b l e F o r m u l a & a m p ; g t ;  
         & a m p ; l t ; T a b l e & a m p ; g t ; W P _ W C N _ P A R A M S & a m p ; l t ; / T a b l e & a m p ; g t ;  
         & a m p ; l t ; F o r m u l a N a m e & a m p ; g t ; f o r m u l a _ S p e c i f y C h o k e K i l l L i n e & a m p ; l t ; / F o r m u l a N a m e & a m p ; g t ;  
         & a m p ; l t ; F o r m u l a T y p e & a m p ; g t ; T e x t & a m p ; l t ; / F o r m u l a T y p e & a m p ; g t ;  
         & a m p ; l t ; F o r m u l a & a m p ; g t ; i i f ( [ i s _ p r e s s u r e _ l o s s _ s p e c i f i e d ] = & a m p ; a p o s ; Y & a m p ; a p o s ;   o r   [ i s _ p r e s s u r e _ l o s s _ s p e c i f i e d ]   =   & a m p ; a p o s ; T r u e & a m p ; a p o s ; ,   & a m p ; a p o s ; Y e s & a m p ; a p o s ; , & a m p ; a p o s ; N o & a m p ; a p o s ; ) & a m p ; l t ; / F o r m u l a & a m p ; g t ;  
     & a m p ; l t ; / T a b l e F o r m u l a & a m p ; g t ;  
     & a m p ; l t ; T a b l e F o r m u l a & a m p ; g t ;  
         & a m p ; l t ; T a b l e & a m p ; g t ; W P _ W C N _ P A R A M S & a m p ; l t ; / T a b l e & a m p ; g t ;  
         & a m p ; l t ; F o r m u l a N a m e & a m p ; g t ; f o r m u l a _ C h o k e M o d e & a m p ; l t ; / F o r m u l a N a m e & a m p ; g t ;  
         & a m p ; l t ; F o r m u l a T y p e & a m p ; g t ; T e x t & a m p ; l t ; / F o r m u l a T y p e & a m p ; g t ;  
         & a m p ; l t ; F o r m u l a & a m p ; g t ; i i f ( [ c h o k e _ m o d e ] = 0 , & a m p ; a p o s ; C h o k e   O n l y & a m p ; a p o s ; ,  
 i i f ( [ c h o k e _ m o d e ] = 1 , & a m p ; a p o s ; C h o k e   a n d   K i l l   L i n e & a m p ; a p o s ; , & a m p ; a p o s ; & a m p ; a p o s ; ) )  
 & a m p ; l t ; / F o r m u l a & a m p ; g t ;  
     & a m p ; l t ; / T a b l e F o r m u l a & a m p ; g t ;  
     & a m p ; l t ; T a b l e F o r m u l a & a m p ; g t ;  
         & a m p ; l t ; T a b l e & a m p ; g t ; Q r _ S w a b R e s u l t T a b l e & a m p ; l t ; / T a b l e & a m p ; g t ;  
         & a m p ; l t ; F o r m u l a N a m e & a m p ; g t ; F r _ T r i p S p e e d _ _ N 0 & a m p ; l t ; / F o r m u l a N a m e & a m p ; g t ;  
         & a m p ; l t ; F o r m u l a T y p e & a m p ; g t ; T e x t & a m p ; l t ; / F o r m u l a T y p e & a m p ; g t ;  
         & a m p ; l t ; F o r m u l a & a m p ; g t ; i i f ( [ V a r - S w a b S u r g e . T r i p s p e e d s e l e c t ] & a m p ; a m p ; g t ; 0 , [ d T r i p S c h e d u l e S p e e d ] ,  
 I I F ( [ V a r - S w a b S u r g e . S t a n d f r e q s e l e c t ] & a m p ; a m p ; g t ; 0 , [ d T r i p S c h e d u l e S P M ] ,    
 I I F ( [ V a r - S w a b S u r g e . S t a n d p e r i o d s e l e c t ] & a m p ; a m p ; g t ; 0 , [ d T r i p S c h e d u l e T i m e S t a n d ] , & a m p ; a p o s ; - & a m p ; a p o s ; ) ) ) & a m p ; l t ; / F o r m u l a & a m p ; g t ;  
     & a m p ; l t ; / T a b l e F o r m u l a & a m p ; g t ;  
     & a m p ; l t ; T a b l e F o r m u l a & a m p ; g t ;  
         & a m p ; l t ; T a b l e & a m p ; g t ; Q r _ S u r g e T a b l e R e s u l t s & a m p ; l t ; / T a b l e & a m p ; g t ;  
         & a m p ; l t ; F o r m u l a N a m e & a m p ; g t ; F r _ S u r g _ T r i p S p e e d _ _ N 0 & a m p ; l t ; / F o r m u l a N a m e & a m p ; g t ;  
         & a m p ; l t ; F o r m u l a T y p e & a m p ; g t ; T e x t & a m p ; l t ; / F o r m u l a T y p e & a m p ; g t ;  
         & a m p ; l t ; F o r m u l a & a m p ; g t ; i i f ( [ V a r - S w a b S u r g e . T r i p s p e e d s e l e c t ] & a m p ; a m p ; g t ; 0 , [ d T r i p S c h e d u l e S p e e d ] ,  
 I I F ( [ V a r - S w a b S u r g e . S t a n d f r e q s e l e c t ] & a m p ; a m p ; g t ; 0 , [ d T r i p S c h e d u l e S P M ] ,    
 I I F ( [ V a r - S w a b S u r g e . S t a n d p e r i o d s e l e c t ] & a m p ; a m p ; g t ; 0 , [ d T r i p S c h e d u l e T i m e S t a n d ] , & a m p ; a p o s ; - & a m p ; a p o s ; ) ) ) & a m p ; l t ; / F o r m u l a & a m p ; g t ;  
     & a m p ; l t ; / T a b l e F o r m u l a & a m p ; g t ;  
     & a m p ; l t ; T a b l e F o r m u l a & a m p ; g t ;  
         & a m p ; l t ; T a b l e & a m p ; g t ; C D _ A S S E M B L Y & a m p ; l t ; / T a b l e & a m p ; g t ;  
         & a m p ; l t ; F o r m u l a N a m e & a m p ; g t ; F R _ S t r i n g D e p t h _ _ N 1 & a m p ; l t ; / F o r m u l a N a m e & a m p ; g t ;  
         & a m p ; l t ; F o r m u l a T y p e & a m p ; g t ; T e x t & a m p ; l t ; / F o r m u l a T y p e & a m p ; g t ;  
         & a m p ; l t ; F o r m u l a & a m p ; g t ; i i f ( [ V a r - S w a b S u r g e . d i s p _ s t r i n g _ d e p t h ] & a m p ; a m p ; g t ; 0 , [ m d _ a s s e m b l y _ b a s e ] , & a m p ; a p o s ; N A & a m p ; a p o s ; ) & a m p ; l t ; / F o r m u l a & a m p ; g t ;  
     & a m p ; l t ; / T a b l e F o r m u l a & a m p ; g t ;  
     & a m p ; l t ; T a b l e F o r m u l a & a m p ; g t ;  
         & a m p ; l t ; T a b l e & a m p ; g t ; W P _ T D A _ P A R A M S & a m p ; l t ; / T a b l e & a m p ; g t ;  
         & a m p ; l t ; F o r m u l a N a m e & a m p ; g t ; F R _ U s e _ S t r i n g _ F i l l _ U p & a m p ; l t ; / F o r m u l a N a m e & a m p ; g t ;  
         & a m p ; l t ; F o r m u l a T y p e & a m p ; g t ; T e x t & a m p ; l t ; / F o r m u l a T y p e & a m p ; g t ;  
         & a m p ; l t ; F o r m u l a & a m p ; g t ; i i f ( [ u s e _ c a s i n g _ f i l l _ p e r i o d ] = & a m p ; a p o s ; Y & a m p ; a p o s ; , & a m p ; a p o s ; Y e s & a m p ; a p o s ; , & a m p ; a p o s ; N o & a m p ; a p o s ; ) & a m p ; l t ; / F o r m u l a & a m p ; g t ;  
     & a m p ; l t ; / T a b l e F o r m u l a & a m p ; g t ;  
     & a m p ; l t ; T a b l e F o r m u l a & a m p ; g t ;  
         & a m p ; l t ; T a b l e & a m p ; g t ; W P _ U B D _ P A R A M S & a m p ; l t ; / T a b l e & a m p ; g t ;  
         & a m p ; l t ; F o r m u l a N a m e & a m p ; g t ; F R _ U s e _ F o a m _ A i r _ D r i l l i n g & a m p ; l t ; / F o r m u l a N a m e & a m p ; g t ;  
         & a m p ; l t ; F o r m u l a T y p e & a m p ; g t ; T e x t & a m p ; l t ; / F o r m u l a T y p e & a m p ; g t ;  
         & a m p ; l t ; F o r m u l a & a m p ; g t ; i i f ( [ f l o w _ t y p e ] = & a m p ; a p o s ; 1 & a m p ; a p o s ; , & a m p ; a p o s ; Y e s & a m p ; a p o s ; , & a m p ; a p o s ; N o & a m p ; a p o s ; ) & a m p ; l t ; / F o r m u l a & a m p ; g t ;  
     & a m p ; l t ; / T a b l e F o r m u l a & a m p ; g t ;  
     & a m p ; l t ; T a b l e F o r m u l a & a m p ; g t ;  
         & a m p ; l t ; T a b l e & a m p ; g t ; W P _ T D A _ P A R A M S & a m p ; l t ; / T a b l e & a m p ; g t ;  
         & a m p ; l t ; F o r m u l a N a m e & a m p ; g t ; F r O p e r a t i n g M o d e B e f o r e S t u c k & a m p ; l t ; / F o r m u l a N a m e & a m p ; g t ;  
         & a m p ; l t ; F o r m u l a T y p e & a m p ; g t ; T e x t & a m p ; l t ; / F o r m u l a T y p e & a m p ; g t ;  
         & a m p ; l t ; F o r m u l a & a m p ; g t ; i i f ( [ s t p _ o p e r a t i n g _ m o d e ] = 0 , & a m p ; a p o s ; T r i p p i n g   O u t & a m p ; a p o s ; , i i f ( [ s t p _ o p e r a t i n g _ m o d e ] = 1 , & a m p ; a p o s ; R o t a t i n g   O n   B o t t o m & a m p ; a p o s ; , i i f ( [ s t p _ o p e r a t i n g _ m o d e ] = 2 , & a m p ; a p o s ; T r i p p i n g   I n & a m p ; a p o s ; , i i f ( [ s t p _ o p e r a t i n g _ m o d e ] = 3 , & a m p ; a p o s ; R o t a t i n g   O f   f B o t t o m & a m p ; a p o s ; , i i f ( [ s t p _ o p e r a t i n g _ m o d e ] = 4 , & a m p ; a p o s ; S l i d i n g   A s s e m b l y & a m p ; a p o s ; , & a m p ; a p o s ; & a m p ; a p o s ; ) ) ) ) ) & a m p ; l t ; / F o r m u l a & a m p ; g t ;  
         & a m p ; l t ; D a t a T y p e & a m p ; g t ; S t r i n g & a m p ; l t ; / D a t a T y p e & a m p ; g t ;  
     & a m p ; l t ; / T a b l e F o r m u l a & a m p ; g t ;  
     & a m p ; l t ; T a b l e F o r m u l a & a m p ; g t ;  
         & a m p ; l t ; T a b l e & a m p ; g t ; W P _ T D A _ P A R A M S & a m p ; l t ; / T a b l e & a m p ; g t ;  
         & a m p ; l t ; F o r m u l a N a m e & a m p ; g t ; F r J a r C a l c T o J a r P o s i t i o n & a m p ; l t ; / F o r m u l a N a m e & a m p ; g t ;  
         & a m p ; l t ; F o r m u l a T y p e & a m p ; g t ; T e x t & a m p ; l t ; / F o r m u l a T y p e & a m p ; g t ;  
         & a m p ; l t ; F o r m u l a & a m p ; g t ; i i f ( [ J a r C a l c ] = 0 , & a m p ; a p o s ; A b o v e   t h e   s t u c k   p o i n t & a m p ; a p o s ; , i i f ( [ J a r C a l c ] = 1 , & a m p ; a p o s ; B e l o w   t h e   s t u c k   p o i n t & a m p ; a p o s ; , i i f ( [ J a r C a l c ] = 2 , & a m p ; a p o s ; A t   t h e   s t u c k   p o i n t & a m p ; a p o s ; , i i f ( [ J a r C a l c ] = 3 , & a m p ; a p o s ; N o   j a r & a m p ; a p o s ; , & a m p ; a p o s ; & a m p ; a p o s ; ) ) ) ) & a m p ; l t ; / F o r m u l a & a m p ; g t ;  
         & a m p ; l t ; D a t a T y p e & a m p ; g t ; S t r i n g & a m p ; l t ; / D a t a T y p e & a m p ; g t ;  
     & a m p ; l t ; / T a b l e F o r m u l a & a m p ; g t ;  
     & a m p ; l t ; T a b l e F o r m u l a & a m p ; g t ;  
         & a m p ; l t ; T a b l e & a m p ; g t ; R e p o r t   S e c t i o n s & a m p ; l t ; / T a b l e & a m p ; g t ;  
         & a m p ; l t ; F o r m u l a N a m e & a m p ; g t ; N e w F o r m u l a 2 & a m p ; l t ; / F o r m u l a N a m e & a m p ; g t ;  
         & a m p ; l t ; F o r m u l a T y p e & a m p ; g t ; T e x t & a m p ; l t ; / F o r m u l a T y p e & a m p ; g t ;  
         & a m p ; l t ; F o r m u l a & a m p ; g t ; & a m p ; a p o s ; E n t e r   F o r m u l a & a m p ; a p o s ; & a m p ; l t ; / F o r m u l a & a m p ; g t ;  
     & a m p ; l t ; / T a b l e F o r m u l a & a m p ; g t ;  
     & a m p ; l t ; T a b l e F o r m u l a & a m p ; g t ;  
         & a m p ; l t ; T a b l e & a m p ; g t ; T D A S t u c k J a r A n a l y s i s & a m p ; l t ; / T a b l e & a m p ; g t ;  
         & a m p ; l t ; F o r m u l a N a m e & a m p ; g t ; F r m _ J a r S e t B u c k l i n g A s T e x t & a m p ; l t ; / F o r m u l a N a m e & a m p ; g t ;  
         & a m p ; l t ; F o r m u l a T y p e & a m p ; g t ; T e x t & a m p ; l t ; / F o r m u l a T y p e & a m p ; g t ;  
         & a m p ; l t ; F o r m u l a & a m p ; g t ; i i f ( [ J a r S e t B u c k l i n g ] = 0 , & a m p ; a p o s ; N o   B u c k l i n g & a m p ; a p o s ; , i i f ( [ J a r S e t B u c k l i n g ] = 1 , & a m p ; a p o s ; S i n u s o i d a l & a m p ; a p o s ; , i i f ( [ J a r S e t B u c k l i n g ] = 2 , & a m p ; a p o s ; T r a n s i t i o n & a m p ; a p o s ; , i i f ( [ J a r S e t B u c k l i n g ] = 3 , & a m p ; a p o s ; H e l i c a l & a m p ; a p o s ; , i i f ( [ J a r S e t B u c k l i n g ] = 4 , & a m p ; a p o s ; L o c k u p & a m p ; a p o s ; , & a m p ; a p o s ; & a m p ; a p o s ; ) ) ) ) ) & a m p ; l t ; / F o r m u l a & a m p ; g t ;  
         & a m p ; l t ; D a t a T y p e & a m p ; g t ; S t r i n g & a m p ; l t ; / D a t a T y p e & a m p ; g t ;  
     & a m p ; l t ; / T a b l e F o r m u l a & a m p ; g t ;  
     & a m p ; l t ; T a b l e F o r m u l a & a m p ; g t ;  
         & a m p ; l t ; T a b l e & a m p ; g t ; T D A S t u c k J a r A n a l y s i s & a m p ; l t ; / T a b l e & a m p ; g t ;  
         & a m p ; l t ; F o r m u l a N a m e & a m p ; g t ; F r m _ J a r T r i p B u c k l i n g A s T e x t & a m p ; l t ; / F o r m u l a N a m e & a m p ; g t ;  
         & a m p ; l t ; F o r m u l a T y p e & a m p ; g t ; T e x t & a m p ; l t ; / F o r m u l a T y p e & a m p ; g t ;  
         & a m p ; l t ; F o r m u l a & a m p ; g t ; i i f ( [ J a r T r i p B u c k l i n g ] = 0 , & a m p ; a p o s ; N o   B u c k l i n g & a m p ; a p o s ; , i i f ( [ J a r T r i p B u c k l i n g ] = 1 , & a m p ; a p o s ; S i n u s o i d a l & a m p ; a p o s ; , i i f ( [ J a r T r i p B u c k l i n g ] = 2 , & a m p ; a p o s ; T r a n s i t i o n & a m p ; a p o s ; , i i f ( [ J a r T r i p B u c k l i n g ] = 3 , & a m p ; a p o s ; H e l i c a l & a m p ; a p o s ; , i i f ( [ J a r T r i p B u c k l i n g ] = 4 , & a m p ; a p o s ; L o c k u p & a m p ; a p o s ; , & a m p ; a p o s ; & a m p ; a p o s ; ) ) ) ) ) & a m p ; l t ; / F o r m u l a & a m p ; g t ;  
     & a m p ; l t ; / T a b l e F o r m u l a & a m p ; g t ;  
     & a m p ; l t ; T a b l e F o r m u l a & a m p ; g t ;  
         & a m p ; l t ; T a b l e & a m p ; g t ; T D A S t u c k J a r A n a l y s i s & a m p ; l t ; / T a b l e & a m p ; g t ;  
         & a m p ; l t ; F o r m u l a N a m e & a m p ; g t ; F r m _ J a r R e s e t B u c k l i n g A s T e x t & a m p ; l t ; / F o r m u l a N a m e & a m p ; g t ;  
         & a m p ; l t ; F o r m u l a T y p e & a m p ; g t ; T e x t & a m p ; l t ; / F o r m u l a T y p e & a m p ; g t ;  
         & a m p ; l t ; F o r m u l a & a m p ; g t ; i i f ( [ J a r R e s e t B u c k l i n g ] = 0 , & a m p ; a p o s ; N o   B u c k l i n g & a m p ; a p o s ; , i i f ( [ J a r R e s e t B u c k l i n g ] = 1 , & a m p ; a p o s ; S i n u s o i d a l & a m p ; a p o s ; , i i f ( [ J a r R e s e t B u c k l i n g ] = 2 , & a m p ; a p o s ; T r a n s i t i o n & a m p ; a p o s ; , i i f ( [ J a r R e s e t B u c k l i n g ] = 3 , & a m p ; a p o s ; H e l i c a l & a m p ; a p o s ; , i i f ( [ J a r R e s e t B u c k l i n g ] = 4 , & a m p ; a p o s ; L o c k u p & a m p ; a p o s ; , & a m p ; a p o s ; & a m p ; a p o s ; ) ) ) ) ) & a m p ; l t ; / F o r m u l a & a m p ; g t ;  
         & a m p ; l t ; D a t a T y p e & a m p ; g t ; S t r i n g & a m p ; l t ; / D a t a T y p e & a m p ; g t ;  
     & a m p ; l t ; / T a b l e F o r m u l a & a m p ; g t ;  
     & a m p ; l t ; T a b l e F o r m u l a & a m p ; g t ;  
         & a m p ; l t ; T a b l e & a m p ; g t ; W P _ T D A _ O P T I O N S & a m p ; l t ; / T a b l e & a m p ; g t ;  
         & a m p ; l t ; F o r m u l a N a m e & a m p ; g t ; F r m _ U s e R i g C a p a c i t y & a m p ; l t ; / F o r m u l a N a m e & a m p ; g t ;  
         & a m p ; l t ; F o r m u l a T y p e & a m p ; g t ; T e x t & a m p ; l t ; / F o r m u l a T y p e & a m p ; g t ;  
         & a m p ; l t ; F o r m u l a & a m p ; g t ; i i f ( [ u s e _ r i g _ c a p a c i t y ] = & a m p ; a p o s ; Y & a m p ; a p o s ; , & a m p ; a p o s ; Y e s & a m p ; a p o s ; , & a m p ; a p o s ; N o & a m p ; a p o s ; ) & a m p ; l t ; / F o r m u l a & a m p ; g t ;  
         & a m p ; l t ; D a t a T y p e & a m p ; g t ; S t r i n g & a m p ; l t ; / D a t a T y p e & a m p ; g t ;  
     & a m p ; l t ; / T a b l e F o r m u l a & a m p ; g t ;  
     & a m p ; l t ; T a b l e F o r m u l a & a m p ; g t ;  
         & a m p ; l t ; T a b l e & a m p ; g t ; W P _ T D A _ O P T I O N S & a m p ; l t ; / T a b l e & a m p ; g t ;  
         & a m p ; l t ; F o r m u l a N a m e & a m p ; g t ; F r m _ U s e R i g M e c h a n i c a l L i m i t a t i o n s & a m p ; l t ; / F o r m u l a N a m e & a m p ; g t ;  
         & a m p ; l t ; F o r m u l a T y p e & a m p ; g t ; T e x t & a m p ; l t ; / F o r m u l a T y p e & a m p ; g t ;  
         & a m p ; l t ; F o r m u l a & a m p ; g t ; i i f ( [ u s e _ r i g _ c a p a c i t y ] = & a m p ; a p o s ; Y & a m p ; a p o s ; , i i f ( [ u s e _ t o r q u e _ r a t i n g ] = & a m p ; a p o s ; Y & a m p ; a p o s ; , & a m p ; a p o s ; Y & a m p ; a p o s ; , & a m p ; a p o s ; N & a m p ; a p o s ; ) , & a m p ; a p o s ; N & a m p ; a p o s ; ) & a m p ; l t ; / F o r m u l a & a m p ; g t ;  
     & a m p ; l t ; / T a b l e F o r m u l a & a m p ; g t ;  
     & a m p ; l t ; T a b l e F o r m u l a & a m p ; g t ;  
         & a m p ; l t ; T a b l e & a m p ; g t ; W P _ C A S E _ C E M _ J O B _ D A T A & a m p ; l t ; / T a b l e & a m p ; g t ;  
         & a m p ; l t ; F o r m u l a N a m e & a m p ; g t ; F R _ A u t o _ R a t e _ A d j u s t m e n t & a m p ; l t ; / F o r m u l a N a m e & a m p ; g t ;  
         & a m p ; l t ; F o r m u l a T y p e & a m p ; g t ; T e x t & a m p ; l t ; / F o r m u l a T y p e & a m p ; g t ;  
         & a m p ; l t ; F o r m u l a & a m p ; g t ; i i f ( [ a u t o m a t i c _ r a t e _ a d j u s t ] = & a m p ; a p o s ; Y & a m p ; a p o s ; , & a m p ; a p o s ; Y e s & a m p ; a p o s ; , & a m p ; a p o s ; N o & a m p ; a p o s ; ) & a m p ; l t ; / F o r m u l a & a m p ; g t ;  
         & a m p ; l t ; D a t a T y p e & a m p ; g t ; S t r i n g & a m p ; l t ; / D a t a T y p e & a m p ; g t ;  
     & a m p ; l t ; / T a b l e F o r m u l a & a m p ; g t ;  
     & a m p ; l t ; T a b l e F o r m u l a & a m p ; g t ;  
         & a m p ; l t ; T a b l e & a m p ; g t ; C D _ F L U I D & a m p ; l t ; / T a b l e & a m p ; g t ;  
         & a m p ; l t ; F o r m u l a N a m e & a m p ; g t ; F r _ U s e _ F o a m _ D a t a & a m p ; l t ; / F o r m u l a N a m e & a m p ; g t ;  
         & a m p ; l t ; F o r m u l a T y p e & a m p ; g t ; T e x t & a m p ; l t ; / F o r m u l a T y p e & a m p ; g t ;  
         & a m p ; l t ; F o r m u l a & a m p ; g t ; i i f ( [ i s _ f o a m e d ] = & a m p ; a p o s ; Y & a m p ; a p o s ; , & a m p ; a p o s ; Y e s & a m p ; a p o s ; , & a m p ; a p o s ; N o & a m p ; a p o s ; ) & a m p ; l t ; / F o r m u l a & a m p ; g t ;  
         & a m p ; l t ; D a t a T y p e & a m p ; g t ; S t r i n g & a m p ; l t ; / D a t a T y p e & a m p ; g t ;  
     & a m p ; l t ; / T a b l e F o r m u l a & a m p ; g t ;  
     & a m p ; l t ; T a b l e F o r m u l a & a m p ; g t ;  
         & a m p ; l t ; T a b l e & a m p ; g t ; W P _ C A S E _ C E M _ J O B _ D A T A & a m p ; l t ; / T a b l e & a m p ; g t ;  
         & a m p ; l t ; F o r m u l a N a m e & a m p ; g t ; F r _ A u t o _ D i s p l a c e m e n t & a m p ; l t ; / F o r m u l a N a m e & a m p ; g t ;  
         & a m p ; l t ; F o r m u l a T y p e & a m p ; g t ; T e x t & a m p ; l t ; / F o r m u l a T y p e & a m p ; g t ;  
         & a m p ; l t ; F o r m u l a & a m p ; g t ; i i f ( [ u s e _ a u t o _ d i s p _ a d j ] = & a m p ; a p o s ; Y & a m p ; a p o s ; , & a m p ; a p o s ; Y e s & a m p ; a p o s ; , & a m p ; a p o s ; N o & a m p ; a p o s ; ) & a m p ; l t ; / F o r m u l a & a m p ; g t ;  
         & a m p ; l t ; D a t a T y p e & a m p ; g t ; S t r i n g & a m p ; l t ; / D a t a T y p e & a m p ; g t ;  
     & a m p ; l t ; / T a b l e F o r m u l a & a m p ; g t ;  
     & a m p ; l t ; T a b l e F o r m u l a & a m p ; g t ;  
         & a m p ; l t ; T a b l e & a m p ; g t ; W P _ T D A _ P A R A M S & a m p ; l t ; / T a b l e & a m p ; g t ;  
         & a m p ; l t ; F o r m u l a N a m e & a m p ; g t ; F r _ U s e I n n e r S t r i n g & a m p ; l t ; / F o r m u l a N a m e & a m p ; g t ;  
         & a m p ; l t ; F o r m u l a T y p e & a m p ; g t ; T e x t & a m p ; l t ; / F o r m u l a T y p e & a m p ; g t ;  
         & a m p ; l t ; F o r m u l a & a m p ; g t ; i i f ( [ u s e _ i n n e r _ s t r i n g ] = & a m p ; a p o s ; Y & a m p ; a p o s ; , & a m p ; a p o s ; Y e s & a m p ; a p o s ; , & a m p ; a p o s ; N o & a m p ; a p o s ; ) & a m p ; l t ; / F o r m u l a & a m p ; g t ;  
         & a m p ; l t ; D a t a T y p e & a m p ; g t ; S t r i n g & a m p ; l t ; / D a t a T y p e & a m p ; g t ;  
     & a m p ; l t ; / T a b l e F o r m u l a & a m p ; g t ;  
     & a m p ; l t ; T a b l e F o r m u l a & a m p ; g t ;  
         & a m p ; l t ; T a b l e & a m p ; g t ; W P _ C A S E _ C E M _ J O B _ D A T A & a m p ; l t ; / T a b l e & a m p ; g t ;  
         & a m p ; l t ; F o r m u l a N a m e & a m p ; g t ; F r _ I s _ T o p _ P l u g _ Y e s _ N o & a m p ; l t ; / F o r m u l a N a m e & a m p ; g t ;  
         & a m p ; l t ; F o r m u l a T y p e & a m p ; g t ; T e x t & a m p ; l t ; / F o r m u l a T y p e & a m p ; g t ;  
         & a m p ; l t ; F o r m u l a & a m p ; g t ; i i f ( [ i s _ t o p _ p l u g ] = & a m p ; a p o s ; Y & a m p ; a p o s ; , & a m p ; a p o s ; Y e s & a m p ; a p o s ; , & a m p ; a p o s ; N o & a m p ; a p o s ; ) & a m p ; l t ; / F o r m u l a & a m p ; g t ;  
     & a m p ; l t ; / T a b l e F o r m u l a & a m p ; g t ;  
     & a m p ; l t ; T a b l e F o r m u l a & a m p ; g t ;  
         & a m p ; l t ; T a b l e & a m p ; g t ; C D _ H O L E _ S E C T & a m p ; l t ; / T a b l e & a m p ; g t ;  
         & a m p ; l t ; F o r m u l a N a m e & a m p ; g t ; F o r _ I s R i s e r l e s s & a m p ; l t ; / F o r m u l a N a m e & a m p ; g t ;  
         & a m p ; l t ; F o r m u l a T y p e & a m p ; g t ; T e x t & a m p ; l t ; / F o r m u l a T y p e & a m p ; g t ;  
         & a m p ; l t ; F o r m u l a & a m p ; g t ; i i f ( [ V a r - N u m b e r O f R i s e r s ]   =   0 ,   & a m p ; a p o s ; Y e s & a m p ; a p o s ; ,   & a m p ; a p o s ; N o & a m p ; a p o s ; ) & a m p ; l t ; / F o r m u l a & a m p ; g t ;  
     & a m p ; l t ; / T a b l e F o r m u l a & a m p ; g t ;  
     & a m p ; l t ; T a b l e F o r m u l a & a m p ; g t ;  
         & a m p ; l t ; T a b l e & a m p ; g t ; W P _ C A S E _ C E M _ J O B _ D A T A & a m p ; l t ; / T a b l e & a m p ; g t ;  
         & a m p ; l t ; F o r m u l a N a m e & a m p ; g t ; F o r _ S e a F l o o r R e t u r n s & a m p ; l t ; / F o r m u l a N a m e & a m p ; g t ;  
         & a m p ; l t ; F o r m u l a T y p e & a m p ; g t ; T e x t & a m p ; l t ; / F o r m u l a T y p e & a m p ; g t ;  
         & a m p ; l t ; F o r m u l a & a m p ; g t ; i i f ( [ s e a _ f l o o r _ r e t u r n s ] = & a m p ; a p o s ; Y & a m p ; a p o s ; , & a m p ; a p o s ; Y e s & a m p ; a p o s ; , & a m p ; a p o s ; N o & a m p ; a p o s ; ) & a m p ; l t ; / F o r m u l a & a m p ; g t ;  
         & a m p ; l t ; D a t a T y p e & a m p ; g t ; S t r i n g & a m p ; l t ; / D a t a T y p e & a m p ; g t ;  
     & a m p ; l t ; / T a b l e F o r m u l a & a m p ; g t ;  
     & a m p ; l t ; T a b l e F o r m u l a & a m p ; g t ;  
         & a m p ; l t ; T a b l e & a m p ; g t ; W P _ C A S E _ C E M _ J O B _ D A T A & a m p ; l t ; / T a b l e & a m p ; g t ;  
         & a m p ; l t ; F o r m u l a N a m e & a m p ; g t ; F o r _ W P _ C A S E _ C E M _ J O B _ D A T A _ u s e _ f o a m _ d a t a & a m p ; l t ; / F o r m u l a N a m e & a m p ; g t ;  
         & a m p ; l t ; F o r m u l a T y p e & a m p ; g t ; T e x t & a m p ; l t ; / F o r m u l a T y p e & a m p ; g t ;  
         & a m p ; l t ; F o r m u l a & a m p ; g t ; i i f ( i s n u l l ( [ u s e _ f o a m _ d a t a ] , & a m p ; a p o s ; N & a m p ; a p o s ; ) = & a m p ; a p o s ; Y & a m p ; a p o s ; , & a m p ; a p o s ; Y e s & a m p ; a p o s ; , & a m p ; a p o s ; N o & a m p ; a p o s ; ) & a m p ; l t ; / F o r m u l a & a m p ; g t ;  
     & a m p ; l t ; / T a b l e F o r m u l a & a m p ; g t ;  
     & a m p ; l t ; T a b l e F o r m u l a & a m p ; g t ;  
         & a m p ; l t ; T a b l e & a m p ; g t ; W P _ C A S E _ C E M _ J O B _ D A T A & a m p ; l t ; / T a b l e & a m p ; g t ;  
         & a m p ; l t ; F o r m u l a N a m e & a m p ; g t ; F r _ a l l o w _ o v e r f l o w & a m p ; l t ; / F o r m u l a N a m e & a m p ; g t ;  
         & a m p ; l t ; F o r m u l a T y p e & a m p ; g t ; T e x t & a m p ; l t ; / F o r m u l a T y p e & a m p ; g t ;  
         & a m p ; l t ; F o r m u l a & a m p ; g t ; i i f ( i s n u l l ( [ a l l o w _ o v e r f l o w ] , & a m p ; a p o s ; N & a m p ; a p o s ; ) = & a m p ; a p o s ; Y & a m p ; a p o s ; , & a m p ; a p o s ; Y e s & a m p ; a p o s ; , & a m p ; a p o s ; N o & a m p ; a p o s ; ) & a m p ; l t ; / F o r m u l a & a m p ; g t ;  
         & a m p ; l t ; D a t a T y p e & a m p ; g t ; S t r i n g & a m p ; l t ; / D a t a T y p e & a m p ; g t ;  
     & a m p ; l t ; / T a b l e F o r m u l a & a m p ; g t ;  
     & a m p ; l t ; T a b l e F o r m u l a & a m p ; g t ;  
         & a m p ; l t ; T a b l e & a m p ; g t ; W P _ C A S E _ W B S I M U L A T O R _ A N A L & a m p ; l t ; / T a b l e & a m p ; g t ;  
         & a m p ; l t ; F o r m u l a N a m e & a m p ; g t ; F o r _ I n c l u d e E r o d i b i l t y O r R S S & a m p ; l t ; / F o r m u l a N a m e & a m p ; g t ;  
         & a m p ; l t ; F o r m u l a T y p e & a m p ; g t ; T e x t & a m p ; l t ; / F o r m u l a T y p e & a m p ; g t ;  
         & a m p ; l t ; F o r m u l a & a m p ; g t ; i i f ( i s n u l l ( [ e r o d i b i l i t y ] , & a m p ; a p o s ; N & a m p ; a p o s ; ) = & a m p ; a p o s ; Y & a m p ; a p o s ; , & a m p ; a p o s ; Y e s & a m p ; a p o s ; , & a m p ; a p o s ; N o & a m p ; a p o s ; ) & a m p ; l t ; / F o r m u l a & a m p ; g t ;  
         & a m p ; l t ; D a t a T y p e & a m p ; g t ; S t r i n g & a m p ; l t ; / D a t a T y p e & a m p ; g t ;  
     & a m p ; l t ; / T a b l e F o r m u l a & a m p ; g t ;  
     & a m p ; l t ; T a b l e F o r m u l a & a m p ; g t ;  
         & a m p ; l t ; T a b l e & a m p ; g t ; W P _ C A S E _ W B S I M U L A T O R _ A N A L & a m p ; l t ; / T a b l e & a m p ; g t ;  
         & a m p ; l t ; F o r m u l a N a m e & a m p ; g t ; F o r _ a u t o _ i n c _ c a l c & a m p ; l t ; / F o r m u l a N a m e & a m p ; g t ;  
         & a m p ; l t ; F o r m u l a T y p e & a m p ; g t ; T e x t & a m p ; l t ; / F o r m u l a T y p e & a m p ; g t ;  
         & a m p ; l t ; F o r m u l a & a m p ; g t ; i i f ( [ a u t o _ i n c _ c a l c ] = & a m p ; a p o s ; Y & a m p ; a p o s ; , & a m p ; a p o s ; Y e s & a m p ; a p o s ; , & a m p ; a p o s ; N o & a m p ; a p o s ; ) & a m p ; l t ; / F o r m u l a & a m p ; g t ;  
     & a m p ; l t ; / T a b l e F o r m u l a & a m p ; g t ;  
     & a m p ; l t ; T a b l e F o r m u l a & a m p ; g t ;  
         & a m p ; l t ; T a b l e & a m p ; g t ; W P _ C A S E _ C E N T R A L I Z E R _ S C H D & a m p ; l t ; / T a b l e & a m p ; g t ;  
         & a m p ; l t ; F o r m u l a N a m e & a m p ; g t ; F o r _ s t a n d o f f _ c a l c u l a t e d & a m p ; l t ; / F o r m u l a N a m e & a m p ; g t ;  
         & a m p ; l t ; F o r m u l a T y p e & a m p ; g t ; T e x t & a m p ; l t ; / F o r m u l a T y p e & a m p ; g t ;  
         & a m p ; l t ; F o r m u l a & a m p ; g t ; i i f ( [ s t a n d o f f _ c a l c u l a t e d ] = & a m p ; a p o s ; 1 & a m p ; a p o s ; , & a m p ; a p o s ; N o & a m p ; a p o s ; , & a m p ; a p o s ; Y e s & a m p ; a p o s ; ) & a m p ; l t ; / F o r m u l a & a m p ; g t ;  
         & a m p ; l t ; D a t a T y p e & a m p ; g t ; S t r i n g & a m p ; l t ; / D a t a T y p e & a m p ; g t ;  
     & a m p ; l t ; / T a b l e F o r m u l a & a m p ; g t ;  
     & a m p ; l t ; T a b l e F o r m u l a & a m p ; g t ;  
         & a m p ; l t ; T a b l e & a m p ; g t ; Q r y _ H y d r a u l i c s C a l c u l a t i o n M o d e l & a m p ; l t ; / T a b l e & a m p ; g t ;  
         & a m p ; l t ; F o r m u l a N a m e & a m p ; g t ; F r m H y d r a u l i c s C a l c u l a t i o n M o d e l & a m p ; l t ; / F o r m u l a N a m e & a m p ; g t ;  
         & a m p ; l t ; F o r m u l a T y p e & a m p ; g t ; T e x t & a m p ; l t ; / F o r m u l a T y p e & a m p ; g t ;  
         & a m p ; l t ; F o r m u l a & a m p ; g t ; i i f ( [ u s e _ d f g _ c a l c ] = & a m p ; a p o s ; Y & a m p ; a p o s ; , & a m p ; a p o s ; D F G & a m p ; a p o s ; , & a m p ; a p o s ; W e l l P l a n & a m p ; a p o s ; ) & a m p ; l t ; / F o r m u l a & a m p ; g t ;  
         & a m p ; l t ; D a t a T y p e & a m p ; g t ; S t r i n g & a m p ; l t ; / D a t a T y p e & a m p ; g t ;  
     & a m p ; l t ; / T a b l e F o r m u l a & a m p ; g t ;  
     & a m p ; l t ; T a b l e F o r m u l a & a m p ; g t ;  
         & a m p ; l t ; T a b l e & a m p ; g t ; Q r y _ W P _ C A S E _ C E M _ J O B _ D A T A _ A n n u l u s I n j e c t i o n & a m p ; l t ; / T a b l e & a m p ; g t ;  
         & a m p ; l t ; F o r m u l a N a m e & a m p ; g t ; F r m _ W P _ C A S E _ C E M _ J O B _ D A T A _ I n j e c t i o n P a t h & a m p ; l t ; / F o r m u l a N a m e & a m p ; g t ;  
         & a m p ; l t ; F o r m u l a T y p e & a m p ; g t ; T e x t & a m p ; l t ; / F o r m u l a T y p e & a m p ; g t ;  
         & a m p ; l t ; F o r m u l a & a m p ; g t ; I I F ( [ a n n u l u s _ i n j e c t i o n ] = & a m p ; a p o s ; Y & a m p ; a p o s ; , & a m p ; a p o s ; A n n u l u s / R e v e r s e & a m p ; a p o s ; , & a m p ; a p o s ; C a s i n g / C o n v e n t i o n a l & a m p ; a p o s ; ) & a m p ; l t ; / F o r m u l a & a m p ; g t ;  
         & a m p ; l t ; D a t a T y p e & a m p ; g t ; S t r i n g & a m p ; l t ; / D a t a T y p e & a m p ; g t ;  
     & a m p ; l t ; / T a b l e F o r m u l a & a m p ; g t ;  
 & a m p ; l t ; / A r r a y O f T a b l e F o r m u l a & a m p ; g t ; & l t ; / T a b l e F o r m u l a & g t ;  
 & l t ; T a b l e G r o u p   n a m e   = ' T a b l e G r o u p ' & g t ; & a m p ; l t ; ? x m l   v e r s i o n = & a m p ; q u o t ; 1 . 0 & a m p ; q u o t ;   e n c o d i n g = & a m p ; q u o t ; u t f - 1 6 & a m p ; q u o t ; ? & a m p ; g t ;  
 & a m p ; l t ; A r r a y O f T a b l e G r p   x m l n s : x s i = & a m p ; q u o t ; h t t p : / / w w w . w 3 . o r g / 2 0 0 1 / X M L S c h e m a - i n s t a n c e & a m p ; q u o t ;   x m l n s : x s d = & a m p ; q u o t ; h t t p : / / w w w . w 3 . o r g / 2 0 0 1 / X M L S c h e m a & a m p ; q u o t ; & a m p ; g t ;  
     & a m p ; l t ; T a b l e G r p & a m p ; g t ;  
         & a m p ; l t ; T a b l e N a m e & a m p ; g t ; N e w G r o u p & a m p ; l t ; / T a b l e N a m e & a m p ; g t ;  
         & a m p ; l t ; T a b l e G r p P a r a m s   / & a m p ; g t ;  
     & a m p ; l t ; / T a b l e G r p & a m p ; g t ;  
 & a m p ; l t ; / A r r a y O f T a b l e G r p & a m p ; g t ; & l t ; / T a b l e G r o u p & g t ;  
 & l t ; Q u e r i e s   n a m e   = ' Q u e r i e s ' & g t ; & a m p ; l t ; ? x m l   v e r s i o n = & a m p ; q u o t ; 1 . 0 & a m p ; q u o t ;   e n c o d i n g = & a m p ; q u o t ; u t f - 1 6 & a m p ; q u o t ; ? & a m p ; g t ;  
 & a m p ; l t ; A r r a y O f S a v e d Q u e r y   x m l n s : x s i = & a m p ; q u o t ; h t t p : / / w w w . w 3 . o r g / 2 0 0 1 / X M L S c h e m a - i n s t a n c e & a m p ; q u o t ;   x m l n s : x s d = & a m p ; q u o t ; h t t p : / / w w w . w 3 . o r g / 2 0 0 1 / X M L S c h e m a & a m p ; q u o t ; & a m p ; g t ;  
     & a m p ; l t ; S a v e d Q u e r y & a m p ; g t ;  
         & a m p ; l t ; N a m e & a m p ; g t ; Q u e r y _ d e f a u l t _ d a t u m & a m p ; l t ; / N a m e & a m p ; g t ;  
         & a m p ; l t ; S q l S t a t e m e n t & a m p ; g t ; s e l e c t   d a t u m _ e l e v a t i o n   f r o m   c d _ d a t u m   w h e r e   i s _ d e f a u l t = & a m p ; a p o s ; Y & a m p ; a p o s ;  
 & a m p ; l t ; / S q l S t a t e m e n t & a m p ; g t ;  
     & a m p ; l t ; / S a v e d Q u e r y & a m p ; g t ;  
     & a m p ; l t ; S a v e d Q u e r y & a m p ; g t ;  
         & a m p ; l t ; N a m e & a m p ; g t ; Q u e r y _ G r o u p _ i n u s e & a m p ; l t ; / N a m e & a m p ; g t ;  
         & a m p ; l t ; S q l S t a t e m e n t & a m p ; g t ; s e l e c t   d i s t i n c t   g r a d e ,   m i n _ y i e l d _ s t r e s s ,   m i n _ y i e l d _ s t r e s s   m i n _ y i e l d _ s t r e s s _ _ N 0   f r o m   c d _ a s s e m b l y _ c o m p   ,   c d _ a s s e m b l y   w h e r e   c d _ a s s e m b l y . a s s e m b l y _ i d = c d _ a s s e m b l y _ c o m p . a s s e m b l y _ i d   a n d   a s s e m b l y _ n a m e & a m p ; a m p ; l t ; & a m p ; a m p ; g t ; & a m p ; a p o s ; I n n e r   A s s e m b l y & a m p ; a p o s ;   a n d   g r a d e & a m p ; a m p ; l t ; & a m p ; a m p ; g t ; & a m p ; a p o s ; & a m p ; a p o s ;   o r d e r   b y   g r a d e  
  
  
  
 & a m p ; l t ; / S q l S t a t e m e n t & a m p ; g t ;  
     & a m p ; l t ; / S a v e d Q u e r y & a m p ; g t ;  
     & a m p ; l t ; S a v e d Q u e r y & a m p ; g t ;  
         & a m p ; l t ; N a m e & a m p ; g t ; Q u e r y _ S c h e m a t i c s & a m p ; l t ; / N a m e & a m p ; g t ;  
         & a m p ; l t ; S q l S t a t e m e n t & a m p ; g t ; S e l e c t   P A T H   F R O M   p l o t   w h e r e   n a m e = & a m p ; a p o s ; S c h e m a t i c & a m p ; a p o s ;  
  
 & a m p ; l t ; / S q l S t a t e m e n t & a m p ; g t ;  
     & a m p ; l t ; / S a v e d Q u e r y & a m p ; g t ;  
     & a m p ; l t ; S a v e d Q u e r y & a m p ; g t ;  
         & a m p ; l t ; N a m e & a m p ; g t ; Q u e r y _ D i s p l a y _ H o l e & a m p ; l t ; / N a m e & a m p ; g t ;  
         & a m p ; l t ; S q l S t a t e m e n t & a m p ; g t ; s e l e c t   d i s p l a y _ h o l e ,   c o u n t ( c o m p _ t y p e _ c o d e )   f r o m   f r o m _ a p p ,   c d _ h o l e _ s e c t  
  
 & a m p ; l t ; / S q l S t a t e m e n t & a m p ; g t ;  
     & a m p ; l t ; / S a v e d Q u e r y & a m p ; g t ;  
     & a m p ; l t ; S a v e d Q u e r y & a m p ; g t ;  
         & a m p ; l t ; N a m e & a m p ; g t ; Q u e r y _ D i s p l a y _ S t r i n g D e t a i l s & a m p ; l t ; / N a m e & a m p ; g t ;  
         & a m p ; l t ; S q l S t a t e m e n t & a m p ; g t ; s e l e c t   d i s p l a y _ a s s e m b l y ,   c o u n t ( c o m p _ t y p e _ c o d e )   ,   c o u n t ( g r a d e )   f r o m   f r o m _ a p p ,   c d _ a s s e m b l y _ c o m p  
  
 & a m p ; l t ; / S q l S t a t e m e n t & a m p ; g t ;  
     & a m p ; l t ; / S a v e d Q u e r y & a m p ; g t ;  
     & a m p ; l t ; S a v e d Q u e r y & a m p ; g t ;  
         & a m p ; l t ; N a m e & a m p ; g t ; Q u e r y _ D i s p l a y _ i n n e r S t r i n g D e t a i l s & a m p ; l t ; / N a m e & a m p ; g t ;  
         & a m p ; l t ; S q l S t a t e m e n t & a m p ; g t ; s e l e c t   u s e _ i n n e r _ s t r i n g ,   c o u n t ( c o m p _ t y p e _ c o d e )   ,   c o u n t ( g r a d e )   f r o m   W P _ T D A _ P A R A M S ,   c d _ a s s e m b l y _ c o m p      
  
 & a m p ; l t ; / S q l S t a t e m e n t & a m p ; g t ;  
     & a m p ; l t ; / S a v e d Q u e r y & a m p ; g t ;  
     & a m p ; l t ; S a v e d Q u e r y & a m p ; g t ;  
         & a m p ; l t ; N a m e & a m p ; g t ; Q r y _ C D _ A S S E M B L Y + C D _ A S S _ C O M P - S T R I N G & a m p ; l t ; / N a m e & a m p ; g t ;  
         & a m p ; l t ; S q l S t a t e m e n t & a m p ; g t ; S E L E C T   *   F R O M   C D _ A S S E M B L Y ,   C D _ A S S E M B L Y _ C O M P   W H E R E   C D _ A S S E M B L Y . A S S E M B L Y _ I D =   C D _ A S S E M B L Y _ C O M P . A S S E M B L Y _ I D   a n d   A S S E M B L Y _ N A M E & a m p ; a m p ; l t ; & a m p ; a m p ; g t ; & a m p ; a p o s ; I n n e r   A s s e m b l y & a m p ; a p o s ;   O R D E R   B Y   D E P T H  
  
 & a m p ; l t ; / S q l S t a t e m e n t & a m p ; g t ;  
     & a m p ; l t ; / S a v e d Q u e r y & a m p ; g t ;  
     & a m p ; l t ; S a v e d Q u e r y & a m p ; g t ;  
         & a m p ; l t ; N a m e & a m p ; g t ; Q r y _ G r a d e _ i n _ u s e _ i n n e r s t r i n g & a m p ; l t ; / N a m e & a m p ; g t ;  
         & a m p ; l t ; S q l S t a t e m e n t & a m p ; g t ; s e l e c t   d i s t i n c t   g r a d e ,   m i n _ y i e l d _ s t r e s s ,   m i n _ y i e l d _ s t r e s s   m i n _ y i e l d _ s t r e s s _ _ N 0    
 f r o m   c d _ a s s e m b l y _ c o m p   ,   c d _ a s s e m b l y   w h e r e   c d _ a s s e m b l y . a s s e m b l y _ i d = c d _ a s s e m b l y _ c o m p . a s s e m b l y _ i d   a n d   a s s e m b l y _ n a m e = & a m p ; a p o s ; I n n e r   A s s e m b l y & a m p ; a p o s ;   a n d   g r a d e & a m p ; a m p ; l t ; & a m p ; a m p ; g t ; & a m p ; a p o s ; & a m p ; a p o s ;   o r d e r   b y   g r a d e  
  
 & a m p ; l t ; / S q l S t a t e m e n t & a m p ; g t ;  
     & a m p ; l t ; / S a v e d Q u e r y & a m p ; g t ;  
     & a m p ; l t ; S a v e d Q u e r y & a m p ; g t ;  
         & a m p ; l t ; N a m e & a m p ; g t ; Q r y _ C D _ A S S E M B L Y + C D _ A S S _ C O M P - I n n e r   S t r i n g & a m p ; l t ; / N a m e & a m p ; g t ;  
         & a m p ; l t ; S q l S t a t e m e n t & a m p ; g t ; S E L E C T   *   F R O M   C D _ A S S E M B L Y ,   C D _ A S S E M B L Y _ C O M P   W H E R E   C D _ A S S E M B L Y . A S S E M B L Y _ I D =   C D _ A S S E M B L Y _ C O M P . A S S E M B L Y _ I D   a n d   A S S E M B L Y _ N A M E = & a m p ; a p o s ; I n n e r   A s s e m b l y & a m p ; a p o s ;   O R D E R   B Y   D E P T H  
  
  
 & a m p ; l t ; / S q l S t a t e m e n t & a m p ; g t ;  
     & a m p ; l t ; / S a v e d Q u e r y & a m p ; g t ;  
     & a m p ; l t ; S a v e d Q u e r y & a m p ; g t ;  
         & a m p ; l t ; N a m e & a m p ; g t ; Q r y _ S t r N o z z l e _ S t r i n g & a m p ; l t ; / N a m e & a m p ; g t ;  
         & a m p ; l t ; S q l S t a t e m e n t & a m p ; g t ; S E L E C T   d e p t h ,   i s _ p o r t _ o p e n ,   i s _ b i t _ f l o w ,   b i t f l o w _ r a t e   ,   D . s e c t _ t y p e _ c o d e   ,   T F A   ,   n o z z l e _ c o u n t ,   n o z z l e _ d i a m e t e r   ,   D . C O M P _ T Y P E _ C O D E  
 ,     G R O U P _ C O N C A T ( n o z z l e _ c o u n t     | |     & a m p ; a p o s ; X & a m p ; a p o s ;   | |     n o z z l e _ d i a m e t e r )   A S   n o z z l e  
    
 F R O M   C D _ A S S E M B L Y _ C O M P   A ,   C D _ B H A _ C O M P _ N O Z Z L E   B ,   C D _ A S S E M B L Y   C ,   M D _ P K _ C O M P _ T Y P E   D    
 W H E R E  
 A . a s s e m b l y _ i d 	 = B . a s s e m b l y _ i d  
   A N D   A . a s s e m b l y _ c o m p _ i d = B . a s s e m b l y _ c o m p _ i d    
 A N D   A . a s s e m b l y _ i d = C . a s s e m b l y _ i d  
   A N D   D . C O M P _ T Y P E _ C O D E = A . C O M P _ T Y P E _ C O D E   A N D   D . S E C T _ T Y P E _ C O D E = A . S E C T _ T Y P E _ C O D E  
 A N D   A S S E M B L Y _ N A M E & a m p ; a m p ; l t ; & a m p ; a m p ; g t ; & a m p ; a p o s ; I n n e r   A s s e m b l y & a m p ; a p o s ;  
 g r o u p   b y   d e p t h ,   i s _ p o r t _ o p e n ,   i s _ b i t _ f l o w ,   b i t f l o w _ r a t e   ,   D . s e c t _ t y p e _ c o d e   ,   T F A   ,   n o z z l e _ c o u n t ,   n o z z l e _ d i a m e t e r   ,   D . C O M P _ T Y P E _ C O D E  
  
 o r d e r   b y   d e p t h  
  
  
  
  
  
 & a m p ; l t ; / S q l S t a t e m e n t & a m p ; g t ;  
     & a m p ; l t ; / S a v e d Q u e r y & a m p ; g t ;  
     & a m p ; l t ; S a v e d Q u e r y & a m p ; g t ;  
         & a m p ; l t ; N a m e & a m p ; g t ; Q r y _ S t r N o z z l e _ i n n e r S t r i n g & a m p ; l t ; / N a m e & a m p ; g t ;  
         & a m p ; l t ; S q l S t a t e m e n t & a m p ; g t ; S E L E C T   d e p t h ,   i s _ p o r t _ o p e n ,   i s _ b i t _ f l o w ,   b i t f l o w _ r a t e   ,   D . s e c t _ t y p e _ c o d e   ,   T F A   ,   n o z z l e _ c o u n t ,   n o z z l e _ d i a m e t e r   ,   D . C O M P _ T Y P E _ C O D E ,     G R O U P _ C O N C A T ( n o z z l e _ c o u n t     | |     & a m p ; a p o s ; X & a m p ; a p o s ;   | |     n o z z l e _ d i a m e t e r )   A S   n o z z l e  
    
 F R O M   C D _ A S S E M B L Y _ C O M P   A ,   C D _ B H A _ C O M P _ N O Z Z L E   B ,   C D _ A S S E M B L Y   C ,   M D _ P K _ C O M P _ T Y P E   D    
 W H E R E  
 A . a s s e m b l y _ i d 	 = B . a s s e m b l y _ i d  
   A N D   A . a s s e m b l y _ c o m p _ i d = B . a s s e m b l y _ c o m p _ i d    
 A N D   A . a s s e m b l y _ i d = C . a s s e m b l y _ i d  
   A N D   D . C O M P _ T Y P E _ C O D E = A . C O M P _ T Y P E _ C O D E   A N D   D . S E C T _ T Y P E _ C O D E = A . S E C T _ T Y P E _ C O D E  
 A N D   A S S E M B L Y _ N A M E = & a m p ; a p o s ; I n n e r   A s s e m b l y & a m p ; a p o s ;  
  
  
  
  
  
  
  
  
 & a m p ; l t ; / S q l S t a t e m e n t & a m p ; g t ;  
     & a m p ; l t ; / S a v e d Q u e r y & a m p ; g t ;  
     & a m p ; l t ; S a v e d Q u e r y & a m p ; g t ;  
         & a m p ; l t ; N a m e & a m p ; g t ; Q u e r y . S h o w W e l l P a t h & a m p ; l t ; / N a m e & a m p ; g t ;  
         & a m p ; l t ; S q l S t a t e m e n t & a m p ; g t ; s e l e c t   f r o m _ a p p . d i s p l a y _ w e l l p a t h ,   f r o m _ a p p . u s e _ n a t i v e w e l l p a t h ,   c o u n t ( C D _ D E F I N I T I V E _ S U R V E Y _ S T A T I O N . d e f _ s u r v e y _ h e a d e r _ i d )   f r o m   C D _ D E F I N I T I V E _ S U R V E Y _ S T A T I O N ,   f r o m _ a p p  
 & a m p ; l t ; / S q l S t a t e m e n t & a m p ; g t ;  
     & a m p ; l t ; / S a v e d Q u e r y & a m p ; g t ;  
     & a m p ; l t ; S a v e d Q u e r y & a m p ; g t ;  
         & a m p ; l t ; N a m e & a m p ; g t ; Q r y _ F o r m a t i o n _ P r o p e r t i e s _ s i m p l e & a m p ; l t ; / N a m e & a m p ; g t ;  
         & a m p ; l t ; S q l S t a t e m e n t & a m p ; g t ; s e l e c t   c o u n t ( C D _ W E L L B O R E _ F O R M A T I O N . p r o g n o s e d _ m d ) , c o u n t ( P l o t . C a t e g o r y )   f r o m   C D _ W E L L B O R E _ F O R M A T I O N ,   p l o t   w h e r e   p l o t . c a t e g o r y & a m p ; a m p ; l t ; & a m p ; a m p ; g t ; & a m p ; a p o s ; s w a b s u r g e & a m p ; a p o s ;  
  
 & a m p ; l t ; / S q l S t a t e m e n t & a m p ; g t ;  
     & a m p ; l t ; / S a v e d Q u e r y & a m p ; g t ;  
     & a m p ; l t ; S a v e d Q u e r y & a m p ; g t ;  
         & a m p ; l t ; N a m e & a m p ; g t ; Q u e r y _ D i s p l a y _ S t r i n g D e t a i l s N o z z l e & a m p ; l t ; / N a m e & a m p ; g t ;  
         & a m p ; l t ; S q l S t a t e m e n t & a m p ; g t ; s e l e c t   d i s p l a y _ a s s e m b l y ,   n o z z l e _ c o u n t   f r o m   f r o m _ a p p ,   C D _ B H A _ C O M P _ N O Z Z L E   B ,   C D _ A S S E M B L Y   A  
 W H E R E  
 A . a s s e m b l y _ i d 	 = B . a s s e m b l y _ i d  
 A N D   A S S E M B L Y _ N A M E & a m p ; a m p ; l t ; & a m p ; a m p ; g t ; & a m p ; a p o s ; I n n e r   A s s e m b l y & a m p ; a p o s ;  
  
 & a m p ; l t ; / S q l S t a t e m e n t & a m p ; g t ;  
     & a m p ; l t ; / S a v e d Q u e r y & a m p ; g t ;  
     & a m p ; l t ; S a v e d Q u e r y & a m p ; g t ;  
         & a m p ; l t ; N a m e & a m p ; g t ; Q u e r y _ D i s p l a y _ i n n e r S t r i n g D e t a i l s N o z z l e & a m p ; l t ; / N a m e & a m p ; g t ;  
         & a m p ; l t ; S q l S t a t e m e n t & a m p ; g t ; s e l e c t   u s e _ i n n e r _ s t r i n g ,   n o z z l e _ c o u n t   f r o m   W P _ T D A _ P A R A M S ,   C D _ B H A _ C O M P _ N O Z Z L E   B   ,   C D _ A S S E M B L Y   A  
 W H E R E  
 A . a s s e m b l y _ i d 	 = B . a s s e m b l y _ i d  
 A N D   A S S E M B L Y _ N A M E = & a m p ; a p o s ; I n n e r   A s s e m b l y & a m p ; a p o s ;  
  
  
 & a m p ; l t ; / S q l S t a t e m e n t & a m p ; g t ;  
     & a m p ; l t ; / S a v e d Q u e r y & a m p ; g t ;  
     & a m p ; l t ; S a v e d Q u e r y & a m p ; g t ;  
         & a m p ; l t ; N a m e & a m p ; g t ; Q r y _ H y d r a u l i c s _ B o o s t e r P u m p & a m p ; l t ; / N a m e & a m p ; g t ;  
         & a m p ; l t ; S q l S t a t e m e n t & a m p ; g t ; s e l e c t   i s _ e n a b l e d   f r o m   W P _ C A S E _ B O O S T E R _ P U M p ,   C D _ W E L L   w h e r e   C D _ W E L L . i s _ o f f s h o r e = & a m p ; a p o s ; Y & a m p ; a p o s ;   A N D   C D _ W E L L . i s _ s u b s e a = & a m p ; a p o s ; Y & a m p ; a p o s ;  
 & a m p ; l t ; / S q l S t a t e m e n t & a m p ; g t ;  
     & a m p ; l t ; / S a v e d Q u e r y & a m p ; g t ;  
     & a m p ; l t ; S a v e d Q u e r y & a m p ; g t ;  
         & a m p ; l t ; N a m e & a m p ; g t ; Q r y _ H y d . S u r f a c e E q u i p m e n t & a m p ; l t ; / N a m e & a m p ; g t ;  
         & a m p ; l t ; S q l S t a t e m e n t & a m p ; g t ; s e l e c t   c o u n t ( n a m e ) ,   c o u n t ( n a m e )   n a m e C o u n t   f r o m   p l o t   w h e r e   n a m e   i n   ( & a m p ; a p o s ; E C D V e r s u s R u n D e p t h P l o t & a m p ; a p o s ; ,  
 & a m p ; a p o s ; C i r c u l a t i n g P r e s s u r e V e r s u s R u n D e p t h P l o t & a m p ; a p o s ; ,  
 & a m p ; a p o s ; B i t P o w e r P e r A r e a P l o t & a m p ; a p o s ; ,  
 & a m p ; a p o s ; I m p a c t F o r c e P l o t & a m p ; a p o s ; ,  
 & a m p ; a p o s ; B i t P r e s s u r e L o s s P l o t & a m p ; a p o s ;       ,  
 & a m p ; a p o s ; B i t V e l o c i t y P l o t & a m p ; a p o s ; ,    
 & a m p ; a p o s ; H y d P r e s s u r e L o s s V e r s e s P u m p R a t e P l o t & a m p ; a p o s ; ,  
 & a m p ; a p o s ; C i r c u l a t i n g P r e s s u r e V e r s u s D e p t h P l o t & a m p ; a p o s ; ,    
 & a m p ; a p o s ; E C D V e r s u s D e p t h P l o t & a m p ; a p o s ; ,  
 & a m p ; a p o s ; C r i t i c a l P u m p R a t e V e r s u s D e p t h P l o t & a m p ; a p o s ; ,  
 & a m p ; a p o s ; P r e s s u r e T o B r e a k G e l P l o t & a m p ; a p o s ; ,  
 & a m p ; a p o s ; A n n u l a r V e l o c i t y V e r s u s D e p t h P l o t & a m p ; a p o s ; ,  
 & a m p ; a p o s ; C o m p o n e n t P r e s s u r e L o s s V i e w & a m p ; a p o s ; ,  
 & a m p ; a p o s ; C o m p o n e n t P o w e r L o s s V i e w & a m p ; a p o s ; ,  
 & a m p ; a p o s ; F l o w R e g i m e & a m p ; a p o s ;  
 )  
  
 & a m p ; l t ; / S q l S t a t e m e n t & a m p ; g t ;  
     & a m p ; l t ; / S a v e d Q u e r y & a m p ; g t ;  
     & a m p ; l t ; S a v e d Q u e r y & a m p ; g t ;  
         & a m p ; l t ; N a m e & a m p ; g t ; Q r y _ H y d . R u n P a r a m e t e r s & a m p ; l t ; / N a m e & a m p ; g t ;  
         & a m p ; l t ; S q l S t a t e m e n t & a m p ; g t ; s e l e c t   c o u n t ( n a m e )   f r o m   p l o t   w h e r e   n a m e   i n   ( & a m p ; a p o s ; E C D V e r s u s R u n D e p t h P l o t & a m p ; a p o s ; ,  
 & a m p ; a p o s ; C i r c u l a t i n g P r e s s u r e V e r s u s R u n D e p t h P l o t & a m p ; a p o s ; ,  
 & a m p ; a p o s ; S w a b S u r g e R u n D e p t h C l o s e E n d e d P l o t & a m p ; a p o s ; ,  
 & a m p ; a p o s ; S w a b S u r g e R u n D e p t h O p e n E n d e d P l o t & a m p ; a p o s ;    
 )  
  
  
 & a m p ; l t ; / S q l S t a t e m e n t & a m p ; g t ;  
     & a m p ; l t ; / S a v e d Q u e r y & a m p ; g t ;  
     & a m p ; l t ; S a v e d Q u e r y & a m p ; g t ;  
         & a m p ; l t ; N a m e & a m p ; g t ; Q r y _ H y d . S w a p S u r g e & a m p ; l t ; / N a m e & a m p ; g t ;  
         & a m p ; l t ; S q l S t a t e m e n t & a m p ; g t ; s e l e c t   c o u n t ( n a m e )   f r o m   p l o t   w h e r e   n a m e   i n   ( & a m p ; a p o s ; S w a b S u r g e R u n D e p t h C l o s e E n d e d P l o t & a m p ; a p o s ; ,  
 & a m p ; a p o s ; S w a b S u r g e R u n D e p t h O p e n E n d e d P l o t & a m p ; a p o s ; ,  
 & a m p ; a p o s ; S w a b S u r g e T r i p S c h e d u l e P l o t & a m p ; a p o s ;  
 )  
 & a m p ; l t ; / S q l S t a t e m e n t & a m p ; g t ;  
     & a m p ; l t ; / S a v e d Q u e r y & a m p ; g t ;  
     & a m p ; l t ; S a v e d Q u e r y & a m p ; g t ;  
         & a m p ; l t ; N a m e & a m p ; g t ; Q r y _ H y d . G e l S t r e n g t h & a m p ; l t ; / N a m e & a m p ; g t ;  
         & a m p ; l t ; S q l S t a t e m e n t & a m p ; g t ; s e l e c t   c o u n t ( n a m e )   f r o m   p l o t   w h e r e   n a m e = & a m p ; a p o s ; P r e s s u r e T o B r e a k G e l P l o t & a m p ; a p o s ;    
 & a m p ; l t ; / S q l S t a t e m e n t & a m p ; g t ;  
     & a m p ; l t ; / S a v e d Q u e r y & a m p ; g t ;  
     & a m p ; l t ; S a v e d Q u e r y & a m p ; g t ;  
         & a m p ; l t ; N a m e & a m p ; g t ; Q r y _ H y d . M u d T e m p . S h o w & a m p ; l t ; / N a m e & a m p ; g t ;  
         & a m p ; l t ; S q l S t a t e m e n t & a m p ; g t ; s e l e c t   c o u n t ( n a m e )   f r o m   p l o t   w h e r e   n a m e   i n   ( & a m p ; a p o s ; E C D V e r s u s R u n D e p t h P l o t & a m p ; a p o s ; , & a m p ; a p o s ; C i r c u l a t i n g P r e s s u r e V e r s u s R u n D e p t h P l o t & a m p ; a p o s ; , & a m p ; a p o s ; H y d P r e s s u r e L o s s V e r s e s P u m p R a t e P l o t & a m p ; a p o s ; ,  
 & a m p ; a p o s ; C i r c u l a t i n g P r e s s u r e V e r s u s D e p t h P l o t & a m p ; a p o s ; ,    
 & a m p ; a p o s ; E C D V e r s u s D e p t h P l o t & a m p ; a p o s ; ,  
 & a m p ; a p o s ; C r i t i c a l P u m p R a t e V e r s u s D e p t h P l o t & a m p ; a p o s ; ,  
 & a m p ; a p o s ; P r e s s u r e T o B r e a k G e l P l o t & a m p ; a p o s ; ,  
 & a m p ; a p o s ; A n n u l a r V e l o c i t y V e r s u s D e p t h P l o t & a m p ; a p o s ; ,  
 & a m p ; a p o s ; C o m p o n e n t P r e s s u r e L o s s V i e w & a m p ; a p o s ; ,  
 & a m p ; a p o s ; C o m p o n e n t P o w e r L o s s V i e w & a m p ; a p o s ; ,  
 & a m p ; a p o s ; F l o w R e g i m e & a m p ; a p o s ; ,  
 & a m p ; a p o s ; T e m p e r a t u r e P r o f i l e P l o t & a m p ; a p o s ;  
 )  
  
 & a m p ; l t ; / S q l S t a t e m e n t & a m p ; g t ;  
     & a m p ; l t ; / S a v e d Q u e r y & a m p ; g t ;  
     & a m p ; l t ; S a v e d Q u e r y & a m p ; g t ;  
         & a m p ; l t ; N a m e & a m p ; g t ; Q r y _ P l o t O r d e r _ G e n e r a l O u t p u t s & a m p ; l t ; / N a m e & a m p ; g t ;  
         & a m p ; l t ; S q l S t a t e m e n t & a m p ; g t ; s e l e c t   *   f r o m   p l o t  
 w h e r e  
 C a t e g o r y   =   & a m p ; a p o s ; G e n e r a l O u t p u t s & a m p ; a p o s ;  
 o r  
 N a m e   =   & a m p ; a p o s ; W o r k S t r i n g P o s i t i o n P l o t & a m p ; a p o s ;  
 o r d e r   b y    
 c a s e    
 W H E N     N a m e   =   & a m p ; a p o s ; W e l l p a t h V e r t i c a l S e c t i o n P l o t & a m p ; a p o s ;   T H E N   1  
 W H E N     N a m e   =   & a m p ; a p o s ; W e l l p a t h P l a n V i e w P l o t & a m p ; a p o s ;   T H E N   2  
 W H E N     N a m e   =   & a m p ; a p o s ; W e l l p a t h I n c l i n a t i o n P l o t & a m p ; a p o s ;   T H E N   3  
 W H E N     N a m e   =   & a m p ; a p o s ; W e l l p a t h A z i m u t h P l o t & a m p ; a p o s ;   T H E N   4  
 W H E N     N a m e   =   & a m p ; a p o s ; W e l l p a t h D o g l e g P l o t & a m p ; a p o s ;   T H E N   5  
 W H E N     N a m e   =   & a m p ; a p o s ; W e l l p a t h B u i l d P l o t & a m p ; a p o s ;   T H E N   6  
 W H E N     N a m e   =   & a m p ; a p o s ; W e l l p a t h W a l k P l o t & a m p ; a p o s ;   T H E N   7  
 W H E N     N a m e   =   & a m p ; a p o s ; W e l l p a t h A b s o l u t e T o r t u o s i t y P l o t & a m p ; a p o s ;   T H E N   8  
 W H E N     N a m e   =   & a m p ; a p o s ; W e l l p a t h R e l a t i v e T o r t u o s i t y P l o t & a m p ; a p o s ;   T H E N   9  
 W H E N     N a m e   =   & a m p ; a p o s ; W e l l p a t h G e o t h e r m a l G r a d i e n t P l o t & a m p ; a p o s ;   T H E N   1 0  
 W H E N     N a m e   =   & a m p ; a p o s ; W o r k S t r i n g P o s i t i o n P l o t & a m p ; a p o s ;   T H E N   1 1  
 W H E N     N a m e   =   & a m p ; a p o s ; F o r m a t i o n T o p P l o t & a m p ; a p o s ;   T H E N   1 2  
  
 E N D  
  
 & a m p ; l t ; / S q l S t a t e m e n t & a m p ; g t ;  
     & a m p ; l t ; / S a v e d Q u e r y & a m p ; g t ;  
     & a m p ; l t ; S a v e d Q u e r y & a m p ; g t ;  
         & a m p ; l t ; N a m e & a m p ; g t ; Q r y _ P l o t O r d e r _ T n D & a m p ; l t ; / N a m e & a m p ; g t ;  
         & a m p ; l t ; S q l S t a t e m e n t & a m p ; g t ; s e l e c t   *   f r o m   p l o t  
 w h e r e  
 C a t e g o r y   =   & a m p ; a p o s ; T o r q u e A n d D r a g & a m p ; a p o s ;  
 o r d e r   b y    
 c a s e    
 W H E N     N a m e   =   & a m p ; a p o s ; E f f e c t i v e T e n s i o n P l o t & a m p ; a p o s ;   T H E N   1  
 W H E N     N a m e   =   & a m p ; a p o s ; T r u e T e n s i o n P l o t & a m p ; a p o s ;   T H E N   2  
 W H E N     N a m e   =   & a m p ; a p o s ; T o r q u e P l o t & a m p ; a p o s ;   T H E N   3  
 W H E N     N a m e   =   & a m p ; a p o s ; S i d e F o r c e P l o t & a m p ; a p o s ;   T H E N   5  
 W H E N     N a m e   =   & a m p ; a p o s ; F a t i g u e P l o t & a m p ; a p o s ;   T H E N   6  
 W H E N     N a m e   =   & a m p ; a p o s ; S t r i n g C l e a r a n c e & a m p ; a p o s ;   T H E N   7  
 W H E N     N a m e   =   & a m p ; a p o s ; T r i p p i n g I n S t r e s s P l o t & a m p ; a p o s ;   T H E N   8  
 W H E N     N a m e   =   & a m p ; a p o s ; T r i p p i n g O u t S t r e s s P l o t & a m p ; a p o s ;   T H E N   9  
 W H E N     N a m e   =   & a m p ; a p o s ; R o t a t i n g O n B o t t o m S t r e s s P l o t & a m p ; a p o s ;   T H E N   1 0  
 W H E N     N a m e   =   & a m p ; a p o s ; S l i d e D r i l l i n g S t r e s s P l o t & a m p ; a p o s ;   T H E N   1 1  
 W H E N     N a m e   =   & a m p ; a p o s ; B a c k r e a m i n g S t r e s s P l o t & a m p ; a p o s ;   T H E N   1 2  
 W H E N     N a m e   =   & a m p ; a p o s ; R o t a t i n g O f f B o t t o m S t r e s s P l o t & a m p ; a p o s ;   T H E N   1 3  
 W H E N     N a m e   =   & a m p ; a p o s ; U s e r D e f i n e d O p e r a t i o n S t r e s s P l o t & a m p ; a p o s ;   T H E N   1 4  
 W H E N     N a m e   =   & a m p ; a p o s ; H o o k L o a d P l o t & a m p ; a p o s ;   T H E N   1 5  
 W H E N     N a m e   =   & a m p ; a p o s ; T o r q u e P o i n t P l o t & a m p ; a p o s ;   T H E N   1 6  
 W H E N     N a m e   =   & a m p ; a p o s ; M i n i m u m W O B P l o t & a m p ; a p o s ;   T H E N   1 7  
 W H E N     N a m e   =   & a m p ; a p o s ; F r i c t i o n C a l i b r a t i o n P l o t & a m p ; a p o s ;   T H E N   1 8  
 W H E N     N a m e   =   & a m p ; a p o s ; S t r i n g P o s i t i o n P l o t & a m p ; a p o s ;   T H E N   1 9  
 W H E N     N a m e   =   & a m p ; a p o s ; T & a m p ; a m p ; a m p ; D W e l l S c h e m a t i c s P l o t & a m p ; a p o s ;   T H E N   2 0  
  
 E N D  
  
  
 & a m p ; l t ; / S q l S t a t e m e n t & a m p ; g t ;  
     & a m p ; l t ; / S a v e d Q u e r y & a m p ; g t ;  
     & a m p ; l t ; S a v e d Q u e r y & a m p ; g t ;  
         & a m p ; l t ; N a m e & a m p ; g t ; Q r y _ P l o t O r d e r _ H y d & a m p ; l t ; / N a m e & a m p ; g t ;  
         & a m p ; l t ; S q l S t a t e m e n t & a m p ; g t ; s e l e c t   *   f r o m   p l o t  
 w h e r e   C a t e g o r y   =   & a m p ; a p o s ; H y d r a u l i c s & a m p ; a p o s ;  
 o r d e r   b y    
 c a s e    
 W H E N     N a m e   =   & a m p ; a p o s ; M i n i m u m F l o w R a t e V e r s u s D e p t h P l o t & a m p ; a p o s ;   T H E N   1  
 W H E N     N a m e   =   & a m p ; a p o s ; M i n i m u m F l o w R a t e V e r s u s R o p P l o t & a m p ; a p o s ;   T H E N   2  
 W H E N     N a m e   =   & a m p ; a p o s ; C u t t i n g s B e d H e i g h t V e r s u s D e p t h P l o t & a m p ; a p o s ;   T H E N   3  
 W H E N     N a m e   =   & a m p ; a p o s ; C u t t i n g s V o l u m e V e r s u s D e p t h P l o t & a m p ; a p o s ;   T H E N   4  
 W H E N     N a m e   =   & a m p ; a p o s ; H y d P r e s s u r e L o s s V e r s e s P u m p R a t e P l o t & a m p ; a p o s ;   T H E N   5  
 W H E N     N a m e   =   & a m p ; a p o s ; C i r c u l a t i n g P r e s s u r e V e r s u s R u n D e p t h P l o t & a m p ; a p o s ;   T H E N   6  
 W H E N     N a m e   =   & a m p ; a p o s ; E C D V e r s u s D e p t h P l o t & a m p ; a p o s ;   T H E N   7  
 W H E N     N a m e   =   & a m p ; a p o s ; C r i t i c a l P u m p R a t e V e r s u s D e p t h P l o t & a m p ; a p o s ;   T H E N   8  
 W H E N     N a m e   =   & a m p ; a p o s ; A n n u l a r V e l o c i t y V e r s u s D e p t h P l o t & a m p ; a p o s ;   T H E N   9  
 W H E N     N a m e   =   & a m p ; a p o s ; P r e s s u r e T o B r e a k G e l P l o t & a m p ; a p o s ;   T H E N   1 0  
 W H E N     N a m e   =   & a m p ; a p o s ; C o m p o n e n t P r e s s u r e L o s s V i e w & a m p ; a p o s ;   T H E N   1 1  
 W H E N     N a m e   =   & a m p ; a p o s ; C o m p o n e n t P o w e r L o s s V i e w & a m p ; a p o s ;   T H E N   1 1  
 W H E N     N a m e   =   & a m p ; a p o s ; E C D V e r s u s R u n D e p t h P l o t & a m p ; a p o s ;   T H E N   1 2  
 W H E N     N a m e   =   & a m p ; a p o s ; C i r c u l a t i n g P r e s s u r e V e r s u s R u n D e p t h P l o t & a m p ; a p o s ;   T H E N   1 3  
 W H E N     N a m e   =   & a m p ; a p o s ; B i t P o w e r P e r A r e a P l o t & a m p ; a p o s ;   T H E N   1 4  
 W H E N     N a m e   =   & a m p ; a p o s ; S w a b S u r g e C l o s e E n d P l o t & a m p ; a p o s ;   T H E N   1 5  
 W H E N     N a m e   =   & a m p ; a p o s ; S w a b S u r g e O p e n E n d P l o t & a m p ; a p o s ;   T H E N   1 6  
 W H E N     N a m e   =   & a m p ; a p o s ; M i n i m u m W O B P l o t & a m p ; a p o s ;   T H E N   1 7  
 W H E N     N a m e   =   & a m p ; a p o s ; F r i c t i o n C a l i b r a t i o n P l o t & a m p ; a p o s ;   T H E N   1 8  
 W H E N     N a m e   =   & a m p ; a p o s ; T D W e l l S c h e m a t i c s P l o t & a m p ; a p o s ;   T H E N   1 9  
  
 E N D  
  
 & a m p ; l t ; / S q l S t a t e m e n t & a m p ; g t ;  
     & a m p ; l t ; / S a v e d Q u e r y & a m p ; g t ;  
     & a m p ; l t ; S a v e d Q u e r y & a m p ; g t ;  
         & a m p ; l t ; N a m e & a m p ; g t ; Q u e r y _ R h e o l o g y F a n n D a t a & a m p ; l t ; / N a m e & a m p ; g t ;  
         & a m p ; l t ; S q l S t a t e m e n t & a m p ; g t ; s e l e c t   W P _ F L U I D _ T E M P _ F A N N _ D A T A . *    
 f r o m   W P _ F L U I D _ T E M P _ F A N N _ D A T A  
 j o i n   c d _ c a s e   o n  
 W P _ F L U I D _ T E M P _ F A N N _ D A T A . w e l l _ i d   =   c d _ c a s e . w e l l _ i d   a n d  
 W P _ F L U I D _ T E M P _ F A N N _ D A T A . w e l l b o r e _ i d   =   c d _ c a s e . w e l l b o r e _ i d   a n d  
 W P _ F L U I D _ T E M P _ F A N N _ D A T A . f l u i d _ i d   =   c d _ c a s e . f l u i d _ i d    
 j o i n   W P _ F L U I D _ T E M P   o n    
 W P _ F L U I D _ T E M P _ F A N N _ D A T A . w e l l _ i d   =   W P _ F L U I D _ T E M P . w e l l _ i d   a n d  
 W P _ F L U I D _ T E M P _ F A N N _ D A T A . w e l l b o r e _ i d   =   W P _ F L U I D _ T E M P . w e l l b o r e _ i d   a n d  
 W P _ F L U I D _ T E M P _ F A N N _ D A T A . f l u i d _ i d   =   W P _ F L U I D _ T E M P . f l u i d _ i d   a n d  
 W P _ F L U I D _ T E M P _ F A N N _ D A T A . t e m p _ i d   =   W P _ F L U I D _ T E M P . t e m p _ i d    
 j o i n   C D _ F L U I D   o n    
 W P _ F L U I D _ T E M P _ F A N N _ D A T A . w e l l _ i d   =   C D _ F L U I D . w e l l _ i d   a n d  
 W P _ F L U I D _ T E M P _ F A N N _ D A T A . w e l l b o r e _ i d   =   C D _ F L U I D . w e l l b o r e _ i d   a n d  
 W P _ F L U I D _ T E M P _ F A N N _ D A T A . f l u i d _ i d   =   C D _ F L U I D . f l u i d _ i d    
  
 w h e r e    
 W P _ F L U I D _ T E M P . I s _ r e f e r e n c e   =   & a m p ; a p o s ; Y & a m p ; a p o s ;    
 a n d  
 C D _ F L U I D . f a n n _ d a t a _ s o u r c e = 0  
  
 o r d e r   b y    
 W P _ F L U I D _ T E M P _ F A N N _ D A T A . T a b l e R o w N u m b e r  
  
  
 & a m p ; l t ; / S q l S t a t e m e n t & a m p ; g t ;  
     & a m p ; l t ; / S a v e d Q u e r y & a m p ; g t ;  
     & a m p ; l t ; S a v e d Q u e r y & a m p ; g t ;  
         & a m p ; l t ; N a m e & a m p ; g t ; Q u e r y _ R h e o l o g y D a t a & a m p ; l t ; / N a m e & a m p ; g t ;  
         & a m p ; l t ; S q l S t a t e m e n t & a m p ; g t ; s e l e c t   W P _ F L U I D _ T E M P . *    
 f r o m   W P _ F L U I D _ T E M P  
 j o i n   c d _ c a s e   o n  
 W P _ F L U I D _ T E M P . w e l l _ i d   =   c d _ c a s e . w e l l _ i d   a n d  
 W P _ F L U I D _ T E M P . w e l l b o r e _ i d   =   c d _ c a s e . w e l l b o r e _ i d   a n d  
 W P _ F L U I D _ T E M P . f l u i d _ i d   =   c d _ c a s e . f l u i d _ i d    
 W h e r e   I s _ R e f e r e n c e   =   & a m p ; a p o s ; Y & a m p ; a p o s ;  
  
  
  
 & a m p ; l t ; / S q l S t a t e m e n t & a m p ; g t ;  
     & a m p ; l t ; / S a v e d Q u e r y & a m p ; g t ;  
     & a m p ; l t ; S a v e d Q u e r y & a m p ; g t ;  
         & a m p ; l t ; N a m e & a m p ; g t ; Q u e r y _ T D _ F l u i d C o l u m n & a m p ; l t ; / N a m e & a m p ; g t ;  
         & a m p ; l t ; S q l S t a t e m e n t & a m p ; g t ; s e l e c t  
 ( s e l e c t   u s e _ p u m p _ f l o w _ r a t e   f r o m   W P _ T D A _ P A R A M S )   u s e _ p u m p _ f l o w _ r a t e ,  
 ( s e l e c t   c a s e   w h e n   c o u n t ( * )   & a m p ; a m p ; g t ;   0   t h e n   & a m p ; a p o s ; Y & a m p ; a p o s ;   e l s e   & a m p ; a p o s ; N & a m p ; a p o s ;   e n d   c o u n t   f r o m   s q l i t e _ m a s t e r   w h e r e   t y p e = & a m p ; a p o s ; t a b l e & a m p ; a p o s ;   a n d   n a m e = & a m p ; a p o s ; W P _ T D A _ S T R I N G _ F L U I D _ G R A D & a m p ; a p o s ; )   h a s _ W P _ T D A _ S T R I N G _ F L U I D _ G R A D ,  
 ( s e l e c t   c a s e   w h e n   c o u n t ( * )   & a m p ; a m p ; g t ;   0   t h e n   & a m p ; a p o s ; Y & a m p ; a p o s ;   e l s e   & a m p ; a p o s ; N & a m p ; a p o s ;   e n d   c o u n t   f r o m   s q l i t e _ m a s t e r   w h e r e   t y p e = & a m p ; a p o s ; t a b l e & a m p ; a p o s ;   a n d   n a m e = & a m p ; a p o s ; W P _ T D A _ A N N U L U S _ F L U I D _ G R A D & a m p ; a p o s ; )   h a s _ W P _ T D A _ A N N U L U S _ F L U I D _ G R A D  
  
 & a m p ; l t ; / S q l S t a t e m e n t & a m p ; g t ;  
     & a m p ; l t ; / S a v e d Q u e r y & a m p ; g t ;  
     & a m p ; l t ; S a v e d Q u e r y & a m p ; g t ;  
         & a m p ; l t ; N a m e & a m p ; g t ; Q r y _ C e n t r a l i z e r _ S p a c i n g I n t e r v a l & a m p ; l t ; / N a m e & a m p ; g t ;  
         & a m p ; l t ; S q l S t a t e m e n t & a m p ; g t ;  
 s e l e c t   M E A S U R E D _ D E P T H , P A T T E R N , R E Q U I R E D _ S T A N D O F F , E N T E R _ S P A C I N G , S P A C I N G   ,   & a m p ; a p o s ;   & a m p ; a p o s ;   a s   D E S C R I O T I O N ,   & a m p ; a p o s ;   & a m p ; a p o s ;   a s   D E S C R I O T I O N 1  
 f r o m    
 w p _ c a s e _ c e n t r a l i z e r _ s c h d _ i n t    
 & a m p ; l t ; / S q l S t a t e m e n t & a m p ; g t ;  
     & a m p ; l t ; / S a v e d Q u e r y & a m p ; g t ;  
     & a m p ; l t ; S a v e d Q u e r y & a m p ; g t ;  
         & a m p ; l t ; N a m e & a m p ; g t ; Q r y _ P l o t O r d e r _ C e n t r a l i z e r s & a m p ; l t ; / N a m e & a m p ; g t ;  
         & a m p ; l t ; S q l S t a t e m e n t & a m p ; g t ; s e l e c t   *   f r o m   p l o t  
 w h e r e  
 C a t e g o r y   =   & a m p ; a p o s ; C e n t r a l i z a t i o n & a m p ; a p o s ;  
 o r d e r   b y    
 c a s e    
 W H E N     N a m e   =   & a m p ; a p o s ; C e n t r a l i z e r I n t e r v a l P l o t & a m p ; a p o s ;   T H E N   1  
 W H E N     N a m e   =   & a m p ; a p o s ; S t a n d o f f P l o t & a m p ; a p o s ;   T H E N   2  
 E N D  
 & a m p ; l t ; / S q l S t a t e m e n t & a m p ; g t ;  
     & a m p ; l t ; / S a v e d Q u e r y & a m p ; g t ;  
     & a m p ; l t ; S a v e d Q u e r y & a m p ; g t ;  
         & a m p ; l t ; N a m e & a m p ; g t ; Q u e r y _ U B D _ P a r a s i t e S t r i n g & a m p ; l t ; / N a m e & a m p ; g t ;  
         & a m p ; l t ; S q l S t a t e m e n t & a m p ; g t ; s e l e c t     w p _ f l u i d _ g a s . n a m e ,   w p _ u b d _ p a r a s i t e _ s t r i n g . *  
 f r o m     w p _ u b d _ p a r a s i t e _ s t r i n g  
 j o i n   w p _ f l u i d _ g a s     o n    
 w p _ u b d _ p a r a s i t e _ s t r i n g . w e l l _ i d   =   w p _ f l u i d _ g a s . w e l l _ i d   a n d  
 w p _ u b d _ p a r a s i t e _ s t r i n g . w e l l b o r e _ i d   =   w p _ f l u i d _ g a s . w e l l b o r e _ i d   a n d  
 w p _ u b d _ p a r a s i t e _ s t r i n g . f l u i d _ g a s _ i d   =   w p _ f l u i d _ g a s . f l u i d _ g a s _ i d    
  
  
 & a m p ; l t ; / S q l S t a t e m e n t & a m p ; g t ;  
     & a m p ; l t ; / S a v e d Q u e r y & a m p ; g t ;  
     & a m p ; l t ; S a v e d Q u e r y & a m p ; g t ;  
         & a m p ; l t ; N a m e & a m p ; g t ; Q u e r y _ U B D _ P a r a s i t e S t r i n g G a s e s & a m p ; l t ; / N a m e & a m p ; g t ;  
         & a m p ; l t ; S q l S t a t e m e n t & a m p ; g t ; s e l e c t   w p _ f l u i d _ g a s . n a m e ,   w p _ f l u i d _ g a s _ p r o p e r t i e s . *   f r o m    
 w p _ f l u i d _ g a s  
 j o i n   w p _ f l u i d _ g a s _ p r o p e r t i e s   o n    
 w p _ f l u i d _ g a s . w e l l _ i d   =   w p _ f l u i d _ g a s _ p r o p e r t i e s . w e l l _ i d   a n d  
 w p _ f l u i d _ g a s . w e l l b o r e _ i d   =   w p _ f l u i d _ g a s _ p r o p e r t i e s . w e l l b o r e _ i d   a n d  
 w p _ f l u i d _ g a s . f l u i d _ g a s _ i d   =   w p _ f l u i d _ g a s _ p r o p e r t i e s . f l u i d _ g a s _ i d    
 j o i n   w p _ u b d _ p a r a s i t e _ s t r i n g   o n    
 w p _ f l u i d _ g a s . w e l l _ i d   =   w p _ u b d _ p a r a s i t e _ s t r i n g . w e l l _ i d   a n d  
 w p _ f l u i d _ g a s . w e l l b o r e _ i d   =   w p _ u b d _ p a r a s i t e _ s t r i n g . w e l l b o r e _ i d   a n d  
 w p _ f l u i d _ g a s . f l u i d _ g a s _ i d   =   w p _ u b d _ p a r a s i t e _ s t r i n g . f l u i d _ g a s _ i d    
  
  
  
 & a m p ; l t ; / S q l S t a t e m e n t & a m p ; g t ;  
     & a m p ; l t ; / S a v e d Q u e r y & a m p ; g t ;  
     & a m p ; l t ; S a v e d Q u e r y & a m p ; g t ;  
         & a m p ; l t ; N a m e & a m p ; g t ; Q r y _ P l o t O r d e r _ U B D & a m p ; l t ; / N a m e & a m p ; g t ;  
         & a m p ; l t ; S q l S t a t e m e n t & a m p ; g t ; s e l e c t   *   f r o m   p l o t  
 w h e r e   C a t e g o r y   =   & a m p ; a p o s ; U n d e r b a l a n c e & a m p ; a p o s ;  
 o r d e r   b y    
 c a s e    
 W H E N     N a m e   =   & a m p ; a p o s ; O p e r a t i o n E n v e l o p e P l o t & a m p ; a p o s ;   T H E N   1  
 W H E N     N a m e   =   & a m p ; a p o s ; M i n i m u m O x y g e n C o m b u s t i o n P l o t & a m p ; a p o s ;   T H E N   2  
 W H E N     N a m e   =   & a m p ; a p o s ; P r e s s u r e P r o f i l e P l o t & a m p ; a p o s ;   T H E N   3  
 W H E N     N a m e   =   & a m p ; a p o s ; M i x t u r e D e n s i t y P l o t & a m p ; a p o s ;   T H E N   4  
 W H E N     N a m e   =   & a m p ; a p o s ; L i q u i d H o l d u p R a t i o P l o t & a m p ; a p o s ;   T H E N   5  
 W H E N     N a m e   =   & a m p ; a p o s ; A n n u l a r V e l o c i t y P r o f i l e P l o t & a m p ; a p o s ;   T H E N   6  
 W H E N     N a m e   =   & a m p ; a p o s ; C u t t i n g s T r a n s p o r t R a t i o P l o t & a m p ; a p o s ;   T H E N   7  
 W H E N     N a m e   =   & a m p ; a p o s ; C r i t i c a l P u m p R a t e V e r s u s D e p t h P l o t & a m p ; a p o s ;   T H E N   8  
 W H E N     N a m e   =   & a m p ; a p o s ; G a s D e v i a t i o n F a c t o r P l o t & a m p ; a p o s ;   T H E N   9  
 W H E N     N a m e   =   & a m p ; a p o s ; F a n n i n g F r i c t i o n F a c t o r P l o t & a m p ; a p o s ;   T H E N   1 0  
  
 E N D  
  
  
 & a m p ; l t ; / S q l S t a t e m e n t & a m p ; g t ;  
     & a m p ; l t ; / S a v e d Q u e r y & a m p ; g t ;  
     & a m p ; l t ; S a v e d Q u e r y & a m p ; g t ;  
         & a m p ; l t ; N a m e & a m p ; g t ; Q u e r y _ U B D _ S e t t i n g s & a m p ; l t ; / N a m e & a m p ; g t ;  
         & a m p ; l t ; S q l S t a t e m e n t & a m p ; g t ; s e l e c t    
 *  
 f r o m    
 (  
                                     s e l e c t   & a m p ; a p o s ; F l o w   M o d e l & a m p ; a p o s ;   l a b e l 1 ,   C A S E   W H E N   f l o w _ t y p e = 1   T H E N   & a m p ; a p o s ; F o a m / M i s t & a m p ; a p o s ;   E L S E   C A S E   W H E N   f l o w _ m o d e l = 0   T H E N   & a m p ; a p o s ; B e g g s - B r i l l & a m p ; a p o s ;   W H E N   f l o w _ m o d e l = 1   T H E N   & a m p ; a p o s ; D u n s R o s & a m p ; a p o s ;   W H E N   f l o w _ m o d e l = 2   T H E N   & a m p ; a p o s ; G r a y & a m p ; a p o s ;   W H E N   f l o w _ m o d e l = 3   T H E N   & a m p ; a p o s ; H a g e d o r n - B r o w n & a m p ; a p o s ;   W H E N   f l o w _ m o d e l = 4   T H E N   & a m p ; a p o s ; H a s a n - K a b i r & a m p ; a p o s ;   E N D   E N D     v a l u e 1 ,     & a m p ; a p o s ; P i p e   R o u g h n e s s   ( i n s i d e ) & a m p ; a p o s ;   l a b e l 2 ,   i n s i d e _ p i p e _ r o u g h n e s s   | |   & a m p ; a p o s ;   & a m p ; a p o s ;   | |   ( s e l e c t   u n i t _ l a b e l   f r o m   m e t a _ d a t a   w h e r e   [ t a b l e ] = & a m p ; a p o s ; W P _ U B D _ P A R A M S & a m p ; a p o s ;   a n d   f i e l d = & a m p ; a p o s ; i n s i d e _ p i p e _ r o u g h n e s s & a m p ; a p o s ; )   v a l u e 2   f r o m   W P _ U B D _ P A R A M S  
 u n i o n   a l l         s e l e c t   & a m p ; a p o s ; C u t t i n g s   I n c l u d e d & a m p ; a p o s ; ,   C A S E   W H E N   i n c l u d e _ c u t t i n g _ l o a d   =   & a m p ; a p o s ; Y & a m p ; a p o s ;   T H E N   & a m p ; a p o s ; Y e s & a m p ; a p o s ;   E L S E   & a m p ; a p o s ; N o & a m p ; a p o s ;   E N D ,   & a m p ; a p o s ; C u t t i n g s   D i a m e t e r & a m p ; a p o s ; ,   C A S E   W H E N   i n c l u d e _ c u t t i n g _ l o a d = & a m p ; a p o s ; Y & a m p ; a p o s ;   T H E N   c u t t i n g s _ s i z e   | |   & a m p ; a p o s ;   & a m p ; a p o s ;   | |   ( s e l e c t   u n i t _ l a b e l   f r o m   m e t a _ d a t a   w h e r e   [ t a b l e ] = & a m p ; a p o s ; W P _ U B D _ P A R A M S & a m p ; a p o s ;   a n d   f i e l d = & a m p ; a p o s ; c u t t i n g s _ s i z e & a m p ; a p o s ; )   E L S E   & a m p ; a p o s ; N A & a m p ; a p o s ;   E N D     f r o m   W P _ U B D _ P A R A M S  
 u n i o n   a l l         s e l e c t   & a m p ; a p o s ; G a s   L a w & a m p ; a p o s ; ,   C A S E   W H E N   g a s _ l a w = 0   T H E N   & a m p ; a p o s ; E n g i n e e r i n g & a m p ; a p o s ;   E L S E   & a m p ; a p o s ; V i r i a l & a m p ; a p o s ;   E N D ,   & a m p ; a p o s ; C u t t i n g s   D e n s i t y & a m p ; a p o s ; ,   C A S E   W H E N   i n c l u d e _ c u t t i n g _ l o a d   =   & a m p ; a p o s ; Y & a m p ; a p o s ;   T H E N   c u t t i n g s _ d e n s i t y   | |   & a m p ; a p o s ;   & a m p ; a p o s ;   | |   ( s e l e c t   u n i t _ l a b e l   f r o m   m e t a _ d a t a   w h e r e   [ t a b l e ] = & a m p ; a p o s ; W P _ U B D _ P A R A M S & a m p ; a p o s ;   a n d   f i e l d = & a m p ; a p o s ; c u t t i n g s _ d e n s i t y & a m p ; a p o s ; )   E L S E   & a m p ; a p o s ; N A & a m p ; a p o s ;   E N D   f r o m   W P _ U B D _ P A R A M S  
 u n i o n   a l l         s e l e c t   & a m p ; a p o s ; C h o k e   P r e s s u r e & a m p ; a p o s ; ,   C A S E   W H E N   i n c l u d e _ c h o k e _ p r e s s u r e = & a m p ; a p o s ; Y & a m p ; a p o s ;   T H E N   c h o k e _ p r e s s u r e     | |   & a m p ; a p o s ;   & a m p ; a p o s ;   | |   ( s e l e c t   u n i t _ l a b e l   f r o m   m e t a _ d a t a   w h e r e   [ t a b l e ] = & a m p ; a p o s ; W P _ U B D _ P A R A M S & a m p ; a p o s ;   a n d   f i e l d = & a m p ; a p o s ; c h o k e _ p r e s s u r e & a m p ; a p o s ; )   E L S E   & a m p ; a p o s ; N A & a m p ; a p o s ;   E N D ,   & a m p ; a p o s ; R a t e   o f   P e n e t r a t i o n & a m p ; a p o s ; ,   C A S E   W H E N   i n c l u d e _ c h o k e _ p r e s s u r e   A N D   i n c l u d e _ c u t t i n g _ l o a d = & a m p ; a p o s ; Y & a m p ; a p o s ;   T H E N   & a m p ; a p o s ; N A & a m p ; a p o s ;   E L S E   p e n e t r a t i o n _ r a t e   | |   & a m p ; a p o s ;   & a m p ; a p o s ;   | |   ( s e l e c t   u n i t _ l a b e l   f r o m   m e t a _ d a t a   w h e r e   [ t a b l e ] = & a m p ; a p o s ; W P _ U B D _ P A R A M S & a m p ; a p o s ;   a n d   f i e l d = & a m p ; a p o s ; p e n e t r a t i o n _ r a t e & a m p ; a p o s ; )   E N D   f r o m   W P _ U B D _ P A R A M S  
  
 )   t m p T b l  
  
  
 / * s e l e c t    
 *  
 f r o m    
 (  
                                     s e l e c t   & a m p ; a p o s ; F l o w   M o d e l & a m p ; a p o s ;   l a b e l ,   & a m p ; a p o s ; Y & a m p ; a p o s ;   s h o u l d S h o w ,   f l o w _ m o d e l   | |   & a m p ; a p o s ; & a m p ; a p o s ;   v a l u e   f r o m   W P _ U B D _ P A R A M S  
 u n i o n   a l l         s e l e c t   & a m p ; a p o s ; G a s   L a w & a m p ; a p o s ; ,   & a m p ; a p o s ; Y & a m p ; a p o s ; ,   C A S E   W H E N   g a s _ l a w = 0   T H E N   & a m p ; a p o s ; E n g i n e e r i n g & a m p ; a p o s ;   E L S E   & a m p ; a p o s ; V i r i a l & a m p ; a p o s ;   E N D   f r o m   W P _ U B D _ P A R A M S  
 u n i o n   a l l         s e l e c t   & a m p ; a p o s ; C h o k e   P r e s s u r e & a m p ; a p o s ; ,   i n c l u d e _ c h o k e _ p r e s s u r e ,   c h o k e _ p r e s s u r e     | |   & a m p ; a p o s ;   & a m p ; a p o s ;   | |   ( s e l e c t   u n i t _ l a b e l   f r o m   m e t a _ d a t a   w h e r e   [ t a b l e ] = & a m p ; a p o s ; W P _ U B D _ P A R A M S & a m p ; a p o s ;   a n d   f i e l d = & a m p ; a p o s ; c h o k e _ p r e s s u r e & a m p ; a p o s ; )   f r o m   W P _ U B D _ P A R A M S  
 u n i o n   a l l         s e l e c t   & a m p ; a p o s ; P i p e   R o u g h n e s s   ( i n s i d e ) & a m p ; a p o s ; ,   & a m p ; a p o s ; Y & a m p ; a p o s ; ,   i n s i d e _ p i p e _ r o u g h n e s s   | |   & a m p ; a p o s ;   & a m p ; a p o s ;   | |   ( s e l e c t   u n i t _ l a b e l   f r o m   m e t a _ d a t a   w h e r e   [ t a b l e ] = & a m p ; a p o s ; W P _ U B D _ P A R A M S & a m p ; a p o s ;   a n d   f i e l d = & a m p ; a p o s ; i n s i d e _ p i p e _ r o u g h n e s s & a m p ; a p o s ; )   f r o m   W P _ U B D _ P A R A M S  
 u n i o n   a l l         s e l e c t   & a m p ; a p o s ; C u t t i n g s   D i a m e t e r & a m p ; a p o s ; ,   i n c l u d e _ c u t t i n g _ l o a d ,   c u t t i n g s _ s i z e   | |   & a m p ; a p o s ;   & a m p ; a p o s ;   | |   ( s e l e c t   u n i t _ l a b e l   f r o m   m e t a _ d a t a   w h e r e   [ t a b l e ] = & a m p ; a p o s ; W P _ U B D _ P A R A M S & a m p ; a p o s ;   a n d   f i e l d = & a m p ; a p o s ; c u t t i n g s _ s i z e & a m p ; a p o s ; )   f r o m   W P _ U B D _ P A R A M S  
 u n i o n   a l l         s e l e c t   & a m p ; a p o s ; C u t t i n g s   I n c l u d e d & a m p ; a p o s ; ,   C A S E   W H E N   i n c l u d e _ c u t t i n g _ l o a d   =   & a m p ; a p o s ; Y & a m p ; a p o s ;   T H E N   & a m p ; a p o s ; & a m p ; a p o s ;   E L S E   & a m p ; a p o s ; Y & a m p ; a p o s ;   E N D ,   & a m p ; a p o s ; N o & a m p ; a p o s ;   f r o m   W P _ U B D _ P A R A M S  
 u n i o n   a l l         s e l e c t   & a m p ; a p o s ; C u t t i n g s   D e n s i t y & a m p ; a p o s ; ,   & a m p ; a p o s ; Y & a m p ; a p o s ; ,     c u t t i n g s _ d e n s i t y   | |   & a m p ; a p o s ;   & a m p ; a p o s ;   | |   ( s e l e c t   u n i t _ l a b e l   f r o m   m e t a _ d a t a   w h e r e   [ t a b l e ] = & a m p ; a p o s ; W P _ U B D _ P A R A M S & a m p ; a p o s ;   a n d   f i e l d = & a m p ; a p o s ; c u t t i n g s _ d e n s i t y & a m p ; a p o s ; )   f r o m   W P _ U B D _ P A R A M S  
 u n i o n   a l l         s e l e c t   & a m p ; a p o s ; R a t e   o f   P e n e t r a t i o n & a m p ; a p o s ; ,   C A S E   W H E N   i n c l u d e _ c h o k e _ p r e s s u r e   A N D   i n c l u d e _ c u t t i n g _ l o a d = & a m p ; a p o s ; Y & a m p ; a p o s ;   T H E N   & a m p ; a p o s ; & a m p ; a p o s ;   E L S E   & a m p ; a p o s ; Y & a m p ; a p o s ;   E N D ,   p e n e t r a t i o n _ r a t e   | |   & a m p ; a p o s ;   & a m p ; a p o s ;   | |   ( s e l e c t   u n i t _ l a b e l   f r o m   m e t a _ d a t a   w h e r e   [ t a b l e ] = & a m p ; a p o s ; W P _ U B D _ P A R A M S & a m p ; a p o s ;   a n d   f i e l d = & a m p ; a p o s ; p e n e t r a t i o n _ r a t e & a m p ; a p o s ; )   f r o m   W P _ U B D _ P A R A M S  
 )   t m p T b l  
 w h e r e   s h o u l d S h o w   =   & a m p ; a p o s ; Y & a m p ; a p o s ;  
 * /  
  
 & a m p ; l t ; / S q l S t a t e m e n t & a m p ; g t ;  
     & a m p ; l t ; / S a v e d Q u e r y & a m p ; g t ;  
     & a m p ; l t ; S a v e d Q u e r y & a m p ; g t ;  
         & a m p ; l t ; N a m e & a m p ; g t ; Q r y _ P l o t O r d e r _ W e l l C o n t r o l & a m p ; l t ; / N a m e & a m p ; g t ;  
         & a m p ; l t ; S q l S t a t e m e n t & a m p ; g t ; s e l e c t   *   f r o m   p l o t  
 w h e r e   C a t e g o r y   =   & a m p ; a p o s ; K i c k T o l e r a n c e P l o t s & a m p ; a p o s ;  
 o r d e r   b y    
 c a s e    
 W H E N     N a m e   =   & a m p ; a p o s ; W e l l C o n t r o l T e m p e r a t u r e P r o f i l e P l o t & a m p ; a p o s ;   T H E N   1  
 W H E N     N a m e   =   & a m p ; a p o s ; A l l o w a b l e K i c k V o l u m e P l o t & a m p ; a p o s ;   T H E N   2  
 W H E N     N a m e   =   & a m p ; a p o s ; S a f e D r i l l i n g D e p t h P l o t & a m p ; a p o s ;   T H E N   3  
 W H E N     N a m e   =   & a m p ; a p o s ; M a x i u m P r e s s u r e P l o t & a m p ; a p o s ;   T H E N   4  
 W H E N     N a m e   =   & a m p ; a p o s ; M a x i m u m P r e s s u r e P l o t & a m p ; a p o s ;   T H E N   4  
 W H E N     N a m e   =   & a m p ; a p o s ; F o r m a t i o n B r e a k d o w n G r a d i e n t P l o t & a m p ; a p o s ;   T H E N   5  
 W H E N     N a m e   =   & a m p ; a p o s ; F u l l E v a c u a t i o n T o G a s p l o t & a m p ; a p o s ;   T H E N   6  
 W H E N     N a m e   =   & a m p ; a p o s ; K i c k T o l e r a n c e P r e s s u r e A t D e p t h V i e w M o d e l & a m p ; a p o s ;   T H E N   7  
 W H E N     N a m e   =   & a m p ; a p o s ; C i r c u l a t i n g P r e s s u r e P r o f i l e P l o t V i e w & a m p ; a p o s ;   T H E N   8  
  
 E N D  
  
  
  
 & a m p ; l t ; / S q l S t a t e m e n t & a m p ; g t ;  
     & a m p ; l t ; / S a v e d Q u e r y & a m p ; g t ;  
     & a m p ; l t ; S a v e d Q u e r y & a m p ; g t ;  
         & a m p ; l t ; N a m e & a m p ; g t ; Q r y _ S w a b S u r g e _ C a l c O p t i o n s & a m p ; l t ; / N a m e & a m p ; g t ;  
         & a m p ; l t ; S q l S t a t e m e n t & a m p ; g t ; s e l e c t   m d _ a s s e m b l y _ b a s e , d e p t h _ o f _ i n t e r e s t   f r o m   W P _ S R G _ S U R G E ,   C D _ A S S E M B L Y  
 & a m p ; l t ; / S q l S t a t e m e n t & a m p ; g t ;  
     & a m p ; l t ; / S a v e d Q u e r y & a m p ; g t ;  
     & a m p ; l t ; S a v e d Q u e r y & a m p ; g t ;  
         & a m p ; l t ; N a m e & a m p ; g t ; Q r y _ C e n t r a l i z e r _ S p a c i n g I n t e r v a l _ A B & a m p ; l t ; / N a m e & a m p ; g t ;  
         & a m p ; l t ; S q l S t a t e m e n t & a m p ; g t ; s e l e c t   M E A S U R E D _ D E P T H , P A T T E R N , R E Q U I R E D _ S T A N D O F F , E N T E R _ S P A C I N G , S P A C I N G   ,    
 A . c a s i n g _ d i a m e t e r   | |   & a m p ; a p o s ;   x   & a m p ; a p o s ;   | |    
 A . h o l e _ d i a m e t e r   | |   & a m p ; a p o s ;   x   & a m p ; a p o s ;   | |   A . n o m i n a l _ d i a m e t e r   | |   & a m p ; a p o s ;   -   & a m p ; a p o s ;   | |   A . d e s c r i p t i o n   a s   D E S C R I P T I O N ,  
 B . c a s i n g _ d i a m e t e r   | |   & a m p ; a p o s ;   x   & a m p ; a p o s ;   | |    
 B . h o l e _ d i a m e t e r   | |   & a m p ; a p o s ;   x   & a m p ; a p o s ;   | |   B . n o m i n a l _ d i a m e t e r   | |   & a m p ; a p o s ;   -   & a m p ; a p o s ;   | |   B . d e s c r i p t i o n   a s   D E S C R I P T I O N 1  
 f r o m    
 w p _ c a s e _ c e n t r a l i z e r _ s c h d _ i n t  
   l e f t   j o i n     c d _ c e n t r a l i z e r _ c a t a l o g   a   o n    
 w p _ c a s e _ c e n t r a l i z e r _ s c h d _ i n t . c e n t r a l i z e r _ i d _ a   =   a . c a t a l o g _ i t e m _ i d  
 l e f t   o u t e r   j o i n  
 c d _ c e n t r a l i z e r _ c a t a l o g   b   o n  
 w p _ c a s e _ c e n t r a l i z e r _ s c h d _ i n t . c e n t r a l i z e r _ i d _ b   =   b . c a t a l o g _ i t e m _ i d    
 a n d   w p _ c a s e _ c e n t r a l i z e r _ s c h d _ i n t . p a t t e r n & a m p ; a m p ; l t ; & a m p ; a m p ; g t ; & a m p ; a p o s ; A & a m p ; a p o s ;  
  
  
  
  
  
  
  
  
 & a m p ; l t ; / S q l S t a t e m e n t & a m p ; g t ;  
     & a m p ; l t ; / S a v e d Q u e r y & a m p ; g t ;  
     & a m p ; l t ; S a v e d Q u e r y & a m p ; g t ;  
         & a m p ; l t ; N a m e & a m p ; g t ; Q r _ S w a b R e s u l t T a b l e & a m p ; l t ; / N a m e & a m p ; g t ;  
         & a m p ; l t ; S q l S t a t e m e n t & a m p ; g t ; S e l e c t   * ,    
 d T r i p S c h e d u l e D e p t h   d T r i p S c h e d u l e D e p t h _ _ N 1 ,  
 d T r i p M i n P r e s s   d T r i p M i n P r e s s _ _ N 2 ,  
 d T r i p M a x P r e s s   d T r i p M a x P r e s s _ N 2  
   f r o m   S u r g e T r i p R e s u l t s   w h e r e   s M o v i n g P i p e D e p t h   =   & a m p ; a p o s ; S w a b R e s u l t T a b l e & a m p ; a p o s ;  
  
 & a m p ; l t ; / S q l S t a t e m e n t & a m p ; g t ;  
     & a m p ; l t ; / S a v e d Q u e r y & a m p ; g t ;  
     & a m p ; l t ; S a v e d Q u e r y & a m p ; g t ;  
         & a m p ; l t ; N a m e & a m p ; g t ; Q r _ S u r g e T a b l e R e s u l t s & a m p ; l t ; / N a m e & a m p ; g t ;  
         & a m p ; l t ; S q l S t a t e m e n t & a m p ; g t ; S e l e c t   * ,  
 d T r i p S c h e d u l e D e p t h   d T r i p S c h e d u l e D e p t h _ _ N 1 ,  
 d T r i p M i n P r e s s   d T r i p M i n P r e s s _ _ N 2 ,  
 d T r i p M a x P r e s s   d T r i p M a x P r e s s _ N 2  
 f r o m   S u r g e T r i p R e s u l t s   w h e r e   s M o v i n g P i p e D e p t h   =   & a m p ; a p o s ; S u r g e R e s u l t T a b l e & a m p ; a p o s ;  
  
 & a m p ; l t ; / S q l S t a t e m e n t & a m p ; g t ;  
     & a m p ; l t ; / S a v e d Q u e r y & a m p ; g t ;  
     & a m p ; l t ; S a v e d Q u e r y & a m p ; g t ;  
         & a m p ; l t ; N a m e & a m p ; g t ; Q r y _ P l o t _ S w a b S u r g e & a m p ; l t ; / N a m e & a m p ; g t ;  
         & a m p ; l t ; S q l S t a t e m e n t & a m p ; g t ; s e l e c t   *   f r o m   p l o t  
 w h e r e   C a t e g o r y   =   & a m p ; a p o s ; S w a b S u r g e & a m p ; a p o s ;  
  
 & a m p ; l t ; / S q l S t a t e m e n t & a m p ; g t ;  
     & a m p ; l t ; / S a v e d Q u e r y & a m p ; g t ;  
     & a m p ; l t ; S a v e d Q u e r y & a m p ; g t ;  
         & a m p ; l t ; N a m e & a m p ; g t ; Q r y _ P u m p i n g S c h e d u l e & a m p ; l t ; / N a m e & a m p ; g t ;  
         & a m p ; l t ; S q l S t a t e m e n t & a m p ; g t ; s e l e c t   f l u i d _ n a m e ,   b a s e _ d e n s i t y , t o p _ o f _ f l u i d   f r o m   w p _ c a s e _ c e m _ j o b _ d a t a _ a r r   a ,   c d _ f l u i d   b ,   w p _ f l u i d _ t e m p   c  
 w h e r e    
 b . f l u i d _ i d = a . f l u i d _ i d  
 a n d  
 b . f l u i d _ i d = c . f l u i d _ i d  
 & a m p ; l t ; / S q l S t a t e m e n t & a m p ; g t ;  
     & a m p ; l t ; / S a v e d Q u e r y & a m p ; g t ;  
     & a m p ; l t ; S a v e d Q u e r y & a m p ; g t ;  
         & a m p ; l t ; N a m e & a m p ; g t ; Q u e r y _ R h e o l o g y _ D a t a & a m p ; l t ; / N a m e & a m p ; g t ;  
         & a m p ; l t ; S q l S t a t e m e n t & a m p ; g t ; s e l e c t     W P _ F L U I D _ T E M P _ F A N N _ D A T A . T a b l e R o w N u m b e r   A S   R O W N U M ,   r p m ,   d e f l e c t i o n   ,     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 W P _ F L U I D _ T E M P . T E M P E R A T U R E  
 	 E L S E 	 n u l l   E N D   A S   T E M P E R A T U R E , 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 W P _ F L U I D _ T E M P . p r e s s u r e  
 	 E L S E 	 n u l l   E N D   A S   p r e s s u r e , 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 W P _ F L U I D _ T E M P . b a s e _ d e n s i t y  
 	 E L S E 	 n u l l   E N D   A S   b a s e _ d e n s i t y , 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 W P _ F L U I D _ T E M P . p l a s t i c _ v i s c o s i t y  
 	 E L S E 	 n u l l   E N D   A S   p l a s t i c _ v i s c o s i t y , 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 W P _ F L U I D _ T E M P . y i e l d _ p o i n t  
 	 E L S E 	 n u l l   E N D   A S   y i e l d _ p o i n t , 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 W P _ F L U I D _ T E M P . n _ p r i m e _ p a r a m e t e r  
 	 E L S E 	 n u l l   E N D   A S   n _ p r i m e _ p a r a m e t e r ,  
 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 W P _ F L U I D _ T E M P . k _ p r i m e _ p a r a m e t e r  
 	 E L S E 	 n u l l   E N D   A S   k _ p r i m e _ p a r a m e t e r , 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 m _ p a r a m e t e r    
 	 E L S E 	 n u l l   E N D   A S   m _ p a r a m e t e r ,  
  
 C A S E   W P _ F L U I D _ T E M P _ F A N N _ D A T A . T a b l e R o w N u m b e r    
 	 W H E N   ( S E L E C T   M i n ( W P _ F L U I D _ T E M P _ F A N N _ D A T A . T a b l e R o w N u m b e r )   F R O M   W P _ F L U I D _ T E M P _ F A N N _ D A T A   j o i n   W P _ F L U I D _ T E M P   o n    
 	 	 W P _ F L U I D _ T E M P _ F A N N _ D A T A . w e l l _ i d   =   W P _ F L U I D _ T E M P . w e l l _ i d   a n d  
 W P _ F L U I D _ T E M P _ F A N N _ D A T A . w e l l b o r e _ i d   =   	 	 	 W P _ F L U I D _ T E M P . w e l l b o r e _ i d   a n d  
 W P _ F L U I D _ T E M P _ F A N N _ D A T A . f l u i d _ i d   =   W P _ F L U I D _ T E M P . f l u i d _ i d   a n d  
 	 	 	 W P _ F L U I D _ T E M P _ F A N N _ D A T A . t e m p _ i d   =   W P _ F L U I D _ T E M P . t e m p _ i d   A N D    
 W P _ F L U I D _ T E M P . I s _ r e f e r e n c e   =   & a m p ; a p o s ; Y & a m p ; a p o s ; )    
 	 T H E N   & a m p ; a p o s ; Y e s & a m p ; a p o s ;    
 	 E L S E 	 n u l l   E N D   A S   I s _ R e f e r e n c e  
  
  
 f r o m   W P _ F L U I D _ T E M P _ F A N N _ D A T A  
 j o i n   c d _ c a s e   o n  
 W P _ F L U I D _ T E M P _ F A N N _ D A T A . w e l l _ i d   =   c d _ c a s e . w e l l _ i d   a n d  
 W P _ F L U I D _ T E M P _ F A N N _ D A T A . w e l l b o r e _ i d   =   c d _ c a s e . w e l l b o r e _ i d   a n d  
 W P _ F L U I D _ T E M P _ F A N N _ D A T A . f l u i d _ i d   =   c d _ c a s e . f l u i d _ i d    
 j o i n   W P _ F L U I D _ T E M P   o n    
 W P _ F L U I D _ T E M P _ F A N N _ D A T A . w e l l _ i d   =   W P _ F L U I D _ T E M P . w e l l _ i d   a n d  
 W P _ F L U I D _ T E M P _ F A N N _ D A T A . w e l l b o r e _ i d   =   W P _ F L U I D _ T E M P . w e l l b o r e _ i d   a n d  
 W P _ F L U I D _ T E M P _ F A N N _ D A T A . f l u i d _ i d   =   W P _ F L U I D _ T E M P . f l u i d _ i d   a n d  
 W P _ F L U I D _ T E M P _ F A N N _ D A T A . t e m p _ i d   =   W P _ F L U I D _ T E M P . t e m p _ i d    
 j o i n   C D _ F L U I D   o n    
 W P _ F L U I D _ T E M P _ F A N N _ D A T A . w e l l _ i d   =   C D _ F L U I D . w e l l _ i d   a n d  
 W P _ F L U I D _ T E M P _ F A N N _ D A T A . w e l l b o r e _ i d   =   C D _ F L U I D . w e l l b o r e _ i d   a n d  
 W P _ F L U I D _ T E M P _ F A N N _ D A T A . f l u i d _ i d   =   C D _ F L U I D . f l u i d _ i d    
  
 w h e r e    
 W P _ F L U I D _ T E M P . I s _ r e f e r e n c e   =   & a m p ; a p o s ; Y & a m p ; a p o s ;    
 a n d  
 C D _ F L U I D . f a n n _ d a t a _ s o u r c e = 0  
  
  
    
 U N I O N  
   s e l e c t   0 ,   n u l l   A S   R P M , n u l l   A S   D E F L E C T I O N   , T E M P E R A T U R E , p r e s s u r e , b a s e _ d e n s i t y , W P _ F L U I D _ T E M P . p l a s t i c _ v i s c o s i t y , W P _ F L U I D _ T E M P . y i e l d _ p o i n t ,     W P _ F L U I D _ T E M P . n _ p r i m e _ p a r a m e t e r ,   W P _ F L U I D _ T E M P . k _ p r i m e _ p a r a m e t e r ,   m _ p a r a m e t e r , & a m p ; a p o s ; Y e s & a m p ; a p o s ;   a s   I s _ R e f e r e n c e    
 f r o m   W P _ F L U I D _ T E M P  
   j o i n   c d _ c a s e   o n  
 W P _ F L U I D _ T E M P . w e l l _ i d   =   c d _ c a s e . w e l l _ i d   a n d  
 W P _ F L U I D _ T E M P . w e l l b o r e _ i d   =   c d _ c a s e . w e l l b o r e _ i d   a n d  
 W P _ F L U I D _ T E M P . f l u i d _ i d   =   c d _ c a s e . f l u i d _ i d    
 j o i n   C D _ F L U I D   o n    
  
 W P _ F L U I D _ T E M P . w e l l _ i d   =   C D _ F L U I D . w e l l _ i d   a n d  
  
 W P _ F L U I D _ T E M P . w e l l b o r e _ i d   =   C D _ F L U I D . w e l l b o r e _ i d   a n d    
  
 W P _ F L U I D _ T E M P . f l u i d _ i d   =   C D _ F L U I D . f l u i d _ i d    
 A N D   C D _ F L U I D . f a n n _ d a t a _ s o u r c e = 1  
 W h e r e   I s _ R e f e r e n c e   =   & a m p ; a p o s ; Y & a m p ; a p o s ;  
 o r d e r   b y    
 1  
  
  
  
 & a m p ; l t ; / S q l S t a t e m e n t & a m p ; g t ;  
     & a m p ; l t ; / S a v e d Q u e r y & a m p ; g t ;  
     & a m p ; l t ; S a v e d Q u e r y & a m p ; g t ;  
         & a m p ; l t ; N a m e & a m p ; g t ; Q u e r y _ S w a b S u r g e C i r c u l a t i n g F l u i d & a m p ; l t ; / N a m e & a m p ; g t ;  
         & a m p ; l t ; S q l S t a t e m e n t & a m p ; g t ; s e l e c t   c d _ f l u i d . f l u i d _ n a m e   f r o m   w p _ s r g _ s w a b _ s u r g e    
 j o i n   c d _ f l u i d  
 o n   w p _ s r g _ s w a b _ s u r g e . w e l l _ i d   =   c d _ f l u i d . w e l l _ i d   a n d  
 w p _ s r g _ s w a b _ s u r g e . w e l l b o r e _ i d   =   c d _ f l u i d . w e l l b o r e _ i d   a n d  
 w p _ s r g _ s w a b _ s u r g e . c i r c u l a t i o n _ f l u i d _ i d   =   c d _ f l u i d . f l u i d _ i d    
 & a m p ; l t ; / S q l S t a t e m e n t & a m p ; g t ;  
     & a m p ; l t ; / S a v e d Q u e r y & a m p ; g t ;  
     & a m p ; l t ; S a v e d Q u e r y & a m p ; g t ;  
         & a m p ; l t ; N a m e & a m p ; g t ; Q u e r y _ S w a b S u r g e _ P u m p S c h e d u l e & a m p ; l t ; / N a m e & a m p ; g t ;  
         & a m p ; l t ; S q l S t a t e m e n t & a m p ; g t ; s e l e c t  
 c d _ f l u i d . f l u i d _ n a m e ,  
 w p _ f l u i d _ t e m p . b a s e _ d e n s i t y   d e n s i t y _ _ N 2 ,  
 w p _ c a s e _ c e m _ j o b _ d a t a _ a r r . t o p _ o f _ f l u i d   t o p _ o f _ f l u i d _ _ N 1  
   f r o m   w p _ c a s e _ c e m _ j o b _ d a t a _ a r r  
 j o i n   c d _ f l u i d   o n    
 w p _ c a s e _ c e m _ j o b _ d a t a _ a r r . w e l l _ i d   =   c d _ f l u i d . w e l l _ i d   a n d    
 w p _ c a s e _ c e m _ j o b _ d a t a _ a r r . w e l l b o r e _ i d   =   c d _ f l u i d . w e l l b o r e _ i d   a n d    
 w p _ c a s e _ c e m _ j o b _ d a t a _ a r r . f l u i d _ i d   =   c d _ f l u i d . f l u i d _ i d  
 j o i n   w p _ f l u i d _ t e m p   o n  
 w p _ f l u i d _ t e m p . w e l l _ i d   =   c d _ f l u i d . w e l l _ i d   a n d    
 w p _ f l u i d _ t e m p . w e l l b o r e _ i d   =   c d _ f l u i d . w e l l b o r e _ i d   a n d    
 w p _ f l u i d _ t e m p . f l u i d _ i d   =   c d _ f l u i d . f l u i d _ i d  
  
  
 & a m p ; l t ; / S q l S t a t e m e n t & a m p ; g t ;  
     & a m p ; l t ; / S a v e d Q u e r y & a m p ; g t ;  
     & a m p ; l t ; S a v e d Q u e r y & a m p ; g t ;  
         & a m p ; l t ; N a m e & a m p ; g t ; Q r y _ B H A D y n a m i c s . S h o w & a m p ; l t ; / N a m e & a m p ; g t ;  
         & a m p ; l t ; S q l S t a t e m e n t & a m p ; g t ; s e l e c t   A . d i s p l a y _ B H A Q u i c k L o o k ,  
 ( s e l e c t   c o u n t ( B . [ C a t e g o r y ] )    
 f r o m   p l o t   B  
 w h e r e   B . [ C a t e g o r y ]   i n ( & a m p ; a p o s ; B h a D y n a m i c s & a m p ; a p o s ; , & a m p ; a p o s ; C r i t i c a l S p e e d & a m p ; a p o s ; ) )   N u m b e r O f B H A D y n a m i c s P l o t s  
 f r o m   f r o m _ a p p   A  
  
  
  
  
  
  
  
 & a m p ; l t ; / S q l S t a t e m e n t & a m p ; g t ;  
     & a m p ; l t ; / S a v e d Q u e r y & a m p ; g t ;  
     & a m p ; l t ; S a v e d Q u e r y & a m p ; g t ;  
         & a m p ; l t ; N a m e & a m p ; g t ; Q u e r y _ C S A _ P l o t s . S h o w & a m p ; l t ; / N a m e & a m p ; g t ;  
         & a m p ; l t ; S q l S t a t e m e n t & a m p ; g t ; s e l e c t   c o u n t ( * )   f r o m   p l o t  
 w h e r e   [ C a t e g o r y ] = & a m p ; a p o s ; C r i t i c a l S p e e d & a m p ; a p o s ;  
  
  
  
 & a m p ; l t ; / S q l S t a t e m e n t & a m p ; g t ;  
     & a m p ; l t ; / S a v e d Q u e r y & a m p ; g t ;  
     & a m p ; l t ; S a v e d Q u e r y & a m p ; g t ;  
         & a m p ; l t ; N a m e & a m p ; g t ; Q r y _ P l o t s F o r B H A D y n a m i c s & a m p ; l t ; / N a m e & a m p ; g t ;  
         & a m p ; l t ; S q l S t a t e m e n t & a m p ; g t ; s e l e c t   *    
 f r o m   p l o t  
 w h e r e   [ C a t e g o r y ]   i n ( & a m p ; a p o s ; B h a D y n a m i c s & a m p ; a p o s ; , & a m p ; a p o s ; C r i t i c a l S p e e d & a m p ; a p o s ; )  
  
  
 & a m p ; l t ; / S q l S t a t e m e n t & a m p ; g t ;  
     & a m p ; l t ; / S a v e d Q u e r y & a m p ; g t ;  
     & a m p ; l t ; S a v e d Q u e r y & a m p ; g t ;  
         & a m p ; l t ; N a m e & a m p ; g t ; Q r y _ N u m b e r O f B H A P l o t s & a m p ; l t ; / N a m e & a m p ; g t ;  
         & a m p ; l t ; S q l S t a t e m e n t & a m p ; g t ; s e l e c t   c o u n t ( B . [ C a t e g o r y ] )   N u m b e r O f B H A P l o t s  
 f r o m   p l o t   B  
 w h e r e   B . [ C a t e g o r y ] = & a m p ; a p o s ; B h a D y n a m i c s & a m p ; a p o s ;   a n d   B . [ S u b C a t e g o r y ]   i n ( & a m p ; a p o s ; B h a D y n a m i c s B h a P l o t s & a m p ; a p o s ; ,   & a m p ; a p o s ; B h a D y n a m i c s D r i l l A h e a d P l o t s & a m p ; a p o s ; )  
  
  
 & a m p ; l t ; / S q l S t a t e m e n t & a m p ; g t ;  
     & a m p ; l t ; / S a v e d Q u e r y & a m p ; g t ;  
     & a m p ; l t ; S a v e d Q u e r y & a m p ; g t ;  
         & a m p ; l t ; N a m e & a m p ; g t ; Q r y _ N u m b e r O f S t u c k P i p e P l o t s & a m p ; l t ; / N a m e & a m p ; g t ;  
         & a m p ; l t ; S q l S t a t e m e n t & a m p ; g t ; s e l e c t   c o u n t ( B . [ C a t e g o r y ] )   N u m b e r O f S t u c k P i p e P l o t s  
 f r o m   p l o t   B  
 w h e r e   B . [ C a t e g o r y ] = & a m p ; a p o s ; S t u c k P i p e & a m p ; a p o s ;  
 & a m p ; l t ; / S q l S t a t e m e n t & a m p ; g t ;  
     & a m p ; l t ; / S a v e d Q u e r y & a m p ; g t ;  
     & a m p ; l t ; S a v e d Q u e r y & a m p ; g t ;  
         & a m p ; l t ; N a m e & a m p ; g t ; Q r y _ S t u c k P i p e P l o t s & a m p ; l t ; / N a m e & a m p ; g t ;  
         & a m p ; l t ; S q l S t a t e m e n t & a m p ; g t ; s e l e c t   *  
 f r o m   p l o t  
 w h e r e   [ C a t e g o r y ] = & a m p ; a p o s ; S t u c k P i p e & a m p ; a p o s ;  
 & a m p ; l t ; / S q l S t a t e m e n t & a m p ; g t ;  
     & a m p ; l t ; / S a v e d Q u e r y & a m p ; g t ;  
     & a m p ; l t ; S a v e d Q u e r y & a m p ; g t ;  
         & a m p ; l t ; N a m e & a m p ; g t ; Q r y _ S t u c k P i p e A p p l i e d F o r c e P l o t & a m p ; l t ; / N a m e & a m p ; g t ;  
         & a m p ; l t ; S q l S t a t e m e n t & a m p ; g t ; s e l e c t   *  
 f r o m   p l o t  
 w h e r e   [ C a t e g o r y ] = & a m p ; a p o s ; S t u c k P i p e & a m p ; a p o s ;   a n d  
 [ N a m e ] = & a m p ; a p o s ; A p p l i e d F o r c e & a m p ; a p o s ;  
  
 & a m p ; l t ; / S q l S t a t e m e n t & a m p ; g t ;  
     & a m p ; l t ; / S a v e d Q u e r y & a m p ; g t ;  
     & a m p ; l t ; S a v e d Q u e r y & a m p ; g t ;  
         & a m p ; l t ; N a m e & a m p ; g t ; Q r y _ J a r B u c k l i n g T e x t s & a m p ; l t ; / N a m e & a m p ; g t ;  
         & a m p ; l t ; S q l S t a t e m e n t & a m p ; g t ; s e l e c t    
 c a s e    
 	 W H E N     J a r S e t B u c k l i n g   =   & a m p ; a p o s ; 0 & a m p ; a p o s ;   T H E N   & a m p ; a p o s ; N o   B u c k l i n g & a m p ; a p o s ;  
 	 W H E N     J a r S e t B u c k l i n g   =   & a m p ; a p o s ; 1 & a m p ; a p o s ;   T H E N   & a m p ; a p o s ; S i n u s o i d a l & a m p ; a p o s ;  
 	 W H E N     J a r S e t B u c k l i n g   =   & a m p ; a p o s ; 2 & a m p ; a p o s ;   T H E N   & a m p ; a p o s ; T r a n s i t i o n & a m p ; a p o s ;  
 	 W H E N     J a r S e t B u c k l i n g   =   & a m p ; a p o s ; 3 & a m p ; a p o s ;   T H E N   & a m p ; a p o s ; H e l i c a l & a m p ; a p o s ;  
 	 W H E N     J a r S e t B u c k l i n g   =   & a m p ; a p o s ; 4 & a m p ; a p o s ;   T H E N   & a m p ; a p o s ; L o c k u p & a m p ; a p o s ;  
 	 E L S E   & a m p ; a p o s ; & a m p ; a p o s ;  
 E N D   a s   J a r S e t B u c k l i n g T e x t ,  
 c a s e    
 	 W H E N     J a r T r i p B u c k l i n g   =   & a m p ; a p o s ; 0 & a m p ; a p o s ;   T H E N   & a m p ; a p o s ; N o   B u c k l i n g & a m p ; a p o s ;  
 	 W H E N     J a r T r i p B u c k l i n g   =   & a m p ; a p o s ; 1 & a m p ; a p o s ;   T H E N   & a m p ; a p o s ; S i n u s o i d a l & a m p ; a p o s ;  
 	 W H E N     J a r T r i p B u c k l i n g   =   & a m p ; a p o s ; 2 & a m p ; a p o s ;   T H E N   & a m p ; a p o s ; T r a n s i t i o n & a m p ; a p o s ;  
 	 W H E N     J a r T r i p B u c k l i n g   =   & a m p ; a p o s ; 3 & a m p ; a p o s ;   T H E N   & a m p ; a p o s ; H e l i c a l & a m p ; a p o s ;  
 	 W H E N     J a r T r i p B u c k l i n g   =   & a m p ; a p o s ; 4 & a m p ; a p o s ;   T H E N   & a m p ; a p o s ; L o c k u p & a m p ; a p o s ;  
 	 E L S E   & a m p ; a p o s ; & a m p ; a p o s ;  
 E N D   a s   J a r T r i p B u c k l i n g T e x t ,  
 c a s e    
 	 W H E N     J a r R e s e t B u c k l i n g   =   & a m p ; a p o s ; 0 & a m p ; a p o s ;   T H E N   & a m p ; a p o s ; N o   B u c k l i n g & a m p ; a p o s ;  
 	 W H E N     J a r R e s e t B u c k l i n g   =   & a m p ; a p o s ; 1 & a m p ; a p o s ;   T H E N   & a m p ; a p o s ; S i n u s o i d a l & a m p ; a p o s ;  
 	 W H E N     J a r R e s e t B u c k l i n g   =   & a m p ; a p o s ; 2 & a m p ; a p o s ;   T H E N   & a m p ; a p o s ; T r a n s i t i o n & a m p ; a p o s ;  
 	 W H E N     J a r R e s e t B u c k l i n g   =   & a m p ; a p o s ; 3 & a m p ; a p o s ;   T H E N   & a m p ; a p o s ; H e l i c a l & a m p ; a p o s ;  
 	 W H E N     J a r R e s e t B u c k l i n g   =   & a m p ; a p o s ; 4 & a m p ; a p o s ;   T H E N   & a m p ; a p o s ; L o c k u p & a m p ; a p o s ;  
 	 E L S E   & a m p ; a p o s ; & a m p ; a p o s ;  
 E N D   a s   J a r R e s e t B u c k l i n g T e x t  
 F R O M   T D A S t u c k J a r A n a l y s i s  
 & a m p ; l t ; / S q l S t a t e m e n t & a m p ; g t ;  
     & a m p ; l t ; / S a v e d Q u e r y & a m p ; g t ;  
     & a m p ; l t ; S a v e d Q u e r y & a m p ; g t ;  
         & a m p ; l t ; N a m e & a m p ; g t ; Q r y _ S t u c k P i p e J a r O p e r a t i o n P l o t & a m p ; l t ; / N a m e & a m p ; g t ;  
         & a m p ; l t ; S q l S t a t e m e n t & a m p ; g t ; s e l e c t   *  
 f r o m   p l o t  
 w h e r e   [ C a t e g o r y ] = & a m p ; a p o s ; S t u c k P i p e & a m p ; a p o s ;   a n d  
 [ N a m e ] = & a m p ; a p o s ; J a r O p e r a t i o n A n a l y s i s & a m p ; a p o s ;  
 & a m p ; l t ; / S q l S t a t e m e n t & a m p ; g t ;  
     & a m p ; l t ; / S a v e d Q u e r y & a m p ; g t ;  
     & a m p ; l t ; S a v e d Q u e r y & a m p ; g t ;  
         & a m p ; l t ; N a m e & a m p ; g t ; Q r y _ S t u c k P i p e B a c k o f f A n a l y s i s P l o t & a m p ; l t ; / N a m e & a m p ; g t ;  
         & a m p ; l t ; S q l S t a t e m e n t & a m p ; g t ; s e l e c t   *  
 f r o m   p l o t  
 w h e r e   [ C a t e g o r y ] = & a m p ; a p o s ; S t u c k P i p e & a m p ; a p o s ;   a n d  
 [ N a m e ] = & a m p ; a p o s ; B a c k o f f A n a l y s i s & a m p ; a p o s ;  
 & a m p ; l t ; / S q l S t a t e m e n t & a m p ; g t ;  
     & a m p ; l t ; / S a v e d Q u e r y & a m p ; g t ;  
     & a m p ; l t ; S a v e d Q u e r y & a m p ; g t ;  
         & a m p ; l t ; N a m e & a m p ; g t ; Q r y _ S t u c k P i p e S c h e m a t i c P l o t & a m p ; l t ; / N a m e & a m p ; g t ;  
         & a m p ; l t ; S q l S t a t e m e n t & a m p ; g t ; S E L E C T   *  
 F R O M   p l o t  
 W H E R E   [ C a t e g o r y ] = & a m p ; a p o s ; S t u c k P i p e & a m p ; a p o s ;   A N D  
 [ N a m e ]   =    
 C A S E   W H E N   E X I S T S ( S E L E C T   [ N a m e ]   F R O M   p l o t   W H E R E   [ N a m e ]   =   & a m p ; a p o s ; B a c k o f f A n a l y s i s & a m p ; a p o s ; )  
 	   T H E N   & a m p ; a p o s ; B a c k o f f A n a l y s i s & a m p ; a p o s ;  
           W H E N   E X I S T S ( S E L E C T   [ N a m e ]   F R O M   p l o t   W H E R E   [ N a m e ]   =   & a m p ; a p o s ; J a r O p e r a t i o n A n a l y s i s & a m p ; a p o s ; )  
 	   T H E N   & a m p ; a p o s ; J a r O p e r a t i o n A n a l y s i s & a m p ; a p o s ;  
           E L S E   & a m p ; a p o s ; Y i e l d A n a l y s i s & a m p ; a p o s ;  
 E N D  
 & a m p ; l t ; / S q l S t a t e m e n t & a m p ; g t ;  
     & a m p ; l t ; / S a v e d Q u e r y & a m p ; g t ;  
     & a m p ; l t ; S a v e d Q u e r y & a m p ; g t ;  
         & a m p ; l t ; N a m e & a m p ; g t ; Q r y _ W P _ T D A _ P A R A M S _ J a r s U p O r D o w n & a m p ; l t ; / N a m e & a m p ; g t ;  
         & a m p ; l t ; S q l S t a t e m e n t & a m p ; g t ; S E L E C T    
 C A S E   W H E N   j a r s _ u p   =   & a m p ; a p o s ; Y & a m p ; a p o s ;   T H E N   & a m p ; a p o s ; U p & a m p ; a p o s ;  
 E L S E   & a m p ; a p o s ; D o w n & a m p ; a p o s ;  
 E N D   J a r s U p  
 F R O M   W P _ T D A _ P A R A M S  
 & a m p ; l t ; / S q l S t a t e m e n t & a m p ; g t ;  
     & a m p ; l t ; / S a v e d Q u e r y & a m p ; g t ;  
     & a m p ; l t ; S a v e d Q u e r y & a m p ; g t ;  
         & a m p ; l t ; N a m e & a m p ; g t ; Q r y _ W P _ T D A _ P A R A M S _ P u m p s O n O r O f f & a m p ; l t ; / N a m e & a m p ; g t ;  
         & a m p ; l t ; S q l S t a t e m e n t & a m p ; g t ; S E L E C T    
 C A S E   W H E N   p u m p s _ o n   =   & a m p ; a p o s ; Y & a m p ; a p o s ;   T H E N   & a m p ; a p o s ; O n & a m p ; a p o s ;  
 E L S E   & a m p ; a p o s ; O f f & a m p ; a p o s ;  
 E N D   P u m p s O n  
 F R O M   W P _ T D A _ P A R A M S  
 & a m p ; l t ; / S q l S t a t e m e n t & a m p ; g t ;  
     & a m p ; l t ; / S a v e d Q u e r y & a m p ; g t ;  
     & a m p ; l t ; S a v e d Q u e r y & a m p ; g t ;  
         & a m p ; l t ; N a m e & a m p ; g t ; Q r y _ J a r S p e c i f i c a t i o n & a m p ; l t ; / N a m e & a m p ; g t ;  
         & a m p ; l t ; S q l S t a t e m e n t & a m p ; g t ; S E L E C T   u p _ s e t _ f o r c e ,   d o w n _ s e t _ f o r c e ,   u p _ t r i p _ f o r c e ,   d o w n _ t r i p _ f o r c e ,   p u m p _ o p e n _ f o r c e ,   f r i c t i o n _ s e a l _ f o r c e  
 F R O M   C D _ A S S E M B L Y _ C O M P ,   W P _ T D A _ P A R A M S  
 W H E R E   [ s e c t _ t y p e _ c o d e ] = & a m p ; q u o t ; J A R & a m p ; q u o t ;  
 A N D   d e p t h   I N   ( S E L E C T   M A X ( d e p t h )    
 F R O M   C D _ A S S E M B L Y _ C O M P  
 W H E R E   [ s e c t _ t y p e _ c o d e ] = & a m p ; q u o t ; J A R & a m p ; q u o t ;  
 A N D   (  
 ( J a r C a l c   =   0   A N D   d e p t h   & a m p ; a m p ; l t ;   s t p _ m d _ w h e n _ s t u c k )  
 )  
 U N I O N    
 S E L E C T   M I N ( d e p t h )    
 F R O M   C D _ A S S E M B L Y _ C O M P  
 W H E R E   [ s e c t _ t y p e _ c o d e ] = & a m p ; q u o t ; J A R & a m p ; q u o t ;  
 A N D   (  
 ( J a r C a l c   =   1   A N D   d e p t h   & a m p ; a m p ; g t ;   s t p _ m d _ w h e n _ s t u c k )  
 O R  
 ( J a r C a l c   =   2   A N D   d e p t h   & a m p ; a m p ; g t ; =   s t p _ m d _ w h e n _ s t u c k )  
 )  
 )  
 & a m p ; l t ; / S q l S t a t e m e n t & a m p ; g t ;  
     & a m p ; l t ; / S a v e d Q u e r y & a m p ; g t ;  
     & a m p ; l t ; S a v e d Q u e r y & a m p ; g t ;  
         & a m p ; l t ; N a m e & a m p ; g t ; Q r y _ U s e R i g M e c h a n i c a l L i m i t a t i o n s & a m p ; l t ; / N a m e & a m p ; g t ;  
         & a m p ; l t ; S q l S t a t e m e n t & a m p ; g t ; S E L E C T  
 ( S E L E C T   & a m p ; a p o s ; N & a m p ; a p o s ;   u s e r i g c a p a c i t y  
 F R O M   C D _ C A S E  
 W H E R E  
 N O T   E X I S T S (   S E L E C T   [ u s e _ r i g _ c a p a c i t y ]   F R O M   C D _ C A S E )  
 U N I O N  
 S E L E C T   [ u s e _ r i g _ c a p a c i t y ]   u s e r i g c a p a c i t y  
 F R O M   C D _ C A S E  
 W H E R E  
 E X I S T S (   S E L E C T   [ u s e _ r i g _ c a p a c i t y ]   F R O M   C D _ C A S E ) )   u s e r i g c a p a c i t y ,  
 ( S E L E C T   & a m p ; a p o s ; N & a m p ; a p o s ;   u s e t o r q u e r a t i n g  
 F R O M   W P _ T D A _ O P T I O N S  
 W H E R E  
 N O T   E X I S T S (   S E L E C T   [ u s e _ t o r q u e _ r a t i n g ]   F R O M   W P _ T D A _ O P T I O N S )  
 U N I O N  
 S E L E C T   [ u s e _ t o r q u e _ r a t i n g ]   u s e t o r q u e r a t i n g  
 F R O M   W P _ T D A _ O P T I O N S  
 W H E R E  
 E X I S T S (   S E L E C T   [ u s e _ t o r q u e _ r a t i n g ]   F R O M   W P _ T D A _ O P T I O N S ) )   u s e t o r q u e r a t i n g  
 & a m p ; l t ; / S q l S t a t e m e n t & a m p ; g t ;  
     & a m p ; l t ; / S a v e d Q u e r y & a m p ; g t ;  
     & a m p ; l t ; S a v e d Q u e r y & a m p ; g t ;  
         & a m p ; l t ; N a m e & a m p ; g t ; Q r y _ F l u i d J o b G r i d & a m p ; l t ; / N a m e & a m p ; g t ;  
         & a m p ; l t ; S q l S t a t e m e n t & a m p ; g t ; w i t h   t o p _ p l u g   a s   (  
 	 s e l e c t   s e q u e n c e _ n o   a s   p o s i t i o n  
 	 f r o m   W P _ C A S E _ C E M _ J O B _ D A T A _ A R R   t 1    
 	 w h e r e   ( o p e r a t i o n   =   & a m p ; a p o s ; 6 & a m p ; a p o s ;   O R   o p e r a t i o n   =   & a m p ; a p o s ; T o p   P l u g * & a m p ; a p o s ; )  
 ) ,  
 s u b s t a g e s   a s   ( s e l e c t   c a s t ( t 1 . s e q u e n c e _ n o   a s   i n t )   /   1 0 0 0 0 0   s t a g e ,   c o u n t ( t 1 . s e q u e n c e _ n o )   a s   s u b s t a g e _ c o u n t    
 f r o m   W P _ C A S E _ C E M _ J O B _ D A T A _ A R R   t 1    
 g r o u p   b y   c a s t ( t 1 . s e q u e n c e _ n o   a s   i n t )   /   1 0 0 0 0 0 )  
  
 S E L E C T  
 t 1 . s e q u e n c e _ n o ,  
 c a s t ( t 1 . s e q u e n c e _ n o   a s   i n t )   /   1 0 0 0 0 0   A S   m a i n _ s t a g e _ n o ,  
 ( c a s t ( t 1 . s e q u e n c e _ n o   a s   i n t )   %   1 0 0 0 0 0 )   -   ( c a s t ( t 1 . s e q u e n c e _ n o   a s   i n t )   /   1 0 0 0 0 0   -   1 )     A S   s u b s t a g e _ n o ,  
  
 c a s e    
 	 w h e n   t 1 . s e q u e n c e _ n o   & a m p ; a m p ; l t ;   ( s e l e c t   p o s i t i o n   f r o m   t o p _ p l u g )   t h e n  
 	 	 c a s e  
 	 	 	 w h e n   ( s e l e c t   s u b s t a g e _ c o u n t   f r o m   s u b s t a g e s   w h e r e   s t a g e   =   c a s t ( t 1 . s e q u e n c e _ n o   a s   i n t )   /   1 0 0 0 0 0 )   =   1  
 	 	 	 t h e n   c a s t ( c a s t ( t 1 . s e q u e n c e _ n o   a s   i n t )   /   1 0 0 0 0 0   a s   t e x t )  
 	 	 e l s e  
 	 	 	 ( ( c a s t ( t 1 . s e q u e n c e _ n o   a s   i n t )   /   1 0 0 0 0 0 )   | |   & a m p ; a p o s ;   -   & a m p ; a p o s ;   | |   ( c a s t ( t 1 . s e q u e n c e _ n o   a s   i n t )   %   1 0 0 0 0 0 )   -   ( c a s t ( t 1 . s e q u e n c e _ n o   a s   i n t )   /   1 0 0 0 0 0   -   1 ) )  
 	 	 e n d  
 	 w h e n   t 1 . s e q u e n c e _ n o   & a m p ; a m p ; g t ;   ( s e l e c t   p o s i t i o n   f r o m   t o p _ p l u g )   t h e n  
 	 	 c a s e  
 	 	 	 w h e n   ( s e l e c t   s u b s t a g e _ c o u n t   f r o m   s u b s t a g e s   w h e r e   s t a g e   =   c a s t ( t 1 . s e q u e n c e _ n o   a s   i n t )   /   1 0 0 0 0 0 )   =   1  
 	 	 	 t h e n   c a s t ( c a s t ( t 1 . s e q u e n c e _ n o   a s   i n t )   /   1 0 0 0 0 0   -   1   a s   v a r c h a r ( 7 ) )  
 	 	 e l s e  
 	 	 	 ( ( c a s t ( t 1 . s e q u e n c e _ n o   a s   i n t )   /   1 0 0 0 0 0   -   1 )   | |   & a m p ; a p o s ;   -   & a m p ; a p o s ;   | |   ( ( c a s t ( t 1 . s e q u e n c e _ n o   a s   i n t )   %   1 0 0 0 0 0 )   -   ( c a s t ( t 1 . s e q u e n c e _ n o   a s   i n t )   /   1 0 0 0 0 0   -   1 )   +   1 ) )  
 	 	 e n d  
  
 e n d   a s   s t a g e _ n o ,  
  
 C A S E    
 W H E N   C O A L E S C E ( t 1 . s e q u e n c e _ n o , & a m p ; a p o s ; & a m p ; a p o s ; )   = & a m p ; a p o s ; & a m p ; a p o s ;   T H E N   & a m p ; a p o s ; & a m p ; a p o s ;  
 W H E N   t 1 . i s _ s t a g e   =   & a m p ; a p o s ; Y & a m p ; a p o s ;   A N D   N O T   ( t 1 . s e q u e n c e _ n o   = & a m p ; a p o s ; & a m p ; a p o s ; )   T H E N   & a m p ; a p o s ; Y e s & a m p ; a p o s ;  
 E L S E   & a m p ; a p o s ; N o & a m p ; a p o s ;  
 E N D   A S   n e w _ s t a g e ,  
 C A S E   t 1 . o p e r a t i o n  
 	 w h e n   0   t h e n   & a m p ; a p o s ; D r i l l i n g   F l d   ( M u d ) & a m p ; a p o s ;  
         w h e n   1   t h e n   & a m p ; a p o s ; D r i l l i n g   F l d   ( S p ) & a m p ; a p o s ;    
         w h e n   2   t h e n   & a m p ; a p o s ; C e m e n t & a m p ; a p o s ;                          
         w h e n   3   t h e n   & a m p ; a p o s ; S p a c e r / F l u s h & a m p ; a p o s ;              
         w h e n   4   t h e n   & a m p ; a p o s ; M u d & a m p ; a p o s ;                                
         w h e n   5   t h e n   & a m p ; a p o s ; T u n e d   S p a c e r & a m p ; a p o s ;              
         w h e n   6   t h e n  
 	 	 C A S E   W H E N   C O A L E S C E ( t 3 . i s _ t o p _ p l u g , & a m p ; a p o s ; N & a m p ; a p o s ; ) = & a m p ; a p o s ; Y & a m p ; a p o s ;   T H E N   & a m p ; a p o s ; T o p   P l u g & a m p ; a p o s ;  
 	 	 E L S E   & a m p ; a p o s ; S t a r t   D i s p l a c e m e n t & a m p ; a p o s ;  
 	 	 E N D                
 E N D   A S   f l u i d _ t y p e ,  
 C A S E    
 	 W H E N   C O A L E S C E ( t 1 . s e q u e n c e _ n o , & a m p ; a p o s ; & a m p ; a p o s ; )   = & a m p ; a p o s ; & a m p ; a p o s ;   T H E N   & a m p ; a p o s ; & a m p ; a p o s ;  
 	 E L S E   t 2 . f l u i d _ n a m e  
 E N D   A S   f l u i d _ n a m e ,  
 C A S E    
 	 W H E N   C O A L E S C E ( t 1 . s e q u e n c e _ n o , & a m p ; a p o s ; & a m p ; a p o s ; )   = & a m p ; a p o s ; & a m p ; a p o s ;   T H E N   & a m p ; a p o s ; & a m p ; a p o s ;  
 	 E L S E      
 	 	 c a s e   t 1 . p l a c e m e n t _ m e t h o d  
                         w h e n   4   t h e n   & a m p ; a p o s ; S h u t d o w n & a m p ; a p o s ;  
                         w h e n   3   t h e n   & a m p ; a p o s ; B u l k   & a m p ; a m p ; a m p ;   Y i e l d & a m p ; a p o s ;  
                         w h e n   2   t h e n   & a m p ; a p o s ; L e n g t h & a m p ; a p o s ;  
                         w h e n   1   t h e n   & a m p ; a p o s ; T o p   o f   F l u i d & a m p ; a p o s ;  
                         w h e n   0   t h e n   & a m p ; a p o s ; V o l u m e & a m p ; a p o s ;  
                 e n d    
 	 - - t 1 . p l a c e m e n t _ m e t h o d  
 E N D   A S   p l a c e m e n t _ m e t h o d ,  
 C A S E    
 W H E N   C O A L E S C E ( t 1 . s e q u e n c e _ n o , & a m p ; a p o s ; & a m p ; a p o s ; )   = & a m p ; a p o s ; & a m p ; a p o s ;   T H E N   & a m p ; a p o s ; & a m p ; a p o s ;  
 E L S E     C A S T ( t 1 . r a t e   A S   V A R C H A R )  
 E N D   A S   r a t e ,  
 C A S E    
 W H E N   C O A L E S C E ( t 1 . s e q u e n c e _ n o , & a m p ; a p o s ; & a m p ; a p o s ; )   = & a m p ; a p o s ; & a m p ; a p o s ;   T H E N   & a m p ; a p o s ; & a m p ; a p o s ;  
 E L S E     C A S T ( t 1 . v o l u m e   A S   V A R C H A R )  
 E N D   A S   v o l u m e ,  
 C A S E    
 W H E N   C O A L E S C E ( t 1 . s e q u e n c e _ n o , & a m p ; a p o s ; & a m p ; a p o s ; )   = & a m p ; a p o s ; & a m p ; a p o s ;   T H E N   & a m p ; a p o s ; & a m p ; a p o s ;  
 E L S E     C A S T ( t 1 . t o p _ o f _ f l u i d   A S   V A R C H A R )  
 E N D   A S   t o p _ o f _ f l u i d ,  
 C A S E    
 W H E N   C O A L E S C E ( t 1 . s e q u e n c e _ n o , & a m p ; a p o s ; & a m p ; a p o s ; )   = & a m p ; a p o s ; & a m p ; a p o s ;   T H E N   & a m p ; a p o s ; & a m p ; a p o s ;  
 E L S E     C A S T ( t 1 . l e n g t h   A S   V A R C H A R )  
 E N D   A S   l e n g t h ,  
 C A S E    
 W H E N   C O A L E S C E ( t 1 . s e q u e n c e _ n o , & a m p ; a p o s ; & a m p ; a p o s ; )   = & a m p ; a p o s ; & a m p ; a p o s ;   T H E N   & a m p ; a p o s ; & a m p ; a p o s ;  
 E L S E     C A S T ( t 1 . s h u t d o w n _ t i m e   A S   V A R C H A R )  
 E N D   A S   s h u t d o w n _ t i m e ,  
 C A S E    
 W H E N   C O A L E S C E ( t 1 . s e q u e n c e _ n o , & a m p ; a p o s ; & a m p ; a p o s ; )   = & a m p ; a p o s ; & a m p ; a p o s ;   T H E N   & a m p ; a p o s ; & a m p ; a p o s ;  
 E L S E     C A S T ( t 1 . b u l k _ c e m e n t   A S   V A R C H A R )  
 E N D   A S   b u l k _ c e m e n t  
 F R O M   W P _ C A S E _ C E M _ J O B _ D A T A _ A R R   t 1  
 L E F T   O U T E R   J O I N   C D _ F L U I D   t 2  
 O N   t 1 . f l u i d _ i d   =   t 2 . f l u i d _ i d  
 L E F T   O U T E R   J O I N   W P _ C A S E _ C E M _ J O B _ D A T A   t 3   O N  
 t 1 . w e l l _ i d = t 3 . w e l l _ i d   A N D   t 1 . w e l l b o r e _ i d = t 3 . w e l l b o r e _ i d   A N D   t 1 . c a s e _ i d = t 3 . c a s e _ i d  
  
 - - w h e r e   t 1 . c a s e _ i d   =   & a m p ; a p o s ; 2 2 Q K 0 & a m p ; a p o s ;  
 O R D E R   B Y   t 1 . s e q u e n c e _ n o  
  
 & a m p ; l t ; / S q l S t a t e m e n t & a m p ; g t ;  
     & a m p ; l t ; / S a v e d Q u e r y & a m p ; g t ;  
     & a m p ; l t ; S a v e d Q u e r y & a m p ; g t ;  
         & a m p ; l t ; N a m e & a m p ; g t ; Q r y _ C e m e n t i n g T e m p e r a t u r e P r o f i l e & a m p ; l t ; / N a m e & a m p ; g t ;  
         & a m p ; l t ; S q l S t a t e m e n t & a m p ; g t ; S E L E C T    
 C A S E   W H E N   t e m p _ p r o f i l e = & a m p ; a p o s ; B H C T & a m p ; a p o s ;   T H E N   & a m p ; a p o s ; B H C T & a m p ; a p o s ;  
 W H E N   t e m p _ p r o f i l e = & a m p ; a p o s ; A P I   B H C T & a m p ; a p o s ;   T H E N   & a m p ; a p o s ; C a l c u l a t e   A P I   B H C T & a m p ; a p o s ;  
 W H E N   t e m p _ p r o f i l e = & a m p ; a p o s ; T e m p   P r o f i l e & a m p ; a p o s ;   T H E N   & a m p ; a p o s ; U s e r   d e f i n e d & a m p ; a p o s ;  
 E L S E   & a m p ; a p o s ; & a m p ; a p o s ;  
 E N D   A S   t e m p _ p r o f i l e  
 F R O M   W P _ C A S E _ C E M _ J O B _ D A T A  
  
 & a m p ; l t ; / S q l S t a t e m e n t & a m p ; g t ;  
     & a m p ; l t ; / S a v e d Q u e r y & a m p ; g t ;  
     & a m p ; l t ; S a v e d Q u e r y & a m p ; g t ;  
         & a m p ; l t ; N a m e & a m p ; g t ; Q r y _ E r o d i b i l t y _ T y p e & a m p ; l t ; / N a m e & a m p ; g t ;  
         & a m p ; l t ; S q l S t a t e m e n t & a m p ; g t ; S E L E C T    
 C A S E   W H E N   c o a l e s c e ( t 1 . E R O D I B I L I T Y , & a m p ; a p o s ; N & a m p ; a p o s ; ) = & a m p ; a p o s ; Y & a m p ; a p o s ;   T H E N  
 C A S E   t 2 . m u d _ e r o d i b i l i t y _ t y p e  
 W H E N   0   t h e n   & a m p ; a p o s ; R e q u i r e d   S h e a r   S t r e s s & a m p ; a p o s ;  
 E L S E   & a m p ; a p o s ; E r o d i b i l i t y   N u m b e r & a m p ; a p o s ;  
 E N D  
 E L S E   & a m p ; a p o s ; N / A & a m p ; a p o s ;  
 E N D   A S   e r o d i b i l i t y _ t y p e  
 F R O M   W P _ C A S E _ W B S I M U L A T O R _ A N A L   t 1 ,   W P _ C A S E _ C E M _ J O B _ D A T A   t 2  
 & a m p ; l t ; / S q l S t a t e m e n t & a m p ; g t ;  
     & a m p ; l t ; / S a v e d Q u e r y & a m p ; g t ;  
     & a m p ; l t ; S a v e d Q u e r y & a m p ; g t ;  
         & a m p ; l t ; N a m e & a m p ; g t ; Q r y _ E r o d i b i l i t y C a l c u l a t i o n R a n g e & a m p ; l t ; / N a m e & a m p ; g t ;  
         & a m p ; l t ; S q l S t a t e m e n t & a m p ; g t ; S E L E C T   C A S E   [ s h e a r _ s t r e s s _ m e t h o d ]  
 W H E N   & a m p ; a p o s ; E & a m p ; a p o s ;   T H E N   & a m p ; a p o s ; E n t e r   t o p   a n d   b o t t o m   M D & a m p ; a p o s ;  
 W H E N   & a m p ; a p o s ; H & a m p ; a p o s ;   T H E N   & a m p ; a p o s ; E n t i r e   o p e n   h o l e   s e c t i o n & a m p ; a p o s ;  
 E L S E   & a m p ; a p o s ; 5 %   t e m p .   r a n g e   a t   m i d p o i n t & a m p ; a p o s ;  
 E N D   A S   c a l c u l a t i o n _ r a n g e  
 F R O M   W P _ C A S E _ C E M _ J O B _ D A T A  
  
 & a m p ; l t ; / S q l S t a t e m e n t & a m p ; g t ;  
     & a m p ; l t ; / S a v e d Q u e r y & a m p ; g t ;  
     & a m p ; l t ; S a v e d Q u e r y & a m p ; g t ;  
         & a m p ; l t ; N a m e & a m p ; g t ; Q r y _ W P _ C A S E _ W B S I M U L A T O R _ A N A L _ E r o d i b i l i t y & a m p ; l t ; / N a m e & a m p ; g t ;  
         & a m p ; l t ; S q l S t a t e m e n t & a m p ; g t ; S E L E C T   C A S E   W H E N   f . f i e l d _ e x i s t s = & a m p ; a p o s ; Y & a m p ; a p o s ;   T H E N  
 ( S E L E C T   e r o d i b i l i t y   F R O M     W P _ C A S E _ W B S I M U L A T O R _ A N A L )  
 E L S E  
 & a m p ; a p o s ; N & a m p ; a p o s ;  
 E N D   a s   f i e l d _ v a l u e  
 F R O M  
 ( S E L E C T   C A S E   W H E N   c . c o u n t   & a m p ; a m p ; g t ;   0   T H E N   & a m p ; a p o s ; Y & a m p ; a p o s ;  
 E L S E   & a m p ; a p o s ; N & a m p ; a p o s ;  
 E N D   A S   f i e l d _ e x i s t s  
 F R O M   ( S E L E C T   C O U N T ( s q l )   A S   c o u n t    
 	     F R O M   s q l i t e _ m a s t e r    
 	     W H E R E   n a m e = & a m p ; a p o s ; W P _ C A S E _ W B S I M U L A T O R _ A N A L & a m p ; a p o s ;  
             A N D   s q l   l i k e   & a m p ; a p o s ; % [ e r o d i b i l i t y ] % & a m p ; a p o s ; )   c )   f  
 & a m p ; l t ; / S q l S t a t e m e n t & a m p ; g t ;  
     & a m p ; l t ; / S a v e d Q u e r y & a m p ; g t ;  
     & a m p ; l t ; S a v e d Q u e r y & a m p ; g t ;  
         & a m p ; l t ; N a m e & a m p ; g t ; Q r y _ W P _ C A S E _ C E M _ J O B _ D A T A _ P R E S & a m p ; l t ; / N a m e & a m p ; g t ;  
         & a m p ; l t ; S q l S t a t e m e n t & a m p ; g t ; S E L E C T   C A S T ( t 1 . r e t u r n _ v o l   A S   V A R C H A R )   a s   s t a r t _ r e t u r n _ v o l u m e ,    
 ( C A S E   W H E N   E X I S T S   ( S E L E C T   *   F R O M   W P _ C A S E _ C E M _ J O B _ D A T A _ P R E S   t 3  
 W H E R E   t 3 . s e q u e n c e _ n o   =   t 1 . s e q u e n c e _ n o + 1 )   T H E N  
 ( S E L E C T   C A S T ( r e t u r n _ v o l   A S   V A R C H A R )  
 F R O M   W P _ C A S E _ C E M _ J O B _ D A T A _ P R E S   t 2  
 W H E R E   t 2 . s e q u e n c e _ n o   =   t 1 . s e q u e n c e _ n o + 1 )    
 E L S E   & a m p ; a p o s ; E n d & a m p ; a p o s ;  
 E N D )   A S   e n d _ r e t u r n _ v o l u m e ,  
 C A S T ( t 1 . b a c k _ p r e s   A S   V A R C H A R )   A S   b a c k _ p r e s  
 F R O M   W P _ C A S E _ C E M _ J O B _ D A T A _ P R E S   t 1  
 O R D E R   B Y   s e q u e n c e _ n o  
  
  
 & a m p ; l t ; / S q l S t a t e m e n t & a m p ; g t ;  
     & a m p ; l t ; / S a v e d Q u e r y & a m p ; g t ;  
     & a m p ; l t ; S a v e d Q u e r y & a m p ; g t ;  
         & a m p ; l t ; N a m e & a m p ; g t ; Q r y _ C D _ C A S E _ T E M P _ G R A D I E N T _ C A L C U L A T E D & a m p ; l t ; / N a m e & a m p ; g t ;  
         & a m p ; l t ; S q l S t a t e m e n t & a m p ; g t ; S E L E C T   s e q u e n c e _ n o ,   m d ,   t v d ,   c a s i n g _ t e m p ,   a n n u l u s _ t e m p  
 F R O M   C D _ C A S E _ T E M P _ G R A D I E N T _ C A L C U L A T E D  
 & a m p ; l t ; / S q l S t a t e m e n t & a m p ; g t ;  
     & a m p ; l t ; / S a v e d Q u e r y & a m p ; g t ;  
     & a m p ; l t ; S a v e d Q u e r y & a m p ; g t ;  
         & a m p ; l t ; N a m e & a m p ; g t ; Q r y _ P l o t s F o r C e m e n t i n g & a m p ; l t ; / N a m e & a m p ; g t ;  
         & a m p ; l t ; S q l S t a t e m e n t & a m p ; g t ; s e l e c t   *  
 f r o m   P l o t  
 w h e r e   [ C a t e g o r y ] = & a m p ; a p o s ; C e m e n t i n g & a m p ; a p o s ;  
 & a m p ; l t ; / S q l S t a t e m e n t & a m p ; g t ;  
     & a m p ; l t ; / S a v e d Q u e r y & a m p ; g t ;  
     & a m p ; l t ; S a v e d Q u e r y & a m p ; g t ;  
         & a m p ; l t ; N a m e & a m p ; g t ; Q r y _ U s e D o w n h o l e P r o p e r t i e s & a m p ; l t ; / N a m e & a m p ; g t ;  
         & a m p ; l t ; S q l S t a t e m e n t & a m p ; g t ; S E L E C T    
 C A S E   P r o p e r t y _ V a l u e    
 W H E N   & a m p ; a p o s ; T r u e & a m p ; a p o s ;   T H E N   & a m p ; a p o s ; Y e s & a m p ; a p o s ;  
 E L S E   & a m p ; a p o s ; N o & a m p ; a p o s ;  
 E N D   a s   u s e _ d o w n h o l e _ p r o p e r t i e s  
 F R O M   W P _ D Y N A M I C P R O P E R T Y  
 W H E R E   P r o p e r t y _ N a m e = & a m p ; a p o s ; U s e _ d o w n h o l e _ p r o p e r t i e s & a m p ; a p o s ;  
 & a m p ; l t ; / S q l S t a t e m e n t & a m p ; g t ;  
     & a m p ; l t ; / S a v e d Q u e r y & a m p ; g t ;  
     & a m p ; l t ; S a v e d Q u e r y & a m p ; g t ;  
         & a m p ; l t ; N a m e & a m p ; g t ; Q r y _ R h e o l o g y P r e d i c t i o n & a m p ; l t ; / N a m e & a m p ; g t ;  
         & a m p ; l t ; S q l S t a t e m e n t & a m p ; g t ; S E L E C T   P r o p e r t y _ V a l u e   A S   r h e o l o g y _ p r e d i c t i o n  
 F R O M   W P _ D Y N A M I C P R O P E R T Y  
 W H E R E   P r o p e r t y _ N a m e = & a m p ; a p o s ; R h e o l o g y _ p r e d i c t i o n & a m p ; a p o s ;  
 & a m p ; l t ; / S q l S t a t e m e n t & a m p ; g t ;  
     & a m p ; l t ; / S a v e d Q u e r y & a m p ; g t ;  
     & a m p ; l t ; S a v e d Q u e r y & a m p ; g t ;  
         & a m p ; l t ; N a m e & a m p ; g t ; Q r y _ C u t t i n g s L o a d P e r c e n t & a m p ; l t ; / N a m e & a m p ; g t ;  
         & a m p ; l t ; S q l S t a t e m e n t & a m p ; g t ; S E L E C T   P r o p e r t y _ V a l u e   A S   c u t t i n g s _ l o a d _ p e r c e n t ,  
 u n i t _ l a b e l  
 F R O M   W P _ D Y N A M I C P R O P E R T Y  
 W H E R E   P r o p e r t y _ N a m e = & a m p ; a p o s ; C u t t i n g s _ l o a d _ % & a m p ; a p o s ;  
 & a m p ; l t ; / S q l S t a t e m e n t & a m p ; g t ;  
     & a m p ; l t ; / S a v e d Q u e r y & a m p ; g t ;  
     & a m p ; l t ; S a v e d Q u e r y & a m p ; g t ;  
         & a m p ; l t ; N a m e & a m p ; g t ; Q r y _ F l o w O u t T e m p e r a t u r e & a m p ; l t ; / N a m e & a m p ; g t ;  
         & a m p ; l t ; S q l S t a t e m e n t & a m p ; g t ; S E L E C T   P r o p e r t y _ V a l u e   A S   f l o w _ o u t _ t e m p e r a t u r e ,  
 u n i t _ l a b e l  
 F R O M   W P _ D Y N A M I C P R O P E R T Y  
 W H E R E   P r o p e r t y _ N a m e = & a m p ; a p o s ; F l o w _ o u t _ t e m p e r a t u r e & a m p ; a p o s ;  
 A N D   E X I S T S ( S E L E C T   *  
 F R O M   W P _ H Y D _ P A R A M S  
 W H E R E   [ u s e _ d f g _ c a l c ] = & a m p ; a p o s ; Y & a m p ; a p o s ;  
 )  
 A N D   E X I S T S ( S E L E C T   *   F R O M   W P _ H Y D _ O P T I O N S   W H E R E   c o a l e s c e ( u s e _ t e m p e r a t u r e , & a m p ; a p o s ; N & a m p ; a p o s ; )   = & a m p ; a p o s ; Y & a m p ; a p o s ; )  
  
  
  
 & a m p ; l t ; / S q l S t a t e m e n t & a m p ; g t ;  
     & a m p ; l t ; / S a v e d Q u e r y & a m p ; g t ;  
     & a m p ; l t ; S a v e d Q u e r y & a m p ; g t ;  
         & a m p ; l t ; N a m e & a m p ; g t ; Q r y _ H y d r a u l i c s C a l c u l a t i o n M o d e l & a m p ; l t ; / N a m e & a m p ; g t ;  
         & a m p ; l t ; S q l S t a t e m e n t & a m p ; g t ; S E L E C T   C A S E   W H E N   c o a l e s c e ( u s e _ d f g _ c a l c , & a m p ; a p o s ; N & a m p ; a p o s ; )   =   & a m p ; a p o s ; Y & a m p ; a p o s ;    
 T H E N   & a m p ; a p o s ; Y & a m p ; a p o s ;  
 E L S E   & a m p ; a p o s ; N & a m p ; a p o s ;  
 E N D   A S   u s e _ d f g _ c a l c  
 F R O M   W P _ H Y D _ P A R A M S  
 & a m p ; l t ; / S q l S t a t e m e n t & a m p ; g t ;  
     & a m p ; l t ; / S a v e d Q u e r y & a m p ; g t ;  
     & a m p ; l t ; S a v e d Q u e r y & a m p ; g t ;  
         & a m p ; l t ; N a m e & a m p ; g t ; Q r y _ W P _ C A S E _ C E M _ J O B _ D A T A _ A n n u l u s I n j e c t i o n & a m p ; l t ; / N a m e & a m p ; g t ;  
         & a m p ; l t ; S q l S t a t e m e n t & a m p ; g t ; S E L E C T   C A S E   W H E N   C O A L E S C E ( a n n u l u s _ i n j e c t i o n , & a m p ; a p o s ; N & a m p ; a p o s ; )   = & a m p ; a p o s ; Y & a m p ; a p o s ;    
 T H E N   & a m p ; a p o s ; Y & a m p ; a p o s ;  
 E L S E   & a m p ; a p o s ; N & a m p ; a p o s ;  
 E N D   A S   a n n u l u s _ i n j e c t i o n  
 F R O M   W P _ C A S E _ C E M _ J O B _ D A T A  
 & a m p ; l t ; / S q l S t a t e m e n t & a m p ; g t ;  
     & a m p ; l t ; / S a v e d Q u e r y & a m p ; g t ;  
     & a m p ; l t ; S a v e d Q u e r y & a m p ; g t ;  
         & a m p ; l t ; N a m e & a m p ; g t ; Q r y _ U s e F o a m D a t a & a m p ; l t ; / N a m e & a m p ; g t ;  
         & a m p ; l t ; S q l S t a t e m e n t & a m p ; g t ; S E L E C T   C A S E   W H E N   C O A L E S C E ( u s e _ f o a m _ d a t a , & a m p ; a p o s ; N & a m p ; a p o s ; )   =   & a m p ; a p o s ; Y & a m p ; a p o s ;    
 T H E N   & a m p ; a p o s ; Y & a m p ; a p o s ;  
 E L S E   & a m p ; a p o s ; N & a m p ; a p o s ;  
 E N D   A S   u s e _ f o a m _ d a t a  
 F R O M   W P _ C A S E _ C E M _ J O B _ D A T A  
 & a m p ; l t ; / S q l S t a t e m e n t & a m p ; g t ;  
     & a m p ; l t ; / S a v e d Q u e r y & a m p ; g t ;  
     & a m p ; l t ; S a v e d Q u e r y & a m p ; g t ;  
         & a m p ; l t ; N a m e & a m p ; g t ; Q r y _ F o a m _ S c h e d u l e & a m p ; l t ; / N a m e & a m p ; g t ;  
         & a m p ; l t ; S q l S t a t e m e n t & a m p ; g t ; S E L E C T   s e q u e n c e _ n o ,   l i q u i d _ v o l ,   t o p _ o f _ f l u i d ,    
 C A S E   W H E N   i s _ f o a m e d   =   & a m p ; a p o s ; Y & a m p ; a p o s ;    
 T H E N   f i n a l _ g a s _ r a t e    
 E L S E   N U L L   E N D   A S   f i n a l _ g a s _ r a t e ,    
 C A S E   W H E N   i s _ f o a m e d   =   & a m p ; a p o s ; Y & a m p ; a p o s ;    
 T H E N   a d j u s t e d _ f i n a l _ g a s _ r a t e    
 E L S E   N U L L   E N D   A S   a d j u s t e d _ f i n a l _ g a s _ r a t e ,    
 C A S E   W H E N   i s _ f o a m e d   =   & a m p ; a p o s ; Y & a m p ; a p o s ;   A N D   a d j u s t e d _ g a s _ r a t e   & a m p ; a m p ; g t ;   0  
 T H E N    
 	 ( S E L E C T   C A S E   W H E N   t 1 . a d j u s t e d _ l i q u i d _ v o l u m e   =   t 1 . l i q u i d _ v o l   A N D   t 1 . g a s _ r a t e   =   t 1 . a d j u s t e d _ g a s _ r a t e    
 	 T H E N   t 1 . t o p _ d e n s i t y  
 	 E L S E  
 	 	 N U L L  
 	 E N D )  
 E L S E  
 	 ( S E L E C T   b a s e _ d e n s i t y    
 	 F R O M   W P _ F L U I D _ T E M P   f t  
 	 I N N E R   J O I N   W P _ C A S E _ C E M _ J O B _ D A T A _ A R R   c j d a   O N   f t . f l u i d _ i d   =   c j d a . f l u i d _ i d  
 	 W H E R E   c j d a . j o b _ d a t a _ a r r _ i d   =   t 1 . j o b _ d a t a _ a r r _ i d   A N D   f t . i s _ r e f e r e n c e = & a m p ; a p o s ; Y & a m p ; a p o s ; )  
 E N D   A S   t o p _ d e n s i t y ,  
 C A S E   W H E N   i s _ f o a m e d   =   & a m p ; a p o s ; Y & a m p ; a p o s ;   A N D   a d j u s t e d _ g a s _ r a t e   & a m p ; a m p ; g t ;   0  
 T H E N    
 ( S E L E C T   C A S E   W H E N   t 1 . a d j u s t e d _ l i q u i d _ v o l u m e   =   t 1 . l i q u i d _ v o l   A N D   t 1 . g a s _ r a t e   =   t 1 . a d j u s t e d _ g a s _ r a t e   T H E N  
 	 t 1 . b o t t o m _ d e n s i t y  
 E L S E  
 	 N U L L  
 E N D )  
 E L S E  
 	 ( S E L E C T   b a s e _ d e n s i t y    
 	   F R O M   W P _ F L U I D _ T E M P   f t  
 	   I N N E R   J O I N   W P _ C A S E _ C E M _ J O B _ D A T A _ A R R   c j d a   O N   f t . f l u i d _ i d   =   c j d a . f l u i d _ i d  
 	   W H E R E   c j d a . j o b _ d a t a _ a r r _ i d   =   t 1 . j o b _ d a t a _ a r r _ i d   A N D   f t . i s _ r e f e r e n c e = & a m p ; a p o s ; Y & a m p ; a p o s ; )  
 E N D   A S   b o t t o m _ d e n s i t y ,    
 l e n g t h ,    
 C A S E   W H E N   i s _ f o a m e d   =   & a m p ; a p o s ; Y & a m p ; a p o s ;    
 T H E N   a d j u s t e d _ l i q u i d _ v o l u m e    
 E L S E   N U L L   E N D   A S   a d j u s t e d _ l i q u i d _ v o l u m e ,    
 C A S E   W H E N   i s _ f o a m e d   =   & a m p ; a p o s ; Y & a m p ; a p o s ;    
 T H E N   g a s _ r a t e    
 E L S E   N U L L   E N D   A S   g a s _ r a t e ,    
 C A S E   W H E N   i s _ f o a m e d   =   & a m p ; a p o s ; Y & a m p ; a p o s ;    
 T H E N   a d j u s t e d _ g a s _ r a t e    
 E L S E   N U L L   E N D   A S   a d j u s t e d _ g a s _ r a t e ,    
 C A S E   W H E N   i s _ f o a m e d   =   & a m p ; a p o s ; Y & a m p ; a p o s ;  
 T H E N   & a m p ; a p o s ; Y & a m p ; a p o s ;    
 E L S E   & a m p ; a p o s ; N / A & a m p ; a p o s ;    
 E N D   A S   i s _ f o a m e d ,    
 s t a g e _ n o ,    
 C A S E   W H E N   i s _ f o a m e d   =   & a m p ; a p o s ; Y & a m p ; a p o s ;    
 T H E N   n i t r o g e n _ r a t e    
 E L S E   N U L L   E N D   A S   n i t r o g e n _ r a t e ,  
 C A S E   W H E N   i s _ f o a m e d   =   & a m p ; a p o s ; Y & a m p ; a p o s ;    
 T H E N   e n d _ n i t r o g e n _ r a t e    
 E L S E   N U L L   E N D   A S   e n d _ n i t r o g e n _ r a t e  
 F R O M   W P _ C A S E _ C E M _ F O A M _ S C H D _ A R R   t 1  
 & a m p ; l t ; / S q l S t a t e m e n t & a m p ; g t ;  
     & a m p ; l t ; / S a v e d Q u e r y & a m p ; g t ;  
     & a m p ; l t ; S a v e d Q u e r y & a m p ; g t ;  
         & a m p ; l t ; N a m e & a m p ; g t ; Q r y _ E v e n t s A n d S t a g e s . S h o w & a m p ; l t ; / N a m e & a m p ; g t ;  
         & a m p ; l t ; S q l S t a t e m e n t & a m p ; g t ; S E L E C T   C A S E   W H E N   n u m b e r _ o f _ p l o t s _ s h o w i n g _ e v e n t s _ a n d _ s t a g e s   & a m p ; a m p ; g t ;   0   T H E N   & a m p ; q u o t ; Y & a m p ; q u o t ;  
 E L S E   & a m p ; q u o t ; N & a m p ; q u o t ;  
 E N D   a s   p l o t s _ a r e _ s h o w i n g _ e v e n t s _ a n d _ s t a g e s  
 F R O M (  
 S E L E C T   C O U N T ( * )   A S   n u m b e r _ o f _ p l o t s _ s h o w i n g _ e v e n t s _ a n d _ s t a g e s  
 F R O M   P l o t  
 W H E R E   C a t e g o r y =   & a m p ; q u o t ; C e m e n t i n g & a m p ; q u o t ;   A N D  
 N a m e   I N ( & a m p ; q u o t ; C a l c u l a t e d S u r f a c e P r e s s u r e P l o t & a m p ; q u o t ; ,  
 & a m p ; q u o t ; R a t e I n A n d R a t e O u t P l o t & a m p ; q u o t ; ,  
 & a m p ; q u o t ; N i t r o g e n R a t e P l o t & a m p ; q u o t ; ,  
 & a m p ; q u o t ; E C D A n d H y d r o s t a t i c P r e s s u r e P l o t & a m p ; q u o t ; ,  
 & a m p ; q u o t ; N i t r o g e n Q u a l i t y P l o t & a m p ; q u o t ; ,  
 & a m p ; q u o t ; E C D P l o t & a m p ; q u o t ; ,  
 & a m p ; q u o t ; H o o k L o a d P l o t & a m p ; q u o t ; ,  
 & a m p ; q u o t ; S c h e m a t i c & a m p ; q u o t ; ) )  
 & a m p ; l t ; / S q l S t a t e m e n t & a m p ; g t ;  
     & a m p ; l t ; / S a v e d Q u e r y & a m p ; g t ;  
     & a m p ; l t ; S a v e d Q u e r y & a m p ; g t ;  
         & a m p ; l t ; N a m e & a m p ; g t ; Q r y _ T n D S e c t i o n . S h o w F l a g & a m p ; l t ; / N a m e & a m p ; g t ;  
         & a m p ; l t ; S q l S t a t e m e n t & a m p ; g t ; s e l e c t   c o u n t ( c a t e g o r y )   a s   n u m b e r _ o f _ t d _ p l o t s _ o p e n   f r o m   p l o t   w h e r e   p l o t . c a t e g o r y = & a m p ; q u o t ; T o r q u e A n d D r a g & a m p ; q u o t ;    
 a n d   t i t l e   & a m p ; a m p ; l t ; & a m p ; a m p ; g t ;   & a m p ; q u o t ; D e v i a t e d   S c h e m a t i c & a m p ; q u o t ;  
 & a m p ; l t ; / S q l S t a t e m e n t & a m p ; g t ;  
     & a m p ; l t ; / S a v e d Q u e r y & a m p ; g t ;  
     & a m p ; l t ; S a v e d Q u e r y & a m p ; g t ;  
         & a m p ; l t ; N a m e & a m p ; g t ; Q r y _ H O L E _ S E C T I O N & a m p ; l t ; / N a m e & a m p ; g t ;  
         & a m p ; l t ; S q l S t a t e m e n t & a m p ; g t ; S E L E C T   *    
 F R O M   C D _ H O L E _ S E C T   t 1 ,   M D _ S E C T _ T Y P E   t 2  
 W H E R E   t 1 . s e c t _ t y p e _ c o d e   =   t 2 . s e c t _ t y p e _ c o d e  
 O R D E R   B Y   s e q u e n c e _ n o  
  
  
 & a m p ; l t ; / S q l S t a t e m e n t & a m p ; g t ;  
     & a m p ; l t ; / S a v e d Q u e r y & a m p ; g t ;  
     & a m p ; l t ; S a v e d Q u e r y & a m p ; g t ;  
         & a m p ; l t ; N a m e & a m p ; g t ; Q r y _ C D _ A S S E M B L Y + C D _ A S S _ C O M P _ S T R I N G + M D _ S E C T _ T Y P E & a m p ; l t ; / N a m e & a m p ; g t ;  
         & a m p ; l t ; S q l S t a t e m e n t & a m p ; g t ; S E L E C T   *    
 F R O M    
 ( S E L E C T   *   F R O M   C D _ A S S E M B L Y ,   C D _ A S S E M B L Y _ C O M P   W H E R E   C D _ A S S E M B L Y . A S S E M B L Y _ I D =   C D _ A S S E M B L Y _ C O M P . A S S E M B L Y _ I D   a n d   A S S E M B L Y _ N A M E & a m p ; a m p ; l t ; & a m p ; a m p ; g t ; & a m p ; a p o s ; I n n e r   A s s e m b l y & a m p ; a p o s ; )   t 1 ,  
 M D _ S E C T _ T Y P E   t 2  
 W H E R E   t 1 . s e c t _ t y p e _ c o d e   =   t 2 . s e c t _ t y p e _ c o d e  
 O R D E R   B Y   s e q u e n c e _ n o  
 & a m p ; l t ; / S q l S t a t e m e n t & a m p ; g t ;  
     & a m p ; l t ; / S a v e d Q u e r y & a m p ; g t ;  
     & a m p ; l t ; S a v e d Q u e r y & a m p ; g t ;  
         & a m p ; l t ; N a m e & a m p ; g t ; Q u e r y _ D i s p l a y _ S t r i n g D e t a i l s _ M u d M o t o r & a m p ; l t ; / N a m e & a m p ; g t ;  
         & a m p ; l t ; S q l S t a t e m e n t & a m p ; g t ; s e l e c t   d i s p l a y _ a s s e m b l y ,   c o u n t ( * )   a s   m o t o r _ c o u n t    
 f r o m   f r o m _ a p p ,   C D _ A S S E M B L Y _ C O M P   B ,   C D _ A S S E M B L Y   A  
 W H E R E  
 A . a s s e m b l y _ i d   =   B . a s s e m b l y _ i d  
 A N D   B . s e c t _ t y p e _ c o d e   =   & a m p ; a p o s ; B H M & a m p ; a p o s ;  
 A N D   A S S E M B L Y _ N A M E & a m p ; a m p ; l t ; & a m p ; a m p ; g t ; & a m p ; a p o s ; I n n e r   A s s e m b l y & a m p ; a p o s ;  
 & a m p ; l t ; / S q l S t a t e m e n t & a m p ; g t ;  
     & a m p ; l t ; / S a v e d Q u e r y & a m p ; g t ;  
     & a m p ; l t ; S a v e d Q u e r y & a m p ; g t ;  
         & a m p ; l t ; N a m e & a m p ; g t ; Q r y _ M u d M o t o r _ S t r i n g & a m p ; l t ; / N a m e & a m p ; g t ;  
         & a m p ; l t ; S q l S t a t e m e n t & a m p ; g t ; S E L E C T   a . a s s e m b l y _ i d ,   a . a s s e m b l y _ n a m e ,   D . s e c t _ t y p e _ c o d e   ,   D . C O M P _ T Y P E _ C O D E  
         , c o a l e s c e ( n u l l i f ( b . d e s c r i p t i o n , & a m p ; a p o s ; & a m p ; a p o s ; ) , b . c a t a l o g _ k e y _ d e s c )   a s   d e s c r i p t i o n  
         , b . l e n g t h  
         , b . s t e e r i n g _ t o o l _ b e n d _ a n g l e  
         , b . s t e e r i n g _ t o o l _ r e f _ a n g l e  
         , b . s t e e r i n g _ t o o l _ o f f s e t  
         , b . k i c k _ p a d _ l e n g t h  
         , b . k i c k _ p a d _ o d  
         , b . k i c k _ p a d _ o f f s e t  
         - - , b . r e f e r e n c e _ f l u i d _ d e n s i t y  
         , r o u n d ( b . p r e s s _ l o s s _ 1 , 2 )   a s   p r e s s _ l o s s _ 1 , r o u n d ( b . f l o w r a t e _ 1 , 2 )   a s   f l o w r a t e _ 1  
         , r o u n d ( b . p r e s s _ l o s s _ 2 , 2 )   a s   p r e s s _ l o s s _ 2 , r o u n d ( b . f l o w r a t e _ 2 , 2 )   a s   f l o w r a t e _ 2  
         , r o u n d ( b . p r e s s _ l o s s _ 3 , 2 )   a s   p r e s s _ l o s s _ 3 , r o u n d ( b . f l o w r a t e _ 3 , 2 )   a s   f l o w r a t e _ 3  
         , r o u n d ( b . p r e s s _ l o s s _ 4 , 2 )   a s   p r e s s _ l o s s _ 4 , r o u n d ( b . f l o w r a t e _ 4 , 2 )   a s   f l o w r a t e _ 4  
         , b . r o t o r _ l o b e _ c o n f i g u r a t i o n  
         , b . e c c e n t r i c i t y  
         , r o u n d ( b . m o t o r _ r o t o r _ w e i g h t , 2 )   a s   m o t o r _ r o t o r _ w e i g h t  
         , r o u n d ( b . r p g , 3 )   a s   r p g  
 F R O M   C D _ A S S E M B L Y   A ,   C D _ A S S E M B L Y _ C O M P   B ,   M D _ P K _ C O M P _ T Y P E   D    
 W H E R E   A . a s s e m b l y _ i d = B . a s s e m b l y _ i d  
         A N D   D . C O M P _ T Y P E _ C O D E = B . C O M P _ T Y P E _ C O D E   A N D   D . S E C T _ T Y P E _ C O D E = B . S E C T _ T Y P E _ C O D E  
         A N D   B . s e c t _ t y p e _ c o d e   =   & a m p ; a p o s ; B H M & a m p ; a p o s ;  
         A N D   A S S E M B L Y _ N A M E & a m p ; a m p ; l t ; & a m p ; a m p ; g t ; & a m p ; a p o s ; I n n e r   A s s e m b l y & a m p ; a p o s ;  
  
  
  
  
 & a m p ; l t ; / S q l S t a t e m e n t & a m p ; g t ;  
     & a m p ; l t ; / S a v e d Q u e r y & a m p ; g t ;  
     & a m p ; l t ; S a v e d Q u e r y & a m p ; g t ;  
         & a m p ; l t ; N a m e & a m p ; g t ; Q u e r y _ D i s p l a y _ i n n e r S t r i n g D e t a i l s _ M u d M o t o r & a m p ; l t ; / N a m e & a m p ; g t ;  
         & a m p ; l t ; S q l S t a t e m e n t & a m p ; g t ; s e l e c t   c o a l e s c e ( d i s p l a y _ a s s e m b l y , & a m p ; a p o s ; N & a m p ; a p o s ; )   a s   d i s p l a y _ a s s e m b l y  
   ,   c o u n t ( * )   a s   m o t o r _ c o u n t    
 f r o m   f r o m _ a p p   f ,   C D _ A S S E M B L Y _ C O M P   B ,   C D _ A S S E M B L Y   A  
 W H E R E  
 A . a s s e m b l y _ i d   =   B . a s s e m b l y _ i d  
 A N D   B . s e c t _ t y p e _ c o d e   =   & a m p ; a p o s ; B H M & a m p ; a p o s ;  
 A N D   A S S E M B L Y _ N A M E = & a m p ; a p o s ; I n n e r   A s s e m b l y & a m p ; a p o s ;  
  
  
 & a m p ; l t ; / S q l S t a t e m e n t & a m p ; g t ;  
     & a m p ; l t ; / S a v e d Q u e r y & a m p ; g t ;  
     & a m p ; l t ; S a v e d Q u e r y & a m p ; g t ;  
         & a m p ; l t ; N a m e & a m p ; g t ; Q r y _ M u d M o t o r _ i n n e r S t r i n g & a m p ; l t ; / N a m e & a m p ; g t ;  
         & a m p ; l t ; S q l S t a t e m e n t & a m p ; g t ; S E L E C T   a . a s s e m b l y _ i d ,   a . a s s e m b l y _ n a m e ,   D . s e c t _ t y p e _ c o d e   ,   D . C O M P _ T Y P E _ C O D E  
         , c o a l e s c e ( n u l l i f ( b . d e s c r i p t i o n , & a m p ; a p o s ; & a m p ; a p o s ; ) , b . c a t a l o g _ k e y _ d e s c )   a s   d e s c r i p t i o n  
         , b . l e n g t h  
         , b . s t e e r i n g _ t o o l _ b e n d _ a n g l e  
         , b . s t e e r i n g _ t o o l _ r e f _ a n g l e  
         , b . s t e e r i n g _ t o o l _ o f f s e t  
         , b . k i c k _ p a d _ l e n g t h  
         , b . k i c k _ p a d _ o d  
         , b . k i c k _ p a d _ o f f s e t  
         - - , b . r e f e r e n c e _ f l u i d _ d e n s i t y  
         , r o u n d ( b . p r e s s _ l o s s _ 1 , 2 )   a s   p r e s s _ l o s s _ 1 , r o u n d ( b . f l o w r a t e _ 1 , 2 )   a s   f l o w r a t e _ 1  
         , r o u n d ( b . p r e s s _ l o s s _ 2 , 2 )   a s   p r e s s _ l o s s _ 2 , r o u n d ( b . f l o w r a t e _ 2 , 2 )   a s   f l o w r a t e _ 2  
         , r o u n d ( b . p r e s s _ l o s s _ 3 , 2 )   a s   p r e s s _ l o s s _ 3 , r o u n d ( b . f l o w r a t e _ 3 , 2 )   a s   f l o w r a t e _ 3  
         , r o u n d ( b . p r e s s _ l o s s _ 4 , 2 )   a s   p r e s s _ l o s s _ 4 , r o u n d ( b . f l o w r a t e _ 4 , 2 )   a s   f l o w r a t e _ 4  
         , b . r o t o r _ l o b e _ c o n f i g u r a t i o n  
         , b . e c c e n t r i c i t y  
         , r o u n d ( b . m o t o r _ r o t o r _ w e i g h t , 2 )   a s   m o t o r _ r o t o r _ w e i g h t  
         , r o u n d ( b . r p g , 3 )   a s   r p g  
 F R O M   C D _ A S S E M B L Y   A ,   C D _ A S S E M B L Y _ C O M P   B ,   M D _ P K _ C O M P _ T Y P E   D    
 W H E R E   A . a s s e m b l y _ i d = B . a s s e m b l y _ i d  
         A N D   D . C O M P _ T Y P E _ C O D E = B . C O M P _ T Y P E _ C O D E   A N D   D . S E C T _ T Y P E _ C O D E = B . S E C T _ T Y P E _ C O D E  
         A N D   B . s e c t _ t y p e _ c o d e   =   & a m p ; a p o s ; B H M & a m p ; a p o s ;  
         A N D   A S S E M B L Y _ N A M E = & a m p ; a p o s ; I n n e r   A s s e m b l y & a m p ; a p o s ;  
 & a m p ; l t ; / S q l S t a t e m e n t & a m p ; g t ;  
     & a m p ; l t ; / S a v e d Q u e r y & a m p ; g t ;  
     & a m p ; l t ; S a v e d Q u e r y & a m p ; g t ;  
         & a m p ; l t ; N a m e & a m p ; g t ; Q r y _ U s e F l o w R a t e T r i p & a m p ; l t ; / N a m e & a m p ; g t ;  
         & a m p ; l t ; S q l S t a t e m e n t & a m p ; g t ;  
  
 S E L E C T   C A S E   W H E N   c o a l e s c e ( u s e _ f l o w r a t e _ t r i p _ i n , & a m p ; a p o s ; N & a m p ; a p o s ; )   =   & a m p ; a p o s ; Y & a m p ; a p o s ;   a n d   c o a l e s c e ( u s e _ t r i p p i n g _ i n , & a m p ; a p o s ; N & a m p ; a p o s ; )   =   & a m p ; a p o s ; Y & a m p ; a p o s ;  
 T H E N   & a m p ; a p o s ; Y & a m p ; a p o s ;  
 W H E N   c o a l e s c e ( u s e _ f l o w r a t e _ t r i p _ i n , & a m p ; a p o s ; N & a m p ; a p o s ; )   =   & a m p ; a p o s ; N & a m p ; a p o s ;   a n d     c o a l e s c e ( u s e _ t r i p p i n g _ i n , & a m p ; a p o s ; N & a m p ; a p o s ; )   =   & a m p ; a p o s ; Y & a m p ; a p o s ;   T H E N   & a m p ; a p o s ; N & a m p ; a p o s ;  
 E L S E   & a m p ; a p o s ; N A & a m p ; a p o s ;  
 E N D   A S   u s e _ f l o w r a t e _ t r i p _ i n  
 F R O M   W P _ T D A _ P A R A M S  
  
  
  
  
  
  
  
  
 & a m p ; l t ; / S q l S t a t e m e n t & a m p ; g t ;  
     & a m p ; l t ; / S a v e d Q u e r y & a m p ; g t ;  
     & a m p ; l t ; S a v e d Q u e r y & a m p ; g t ;  
         & a m p ; l t ; N a m e & a m p ; g t ; Q r y _ U s e F l o w R a t e T r i p O u t & a m p ; l t ; / N a m e & a m p ; g t ;  
         & a m p ; l t ; S q l S t a t e m e n t & a m p ; g t ;  
  
  
  
 S E L E C T   C A S E   W H E N   c o a l e s c e ( u s e _ f l o w r a t e _ t r i p _ o u t , & a m p ; a p o s ; N & a m p ; a p o s ; )   =   & a m p ; a p o s ; Y & a m p ; a p o s ;   a n d   c o a l e s c e ( u s e _ t r i p p i n g _ o u t , & a m p ; a p o s ; N & a m p ; a p o s ; )   =   & a m p ; a p o s ; Y & a m p ; a p o s ;  
 T H E N   & a m p ; a p o s ; Y & a m p ; a p o s ;  
 W H E N   c o a l e s c e ( u s e _ f l o w r a t e _ t r i p _ o u t , & a m p ; a p o s ; N & a m p ; a p o s ; )   =   & a m p ; a p o s ; N & a m p ; a p o s ;   a n d     c o a l e s c e ( u s e _ t r i p p i n g _ o u t , & a m p ; a p o s ; N & a m p ; a p o s ; )   =   & a m p ; a p o s ; Y & a m p ; a p o s ;   T H E N   & a m p ; a p o s ; N & a m p ; a p o s ;  
 E L S E   & a m p ; a p o s ; N A & a m p ; a p o s ;  
 E N D   A S   u s e _ f l o w r a t e _ t r i p _ o u t  
 F R O M   W P _ T D A _ P A R A M S  
  
  
 & a m p ; l t ; / S q l S t a t e m e n t & a m p ; g t ;  
     & a m p ; l t ; / S a v e d Q u e r y & a m p ; g t ;  
     & a m p ; l t ; S a v e d Q u e r y & a m p ; g t ;  
         & a m p ; l t ; N a m e & a m p ; g t ; Q r y _ t r i p o u t & a m p ; l t ; / N a m e & a m p ; g t ;  
         & a m p ; l t ; S q l S t a t e m e n t & a m p ; g t ; S E L E C T  
 C A S E   W H E N     u s e _ t r i p p i n g _ o u t   =   & a m p ; a p o s ; N & a m p ; a p o s ;   T H E N   & a m p ; a p o s ; N A & a m p ; a p o s ;  
 W H E N   u s e _ f l o w r a t e _ t r i p _ o u t   =   & a m p ; a p o s ; Y & a m p ; a p o s ;   T h e n   & a m p ; a p o s ; Y & a m p ; a p o s ;  
 e l s e   & a m p ; a p o s ; N & a m p ; a p o s ;  
 E n d   u s e _ f l o w r a t e _ t r i p _ o u t  
 F R O M   W P _ T D A _ P A R A M S  
 & a m p ; l t ; / S q l S t a t e m e n t & a m p ; g t ;  
     & a m p ; l t ; / S a v e d Q u e r y & a m p ; g t ;  
     & a m p ; l t ; S a v e d Q u e r y & a m p ; g t ;  
         & a m p ; l t ; N a m e & a m p ; g t ; Q r y _ F l o w R a t e O n B o t t o m & a m p ; l t ; / N a m e & a m p ; g t ;  
         & a m p ; l t ; S q l S t a t e m e n t & a m p ; g t ;  
  
  
 S E L E C T   C A S E   W H E N   c o a l e s c e ( u s e _ f l o w r a t e _ o n _ b o t t o m , & a m p ; a p o s ; N & a m p ; a p o s ; )   =   & a m p ; a p o s ; Y & a m p ; a p o s ;   a n d   c o a l e s c e ( u s e _ r o t a t i n g _ o n _ b o t t o m , & a m p ; a p o s ; N & a m p ; a p o s ; )   =   & a m p ; a p o s ; Y & a m p ; a p o s ;  
 T H E N   & a m p ; a p o s ; Y & a m p ; a p o s ;  
 W H E N   c o a l e s c e ( u s e _ f l o w r a t e _ o n _ b o t t o m , & a m p ; a p o s ; N & a m p ; a p o s ; )   =   & a m p ; a p o s ; N & a m p ; a p o s ;   a n d     c o a l e s c e ( u s e _ r o t a t i n g _ o n _ b o t t o m , & a m p ; a p o s ; N & a m p ; a p o s ; )   =   & a m p ; a p o s ; Y & a m p ; a p o s ;   T H E N   & a m p ; a p o s ; N & a m p ; a p o s ;  
 E L S E   & a m p ; a p o s ; N A & a m p ; a p o s ;  
 E N D   A S   u s e _ f l o w r a t e _ o n _ b o t t o m  
 F R O M   W P _ T D A _ P A R A M S  
  
  
 & a m p ; l t ; / S q l S t a t e m e n t & a m p ; g t ;  
     & a m p ; l t ; / S a v e d Q u e r y & a m p ; g t ;  
     & a m p ; l t ; S a v e d Q u e r y & a m p ; g t ;  
         & a m p ; l t ; N a m e & a m p ; g t ; Q r y F l o w R a t e S i d e D r i l l & a m p ; l t ; / N a m e & a m p ; g t ;  
         & a m p ; l t ; S q l S t a t e m e n t & a m p ; g t ; S E L E C T   C A S E   W H E N   c o a l e s c e ( u s e _ f l o w r a t e _ s l i d e _ d r i l l , & a m p ; a p o s ; N & a m p ; a p o s ; )   =   & a m p ; a p o s ; Y & a m p ; a p o s ;   a n d   c o a l e s c e (   u s e _ s l i d i n g _ d r i l l i n g , & a m p ; a p o s ; N & a m p ; a p o s ; )   =   & a m p ; a p o s ; Y & a m p ; a p o s ;  
 T H E N   & a m p ; a p o s ; Y & a m p ; a p o s ;  
 W H E N   c o a l e s c e ( u s e _ f l o w r a t e _ s l i d e _ d r i l l , & a m p ; a p o s ; N & a m p ; a p o s ; )   =   & a m p ; a p o s ; N & a m p ; a p o s ;   a n d     c o a l e s c e (   u s e _ s l i d i n g _ d r i l l i n g , & a m p ; a p o s ; N & a m p ; a p o s ; )   =   & a m p ; a p o s ; Y & a m p ; a p o s ;   T H E N   & a m p ; a p o s ; N & a m p ; a p o s ;  
 E L S E   & a m p ; a p o s ; N A & a m p ; a p o s ;  
 E N D   A S   u s e _ f l o w r a t e _ s l i d e _ d r i l l  
 F R O M   W P _ T D A _ P A R A M S  
  
  
  
  
  
 & a m p ; l t ; / S q l S t a t e m e n t & a m p ; g t ;  
     & a m p ; l t ; / S a v e d Q u e r y & a m p ; g t ;  
     & a m p ; l t ; S a v e d Q u e r y & a m p ; g t ;  
         & a m p ; l t ; N a m e & a m p ; g t ; Q r y _ F l o w R a t e B a c k r e a m & a m p ; l t ; / N a m e & a m p ; g t ;  
         & a m p ; l t ; S q l S t a t e m e n t & a m p ; g t ;  
 S E L E C T   C A S E   W H E N   c o a l e s c e ( u s e _ f l o w r a t e _ b a c k r e a m , & a m p ; a p o s ; N & a m p ; a p o s ; )   =   & a m p ; a p o s ; Y & a m p ; a p o s ;   a n d   c o a l e s c e (   u s e _ o v e r p u l l   , & a m p ; a p o s ; N & a m p ; a p o s ; )   =   & a m p ; a p o s ; Y & a m p ; a p o s ;  
 T H E N   & a m p ; a p o s ; Y & a m p ; a p o s ;  
 W H E N   c o a l e s c e ( u s e _ f l o w r a t e _ b a c k r e a m , & a m p ; a p o s ; N & a m p ; a p o s ; )   =   & a m p ; a p o s ; N & a m p ; a p o s ;   a n d     c o a l e s c e (   u s e _ o v e r p u l l   , & a m p ; a p o s ; N & a m p ; a p o s ; )   =   & a m p ; a p o s ; Y & a m p ; a p o s ;   T H E N   & a m p ; a p o s ; N & a m p ; a p o s ;  
 E L S E   & a m p ; a p o s ; N A & a m p ; a p o s ;  
 E N D   A S   u s e _ f l o w r a t e _ b a c k r e a m  
 F R O M   W P _ T D A _ P A R A M S  
  
 & a m p ; l t ; / S q l S t a t e m e n t & a m p ; g t ;  
     & a m p ; l t ; / S a v e d Q u e r y & a m p ; g t ;  
     & a m p ; l t ; S a v e d Q u e r y & a m p ; g t ;  
         & a m p ; l t ; N a m e & a m p ; g t ; Q r y _ F l o w R a t e O f f B o t t o m & a m p ; l t ; / N a m e & a m p ; g t ;  
         & a m p ; l t ; S q l S t a t e m e n t & a m p ; g t ;  
  
 S E L E C T   C A S E   W H E N   c o a l e s c e (   u s e _ f l o w r a t e _ o f f _ b o t t o m , & a m p ; a p o s ; N & a m p ; a p o s ; )   =   & a m p ; a p o s ; Y & a m p ; a p o s ;   a n d   c o a l e s c e (   u s e _ r o t a t i n g _ o f f _ b o t t o m     , & a m p ; a p o s ; N & a m p ; a p o s ; )   =   & a m p ; a p o s ; Y & a m p ; a p o s ;  
 T H E N   & a m p ; a p o s ; Y & a m p ; a p o s ;  
 W H E N   c o a l e s c e (   u s e _ f l o w r a t e _ o f f _ b o t t o m , & a m p ; a p o s ; N & a m p ; a p o s ; )   =   & a m p ; a p o s ; N & a m p ; a p o s ;   a n d     c o a l e s c e (   u s e _ r o t a t i n g _ o f f _ b o t t o m     , & a m p ; a p o s ; N & a m p ; a p o s ; )   =   & a m p ; a p o s ; Y & a m p ; a p o s ;   T H E N   & a m p ; a p o s ; N & a m p ; a p o s ;  
 E L S E   & a m p ; a p o s ; N A & a m p ; a p o s ;  
 E N D   A S     u s e _ f l o w r a t e _ o f f _ b o t t o m  
 F R O M   W P _ T D A _ P A R A M S  
  
  
 & a m p ; l t ; / S q l S t a t e m e n t & a m p ; g t ;  
     & a m p ; l t ; / S a v e d Q u e r y & a m p ; g t ;  
     & a m p ; l t ; S a v e d Q u e r y & a m p ; g t ;  
         & a m p ; l t ; N a m e & a m p ; g t ; Q r y _ b u c k l i n g _ l i m i t _ f a c t o r & a m p ; l t ; / N a m e & a m p ; g t ;  
         & a m p ; l t ; S q l S t a t e m e n t & a m p ; g t ; s e l e c t   r s r l s s _ b l f   f r o m   W P _ T D A _ P A R A M S  
 & a m p ; l t ; / S q l S t a t e m e n t & a m p ; g t ;  
     & a m p ; l t ; / S a v e d Q u e r y & a m p ; g t ;  
     & a m p ; l t ; S a v e d Q u e r y & a m p ; g t ;  
         & a m p ; l t ; N a m e & a m p ; g t ; Q r y _ b i t _ t f a & a m p ; l t ; / N a m e & a m p ; g t ;  
         & a m p ; l t ; S q l S t a t e m e n t & a m p ; g t ; s e l e c t   t f a   f r o m   C D _ A S S E M B L Y _ C O M P   w h e r e   s e c t _ t y p e _ c o d e = & a m p ; a p o s ; B I T & a m p ; a p o s ;    
 & a m p ; l t ; / S q l S t a t e m e n t & a m p ; g t ;  
     & a m p ; l t ; / S a v e d Q u e r y & a m p ; g t ;  
 & a m p ; l t ; / A r r a y O f S a v e d Q u e r y & a m p ; g t ; & l t ; / Q u e r i e s & g t ;  
 & l t ; S u b r e p o r t   n a m e   = ' S u b r e p o r t ' & g t ; & a m p ; l t ; ? x m l   v e r s i o n = & a m p ; q u o t ; 1 . 0 & a m p ; q u o t ;   e n c o d i n g = & a m p ; q u o t ; u t f - 1 6 & a m p ; q u o t ; ? & a m p ; g t ;  
 & a m p ; l t ; A r r a y O f S u b r e p o r t   x m l n s : x s i = & a m p ; q u o t ; h t t p : / / w w w . w 3 . o r g / 2 0 0 1 / X M L S c h e m a - i n s t a n c e & a m p ; q u o t ;   x m l n s : x s d = & a m p ; q u o t ; h t t p : / / w w w . w 3 . o r g / 2 0 0 1 / X M L S c h e m a & a m p ; q u o t ; & a m p ; g t ;  
     & a m p ; l t ; S u b r e p o r t & a m p ; g t ;  
         & a m p ; l t ; S u b r e p o r t N a m e & a m p ; g t ; S u b r e p o r t 1 & a m p ; l t ; / S u b r e p o r t N a m e & a m p ; g t ;  
     & a m p ; l t ; / S u b r e p o r t & a m p ; g t ;  
 & a m p ; l t ; / A r r a y O f S u b r e p o r t & a m p ; g t ; & l t ; / S u b r e p o r t & g t ;  
 & l t ; V a r i a b l e s   n a m e   = ' V a r i a b l e s ' & g t ; & a m p ; l t ; ? x m l   v e r s i o n = & a m p ; q u o t ; 1 . 0 & a m p ; q u o t ;   e n c o d i n g = & a m p ; q u o t ; u t f - 1 6 & a m p ; q u o t ; ? & a m p ; g t ;  
 & a m p ; l t ; A r r a y O f V a r i a b l e   x m l n s : x s i = & a m p ; q u o t ; h t t p : / / w w w . w 3 . o r g / 2 0 0 1 / X M L S c h e m a - i n s t a n c e & a m p ; q u o t ;   x m l n s : x s d = & a m p ; q u o t ; h t t p : / / w w w . w 3 . o r g / 2 0 0 1 / X M L S c h e m a & a m p ; q u o t ; & a m p ; g t ;  
     & a m p ; l t ; V a r i a b l e & a m p ; g t ;  
         & a m p ; l t ; N a m e & a m p ; g t ; P l o t . s w a b s u r g e & a m p ; l t ; / N a m e & a m p ; g t ;  
         & a m p ; l t ; S q l S t a t e m e n t & a m p ; g t ; s e l e c t   c o u n t ( * )   f r o m   p l o t   w h e r e   p l o t . c a t e g o r y = & a m p ; a p o s ; s w a b s u r g e & a m p ; a p o s ;  
 & a m p ; l t ; / S q l S t a t e m e n t & a m p ; g t ;  
     & a m p ; l t ; / V a r i a b l e & a m p ; g t ;  
     & a m p ; l t ; V a r i a b l e & a m p ; g t ;  
         & a m p ; l t ; N a m e & a m p ; g t ; T n D S e c t i o n . R u n P a r a m . S h o w F l a g & a m p ; l t ; / N a m e & a m p ; g t ;  
         & a m p ; l t ; S q l S t a t e m e n t & a m p ; g t ; s e l e c t   c o u n t ( n a m e )   f r o m   p l o t   w h e r e   p l o t . n a m e = & a m p ; a p o s ; H o o k L o a d P l o t & a m p ; a p o s ;   o r    
 p l o t . n a m e = & a m p ; a p o s ; T o r q u e P o i n t P l o t & a m p ; a p o s ;     o r  
 p l o t . n a m e = & a m p ; a p o s ; M i n i m u m W O B P l o t & a m p ; a p o s ;    
  
 & a m p ; l t ; / S q l S t a t e m e n t & a m p ; g t ;  
     & a m p ; l t ; / V a r i a b l e & a m p ; g t ;  
     & a m p ; l t ; V a r i a b l e & a m p ; g t ;  
         & a m p ; l t ; N a m e & a m p ; g t ; T n D S e c t i o n . D i s c r e t e . S h o w F l a g & a m p ; l t ; / N a m e & a m p ; g t ;  
         & a m p ; l t ; S q l S t a t e m e n t & a m p ; g t ; s e l e c t   c o u n t ( n a m e )   f r o m   p l o t   w h e r e   p l o t . n a m e = & a m p ; a p o s ; E f f e c t i v e T e n s i o n P l o t & a m p ; a p o s ;   o r   p l o t . n a m e = & a m p ; a p o s ; T o r q u e P l o t & a m p ; a p o s ;      
 & a m p ; l t ; / S q l S t a t e m e n t & a m p ; g t ;  
     & a m p ; l t ; / V a r i a b l e & a m p ; g t ;  
     & a m p ; l t ; V a r i a b l e & a m p ; g t ;  
         & a m p ; l t ; N a m e & a m p ; g t ; H y d r a u l i c s . S h o w F l a g & a m p ; l t ; / N a m e & a m p ; g t ;  
         & a m p ; l t ; S q l S t a t e m e n t & a m p ; g t ; s e l e c t   c o u n t ( c a t e g o r y )   f r o m   p l o t   w h e r e   p l o t . c a t e g o r y = & a m p ; a p o s ; H y d r a u l i c s & a m p ; a p o s ;  
  
 & a m p ; l t ; / S q l S t a t e m e n t & a m p ; g t ;  
     & a m p ; l t ; / V a r i a b l e & a m p ; g t ;  
     & a m p ; l t ; V a r i a b l e & a m p ; g t ;  
         & a m p ; l t ; N a m e & a m p ; g t ; V a r _ A c t i v e F l u i d & a m p ; l t ; / N a m e & a m p ; g t ;  
         & a m p ; l t ; S q l S t a t e m e n t & a m p ; g t ; s e l e c t   f l u i d _ i d   f r o m   c d _ c a s e  
 & a m p ; l t ; / S q l S t a t e m e n t & a m p ; g t ;  
     & a m p ; l t ; / V a r i a b l e & a m p ; g t ;  
     & a m p ; l t ; V a r i a b l e & a m p ; g t ;  
         & a m p ; l t ; N a m e & a m p ; g t ; H y d r a u l i c s . D i s p l a y & a m p ; l t ; / N a m e & a m p ; g t ;  
         & a m p ; l t ; S q l S t a t e m e n t & a m p ; g t ; s e l e c t   d i s p l a y _ h y d s u m m a r y   f r o m   f r o m _ a p p  
  
 & a m p ; l t ; / S q l S t a t e m e n t & a m p ; g t ;  
     & a m p ; l t ; / V a r i a b l e & a m p ; g t ;  
     & a m p ; l t ; V a r i a b l e & a m p ; g t ;  
         & a m p ; l t ; N a m e & a m p ; g t ; C e n t r a l i z e r S u m m a r y . D i s p l a y & a m p ; l t ; / N a m e & a m p ; g t ;  
         & a m p ; l t ; S q l S t a t e m e n t & a m p ; g t ; s e l e c t   d i s p l a y _ C e n t r a l i z e r S u m m a r y   f r o m   f r o m _ a p p  
  
 & a m p ; l t ; / S q l S t a t e m e n t & a m p ; g t ;  
     & a m p ; l t ; / V a r i a b l e & a m p ; g t ;  
     & a m p ; l t ; V a r i a b l e & a m p ; g t ;  
         & a m p ; l t ; N a m e & a m p ; g t ; C S u m m a r y . s h o w _ s t a n d o f f _ p l o t s & a m p ; l t ; / N a m e & a m p ; g t ;  
         & a m p ; l t ; S q l S t a t e m e n t & a m p ; g t ; s e l e c t   c o u n t ( c a t e g o r y )   f r o m   p l o t   w h e r e   p l o t . c a t e g o r y = & a m p ; a p o s ; C e n t r a l i z a t i o n & a m p ; a p o s ;  
  
  
 & a m p ; l t ; / S q l S t a t e m e n t & a m p ; g t ;  
     & a m p ; l t ; / V a r i a b l e & a m p ; g t ;  
     & a m p ; l t ; V a r i a b l e & a m p ; g t ;  
         & a m p ; l t ; N a m e & a m p ; g t ; C S u m m a r y . s h o w _ c e n t r a l i z e r _ s p e c i f i c a t i o n s & a m p ; l t ; / N a m e & a m p ; g t ;  
         & a m p ; l t ; S q l S t a t e m e n t & a m p ; g t ; s e l e c t   c o u n t ( W P _ C A S E _ C E N T R A L I Z E R _ S C H D _ I N T . c e n t r a l i z e r _ i d _ a )   f r o m   W P _ C A S E _ C E N T R A L I Z E R _ S C H D _ I N T  
 & a m p ; l t ; / S q l S t a t e m e n t & a m p ; g t ;  
     & a m p ; l t ; / V a r i a b l e & a m p ; g t ;  
     & a m p ; l t ; V a r i a b l e & a m p ; g t ;  
         & a m p ; l t ; N a m e & a m p ; g t ; C S u m m a r y . s h o w _ c e n t r a l i z e r _ s p a c i n g _ i n t e r v a l & a m p ; l t ; / N a m e & a m p ; g t ;  
         & a m p ; l t ; S q l S t a t e m e n t & a m p ; g t ; s e l e c t   c o u n t ( W P _ C A S E _ C E N T R A L I Z E R _ S C H D _ I N T . m e a s u r e d _ d e p t h )   f r o m   W P _ C A S E _ C E N T R A L I Z E R _ S C H D _ I N T  
 & a m p ; l t ; / S q l S t a t e m e n t & a m p ; g t ;  
     & a m p ; l t ; / V a r i a b l e & a m p ; g t ;  
     & a m p ; l t ; V a r i a b l e & a m p ; g t ;  
         & a m p ; l t ; N a m e & a m p ; g t ; C S u m m a r y . s h o w _ c e n t r a l i z e r _ s p a c i n g _ s t a n d _ o f f _ c a l c u l a t i o n s & a m p ; l t ; / N a m e & a m p ; g t ;  
         & a m p ; l t ; S q l S t a t e m e n t & a m p ; g t ; s e l e c t   c o u n t ( C e m C e n t r a l i z e r S p a c i n g . P a r t N u m b e r )   f r o m   C e m C e n t r a l i z e r S p a c i n g  
 & a m p ; l t ; / S q l S t a t e m e n t & a m p ; g t ;  
     & a m p ; l t ; / V a r i a b l e & a m p ; g t ;  
     & a m p ; l t ; V a r i a b l e & a m p ; g t ;  
         & a m p ; l t ; N a m e & a m p ; g t ; H y d . H Y D P r e s s A n a l y s i s . E x i s t s & a m p ; l t ; / N a m e & a m p ; g t ;  
         & a m p ; l t ; S q l S t a t e m e n t & a m p ; g t ; s e l e c t   c o u n t ( * )   f r o m   H Y D P r e s s A n a l y s i s  
  
 & a m p ; l t ; / S q l S t a t e m e n t & a m p ; g t ;  
     & a m p ; l t ; / V a r i a b l e & a m p ; g t ;  
     & a m p ; l t ; V a r i a b l e & a m p ; g t ;  
         & a m p ; l t ; N a m e & a m p ; g t ; C e n t r a l i z e r P l o t s . S h o w & a m p ; l t ; / N a m e & a m p ; g t ;  
         & a m p ; l t ; S q l S t a t e m e n t & a m p ; g t ; s e l e c t   c o u n t ( c a t e g o r y )   f r o m   p l o t   w h e r e   p l o t . c a t e g o r y = & a m p ; a p o s ; C e n t r a l i z a t i o n & a m p ; a p o s ;  
 & a m p ; l t ; / S q l S t a t e m e n t & a m p ; g t ;  
     & a m p ; l t ; / V a r i a b l e & a m p ; g t ;  
     & a m p ; l t ; V a r i a b l e & a m p ; g t ;  
         & a m p ; l t ; N a m e & a m p ; g t ; H Y D . O p t i o n s . U s e T e m p & a m p ; l t ; / N a m e & a m p ; g t ;  
         & a m p ; l t ; S q l S t a t e m e n t & a m p ; g t ; s e l e c t   u s e _ t e m p e r a t u r e   f r o m   w p _ h y d _ o p t i o n s  
 & a m p ; l t ; / S q l S t a t e m e n t & a m p ; g t ;  
     & a m p ; l t ; / V a r i a b l e & a m p ; g t ;  
     & a m p ; l t ; V a r i a b l e & a m p ; g t ;  
         & a m p ; l t ; N a m e & a m p ; g t ; U B D _ C h o k e O r N o t V a l u e & a m p ; l t ; / N a m e & a m p ; g t ;  
         & a m p ; l t ; S q l S t a t e m e n t & a m p ; g t ; s e l e c t  
 C A S E   W H E N   i n c l u d e _ c h o k e _ p r e s s u r e   =   & a m p ; a p o s ; Y & a m p ; a p o s ;   T H E N   c h o k e _ p r e s s u r e   | |   & a m p ; a p o s ;   & a m p ; a p o s ;   | |     ( s e l e c t   u n i t _ l a b e l   f r o m   m e t a _ d a t a   w h e r e   [ t a b l e ] = & a m p ; a p o s ; W P _ U B D _ P A R A M S & a m p ; a p o s ;   a n d   f i e l d = & a m p ; a p o s ; c h o k e _ p r e s s u r e & a m p ; a p o s ; )  
 W H E N   i n s i d e _ p i p e _ r o u g h n e s s   i s   n o t   n u l l   T H E N   i n s i d e _ p i p e _ r o u g h n e s s   | |   & a m p ; a p o s ;   & a m p ; a p o s ;   | |   ( s e l e c t   u n i t _ l a b e l   f r o m   m e t a _ d a t a   w h e r e   [ t a b l e ] = & a m p ; a p o s ; W P _ U B D _ P A R A M S & a m p ; a p o s ;   a n d   f i e l d = & a m p ; a p o s ; i n s i d e _ p i p e _ r o u g h n e s s & a m p ; a p o s ; )  
 E N D    
 f r o m    
 W P _ U B D _ P A R A M S  
  
  
  
  
 & a m p ; l t ; / S q l S t a t e m e n t & a m p ; g t ;  
     & a m p ; l t ; / V a r i a b l e & a m p ; g t ;  
     & a m p ; l t ; V a r i a b l e & a m p ; g t ;  
         & a m p ; l t ; N a m e & a m p ; g t ; S w a b S u r g e P l o t s . D i s p l a y & a m p ; l t ; / N a m e & a m p ; g t ;  
         & a m p ; l t ; S q l S t a t e m e n t & a m p ; g t ; s e l e c t   c o u n t ( c a t e g o r y )   f r o m   p l o t   w h e r e   p l o t . c a t e g o r y = & a m p ; a p o s ; S w a b S u r g e & a m p ; a p o s ;  
 & a m p ; l t ; / S q l S t a t e m e n t & a m p ; g t ;  
     & a m p ; l t ; / V a r i a b l e & a m p ; g t ;  
     & a m p ; l t ; V a r i a b l e & a m p ; g t ;  
         & a m p ; l t ; N a m e & a m p ; g t ; S w a b S u r g e . d i s p _ l e n g t h _ s t a n d p i p e & a m p ; l t ; / N a m e & a m p ; g t ;  
         & a m p ; l t ; S q l S t a t e m e n t & a m p ; g t ; s e l e c t   c o u n t ( S u b C a t e g o r y )   f r o m   p l o t   w h e r e   S u b C a t e g o r y = & a m p ; a p o s ; S w a b S u r g e P l o t s & a m p ; a p o s ;  
 & a m p ; l t ; / S q l S t a t e m e n t & a m p ; g t ;  
     & a m p ; l t ; / V a r i a b l e & a m p ; g t ;  
     & a m p ; l t ; V a r i a b l e & a m p ; g t ;  
         & a m p ; l t ; N a m e & a m p ; g t ; S w a b S u r g e . d i s p _ s t r i n g _ d e p t h & a m p ; l t ; / N a m e & a m p ; g t ;  
         & a m p ; l t ; S q l S t a t e m e n t & a m p ; g t ; s e l e c t   c o u n t ( n a m e )   f r o m   p l o t   w h e r e   n a m e   i n   (  
 & a m p ; a p o s ; S w a b S u r g e T r a n s i e n t R e s u l t s P l o t & a m p ; a p o s ;  
 , & a m p ; a p o s ; S w a b S u r g e P r e s s u r e T r a n s i e n t P l o t & a m p ; a p o s ;  
 , & a m p ; a p o s ; S w a b S u r g e A n n u l u s R e t u r n F l o w R a t e P l o t & a m p ; a p o s ;  
 , & a m p ; a p o s ; R e c i p r o c a t i o n S u r f a c e R e s u l t s P l o t & a m p ; a p o s ;  
 , & a m p ; a p o s ; R e c i p r o c a t i o n A n n u l u s R e t u r n F l o w R a t e P l o t & a m p ; a p o s ;  
 , & a m p ; a p o s ; R e c i p r o c a t i o n P r e s s u r e T r a n s i e n t P l o t & a m p ; a p o s ;  
 , & a m p ; a p o s ; S w a b S u r g e S u r f a c e R e s u l t s P l o t & a m p ; a p o s ;  
 , & a m p ; a p o s ; S w a b S u r g e H o o k L o a d V e r s e s T r i p T i m e P l o t & a m p ; a p o s ;  
 , & a m p ; a p o s ; R e c i p r o c a t i o n T r a n s i e n t R e s u l t s P l o t & a m p ; a p o s ;  
 , & a m p ; a p o s ; H o o k L o a d V e r s u s R e c i p r o c a t i o n T i m e P l o t & a m p ; a p o s ;  
 )  
 & a m p ; l t ; / S q l S t a t e m e n t & a m p ; g t ;  
     & a m p ; l t ; / V a r i a b l e & a m p ; g t ;  
     & a m p ; l t ; V a r i a b l e & a m p ; g t ;  
         & a m p ; l t ; N a m e & a m p ; g t ; S w a b S u r g e . d i s p _ d o i & a m p ; l t ; / N a m e & a m p ; g t ;  
         & a m p ; l t ; S q l S t a t e m e n t & a m p ; g t ;  
 s e l e c t   c o u n t ( n a m e )   f r o m   p l o t   w h e r e   n a m e   i n   (  
 & a m p ; a p o s ; S w a b S u r g e P r e s s u r e T r a n s i e n t P l o t & a m p ; a p o s ;  
 , & a m p ; a p o s ; R e c i p r o c a t i o n P r e s s u r e T r a n s i e n t P l o t & a m p ; a p o s ;  
  
 )  
 & a m p ; l t ; / S q l S t a t e m e n t & a m p ; g t ;  
     & a m p ; l t ; / V a r i a b l e & a m p ; g t ;  
     & a m p ; l t ; V a r i a b l e & a m p ; g t ;  
         & a m p ; l t ; N a m e & a m p ; g t ; S w a b S u r g e . d i s p _ m o v i n g _ p i p e s p e e d & a m p ; l t ; / N a m e & a m p ; g t ;  
         & a m p ; l t ; S q l S t a t e m e n t & a m p ; g t ; s e l e c t   c o u n t ( n a m e )   f r o m   p l o t   w h e r e   n a m e   i n   (  
 & a m p ; a p o s ; S w a b S u r g e T r a n s i e n t R e s u l t s P l o t & a m p ; a p o s ;  
 , & a m p ; a p o s ; S w a b S u r g e S u r f a c e R e s u l t s P l o t & a m p ; a p o s ;  
 , & a m p ; a p o s ; S w a b S u r g e P r e s s u r e T r a n s i e n t P l o t & a m p ; a p o s ;  
 , & a m p ; a p o s ; S w a b S u r g e H o o k L o a d V e r s e s T r i p T i m e P l o t & a m p ; a p o s ;  
 , & a m p ; a p o s ; S w a b S u r g e A n n u l u s R e t u r n F l o w R a t e P l o t & a m p ; a p o s ;  
 )  
 & a m p ; l t ; / S q l S t a t e m e n t & a m p ; g t ;  
     & a m p ; l t ; / V a r i a b l e & a m p ; g t ;  
     & a m p ; l t ; V a r i a b l e & a m p ; g t ;  
         & a m p ; l t ; N a m e & a m p ; g t ; S w a b S u r g e . s h o w _ s r g _ p l o t s & a m p ; l t ; / N a m e & a m p ; g t ;  
         & a m p ; l t ; S q l S t a t e m e n t & a m p ; g t ; s e l e c t   c o u n t ( S u b C a t e g o r y )   f r o m   p l o t   w h e r e   S u b C a t e g o r y = & a m p ; a p o s ; S w a b S u r g e P l o t s & a m p ; a p o s ;  
 & a m p ; l t ; / S q l S t a t e m e n t & a m p ; g t ;  
     & a m p ; l t ; / V a r i a b l e & a m p ; g t ;  
     & a m p ; l t ; V a r i a b l e & a m p ; g t ;  
         & a m p ; l t ; N a m e & a m p ; g t ; S w a b S u r g e . s h o w _ r e c i p r o c a t i o n _ p l o t s & a m p ; l t ; / N a m e & a m p ; g t ;  
         & a m p ; l t ; S q l S t a t e m e n t & a m p ; g t ; s e l e c t   c o u n t ( S u b C a t e g o r y )   f r o m   p l o t   w h e r e   S u b C a t e g o r y = & a m p ; a p o s ; S w a b S u r g e R e c i p r o c a t i o n P l o t s & a m p ; a p o s ;  
 & a m p ; l t ; / S q l S t a t e m e n t & a m p ; g t ;  
     & a m p ; l t ; / V a r i a b l e & a m p ; g t ;  
     & a m p ; l t ; V a r i a b l e & a m p ; g t ;  
         & a m p ; l t ; N a m e & a m p ; g t ; s w a p S u r g e . s h o w _ p u m p i n g _ s c h e d u l e & a m p ; l t ; / N a m e & a m p ; g t ;  
         & a m p ; l t ; S q l S t a t e m e n t & a m p ; g t ; s e l e c t   c o u n t ( W P _ C A S E _ C E M _ J O B _ D A T A _ A R R . f l u i d _ i d )   f r o m   W P _ C A S E _ C E M _ J O B _ D A T A _ A R R  
 & a m p ; l t ; / S q l S t a t e m e n t & a m p ; g t ;  
     & a m p ; l t ; / V a r i a b l e & a m p ; g t ;  
     & a m p ; l t ; V a r i a b l e & a m p ; g t ;  
         & a m p ; l t ; N a m e & a m p ; g t ; S w a b S u r g e . T r i p s p e e d s e l e c t & a m p ; l t ; / N a m e & a m p ; g t ;  
         & a m p ; l t ; S q l S t a t e m e n t & a m p ; g t ; s e l e c t   c o u n t ( p l o t s u b t i t l e )   f r o m   p l o t   w h e r e   p l o t s u b t i t l e = & a m p ; a p o s ; T r i p   S p e e d   V s .   R u n   M e a s u r e d   D e p t h & a m p ; a p o s ;  
 & a m p ; l t ; / S q l S t a t e m e n t & a m p ; g t ;  
     & a m p ; l t ; / V a r i a b l e & a m p ; g t ;  
     & a m p ; l t ; V a r i a b l e & a m p ; g t ;  
         & a m p ; l t ; N a m e & a m p ; g t ; S w a b S u r g e . S t a n d f r e q s e l e c t & a m p ; l t ; / N a m e & a m p ; g t ;  
         & a m p ; l t ; S q l S t a t e m e n t & a m p ; g t ; s e l e c t   c o u n t ( p l o t s u b t i t l e )   f r o m   p l o t   w h e r e   p l o t s u b t i t l e = & a m p ; a p o s ; S t a n d   F r e q u e n c y   V s .   R u n   M e a s u r e d   D e p t h & a m p ; a p o s ;  
 & a m p ; l t ; / S q l S t a t e m e n t & a m p ; g t ;  
     & a m p ; l t ; / V a r i a b l e & a m p ; g t ;  
     & a m p ; l t ; V a r i a b l e & a m p ; g t ;  
         & a m p ; l t ; N a m e & a m p ; g t ; S w a b S u r g e . S t a n d p e r i o d s e l e c t & a m p ; l t ; / N a m e & a m p ; g t ;  
         & a m p ; l t ; S q l S t a t e m e n t & a m p ; g t ; s e l e c t   c o u n t ( p l o t s u b t i t l e )   f r o m   p l o t   w h e r e   p l o t s u b t i t l e = & a m p ; a p o s ; S t a n d   P e r i o d   V s .   R u n   M e a s u r e d   D e p t h & a m p ; a p o s ;  
 & a m p ; l t ; / S q l S t a t e m e n t & a m p ; g t ;  
     & a m p ; l t ; / V a r i a b l e & a m p ; g t ;  
     & a m p ; l t ; V a r i a b l e & a m p ; g t ;  
         & a m p ; l t ; N a m e & a m p ; g t ; s w a b s u r g e . s w a b e n a b l e d & a m p ; l t ; / N a m e & a m p ; g t ;  
         & a m p ; l t ; S q l S t a t e m e n t & a m p ; g t ; s e l e c t   w P _ S R G _ S W A B _ S U R G E . u s e _ s w a b _ o p e r a t i o n   f r o m   W P _ S R G _ S W A B _ S U R G E  
 & a m p ; l t ; / S q l S t a t e m e n t & a m p ; g t ;  
     & a m p ; l t ; / V a r i a b l e & a m p ; g t ;  
     & a m p ; l t ; V a r i a b l e & a m p ; g t ;  
         & a m p ; l t ; N a m e & a m p ; g t ; S w a b S u r g e . s w b s r g T r i p P l o t o p e n & a m p ; l t ; / N a m e & a m p ; g t ;  
         & a m p ; l t ; S q l S t a t e m e n t & a m p ; g t ; S E L E C T   C O U N T ( N A M E )   F R O M   P L O T   W H E R E   N A M E   I N   ( & a m p ; a p o s ; S w a b S u r g e O p t i m i z e d P r e s s u r e P l o t & a m p ; a p o s ; ,   & a m p ; a p o s ; S w a b S u r g e O p t i m i z e d T r i p S c h e d u l e P l o t & a m p ; a p o s ; )  
 & a m p ; l t ; / S q l S t a t e m e n t & a m p ; g t ;  
     & a m p ; l t ; / V a r i a b l e & a m p ; g t ;  
     & a m p ; l t ; V a r i a b l e & a m p ; g t ;  
         & a m p ; l t ; N a m e & a m p ; g t ; S w a b S u r g e . S u r g e E n a b l e d & a m p ; l t ; / N a m e & a m p ; g t ;  
         & a m p ; l t ; S q l S t a t e m e n t & a m p ; g t ; s e l e c t   w P _ S R G _ S U R G E . u s e _ s u r g e _ o p e r a t i o n   f r o m   W P _ S R G _ S U R G E  
  
 & a m p ; l t ; / S q l S t a t e m e n t & a m p ; g t ;  
     & a m p ; l t ; / V a r i a b l e & a m p ; g t ;  
     & a m p ; l t ; V a r i a b l e & a m p ; g t ;  
         & a m p ; l t ; N a m e & a m p ; g t ; U n i t _ L a b e l _ S u r g e T r i p R e s u l t s . d T r i p S c h e d u l e S p e e d & a m p ; l t ; / N a m e & a m p ; g t ;  
         & a m p ; l t ; S q l S t a t e m e n t & a m p ; g t ; s e l e c t   d i s t i n c t   u n i t _ l a b e l   f r o m   m e t a _ d a t a   w h e r e   [ t a b l e ] = & a m p ; a p o s ; S u r g e T r i p R e s u l t s & a m p ; a p o s ;   a n d   f i e l d = & a m p ; a p o s ; d T r i p S c h e d u l e S p e e d & a m p ; a p o s ;  
 & a m p ; l t ; / S q l S t a t e m e n t & a m p ; g t ;  
     & a m p ; l t ; / V a r i a b l e & a m p ; g t ;  
     & a m p ; l t ; V a r i a b l e & a m p ; g t ;  
         & a m p ; l t ; N a m e & a m p ; g t ; U n i t _ L a b e l _ S u r g e T r i p R e s u l t s . d T r i p S c h e d u l e S P M & a m p ; l t ; / N a m e & a m p ; g t ;  
         & a m p ; l t ; S q l S t a t e m e n t & a m p ; g t ; s e l e c t   d i s t i n c t   u n i t _ l a b e l   f r o m   m e t a _ d a t a   w h e r e   [ t a b l e ] = & a m p ; a p o s ; S u r g e T r i p R e s u l t s & a m p ; a p o s ;   a n d   f i e l d = & a m p ; a p o s ; d T r i p S c h e d u l e S P M & a m p ; a p o s ;  
 & a m p ; l t ; / S q l S t a t e m e n t & a m p ; g t ;  
     & a m p ; l t ; / V a r i a b l e & a m p ; g t ;  
     & a m p ; l t ; V a r i a b l e & a m p ; g t ;  
         & a m p ; l t ; N a m e & a m p ; g t ; a b e l _ S u r g e T r i p R e s u l t s . d T r i p S c h e d u l e T i m e S t a n d & a m p ; l t ; / N a m e & a m p ; g t ;  
         & a m p ; l t ; S q l S t a t e m e n t & a m p ; g t ;  
 s e l e c t   d i s t i n c t   u n i t _ l a b e l   f r o m   m e t a _ d a t a   w h e r e   [ t a b l e ] = & a m p ; a p o s ; S u r g e T r i p R e s u l t s & a m p ; a p o s ;   a n d   f i e l d = & a m p ; a p o s ; d T r i p S c h e d u l e T i m e S t a n d & a m p ; a p o s ;  
 & a m p ; l t ; / S q l S t a t e m e n t & a m p ; g t ;  
     & a m p ; l t ; / V a r i a b l e & a m p ; g t ;  
     & a m p ; l t ; V a r i a b l e & a m p ; g t ;  
         & a m p ; l t ; N a m e & a m p ; g t ; U n i t _ S t a n d l e n g t h & a m p ; l t ; / N a m e & a m p ; g t ;  
         & a m p ; l t ; S q l S t a t e m e n t & a m p ; g t ;  
 s e l e c t   d i s t i n c t   u n i t _ l a b e l   f r o m   m e t a _ d a t a   w h e r e   [ t a b l e ] = & a m p ; a p o s ; W P _ H Y D _ P A R A M S & a m p ; a p o s ;   a n d   f i e l d = & a m p ; a p o s ; s t a n d _ l e n g t h & a m p ; a p o s ;  
 & a m p ; l t ; / S q l S t a t e m e n t & a m p ; g t ;  
     & a m p ; l t ; / V a r i a b l e & a m p ; g t ;  
     & a m p ; l t ; V a r i a b l e & a m p ; g t ;  
         & a m p ; l t ; N a m e & a m p ; g t ; U n i t _ s e e d m v i n g & a m p ; l t ; / N a m e & a m p ; g t ;  
         & a m p ; l t ; S q l S t a t e m e n t & a m p ; g t ;  
 s e l e c t   d i s t i n c t   u n i t _ l a b e l   f r o m   m e t a _ d a t a   w h e r e   [ t a b l e ] = & a m p ; a p o s ; W P _ S R G _ S U R G E & a m p ; a p o s ;   a n d   f i e l d = & a m p ; a p o s ; s p e e d _ m o v i n g 1 & a m p ; a p o s ;  
 & a m p ; l t ; / S q l S t a t e m e n t & a m p ; g t ;  
     & a m p ; l t ; / V a r i a b l e & a m p ; g t ;  
     & a m p ; l t ; V a r i a b l e & a m p ; g t ;  
         & a m p ; l t ; N a m e & a m p ; g t ; U n i t _ m d _ a s s e b _ b a s e & a m p ; l t ; / N a m e & a m p ; g t ;  
         & a m p ; l t ; S q l S t a t e m e n t & a m p ; g t ;  
 s e l e c t   d i s t i n c t   u n i t _ l a b e l   f r o m   m e t a _ d a t a   w h e r e   [ t a b l e ] = & a m p ; a p o s ; C D _ A S S E M B L Y & a m p ; a p o s ;   a n d   f i e l d = & a m p ; a p o s ; m d _ a s s e m b l y _ b a s e & a m p ; a p o s ;  
 & a m p ; l t ; / S q l S t a t e m e n t & a m p ; g t ;  
     & a m p ; l t ; / V a r i a b l e & a m p ; g t ;  
     & a m p ; l t ; V a r i a b l e & a m p ; g t ;  
         & a m p ; l t ; N a m e & a m p ; g t ; U n i t _ D O I & a m p ; l t ; / N a m e & a m p ; g t ;  
         & a m p ; l t ; S q l S t a t e m e n t & a m p ; g t ;  
 s e l e c t   d i s t i n c t   u n i t _ l a b e l   f r o m   m e t a _ d a t a   w h e r e   [ t a b l e ] = & a m p ; a p o s ; W P _ S R G _ S U R G E & a m p ; a p o s ;   a n d   f i e l d = & a m p ; a p o s ; d e p t h _ o f _ i n t e r e s t & a m p ; a p o s ;  
 & a m p ; l t ; / S q l S t a t e m e n t & a m p ; g t ;  
     & a m p ; l t ; / V a r i a b l e & a m p ; g t ;  
     & a m p ; l t ; V a r i a b l e & a m p ; g t ;  
         & a m p ; l t ; N a m e & a m p ; g t ; U n i t _ A c c e l e r a t i o n & a m p ; l t ; / N a m e & a m p ; g t ;  
         & a m p ; l t ; S q l S t a t e m e n t & a m p ; g t ;  
 s e l e c t   d i s t i n c t   u n i t _ l a b e l   f r o m   m e t a _ d a t a   w h e r e   [ t a b l e ] = & a m p ; a p o s ; W P _ S R G _ S U R G E & a m p ; a p o s ;   a n d   f i e l d = & a m p ; a p o s ; p i p e _ a c c e l e r a t i o n & a m p ; a p o s ;  
 & a m p ; l t ; / S q l S t a t e m e n t & a m p ; g t ;  
     & a m p ; l t ; / V a r i a b l e & a m p ; g t ;  
     & a m p ; l t ; V a r i a b l e & a m p ; g t ;  
         & a m p ; l t ; N a m e & a m p ; g t ; U n i t _ S t r o k e s & a m p ; l t ; / N a m e & a m p ; g t ;  
         & a m p ; l t ; S q l S t a t e m e n t & a m p ; g t ;  
 s e l e c t   d i s t i n c t   u n i t _ l a b e l   f r o m   m e t a _ d a t a   w h e r e   [ t a b l e ] = & a m p ; a p o s ; W P _ S R G _ R E C I P R O C A T I O N & a m p ; a p o s ;   a n d   f i e l d = & a m p ; a p o s ; s t r o k e s _ p e r _ m i n u t e & a m p ; a p o s ;  
  
  
 & a m p ; l t ; / S q l S t a t e m e n t & a m p ; g t ;  
     & a m p ; l t ; / V a r i a b l e & a m p ; g t ;  
     & a m p ; l t ; V a r i a b l e & a m p ; g t ;  
         & a m p ; l t ; N a m e & a m p ; g t ; u n i t _ l e n g t h & a m p ; l t ; / N a m e & a m p ; g t ;  
         & a m p ; l t ; S q l S t a t e m e n t & a m p ; g t ; s e l e c t   d i s t i n c t   u n i t _ l a b e l   f r o m   m e t a _ d a t a   w h e r e   [ t a b l e ] = & a m p ; a p o s ; W P _ S R G _ R E C I P R O C A T I O N & a m p ; a p o s ;   a n d   f i e l d = & a m p ; a p o s ; l e n g t h & a m p ; a p o s ;  
  
  
 & a m p ; l t ; / S q l S t a t e m e n t & a m p ; g t ;  
     & a m p ; l t ; / V a r i a b l e & a m p ; g t ;  
     & a m p ; l t ; V a r i a b l e & a m p ; g t ;  
         & a m p ; l t ; N a m e & a m p ; g t ; u n i t _ p r e s s u r e _ d r o p & a m p ; l t ; / N a m e & a m p ; g t ;  
         & a m p ; l t ; S q l S t a t e m e n t & a m p ; g t ; s e l e c t   d i s t i n c t   u n i t _ l a b e l   f r o m   m e t a _ d a t a   w h e r e   [ t a b l e ] = & a m p ; a p o s ; W P _ C A S E _ S U R F A C E & a m p ; a p o s ;   a n d   f i e l d = & a m p ; a p o s ; p r e s s u r e _ d r o p & a m p ; a p o s ;  
  
 & a m p ; l t ; / S q l S t a t e m e n t & a m p ; g t ;  
     & a m p ; l t ; / V a r i a b l e & a m p ; g t ;  
     & a m p ; l t ; V a r i a b l e & a m p ; g t ;  
         & a m p ; l t ; N a m e & a m p ; g t ; u n i t _ W P _ H Y D _ P A R A M S . m a x _ d i s c h a r g e _ p r e s s & a m p ; l t ; / N a m e & a m p ; g t ;  
         & a m p ; l t ; S q l S t a t e m e n t & a m p ; g t ; s e l e c t   d i s t i n c t   u n i t _ l a b e l   f r o m   m e t a _ d a t a   w h e r e   [ t a b l e ] = & a m p ; a p o s ; W P _ H Y D _ P A R A M S & a m p ; a p o s ;   a n d   f i e l d = & a m p ; a p o s ; m a x _ d i s c h a r g e _ p r e s s & a m p ; a p o s ;  
  
 & a m p ; l t ; / S q l S t a t e m e n t & a m p ; g t ;  
     & a m p ; l t ; / V a r i a b l e & a m p ; g t ;  
     & a m p ; l t ; V a r i a b l e & a m p ; g t ;  
         & a m p ; l t ; N a m e & a m p ; g t ; u n i t _ W P _ H Y D _ P A R A M S . h p _ r a t i n g & a m p ; l t ; / N a m e & a m p ; g t ;  
         & a m p ; l t ; S q l S t a t e m e n t & a m p ; g t ; s e l e c t   d i s t i n c t   u n i t _ l a b e l   f r o m   m e t a _ d a t a   w h e r e   [ t a b l e ] = & a m p ; a p o s ; W P _ H Y D _ P A R A M S & a m p ; a p o s ;   a n d   f i e l d = & a m p ; a p o s ; h p _ r a t i n g & a m p ; a p o s ;  
  
 & a m p ; l t ; / S q l S t a t e m e n t & a m p ; g t ;  
     & a m p ; l t ; / V a r i a b l e & a m p ; g t ;  
     & a m p ; l t ; V a r i a b l e & a m p ; g t ;  
         & a m p ; l t ; N a m e & a m p ; g t ; u n i t _ W P _ H Y D _ P A R A M S . m a x _ p u m p _ r a t e _ u s e r & a m p ; l t ; / N a m e & a m p ; g t ;  
         & a m p ; l t ; S q l S t a t e m e n t & a m p ; g t ; s e l e c t   d i s t i n c t   u n i t _ l a b e l   f r o m   m e t a _ d a t a   w h e r e   [ t a b l e ] = & a m p ; a p o s ; W P _ H Y D _ P A R A M S & a m p ; a p o s ;   a n d   f i e l d = & a m p ; a p o s ; m a x _ p u m p _ r a t e _ u s e r & a m p ; a p o s ;  
  
 & a m p ; l t ; / S q l S t a t e m e n t & a m p ; g t ;  
     & a m p ; l t ; / V a r i a b l e & a m p ; g t ;  
     & a m p ; l t ; V a r i a b l e & a m p ; g t ;  
         & a m p ; l t ; N a m e & a m p ; g t ; u n i t _ W P _ H Y D _ O P T I O N S . p i p e _ r o u g h n e s s & a m p ; l t ; / N a m e & a m p ; g t ;  
         & a m p ; l t ; S q l S t a t e m e n t & a m p ; g t ; s e l e c t   d i s t i n c t   u n i t _ l a b e l   f r o m   m e t a _ d a t a   w h e r e   [ t a b l e ] = & a m p ; a p o s ; W P _ H Y D _ O P T I O N S & a m p ; a p o s ;   a n d   f i e l d = & a m p ; a p o s ; p i p e _ r o u g h n e s s & a m p ; a p o s ;  
  
 & a m p ; l t ; / S q l S t a t e m e n t & a m p ; g t ;  
     & a m p ; l t ; / V a r i a b l e & a m p ; g t ;  
     & a m p ; l t ; V a r i a b l e & a m p ; g t ;  
         & a m p ; l t ; N a m e & a m p ; g t ; u n i t _ W P _ C A S E _ B O O S T E R _ P U M P . i n j e c t i o n _ t e m p e r a t u r e & a m p ; l t ; / N a m e & a m p ; g t ;  
         & a m p ; l t ; S q l S t a t e m e n t & a m p ; g t ; s e l e c t   d i s t i n c t   u n i t _ l a b e l   f r o m   m e t a _ d a t a   w h e r e   [ t a b l e ] = & a m p ; a p o s ; W P _ C A S E _ B O O S T E R _ P U M P & a m p ; a p o s ;   a n d   f i e l d = & a m p ; a p o s ; i n j e c t i o n _ t e m p e r a t u r e & a m p ; a p o s ;  
  
 & a m p ; l t ; / S q l S t a t e m e n t & a m p ; g t ;  
     & a m p ; l t ; / V a r i a b l e & a m p ; g t ;  
     & a m p ; l t ; V a r i a b l e & a m p ; g t ;  
         & a m p ; l t ; N a m e & a m p ; g t ; u n i t _ W P _ H Y D _ P A R A M S . b a c k _ p r e s s u r e & a m p ; l t ; / N a m e & a m p ; g t ;  
         & a m p ; l t ; S q l S t a t e m e n t & a m p ; g t ; s e l e c t   d i s t i n c t   u n i t _ l a b e l   f r o m   m e t a _ d a t a   w h e r e   [ t a b l e ] = & a m p ; a p o s ; W P _ H Y D _ P A R A M S & a m p ; a p o s ;   a n d   f i e l d = & a m p ; a p o s ; b a c k _ p r e s s u r e & a m p ; a p o s ;  
  
 & a m p ; l t ; / S q l S t a t e m e n t & a m p ; g t ;  
     & a m p ; l t ; / V a r i a b l e & a m p ; g t ;  
     & a m p ; l t ; V a r i a b l e & a m p ; g t ;  
         & a m p ; l t ; N a m e & a m p ; g t ; u n i t _ W P _ C A S E _ C E M _ J O B _ D A T A . s e a _ w a t e r _ d e n s i t y & a m p ; l t ; / N a m e & a m p ; g t ;  
         & a m p ; l t ; S q l S t a t e m e n t & a m p ; g t ; s e l e c t   d i s t i n c t   u n i t _ l a b e l   f r o m   m e t a _ d a t a   w h e r e   [ t a b l e ] = & a m p ; a p o s ; W P _ C A S E _ C E M _ J O B _ D A T A & a m p ; a p o s ;   a n d   f i e l d = & a m p ; a p o s ; s e a _ w a t e r _ d e n s i t y & a m p ; a p o s ;  
  
 & a m p ; l t ; / S q l S t a t e m e n t & a m p ; g t ;  
     & a m p ; l t ; / V a r i a b l e & a m p ; g t ;  
     & a m p ; l t ; V a r i a b l e & a m p ; g t ;  
         & a m p ; l t ; N a m e & a m p ; g t ; u n i t _ W P _ H Y D _ P A R A M S . c i r c _ t i m e & a m p ; l t ; / N a m e & a m p ; g t ;  
         & a m p ; l t ; S q l S t a t e m e n t & a m p ; g t ; s e l e c t   d i s t i n c t   u n i t _ l a b e l   f r o m   m e t a _ d a t a   w h e r e   [ t a b l e ] = & a m p ; a p o s ; W P _ H Y D _ P A R A M S & a m p ; a p o s ;   a n d   f i e l d = & a m p ; a p o s ; c i r c _ t i m e & a m p ; a p o s ;  
  
 & a m p ; l t ; / S q l S t a t e m e n t & a m p ; g t ;  
     & a m p ; l t ; / V a r i a b l e & a m p ; g t ;  
     & a m p ; l t ; V a r i a b l e & a m p ; g t ;  
         & a m p ; l t ; N a m e & a m p ; g t ; u n i t _ W P _ C A S E _ B O O S T E R _ P U M P . i n j e c t i o n _ r a t e & a m p ; l t ; / N a m e & a m p ; g t ;  
         & a m p ; l t ; S q l S t a t e m e n t & a m p ; g t ; s e l e c t   d i s t i n c t   u n i t _ l a b e l   f r o m   m e t a _ d a t a   w h e r e   [ t a b l e ] = & a m p ; a p o s ; W P _ C A S E _ B O O S T E R _ P U M P & a m p ; a p o s ;   a n d   f i e l d = & a m p ; a p o s ; i n j e c t i o n _ r a t e & a m p ; a p o s ;  
  
 & a m p ; l t ; / S q l S t a t e m e n t & a m p ; g t ;  
     & a m p ; l t ; / V a r i a b l e & a m p ; g t ;  
     & a m p ; l t ; V a r i a b l e & a m p ; g t ;  
         & a m p ; l t ; N a m e & a m p ; g t ; u n i t _ W P _ C A S E _ B O O S T E R _ P U M P . i n j e c t i o n _ d e p t h & a m p ; l t ; / N a m e & a m p ; g t ;  
         & a m p ; l t ; S q l S t a t e m e n t & a m p ; g t ; s e l e c t   d i s t i n c t   u n i t _ l a b e l   f r o m   m e t a _ d a t a   w h e r e   [ t a b l e ] = & a m p ; a p o s ; W P _ C A S E _ B O O S T E R _ P U M P & a m p ; a p o s ;   a n d   f i e l d = & a m p ; a p o s ; i n j e c t i o n _ d e p t h & a m p ; a p o s ;  
 & a m p ; l t ; / S q l S t a t e m e n t & a m p ; g t ;  
     & a m p ; l t ; / V a r i a b l e & a m p ; g t ;  
     & a m p ; l t ; V a r i a b l e & a m p ; g t ;  
         & a m p ; l t ; N a m e & a m p ; g t ; V a r i a b l e 3 & a m p ; l t ; / N a m e & a m p ; g t ;  
         & a m p ; l t ; S q l S t a t e m e n t & a m p ; g t ; s e l e c t   c o u n t ( * )   f r o m   m e t e _ d a t a   w h e r e   [ t a b l e ] = & a m p ; a p o s ; W P _ C A S E _ C E N T R A L I Z E R _ S C H D _ I N T & a m p ; a p o s ;   a n d   f i e l d = & a m p ; a p o s ; c e n t r a l i z e r _ f u l l _ i d b & a m p ; a p o s ;  
 & a m p ; l t ; / S q l S t a t e m e n t & a m p ; g t ;  
     & a m p ; l t ; / V a r i a b l e & a m p ; g t ;  
     & a m p ; l t ; V a r i a b l e & a m p ; g t ;  
         & a m p ; l t ; N a m e & a m p ; g t ; c d _ c e n t r a l i z e r _ c a t a l o g . E X I S T S & a m p ; l t ; / N a m e & a m p ; g t ;  
         & a m p ; l t ; S q l S t a t e m e n t & a m p ; g t ; s e l e c t   c o u n t ( * )   f r o m   m e t a _ d a t a   w h e r e   [ t a b l e ] = & a m p ; a p o s ; C D _ C E N T R A L I Z E R _ C A T A L O G & a m p ; a p o s ;  
  
  
  
 & a m p ; l t ; / S q l S t a t e m e n t & a m p ; g t ;  
     & a m p ; l t ; / V a r i a b l e & a m p ; g t ;  
     & a m p ; l t ; V a r i a b l e & a m p ; g t ;  
         & a m p ; l t ; N a m e & a m p ; g t ; H y d _ S h o w C u t t i n g L o a d i n g C a l c B a s e d O n P l o t s & a m p ; l t ; / N a m e & a m p ; g t ;  
         & a m p ; l t ; S q l S t a t e m e n t & a m p ; g t ; s e l e c t   c o u n t ( * )   C o u n t H y d r a u l i c P l o t s  
 f r o m   p l o t  
 w h e r e  
 c a t e g o r y   =   & a m p ; a p o s ; H y d r a u l i c s & a m p ; a p o s ;  
 A N D  
 N a m e   ! =   & a m p ; a p o s ; T e m p e r a t u r e P r o f i l e P l o t & a m p ; a p o s ;  
 & a m p ; l t ; / S q l S t a t e m e n t & a m p ; g t ;  
     & a m p ; l t ; / V a r i a b l e & a m p ; g t ;  
     & a m p ; l t ; V a r i a b l e & a m p ; g t ;  
         & a m p ; l t ; N a m e & a m p ; g t ; W e l l C o n t r o l _ I n i t i a l M u d G r a d i e n t & a m p ; l t ; / N a m e & a m p ; g t ;  
         & a m p ; l t ; S q l S t a t e m e n t & a m p ; g t ; s e l e c t   I n i t i a l M u d G r a d i e n t   f r o m   W C N K i c k C l a s s D e t e r m i n a t i o n  
  
 & a m p ; l t ; / S q l S t a t e m e n t & a m p ; g t ;  
     & a m p ; l t ; / V a r i a b l e & a m p ; g t ;  
     & a m p ; l t ; V a r i a b l e & a m p ; g t ;  
         & a m p ; l t ; N a m e & a m p ; g t ; T D A N o r m a l S u m m a r y E x i s t s & a m p ; l t ; / N a m e & a m p ; g t ;  
         & a m p ; l t ; S q l S t a t e m e n t & a m p ; g t ; s e l e c t   c o u n t ( * )   c o u n t s    
 f r o m   s q l i t e _ m a s t e r    
 w h e r e    
 t y p e = & a m p ; a p o s ; t a b l e & a m p ; a p o s ;  
 a n d  
 n a m e = & a m p ; a p o s ; T D A N o r m a l S u m m a r y & a m p ; a p o s ;  
 & a m p ; l t ; / S q l S t a t e m e n t & a m p ; g t ;  
     & a m p ; l t ; / V a r i a b l e & a m p ; g t ;  
     & a m p ; l t ; V a r i a b l e & a m p ; g t ;  
         & a m p ; l t ; N a m e & a m p ; g t ; W e l l C o n t r o l _ K i c k C l a s s D i s p l a y & a m p ; l t ; / N a m e & a m p ; g t ;  
         & a m p ; l t ; S q l S t a t e m e n t & a m p ; g t ; s e l e c t   K i c k C l a s s D i s p l a y   f r o m   W C N K i c k C l a s s D e t e r m i n a t i o n  
 & a m p ; l t ; / S q l S t a t e m e n t & a m p ; g t ;  
     & a m p ; l t ; / V a r i a b l e & a m p ; g t ;  
     & a m p ; l t ; V a r i a b l e & a m p ; g t ;  
         & a m p ; l t ; N a m e & a m p ; g t ; V a r _ N r O f B H A P l o t s & a m p ; l t ; / N a m e & a m p ; g t ;  
         & a m p ; l t ; S q l S t a t e m e n t & a m p ; g t ; s e l e c t   c o u n t ( B . [ C a t e g o r y ] )   N u m b e r O f B H A P l o t s  
 f r o m   p l o t   B  
 w h e r e   B . [ C a t e g o r y ] = & a m p ; a p o s ; B h a D y n a m i c s & a m p ; a p o s ;  
  
 & a m p ; l t ; / S q l S t a t e m e n t & a m p ; g t ;  
     & a m p ; l t ; / V a r i a b l e & a m p ; g t ;  
     & a m p ; l t ; V a r i a b l e & a m p ; g t ;  
         & a m p ; l t ; N a m e & a m p ; g t ; V a r _ B H A Q u i c k L o o k & a m p ; l t ; / N a m e & a m p ; g t ;  
         & a m p ; l t ; S q l S t a t e m e n t & a m p ; g t ; S E L E C T   d i s p l a y _ B H A Q u i c k L o o k  
 F R O M   f r o m _ a p p  
 & a m p ; l t ; / S q l S t a t e m e n t & a m p ; g t ;  
     & a m p ; l t ; / V a r i a b l e & a m p ; g t ;  
     & a m p ; l t ; V a r i a b l e & a m p ; g t ;  
         & a m p ; l t ; N a m e & a m p ; g t ; V a r _ N r O f B H A D y n a m i c s P l o t s & a m p ; l t ; / N a m e & a m p ; g t ;  
         & a m p ; l t ; S q l S t a t e m e n t & a m p ; g t ; s e l e c t   c o u n t ( [ C a t e g o r y ] )   N u m b e r O f B H A D y n a m i c s P l o t s  
 f r o m   p l o t  
 w h e r e   [ C a t e g o r y ]   i n ( & a m p ; a p o s ; B h a D y n a m i c s & a m p ; a p o s ; ,   & a m p ; a p o s ; C r i t i c a l S p e e d & a m p ; a p o s ; )  
  
 & a m p ; l t ; / S q l S t a t e m e n t & a m p ; g t ;  
     & a m p ; l t ; / V a r i a b l e & a m p ; g t ;  
     & a m p ; l t ; V a r i a b l e & a m p ; g t ;  
         & a m p ; l t ; N a m e & a m p ; g t ; V a r _ d i s p l a y _ S t u c k P i p e Y i e l d A n a l y s i s D e t a i l s & a m p ; l t ; / N a m e & a m p ; g t ;  
         & a m p ; l t ; S q l S t a t e m e n t & a m p ; g t ; S E L E C T   d i s p l a y _ S t u c k P i p e Y i e l d A n a l y s i s D e t a i l s  
 F R O M   f r o m _ a p p  
 & a m p ; l t ; / S q l S t a t e m e n t & a m p ; g t ;  
     & a m p ; l t ; / V a r i a b l e & a m p ; g t ;  
     & a m p ; l t ; V a r i a b l e & a m p ; g t ;  
         & a m p ; l t ; N a m e & a m p ; g t ; N r O f C e m e n t i n g P l o t s & a m p ; l t ; / N a m e & a m p ; g t ;  
         & a m p ; l t ; S q l S t a t e m e n t & a m p ; g t ; s e l e c t   c o u n t ( [ C a t e g o r y ] )    
 f r o m   P l o t  
 w h e r e   [ C a t e g o r y ] = & a m p ; a p o s ; C e m e n t i n g & a m p ; a p o s ;  
 & a m p ; l t ; / S q l S t a t e m e n t & a m p ; g t ;  
     & a m p ; l t ; / V a r i a b l e & a m p ; g t ;  
     & a m p ; l t ; V a r i a b l e & a m p ; g t ;  
         & a m p ; l t ; N a m e & a m p ; g t ; N u m b e r O f R i s e r s & a m p ; l t ; / N a m e & a m p ; g t ;  
         & a m p ; l t ; S q l S t a t e m e n t & a m p ; g t ; S E L E C T   C O U N T ( * )   F R O M   C D _ H O L E _ S E C T   W H E R E   s e c t _ t y p e _ c o d e =   & a m p ; a p o s ; R S R & a m p ; a p o s ;  
 & a m p ; l t ; / S q l S t a t e m e n t & a m p ; g t ;  
     & a m p ; l t ; / V a r i a b l e & a m p ; g t ;  
     & a m p ; l t ; V a r i a b l e & a m p ; g t ;  
         & a m p ; l t ; N a m e & a m p ; g t ; U s e E r o d i b i l i t y O r R S S & a m p ; l t ; / N a m e & a m p ; g t ;  
         & a m p ; l t ; S q l S t a t e m e n t & a m p ; g t ; S E L E C T    
 C A S E   W H E N   C O A L E S C E ( [ e r o d i b i l i t y ] , & a m p ; a p o s ; N & a m p ; a p o s ; ) = & a m p ; a p o s ; Y & a m p ; a p o s ;    
 T H E N   & a m p ; a p o s ; Y & a m p ; a p o s ;  
 E L S E   & a m p ; a p o s ; N & a m p ; a p o s ;  
 E N D  
 F R O M   W P _ C A S E _ W B S I M U L A T O R _ A N A L  
 & a m p ; l t ; / S q l S t a t e m e n t & a m p ; g t ;  
     & a m p ; l t ; / V a r i a b l e & a m p ; g t ;  
     & a m p ; l t ; V a r i a b l e & a m p ; g t ;  
         & a m p ; l t ; N a m e & a m p ; g t ; D i s p l a y F o a m S c h e d u l e G r i d F l a g C o u n t e r & a m p ; l t ; / N a m e & a m p ; g t ;  
         & a m p ; l t ; S q l S t a t e m e n t & a m p ; g t ; S E L E C T   C O U N T ( s q l )   A S   c o u n t    
 	     F R O M   s q l i t e _ m a s t e r    
 	     W H E R E   n a m e = & a m p ; a p o s ; f r o m _ a p p & a m p ; a p o s ;  
             A N D   s q l   l i k e   & a m p ; a p o s ; % [ d i s p l a y _ F o a m S c h e d u l e G r i d ] % & a m p ; a p o s ;  
 & a m p ; l t ; / S q l S t a t e m e n t & a m p ; g t ;  
     & a m p ; l t ; / V a r i a b l e & a m p ; g t ;  
     & a m p ; l t ; V a r i a b l e & a m p ; g t ;  
         & a m p ; l t ; N a m e & a m p ; g t ; T n D S e c t i o n . S h o w F l a g & a m p ; l t ; / N a m e & a m p ; g t ;  
         & a m p ; l t ; S q l S t a t e m e n t & a m p ; g t ; s e l e c t   c o u n t ( c a t e g o r y )   f r o m   p l o t   w h e r e   p l o t . c a t e g o r y = & a m p ; a p o s ; T o r q u e A n d D r a g & a m p ; a p o s ;    
 a n d    
 p l o t . t i t l e   ! =   & a m p ; a p o s ; D e v i a t e d   S c h e m a t i c & a m p ; a p o s ;  
 & a m p ; l t ; / S q l S t a t e m e n t & a m p ; g t ;  
     & a m p ; l t ; / V a r i a b l e & a m p ; g t ;  
 & a m p ; l t ; / A r r a y O f V a r i a b l e & a m p ; g t ; & l t ; / V a r i a b l e s & g t ;  
 & l t ; C D _ A S S E M B L Y _ C O M P _ j o i n _ M D _ S E C T _ T Y P E - F I L T E R   n a m e   = ' C D _ A S S E M B L Y _ C O M P _ j o i n _ M D _ S E C T _ T Y P E - F I L T E R ' & g t ; & a m p ; l t ; ? x m l   v e r s i o n = & a m p ; q u o t ; 1 . 0 & a m p ; q u o t ;   e n c o d i n g = & a m p ; q u o t ; u t f - 1 6 & a m p ; q u o t ; ? & a m p ; g t ;  
 & a m p ; l t ; A r r a y O f C o l u m n F i l t e r   x m l n s : x s i = & a m p ; q u o t ; h t t p : / / w w w . w 3 . o r g / 2 0 0 1 / X M L S c h e m a - i n s t a n c e & a m p ; q u o t ;   x m l n s : x s d = & a m p ; q u o t ; h t t p : / / w w w . w 3 . o r g / 2 0 0 1 / X M L S c h e m a & a m p ; q u o t ; & a m p ; g t ;  
     & a m p ; l t ; C o l u m n F i l t e r   / & a m p ; g t ;  
 & a m p ; l t ; / A r r a y O f C o l u m n F i l t e r & a m p ; g t ; & l t ; / C D _ A S S E M B L Y _ C O M P _ j o i n _ M D _ S E C T _ T Y P E - F I L T E R & g t ;  
 & l t ; C D _ A S S E M B L Y _ C O M P _ j o i n _ M D _ S E C T _ T Y P E - S O R T   n a m e   = ' C D _ A S S E M B L Y _ C O M P _ j o i n _ M D _ S E C T _ T Y P E - S O R T ' & g t ; & a m p ; l t ; ? x m l   v e r s i o n = & a m p ; q u o t ; 1 . 0 & a m p ; q u o t ;   e n c o d i n g = & a m p ; q u o t ; u t f - 1 6 & a m p ; q u o t ; ? & a m p ; g t ;  
 & a m p ; l t ; A r r a y O f C o l u m n S o r t   x m l n s : x s i = & a m p ; q u o t ; h t t p : / / w w w . w 3 . o r g / 2 0 0 1 / X M L S c h e m a - i n s t a n c e & a m p ; q u o t ;   x m l n s : x s d = & a m p ; q u o t ; h t t p : / / w w w . w 3 . o r g / 2 0 0 1 / X M L S c h e m a & a m p ; q u o t ; & a m p ; g t ;  
     & a m p ; l t ; C o l u m n S o r t & a m p ; g t ;  
         & a m p ; l t ; C o l u m n & a m p ; g t ;  
             & a m p ; l t ; D i s p l a y N a m e & a m p ; g t ; s t r i n g D e p t h A s N u m b e r & a m p ; l t ; / D i s p l a y N a m e & a m p ; g t ;  
             & a m p ; l t ; M e r g e N a m e & a m p ; g t ; s t r i n g D e p t h A s N u m b e r & a m p ; l t ; / M e r g e N a m e & a m p ; g t ;  
             & a m p ; l t ; M e r g e T y p e & a m p ; g t ; D e c i m a l & a m p ; l t ; / M e r g e T y p e & a m p ; g t ;  
         & a m p ; l t ; / C o l u m n & a m p ; g t ;  
         & a m p ; l t ; S o r t & a m p ; g t ; A s c e n d i n g & a m p ; l t ; / S o r t & a m p ; g t ;  
         & a m p ; l t ; S o r t R a n k & a m p ; g t ; 0 & a m p ; l t ; / S o r t R a n k & a m p ; g t ;  
     & a m p ; l t ; / C o l u m n S o r t & a m p ; g t ;  
 & a m p ; l t ; / A r r a y O f C o l u m n S o r t & a m p ; g t ; & l t ; / C D _ A S S E M B L Y _ C O M P _ j o i n _ M D _ S E C T _ T Y P E - S O R T & g t ;  
 & l t ; C D _ H O L E _ S E C T _ j o i n _ M D _ S E C T _ T Y P E - F I L T E R   n a m e   = ' C D _ H O L E _ S E C T _ j o i n _ M D _ S E C T _ T Y P E - F I L T E R ' & g t ; & a m p ; l t ; ? x m l   v e r s i o n = & a m p ; q u o t ; 1 . 0 & a m p ; q u o t ;   e n c o d i n g = & a m p ; q u o t ; u t f - 1 6 & a m p ; q u o t ; ? & a m p ; g t ;  
 & a m p ; l t ; A r r a y O f C o l u m n F i l t e r   x m l n s : x s i = & a m p ; q u o t ; h t t p : / / w w w . w 3 . o r g / 2 0 0 1 / X M L S c h e m a - i n s t a n c e & a m p ; q u o t ;   x m l n s : x s d = & a m p ; q u o t ; h t t p : / / w w w . w 3 . o r g / 2 0 0 1 / X M L S c h e m a & a m p ; q u o t ; & a m p ; g t ;  
     & a m p ; l t ; C o l u m n F i l t e r   / & a m p ; g t ;  
 & a m p ; l t ; / A r r a y O f C o l u m n F i l t e r & a m p ; g t ; & l t ; / C D _ H O L E _ S E C T _ j o i n _ M D _ S E C T _ T Y P E - F I L T E R & g t ;  
 & l t ; C D _ H O L E _ S E C T _ j o i n _ M D _ S E C T _ T Y P E - S O R T   n a m e   = ' C D _ H O L E _ S E C T _ j o i n _ M D _ S E C T _ T Y P E - S O R T ' & g t ; & a m p ; l t ; ? x m l   v e r s i o n = & a m p ; q u o t ; 1 . 0 & a m p ; q u o t ;   e n c o d i n g = & a m p ; q u o t ; u t f - 1 6 & a m p ; q u o t ; ? & a m p ; g t ;  
 & a m p ; l t ; A r r a y O f C o l u m n S o r t   x m l n s : x s i = & a m p ; q u o t ; h t t p : / / w w w . w 3 . o r g / 2 0 0 1 / X M L S c h e m a - i n s t a n c e & a m p ; q u o t ;   x m l n s : x s d = & a m p ; q u o t ; h t t p : / / w w w . w 3 . o r g / 2 0 0 1 / X M L S c h e m a & a m p ; q u o t ; & a m p ; g t ;  
     & a m p ; l t ; C o l u m n S o r t & a m p ; g t ;  
         & a m p ; l t ; C o l u m n & a m p ; g t ;  
             & a m p ; l t ; D i s p l a y N a m e & a m p ; g t ; h o l e D e p t h A s S t r i n g & a m p ; l t ; / D i s p l a y N a m e & a m p ; g t ;  
             & a m p ; l t ; M e r g e N a m e & a m p ; g t ; h o l e D e p t h A s S t r i n g & a m p ; l t ; / M e r g e N a m e & a m p ; g t ;  
             & a m p ; l t ; M e r g e T y p e & a m p ; g t ; D e c i m a l & a m p ; l t ; / M e r g e T y p e & a m p ; g t ;  
         & a m p ; l t ; / C o l u m n & a m p ; g t ;  
         & a m p ; l t ; S o r t & a m p ; g t ; A s c e n d i n g & a m p ; l t ; / S o r t & a m p ; g t ;  
         & a m p ; l t ; S o r t R a n k & a m p ; g t ; 0 & a m p ; l t ; / S o r t R a n k & a m p ; g t ;  
     & a m p ; l t ; / C o l u m n S o r t & a m p ; g t ;  
 & a m p ; l t ; / A r r a y O f C o l u m n S o r t & a m p ; g t ; & l t ; / C D _ H O L E _ S E C T _ j o i n _ M D _ S E C T _ T Y P E - S O R T & g t ;  
 & l t ; C D _ H O L E _ S E C T _ j o i n _ M D _ S E C T _ T Y P E . 1 - F I L T E R   n a m e   = ' C D _ H O L E _ S E C T _ j o i n _ M D _ S E C T _ T Y P E . 1 - F I L T E R ' & g t ; & a m p ; l t ; ? x m l   v e r s i o n = & a m p ; q u o t ; 1 . 0 & a m p ; q u o t ;   e n c o d i n g = & a m p ; q u o t ; u t f - 1 6 & a m p ; q u o t ; ? & a m p ; g t ;  
 & a m p ; l t ; A r r a y O f C o l u m n F i l t e r   x m l n s : x s i = & a m p ; q u o t ; h t t p : / / w w w . w 3 . o r g / 2 0 0 1 / X M L S c h e m a - i n s t a n c e & a m p ; q u o t ;   x m l n s : x s d = & a m p ; q u o t ; h t t p : / / w w w . w 3 . o r g / 2 0 0 1 / X M L S c h e m a & a m p ; q u o t ; & a m p ; g t ;  
     & a m p ; l t ; C o l u m n F i l t e r   / & a m p ; g t ;  
 & a m p ; l t ; / A r r a y O f C o l u m n F i l t e r & a m p ; g t ; & l t ; / C D _ H O L E _ S E C T _ j o i n _ M D _ S E C T _ T Y P E . 1 - F I L T E R & g t ;  
 & l t ; C D _ H O L E _ S E C T _ j o i n _ M D _ S E C T _ T Y P E . 1 - S O R T   n a m e   = ' C D _ H O L E _ S E C T _ j o i n _ M D _ S E C T _ T Y P E . 1 - S O R T ' & g t ; & a m p ; l t ; ? x m l   v e r s i o n = & a m p ; q u o t ; 1 . 0 & a m p ; q u o t ;   e n c o d i n g = & a m p ; q u o t ; u t f - 1 6 & a m p ; q u o t ; ? & a m p ; g t ;  
 & a m p ; l t ; A r r a y O f C o l u m n S o r t   x m l n s : x s i = & a m p ; q u o t ; h t t p : / / w w w . w 3 . o r g / 2 0 0 1 / X M L S c h e m a - i n s t a n c e & a m p ; q u o t ;   x m l n s : x s d = & a m p ; q u o t ; h t t p : / / w w w . w 3 . o r g / 2 0 0 1 / X M L S c h e m a & a m p ; q u o t ; & a m p ; g t ;  
     & a m p ; l t ; C o l u m n S o r t & a m p ; g t ;  
         & a m p ; l t ; C o l u m n & a m p ; g t ;  
             & a m p ; l t ; M e r g e N a m e & a m p ; g t ; h o l e D e p t h A s S t r i n g & a m p ; l t ; / M e r g e N a m e & a m p ; g t ;  
             & a m p ; l t ; D i s p l a y N a m e & a m p ; g t ; h o l e D e p t h A s S t r i n g & a m p ; l t ; / D i s p l a y N a m e & a m p ; g t ;  
             & a m p ; l t ; M e r g e T y p e & a m p ; g t ; D e c i m a l & a m p ; l t ; / M e r g e T y p e & a m p ; g t ;  
         & a m p ; l t ; / C o l u m n & a m p ; g t ;  
         & a m p ; l t ; S o r t & a m p ; g t ; A s c e n d i n g & a m p ; l t ; / S o r t & a m p ; g t ;  
         & a m p ; l t ; S o r t R a n k & a m p ; g t ; 0 & a m p ; l t ; / S o r t R a n k & a m p ; g t ;  
     & a m p ; l t ; / C o l u m n S o r t & a m p ; g t ;  
 & a m p ; l t ; / A r r a y O f C o l u m n S o r t & a m p ; g t ; & l t ; / C D _ H O L E _ S E C T _ j o i n _ M D _ S E C T _ T Y P E . 1 - S O R T & g t ;  
 & l t ; C D _ A S S E M B L Y _ C O M P . 1 - F I L T E R   n a m e   = ' C D _ A S S E M B L Y _ C O M P . 1 - F I L T E R ' & g t ; & a m p ; l t ; ? x m l   v e r s i o n = & a m p ; q u o t ; 1 . 0 & a m p ; q u o t ;   e n c o d i n g = & a m p ; q u o t ; u t f - 1 6 & a m p ; q u o t ; ? & a m p ; g t ;  
 & a m p ; l t ; A r r a y O f C o l u m n F i l t e r   x m l n s : x s i = & a m p ; q u o t ; h t t p : / / w w w . w 3 . o r g / 2 0 0 1 / X M L S c h e m a - i n s t a n c e & a m p ; q u o t ;   x m l n s : x s d = & a m p ; q u o t ; h t t p : / / w w w . w 3 . o r g / 2 0 0 1 / X M L S c h e m a & a m p ; q u o t ; & a m p ; g t ;  
     & a m p ; l t ; C o l u m n F i l t e r & a m p ; g t ;  
         & a m p ; l t ; C o l u m n & a m p ; g t ;  
             & a m p ; l t ; M e r g e N a m e & a m p ; g t ; s e c t _ t y p e _ c o d e & a m p ; l t ; / M e r g e N a m e & a m p ; g t ;  
             & a m p ; l t ; D i s p l a y N a m e & a m p ; g t ; s e c t _ t y p e _ c o d e & a m p ; l t ; / D i s p l a y N a m e & a m p ; g t ;  
             & a m p ; l t ; M e r g e T y p e & a m p ; g t ; S t r i n g & a m p ; l t ; / M e r g e T y p e & a m p ; g t ;  
         & a m p ; l t ; / C o l u m n & a m p ; g t ;  
         & a m p ; l t ; O p e r a t o r & a m p ; g t ; = & a m p ; l t ; / O p e r a t o r & a m p ; g t ;  
         & a m p ; l t ; V a l u e & a m p ; g t ; & a m p ; a p o s ; C S H & a m p ; a p o s ; & a m p ; l t ; / V a l u e & a m p ; g t ;  
         & a m p ; l t ; A n d O r   / & a m p ; g t ;  
     & a m p ; l t ; / C o l u m n F i l t e r & a m p ; g t ;  
 & a m p ; l t ; / A r r a y O f C o l u m n F i l t e r & a m p ; g t ; & l t ; / C D _ A S S E M B L Y _ C O M P . 1 - F I L T E R & g t ;  
 & l t ; C D _ A S S E M B L Y _ C O M P . 1 - S O R T   n a m e   = ' C D _ A S S E M B L Y _ C O M P . 1 - S O R T ' & g t ; & a m p ; l t ; ? x m l   v e r s i o n = & a m p ; q u o t ; 1 . 0 & a m p ; q u o t ;   e n c o d i n g = & a m p ; q u o t ; u t f - 1 6 & a m p ; q u o t ; ? & a m p ; g t ;  
 & a m p ; l t ; A r r a y O f C o l u m n S o r t   x m l n s : x s i = & a m p ; q u o t ; h t t p : / / w w w . w 3 . o r g / 2 0 0 1 / X M L S c h e m a - i n s t a n c e & a m p ; q u o t ;   x m l n s : x s d = & a m p ; q u o t ; h t t p : / / w w w . w 3 . o r g / 2 0 0 1 / X M L S c h e m a & a m p ; q u o t ; & a m p ; g t ;  
     & a m p ; l t ; C o l u m n S o r t & a m p ; g t ;  
         & a m p ; l t ; S o r t R a n k & a m p ; g t ; 0 & a m p ; l t ; / S o r t R a n k & a m p ; g t ;  
     & a m p ; l t ; / C o l u m n S o r t & a m p ; g t ;  
 & a m p ; l t ; / A r r a y O f C o l u m n S o r t & a m p ; g t ; & l t ; / C D _ A S S E M B L Y _ C O M P . 1 - S O R T & g t ;  
 & l t ; / R e p o r t D o c & g t ;  
 < / V a l u e >  
 < / R e p o r t D o c P r o p e r t y > 
</file>

<file path=customXml/item2.xml><?xml version="1.0" encoding="utf-8"?>
<cdm:cachedDataManifest xmlns:cdm="http://schemas.microsoft.com/2004/VisualStudio/Tools/Applications/CachedDataManifest.xsd" cdm:revision="1"/>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8A36A-1C3D-45DF-934F-E97929F08AC2}">
  <ds:schemaRefs>
    <ds:schemaRef ds:uri="http://www.w3.org/2001/XMLSchema"/>
  </ds:schemaRefs>
</ds:datastoreItem>
</file>

<file path=customXml/itemProps2.xml><?xml version="1.0" encoding="utf-8"?>
<ds:datastoreItem xmlns:ds="http://schemas.openxmlformats.org/officeDocument/2006/customXml" ds:itemID="{0BFAE7D0-193F-4DD2-B15A-3DEFD25A1EBC}">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6AA206F1-B108-4E85-A415-FDC42B40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Template>
  <TotalTime>0</TotalTime>
  <Pages>17</Pages>
  <Words>1612</Words>
  <Characters>9190</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Halliburton</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Nurlan Zaripov [ZMS]</cp:lastModifiedBy>
  <cp:revision>2</cp:revision>
  <dcterms:created xsi:type="dcterms:W3CDTF">2023-10-05T05:25:00Z</dcterms:created>
  <dcterms:modified xsi:type="dcterms:W3CDTF">2023-10-05T05:25:00Z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
  </property>
  <property fmtid="{D5CDD505-2E9C-101B-9397-08002B2CF9AE}" pid="3" name="_AssemblyName">
    <vt:lpwstr/>
  </property>
  <property fmtid="{D5CDD505-2E9C-101B-9397-08002B2CF9AE}" pid="4" name="Solution ID">
    <vt:lpwstr>None</vt:lpwstr>
  </property>
</Properties>
</file>